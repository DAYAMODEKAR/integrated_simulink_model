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182"/>
        <w:gridCol w:w="6"/>
      </w:tblGrid>
      <w:tr w:rsidR="00E701F4" w14:paraId="19C488D5" w14:textId="6E75EC86" w:rsidTr="00E701F4">
        <w:trPr>
          <w:trHeight w:val="2536"/>
        </w:trPr>
        <w:tc>
          <w:tcPr>
            <w:tcW w:w="8196" w:type="dxa"/>
            <w:tcBorders>
              <w:top w:val="nil"/>
              <w:left w:val="nil"/>
              <w:bottom w:val="nil"/>
              <w:right w:val="nil"/>
            </w:tcBorders>
          </w:tcPr>
          <w:p w14:paraId="2E00DD96" w14:textId="75496C56" w:rsidR="00E701F4" w:rsidRDefault="00D9760A" w:rsidP="00D156B0">
            <w:r>
              <w:t xml:space="preserve"> </w:t>
            </w:r>
            <w:r w:rsidR="00E701F4">
              <w:rPr>
                <w:noProof/>
              </w:rPr>
              <mc:AlternateContent>
                <mc:Choice Requires="wps">
                  <w:drawing>
                    <wp:inline distT="0" distB="0" distL="0" distR="0" wp14:anchorId="51C1450B" wp14:editId="09EB18C6">
                      <wp:extent cx="5138670" cy="1988820"/>
                      <wp:effectExtent l="0" t="0" r="0" b="0"/>
                      <wp:docPr id="8" name="Text Box 8"/>
                      <wp:cNvGraphicFramePr/>
                      <a:graphic xmlns:a="http://schemas.openxmlformats.org/drawingml/2006/main">
                        <a:graphicData uri="http://schemas.microsoft.com/office/word/2010/wordprocessingShape">
                          <wps:wsp>
                            <wps:cNvSpPr txBox="1"/>
                            <wps:spPr>
                              <a:xfrm>
                                <a:off x="0" y="0"/>
                                <a:ext cx="5138670" cy="1988820"/>
                              </a:xfrm>
                              <a:prstGeom prst="rect">
                                <a:avLst/>
                              </a:prstGeom>
                              <a:noFill/>
                              <a:ln w="6350">
                                <a:noFill/>
                              </a:ln>
                            </wps:spPr>
                            <wps:txbx>
                              <w:txbxContent>
                                <w:p w14:paraId="58700A2C" w14:textId="6B761F8E" w:rsidR="00C76E46" w:rsidRPr="00FF26DD" w:rsidRDefault="00C76E46" w:rsidP="007C4E25">
                                  <w:pPr>
                                    <w:pStyle w:val="Title"/>
                                    <w:rPr>
                                      <w:sz w:val="64"/>
                                    </w:rPr>
                                  </w:pPr>
                                  <w:r>
                                    <w:rPr>
                                      <w:sz w:val="64"/>
                                    </w:rPr>
                                    <w:t xml:space="preserve">ADVANCED SAFETY AND </w:t>
                                  </w:r>
                                  <w:r w:rsidRPr="00FF26DD">
                                    <w:rPr>
                                      <w:sz w:val="64"/>
                                    </w:rPr>
                                    <w:t>BODY CONTROL MODULE</w:t>
                                  </w:r>
                                </w:p>
                                <w:p w14:paraId="6CB03295" w14:textId="7EF17D7B" w:rsidR="00C76E46" w:rsidRPr="00C653FF" w:rsidRDefault="00C76E46" w:rsidP="00D156B0">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1C1450B" id="_x0000_t202" coordsize="21600,21600" o:spt="202" path="m,l,21600r21600,l21600,xe">
                      <v:stroke joinstyle="miter"/>
                      <v:path gradientshapeok="t" o:connecttype="rect"/>
                    </v:shapetype>
                    <v:shape id="Text Box 8" o:spid="_x0000_s1026" type="#_x0000_t202" style="width:404.6pt;height:1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" filled="f" stroked="f" strokeweight=".5pt">
                      <v:textbox>
                        <w:txbxContent>
                          <w:p w14:paraId="58700A2C" w14:textId="6B761F8E" w:rsidR="00C76E46" w:rsidRPr="00FF26DD" w:rsidRDefault="00C76E46" w:rsidP="007C4E25">
                            <w:pPr>
                              <w:pStyle w:val="Title"/>
                              <w:rPr>
                                <w:sz w:val="64"/>
                              </w:rPr>
                            </w:pPr>
                            <w:r>
                              <w:rPr>
                                <w:sz w:val="64"/>
                              </w:rPr>
                              <w:t xml:space="preserve">ADVANCED SAFETY AND </w:t>
                            </w:r>
                            <w:r w:rsidRPr="00FF26DD">
                              <w:rPr>
                                <w:sz w:val="64"/>
                              </w:rPr>
                              <w:t>BODY CONTROL MODULE</w:t>
                            </w:r>
                          </w:p>
                          <w:p w14:paraId="6CB03295" w14:textId="7EF17D7B" w:rsidR="00C76E46" w:rsidRPr="00C653FF" w:rsidRDefault="00C76E46" w:rsidP="00D156B0">
                            <w:pPr>
                              <w:rPr>
                                <w:lang w:val="en-IN"/>
                              </w:rPr>
                            </w:pPr>
                          </w:p>
                        </w:txbxContent>
                      </v:textbox>
                      <w10:anchorlock/>
                    </v:shape>
                  </w:pict>
                </mc:Fallback>
              </mc:AlternateContent>
            </w:r>
          </w:p>
          <w:p w14:paraId="72419862" w14:textId="58DDD5EA" w:rsidR="00E701F4" w:rsidRDefault="00E701F4" w:rsidP="004B7E44">
            <w:r>
              <w:rPr>
                <w:noProof/>
              </w:rPr>
              <mc:AlternateContent>
                <mc:Choice Requires="wps">
                  <w:drawing>
                    <wp:anchor distT="0" distB="0" distL="114300" distR="114300" simplePos="0" relativeHeight="251663360" behindDoc="0" locked="0" layoutInCell="1" allowOverlap="1" wp14:anchorId="53C4EC64" wp14:editId="114B43A9">
                      <wp:simplePos x="0" y="0"/>
                      <wp:positionH relativeFrom="column">
                        <wp:posOffset>153670</wp:posOffset>
                      </wp:positionH>
                      <wp:positionV relativeFrom="paragraph">
                        <wp:posOffset>610235</wp:posOffset>
                      </wp:positionV>
                      <wp:extent cx="109220" cy="109855"/>
                      <wp:effectExtent l="0" t="0" r="5080" b="4445"/>
                      <wp:wrapNone/>
                      <wp:docPr id="29" name="Oval 29"/>
                      <wp:cNvGraphicFramePr/>
                      <a:graphic xmlns:a="http://schemas.openxmlformats.org/drawingml/2006/main">
                        <a:graphicData uri="http://schemas.microsoft.com/office/word/2010/wordprocessingShape">
                          <wps:wsp>
                            <wps:cNvSpPr/>
                            <wps:spPr>
                              <a:xfrm>
                                <a:off x="0" y="0"/>
                                <a:ext cx="109220" cy="109855"/>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D5BBE" id="Oval 29" o:spid="_x0000_s1026" style="position:absolute;margin-left:12.1pt;margin-top:48.05pt;width:8.6pt;height: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" fillcolor="#753dff [3207]" stroked="f" strokeweight="2pt"/>
                  </w:pict>
                </mc:Fallback>
              </mc:AlternateContent>
            </w:r>
            <w:r w:rsidR="00FF26DD">
              <w:rPr>
                <w:noProof/>
              </w:rPr>
              <mc:AlternateContent>
                <mc:Choice Requires="wps">
                  <w:drawing>
                    <wp:anchor distT="0" distB="0" distL="114300" distR="114300" simplePos="0" relativeHeight="251664384" behindDoc="0" locked="0" layoutInCell="1" allowOverlap="1" wp14:anchorId="08350DE2" wp14:editId="053C0237">
                      <wp:simplePos x="0" y="0"/>
                      <wp:positionH relativeFrom="column">
                        <wp:posOffset>329565</wp:posOffset>
                      </wp:positionH>
                      <wp:positionV relativeFrom="paragraph">
                        <wp:posOffset>612775</wp:posOffset>
                      </wp:positionV>
                      <wp:extent cx="472272" cy="100484"/>
                      <wp:effectExtent l="0" t="0" r="4445" b="0"/>
                      <wp:wrapNone/>
                      <wp:docPr id="30" name="Rectangle 30"/>
                      <wp:cNvGraphicFramePr/>
                      <a:graphic xmlns:a="http://schemas.openxmlformats.org/drawingml/2006/main">
                        <a:graphicData uri="http://schemas.microsoft.com/office/word/2010/wordprocessingShape">
                          <wps:wsp>
                            <wps:cNvSpPr/>
                            <wps:spPr>
                              <a:xfrm>
                                <a:off x="0" y="0"/>
                                <a:ext cx="472272" cy="100484"/>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4D59" id="Rectangle 30" o:spid="_x0000_s1026" style="position:absolute;margin-left:25.95pt;margin-top:48.25pt;width:37.2pt;height: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" fillcolor="#753dff [3207]" stroked="f" strokeweight="2pt"/>
                  </w:pict>
                </mc:Fallback>
              </mc:AlternateContent>
            </w:r>
          </w:p>
          <w:p w14:paraId="597FE016" w14:textId="499ADC83" w:rsidR="00E701F4" w:rsidRDefault="00FF26DD" w:rsidP="004B7E44">
            <w:r>
              <w:rPr>
                <w:noProof/>
              </w:rPr>
              <mc:AlternateContent>
                <mc:Choice Requires="wps">
                  <w:drawing>
                    <wp:inline distT="0" distB="0" distL="0" distR="0" wp14:anchorId="0EBF7AFB" wp14:editId="09F6C616">
                      <wp:extent cx="6471139" cy="1395046"/>
                      <wp:effectExtent l="0" t="0" r="0" b="0"/>
                      <wp:docPr id="3" name="Text Box 3"/>
                      <wp:cNvGraphicFramePr/>
                      <a:graphic xmlns:a="http://schemas.openxmlformats.org/drawingml/2006/main">
                        <a:graphicData uri="http://schemas.microsoft.com/office/word/2010/wordprocessingShape">
                          <wps:wsp>
                            <wps:cNvSpPr txBox="1"/>
                            <wps:spPr>
                              <a:xfrm>
                                <a:off x="0" y="0"/>
                                <a:ext cx="6471139" cy="1395046"/>
                              </a:xfrm>
                              <a:prstGeom prst="rect">
                                <a:avLst/>
                              </a:prstGeom>
                              <a:noFill/>
                              <a:ln w="6350">
                                <a:noFill/>
                              </a:ln>
                            </wps:spPr>
                            <wps:txbx>
                              <w:txbxContent>
                                <w:p w14:paraId="1B88169E" w14:textId="58E73158" w:rsidR="00C76E46" w:rsidRDefault="00C76E46" w:rsidP="00FF26DD">
                                  <w:pPr>
                                    <w:pStyle w:val="Subtitle"/>
                                    <w:rPr>
                                      <w:sz w:val="40"/>
                                    </w:rPr>
                                  </w:pPr>
                                  <w:r>
                                    <w:rPr>
                                      <w:sz w:val="40"/>
                                    </w:rPr>
                                    <w:t>MILESTONE IV</w:t>
                                  </w:r>
                                </w:p>
                                <w:p w14:paraId="44646F53" w14:textId="5D88C6C3" w:rsidR="00C76E46" w:rsidRDefault="00C76E46" w:rsidP="00E421F7">
                                  <w:pPr>
                                    <w:pStyle w:val="Subtitle"/>
                                    <w:rPr>
                                      <w:b w:val="0"/>
                                      <w:sz w:val="26"/>
                                    </w:rPr>
                                  </w:pPr>
                                  <w:r>
                                    <w:rPr>
                                      <w:sz w:val="40"/>
                                    </w:rPr>
                                    <w:t xml:space="preserve">      </w:t>
                                  </w:r>
                                  <w:r w:rsidRPr="00FF26DD">
                                    <w:rPr>
                                      <w:b w:val="0"/>
                                      <w:sz w:val="26"/>
                                    </w:rPr>
                                    <w:t xml:space="preserve">SUBMITTED BY: </w:t>
                                  </w:r>
                                  <w:r>
                                    <w:rPr>
                                      <w:b w:val="0"/>
                                      <w:sz w:val="26"/>
                                    </w:rPr>
                                    <w:t>DAYA MODEKAR (EMP ID: 142900)</w:t>
                                  </w:r>
                                </w:p>
                                <w:p w14:paraId="6EE4E096" w14:textId="633E12CF" w:rsidR="00C76E46" w:rsidRDefault="00C76E46" w:rsidP="00E421F7">
                                  <w:pPr>
                                    <w:pStyle w:val="Subtitle"/>
                                    <w:rPr>
                                      <w:b w:val="0"/>
                                      <w:sz w:val="26"/>
                                    </w:rPr>
                                  </w:pPr>
                                  <w:r>
                                    <w:rPr>
                                      <w:b w:val="0"/>
                                      <w:sz w:val="26"/>
                                    </w:rPr>
                                    <w:t xml:space="preserve">                       POOJA KHANE (EMP ID: 142923)</w:t>
                                  </w:r>
                                </w:p>
                                <w:p w14:paraId="65291C82" w14:textId="45DD57D2" w:rsidR="00C76E46" w:rsidRPr="00FF26DD" w:rsidRDefault="00C76E46" w:rsidP="00E421F7">
                                  <w:pPr>
                                    <w:pStyle w:val="Subtitle"/>
                                    <w:ind w:left="1440" w:firstLine="720"/>
                                    <w:rPr>
                                      <w:b w:val="0"/>
                                      <w:sz w:val="26"/>
                                    </w:rPr>
                                  </w:pPr>
                                  <w:r>
                                    <w:rPr>
                                      <w:b w:val="0"/>
                                      <w:sz w:val="26"/>
                                    </w:rPr>
                                    <w:tab/>
                                  </w:r>
                                  <w:r>
                                    <w:rPr>
                                      <w:b w:val="0"/>
                                      <w:sz w:val="26"/>
                                    </w:rPr>
                                    <w:tab/>
                                    <w:t>PRATIK MALODE</w:t>
                                  </w:r>
                                  <w:r w:rsidRPr="00FF26DD">
                                    <w:rPr>
                                      <w:b w:val="0"/>
                                      <w:sz w:val="26"/>
                                    </w:rPr>
                                    <w:t xml:space="preserve"> </w:t>
                                  </w:r>
                                  <w:r>
                                    <w:rPr>
                                      <w:b w:val="0"/>
                                      <w:sz w:val="26"/>
                                    </w:rPr>
                                    <w:t>(EMP ID: 142924)</w:t>
                                  </w:r>
                                </w:p>
                                <w:p w14:paraId="1A255B31" w14:textId="4D358220" w:rsidR="00C76E46" w:rsidRDefault="00C76E46" w:rsidP="00E421F7">
                                  <w:pPr>
                                    <w:pStyle w:val="Subtitle"/>
                                    <w:rPr>
                                      <w:b w:val="0"/>
                                      <w:sz w:val="26"/>
                                    </w:rPr>
                                  </w:pPr>
                                  <w:r>
                                    <w:rPr>
                                      <w:b w:val="0"/>
                                      <w:sz w:val="26"/>
                                    </w:rPr>
                                    <w:tab/>
                                  </w:r>
                                  <w:r>
                                    <w:rPr>
                                      <w:b w:val="0"/>
                                      <w:sz w:val="26"/>
                                    </w:rPr>
                                    <w:tab/>
                                  </w:r>
                                  <w:r>
                                    <w:rPr>
                                      <w:b w:val="0"/>
                                      <w:sz w:val="26"/>
                                    </w:rPr>
                                    <w:tab/>
                                  </w:r>
                                  <w:r>
                                    <w:rPr>
                                      <w:b w:val="0"/>
                                      <w:sz w:val="26"/>
                                    </w:rPr>
                                    <w:tab/>
                                  </w:r>
                                  <w:r>
                                    <w:rPr>
                                      <w:b w:val="0"/>
                                      <w:sz w:val="26"/>
                                    </w:rPr>
                                    <w:tab/>
                                  </w:r>
                                  <w:r w:rsidRPr="00FF26DD">
                                    <w:rPr>
                                      <w:b w:val="0"/>
                                      <w:sz w:val="26"/>
                                    </w:rPr>
                                    <w:t>PRACHURJYA SHARMA</w:t>
                                  </w:r>
                                  <w:r>
                                    <w:rPr>
                                      <w:b w:val="0"/>
                                      <w:sz w:val="26"/>
                                    </w:rPr>
                                    <w:t xml:space="preserve"> (</w:t>
                                  </w:r>
                                  <w:r w:rsidRPr="00FF26DD">
                                    <w:rPr>
                                      <w:b w:val="0"/>
                                      <w:sz w:val="26"/>
                                    </w:rPr>
                                    <w:t>EMP ID: 142925</w:t>
                                  </w:r>
                                  <w:r>
                                    <w:rPr>
                                      <w:b w:val="0"/>
                                      <w:sz w:val="26"/>
                                    </w:rPr>
                                    <w:t>)</w:t>
                                  </w:r>
                                </w:p>
                                <w:p w14:paraId="4F306C3A" w14:textId="0D02C1D2" w:rsidR="00C76E46" w:rsidRDefault="00C76E46" w:rsidP="00A15622">
                                  <w:pPr>
                                    <w:pStyle w:val="Subtitle"/>
                                    <w:rPr>
                                      <w:b w:val="0"/>
                                      <w:sz w:val="26"/>
                                    </w:rPr>
                                  </w:pPr>
                                  <w:r>
                                    <w:rPr>
                                      <w:b w:val="0"/>
                                      <w:sz w:val="26"/>
                                    </w:rPr>
                                    <w:t xml:space="preserve">              </w:t>
                                  </w:r>
                                </w:p>
                                <w:p w14:paraId="679F4203" w14:textId="77777777" w:rsidR="00C76E46" w:rsidRPr="00FF26DD" w:rsidRDefault="00C76E46" w:rsidP="00FF26DD">
                                  <w:pPr>
                                    <w:pStyle w:val="Subtitle"/>
                                    <w:rPr>
                                      <w:b w:val="0"/>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BF7AFB" id="Text Box 3" o:spid="_x0000_s1027" type="#_x0000_t202" style="width:509.55pt;height:10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" filled="f" stroked="f" strokeweight=".5pt">
                      <v:textbox>
                        <w:txbxContent>
                          <w:p w14:paraId="1B88169E" w14:textId="58E73158" w:rsidR="00C76E46" w:rsidRDefault="00C76E46" w:rsidP="00FF26DD">
                            <w:pPr>
                              <w:pStyle w:val="Subtitle"/>
                              <w:rPr>
                                <w:sz w:val="40"/>
                              </w:rPr>
                            </w:pPr>
                            <w:r>
                              <w:rPr>
                                <w:sz w:val="40"/>
                              </w:rPr>
                              <w:t>MILESTONE IV</w:t>
                            </w:r>
                          </w:p>
                          <w:p w14:paraId="44646F53" w14:textId="5D88C6C3" w:rsidR="00C76E46" w:rsidRDefault="00C76E46" w:rsidP="00E421F7">
                            <w:pPr>
                              <w:pStyle w:val="Subtitle"/>
                              <w:rPr>
                                <w:b w:val="0"/>
                                <w:sz w:val="26"/>
                              </w:rPr>
                            </w:pPr>
                            <w:r>
                              <w:rPr>
                                <w:sz w:val="40"/>
                              </w:rPr>
                              <w:t xml:space="preserve">      </w:t>
                            </w:r>
                            <w:r w:rsidRPr="00FF26DD">
                              <w:rPr>
                                <w:b w:val="0"/>
                                <w:sz w:val="26"/>
                              </w:rPr>
                              <w:t xml:space="preserve">SUBMITTED BY: </w:t>
                            </w:r>
                            <w:r>
                              <w:rPr>
                                <w:b w:val="0"/>
                                <w:sz w:val="26"/>
                              </w:rPr>
                              <w:t>DAYA MODEKAR (EMP ID: 142900)</w:t>
                            </w:r>
                          </w:p>
                          <w:p w14:paraId="6EE4E096" w14:textId="633E12CF" w:rsidR="00C76E46" w:rsidRDefault="00C76E46" w:rsidP="00E421F7">
                            <w:pPr>
                              <w:pStyle w:val="Subtitle"/>
                              <w:rPr>
                                <w:b w:val="0"/>
                                <w:sz w:val="26"/>
                              </w:rPr>
                            </w:pPr>
                            <w:r>
                              <w:rPr>
                                <w:b w:val="0"/>
                                <w:sz w:val="26"/>
                              </w:rPr>
                              <w:t xml:space="preserve">                       POOJA KHANE (EMP ID: 142923)</w:t>
                            </w:r>
                          </w:p>
                          <w:p w14:paraId="65291C82" w14:textId="45DD57D2" w:rsidR="00C76E46" w:rsidRPr="00FF26DD" w:rsidRDefault="00C76E46" w:rsidP="00E421F7">
                            <w:pPr>
                              <w:pStyle w:val="Subtitle"/>
                              <w:ind w:left="1440" w:firstLine="720"/>
                              <w:rPr>
                                <w:b w:val="0"/>
                                <w:sz w:val="26"/>
                              </w:rPr>
                            </w:pPr>
                            <w:r>
                              <w:rPr>
                                <w:b w:val="0"/>
                                <w:sz w:val="26"/>
                              </w:rPr>
                              <w:tab/>
                            </w:r>
                            <w:r>
                              <w:rPr>
                                <w:b w:val="0"/>
                                <w:sz w:val="26"/>
                              </w:rPr>
                              <w:tab/>
                              <w:t>PRATIK MALODE</w:t>
                            </w:r>
                            <w:r w:rsidRPr="00FF26DD">
                              <w:rPr>
                                <w:b w:val="0"/>
                                <w:sz w:val="26"/>
                              </w:rPr>
                              <w:t xml:space="preserve"> </w:t>
                            </w:r>
                            <w:r>
                              <w:rPr>
                                <w:b w:val="0"/>
                                <w:sz w:val="26"/>
                              </w:rPr>
                              <w:t>(EMP ID: 142924)</w:t>
                            </w:r>
                          </w:p>
                          <w:p w14:paraId="1A255B31" w14:textId="4D358220" w:rsidR="00C76E46" w:rsidRDefault="00C76E46" w:rsidP="00E421F7">
                            <w:pPr>
                              <w:pStyle w:val="Subtitle"/>
                              <w:rPr>
                                <w:b w:val="0"/>
                                <w:sz w:val="26"/>
                              </w:rPr>
                            </w:pPr>
                            <w:r>
                              <w:rPr>
                                <w:b w:val="0"/>
                                <w:sz w:val="26"/>
                              </w:rPr>
                              <w:tab/>
                            </w:r>
                            <w:r>
                              <w:rPr>
                                <w:b w:val="0"/>
                                <w:sz w:val="26"/>
                              </w:rPr>
                              <w:tab/>
                            </w:r>
                            <w:r>
                              <w:rPr>
                                <w:b w:val="0"/>
                                <w:sz w:val="26"/>
                              </w:rPr>
                              <w:tab/>
                            </w:r>
                            <w:r>
                              <w:rPr>
                                <w:b w:val="0"/>
                                <w:sz w:val="26"/>
                              </w:rPr>
                              <w:tab/>
                            </w:r>
                            <w:r>
                              <w:rPr>
                                <w:b w:val="0"/>
                                <w:sz w:val="26"/>
                              </w:rPr>
                              <w:tab/>
                            </w:r>
                            <w:r w:rsidRPr="00FF26DD">
                              <w:rPr>
                                <w:b w:val="0"/>
                                <w:sz w:val="26"/>
                              </w:rPr>
                              <w:t>PRACHURJYA SHARMA</w:t>
                            </w:r>
                            <w:r>
                              <w:rPr>
                                <w:b w:val="0"/>
                                <w:sz w:val="26"/>
                              </w:rPr>
                              <w:t xml:space="preserve"> (</w:t>
                            </w:r>
                            <w:r w:rsidRPr="00FF26DD">
                              <w:rPr>
                                <w:b w:val="0"/>
                                <w:sz w:val="26"/>
                              </w:rPr>
                              <w:t>EMP ID: 142925</w:t>
                            </w:r>
                            <w:r>
                              <w:rPr>
                                <w:b w:val="0"/>
                                <w:sz w:val="26"/>
                              </w:rPr>
                              <w:t>)</w:t>
                            </w:r>
                          </w:p>
                          <w:p w14:paraId="4F306C3A" w14:textId="0D02C1D2" w:rsidR="00C76E46" w:rsidRDefault="00C76E46" w:rsidP="00A15622">
                            <w:pPr>
                              <w:pStyle w:val="Subtitle"/>
                              <w:rPr>
                                <w:b w:val="0"/>
                                <w:sz w:val="26"/>
                              </w:rPr>
                            </w:pPr>
                            <w:r>
                              <w:rPr>
                                <w:b w:val="0"/>
                                <w:sz w:val="26"/>
                              </w:rPr>
                              <w:t xml:space="preserve">              </w:t>
                            </w:r>
                          </w:p>
                          <w:p w14:paraId="679F4203" w14:textId="77777777" w:rsidR="00C76E46" w:rsidRPr="00FF26DD" w:rsidRDefault="00C76E46" w:rsidP="00FF26DD">
                            <w:pPr>
                              <w:pStyle w:val="Subtitle"/>
                              <w:rPr>
                                <w:b w:val="0"/>
                                <w:sz w:val="26"/>
                              </w:rPr>
                            </w:pPr>
                          </w:p>
                        </w:txbxContent>
                      </v:textbox>
                      <w10:anchorlock/>
                    </v:shape>
                  </w:pict>
                </mc:Fallback>
              </mc:AlternateContent>
            </w:r>
          </w:p>
        </w:tc>
        <w:tc>
          <w:tcPr>
            <w:tcW w:w="1992" w:type="dxa"/>
            <w:tcBorders>
              <w:top w:val="nil"/>
              <w:left w:val="nil"/>
              <w:bottom w:val="nil"/>
              <w:right w:val="nil"/>
            </w:tcBorders>
          </w:tcPr>
          <w:p w14:paraId="3CFFD18F" w14:textId="77777777" w:rsidR="00E701F4" w:rsidRDefault="00E701F4" w:rsidP="004B7E44">
            <w:pPr>
              <w:rPr>
                <w:noProof/>
              </w:rPr>
            </w:pPr>
          </w:p>
        </w:tc>
      </w:tr>
      <w:tr w:rsidR="00E701F4" w14:paraId="2E0DC8DF" w14:textId="3D171E9C" w:rsidTr="00E701F4">
        <w:trPr>
          <w:trHeight w:val="3814"/>
        </w:trPr>
        <w:tc>
          <w:tcPr>
            <w:tcW w:w="8196" w:type="dxa"/>
            <w:tcBorders>
              <w:top w:val="nil"/>
              <w:left w:val="nil"/>
              <w:bottom w:val="nil"/>
              <w:right w:val="nil"/>
            </w:tcBorders>
            <w:vAlign w:val="bottom"/>
          </w:tcPr>
          <w:p w14:paraId="65DB6DBD" w14:textId="254DB3DE" w:rsidR="00E701F4" w:rsidRDefault="00E701F4" w:rsidP="004B7E44">
            <w:pPr>
              <w:rPr>
                <w:noProof/>
              </w:rPr>
            </w:pPr>
          </w:p>
        </w:tc>
        <w:tc>
          <w:tcPr>
            <w:tcW w:w="1992" w:type="dxa"/>
            <w:tcBorders>
              <w:top w:val="nil"/>
              <w:left w:val="nil"/>
              <w:bottom w:val="nil"/>
              <w:right w:val="nil"/>
            </w:tcBorders>
          </w:tcPr>
          <w:p w14:paraId="3AFE2156" w14:textId="77777777" w:rsidR="00E701F4" w:rsidRDefault="00E701F4" w:rsidP="004B7E44">
            <w:pPr>
              <w:rPr>
                <w:noProof/>
              </w:rPr>
            </w:pPr>
          </w:p>
        </w:tc>
      </w:tr>
    </w:tbl>
    <w:p w14:paraId="61DFEB5A" w14:textId="42EE1A01" w:rsidR="004B7E44" w:rsidRDefault="00C653FF" w:rsidP="00A15622">
      <w:pPr>
        <w:ind w:left="720"/>
        <w:jc w:val="right"/>
      </w:pPr>
      <w:r>
        <w:rPr>
          <w:noProof/>
        </w:rPr>
        <w:drawing>
          <wp:inline distT="0" distB="0" distL="0" distR="0" wp14:anchorId="0507F5D8" wp14:editId="17F462AE">
            <wp:extent cx="2455806" cy="1159933"/>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KPIT Logos-May2019-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327" cy="1169153"/>
                    </a:xfrm>
                    <a:prstGeom prst="rect">
                      <a:avLst/>
                    </a:prstGeom>
                  </pic:spPr>
                </pic:pic>
              </a:graphicData>
            </a:graphic>
          </wp:inline>
        </w:drawing>
      </w:r>
    </w:p>
    <w:p w14:paraId="0E41D174" w14:textId="550A7A4F" w:rsidR="00DE680C" w:rsidRDefault="00E421F7" w:rsidP="00980040">
      <w:r>
        <w:rPr>
          <w:noProof/>
        </w:rPr>
        <mc:AlternateContent>
          <mc:Choice Requires="wps">
            <w:drawing>
              <wp:anchor distT="0" distB="0" distL="114300" distR="114300" simplePos="0" relativeHeight="251665408" behindDoc="0" locked="0" layoutInCell="1" allowOverlap="1" wp14:anchorId="0CC6C7EF" wp14:editId="6093FB30">
                <wp:simplePos x="0" y="0"/>
                <wp:positionH relativeFrom="margin">
                  <wp:align>left</wp:align>
                </wp:positionH>
                <wp:positionV relativeFrom="paragraph">
                  <wp:posOffset>6138789</wp:posOffset>
                </wp:positionV>
                <wp:extent cx="4351020" cy="51054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4351020" cy="510540"/>
                        </a:xfrm>
                        <a:prstGeom prst="rect">
                          <a:avLst/>
                        </a:prstGeom>
                        <a:noFill/>
                        <a:ln w="6350">
                          <a:noFill/>
                        </a:ln>
                      </wps:spPr>
                      <wps:txbx>
                        <w:txbxContent>
                          <w:p w14:paraId="30FA19F4" w14:textId="77777777" w:rsidR="00C76E46" w:rsidRPr="00FF26DD" w:rsidRDefault="00C76E46" w:rsidP="00E421F7">
                            <w:pPr>
                              <w:rPr>
                                <w:b/>
                                <w:sz w:val="32"/>
                                <w:lang w:val="en-IN"/>
                              </w:rPr>
                            </w:pPr>
                            <w:r w:rsidRPr="00FF26DD">
                              <w:rPr>
                                <w:sz w:val="32"/>
                                <w:lang w:val="en-IN"/>
                              </w:rPr>
                              <w:t>KPIT Technologies Ltd.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C6C7EF" id="Text Box 6" o:spid="_x0000_s1028" type="#_x0000_t202" style="position:absolute;margin-left:0;margin-top:483.35pt;width:342.6pt;height:40.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" filled="f" stroked="f" strokeweight=".5pt">
                <v:textbox>
                  <w:txbxContent>
                    <w:p w14:paraId="30FA19F4" w14:textId="77777777" w:rsidR="00C76E46" w:rsidRPr="00FF26DD" w:rsidRDefault="00C76E46" w:rsidP="00E421F7">
                      <w:pPr>
                        <w:rPr>
                          <w:b/>
                          <w:sz w:val="32"/>
                          <w:lang w:val="en-IN"/>
                        </w:rPr>
                      </w:pPr>
                      <w:r w:rsidRPr="00FF26DD">
                        <w:rPr>
                          <w:sz w:val="32"/>
                          <w:lang w:val="en-IN"/>
                        </w:rPr>
                        <w:t>KPIT Technologies Ltd.</w:t>
                      </w:r>
                    </w:p>
                  </w:txbxContent>
                </v:textbox>
                <w10:wrap anchorx="margin"/>
              </v:shape>
            </w:pict>
          </mc:Fallback>
        </mc:AlternateContent>
      </w:r>
      <w:r w:rsidR="004B7E44">
        <w:br w:type="page"/>
      </w:r>
    </w:p>
    <w:sdt>
      <w:sdtPr>
        <w:rPr>
          <w:rFonts w:asciiTheme="minorHAnsi" w:eastAsiaTheme="minorEastAsia" w:hAnsiTheme="minorHAnsi" w:cstheme="minorBidi"/>
          <w:color w:val="auto"/>
          <w:sz w:val="24"/>
          <w:szCs w:val="22"/>
        </w:rPr>
        <w:id w:val="1864639525"/>
        <w:docPartObj>
          <w:docPartGallery w:val="Table of Contents"/>
          <w:docPartUnique/>
        </w:docPartObj>
      </w:sdtPr>
      <w:sdtEndPr>
        <w:rPr>
          <w:b/>
          <w:bCs/>
          <w:noProof/>
        </w:rPr>
      </w:sdtEndPr>
      <w:sdtContent>
        <w:p w14:paraId="36F1A532" w14:textId="1CABC37E" w:rsidR="00DE680C" w:rsidRDefault="00E83C6D" w:rsidP="00D85D73">
          <w:pPr>
            <w:pStyle w:val="TOCHeading"/>
            <w:numPr>
              <w:ilvl w:val="0"/>
              <w:numId w:val="0"/>
            </w:numPr>
          </w:pPr>
          <w:r>
            <w:t>CONTENTS</w:t>
          </w:r>
        </w:p>
        <w:p w14:paraId="4E9208E4" w14:textId="71577A57" w:rsidR="00C76E46" w:rsidRDefault="00DE680C">
          <w:pPr>
            <w:pStyle w:val="TOC1"/>
            <w:tabs>
              <w:tab w:val="left" w:pos="440"/>
              <w:tab w:val="right" w:leader="dot" w:pos="10178"/>
            </w:tabs>
            <w:rPr>
              <w:rFonts w:eastAsiaTheme="minorEastAsia"/>
              <w:noProof/>
            </w:rPr>
          </w:pPr>
          <w:r>
            <w:fldChar w:fldCharType="begin"/>
          </w:r>
          <w:r>
            <w:instrText xml:space="preserve"> TOC \o "1-3" \h \z \u </w:instrText>
          </w:r>
          <w:r>
            <w:fldChar w:fldCharType="separate"/>
          </w:r>
          <w:hyperlink w:anchor="_Toc37050549" w:history="1">
            <w:r w:rsidR="00C76E46" w:rsidRPr="00642BF8">
              <w:rPr>
                <w:rStyle w:val="Hyperlink"/>
                <w:noProof/>
                <w14:scene3d>
                  <w14:camera w14:prst="orthographicFront"/>
                  <w14:lightRig w14:rig="threePt" w14:dir="t">
                    <w14:rot w14:lat="0" w14:lon="0" w14:rev="0"/>
                  </w14:lightRig>
                </w14:scene3d>
              </w:rPr>
              <w:t>1</w:t>
            </w:r>
            <w:r w:rsidR="00C76E46">
              <w:rPr>
                <w:rFonts w:eastAsiaTheme="minorEastAsia"/>
                <w:noProof/>
              </w:rPr>
              <w:tab/>
            </w:r>
            <w:r w:rsidR="00C76E46" w:rsidRPr="00642BF8">
              <w:rPr>
                <w:rStyle w:val="Hyperlink"/>
                <w:noProof/>
              </w:rPr>
              <w:t>ABSTRACT</w:t>
            </w:r>
            <w:r w:rsidR="00C76E46">
              <w:rPr>
                <w:noProof/>
                <w:webHidden/>
              </w:rPr>
              <w:tab/>
            </w:r>
            <w:r w:rsidR="00C76E46">
              <w:rPr>
                <w:noProof/>
                <w:webHidden/>
              </w:rPr>
              <w:fldChar w:fldCharType="begin"/>
            </w:r>
            <w:r w:rsidR="00C76E46">
              <w:rPr>
                <w:noProof/>
                <w:webHidden/>
              </w:rPr>
              <w:instrText xml:space="preserve"> PAGEREF _Toc37050549 \h </w:instrText>
            </w:r>
            <w:r w:rsidR="00C76E46">
              <w:rPr>
                <w:noProof/>
                <w:webHidden/>
              </w:rPr>
            </w:r>
            <w:r w:rsidR="00C76E46">
              <w:rPr>
                <w:noProof/>
                <w:webHidden/>
              </w:rPr>
              <w:fldChar w:fldCharType="separate"/>
            </w:r>
            <w:r w:rsidR="00C76E46">
              <w:rPr>
                <w:noProof/>
                <w:webHidden/>
              </w:rPr>
              <w:t>5</w:t>
            </w:r>
            <w:r w:rsidR="00C76E46">
              <w:rPr>
                <w:noProof/>
                <w:webHidden/>
              </w:rPr>
              <w:fldChar w:fldCharType="end"/>
            </w:r>
          </w:hyperlink>
        </w:p>
        <w:p w14:paraId="536BF223" w14:textId="73D9CF43" w:rsidR="00C76E46" w:rsidRDefault="00C76E46">
          <w:pPr>
            <w:pStyle w:val="TOC1"/>
            <w:tabs>
              <w:tab w:val="left" w:pos="440"/>
              <w:tab w:val="right" w:leader="dot" w:pos="10178"/>
            </w:tabs>
            <w:rPr>
              <w:rFonts w:eastAsiaTheme="minorEastAsia"/>
              <w:noProof/>
            </w:rPr>
          </w:pPr>
          <w:hyperlink w:anchor="_Toc37050550" w:history="1">
            <w:r w:rsidRPr="00642BF8">
              <w:rPr>
                <w:rStyle w:val="Hyperlink"/>
                <w:noProof/>
                <w14:scene3d>
                  <w14:camera w14:prst="orthographicFront"/>
                  <w14:lightRig w14:rig="threePt" w14:dir="t">
                    <w14:rot w14:lat="0" w14:lon="0" w14:rev="0"/>
                  </w14:lightRig>
                </w14:scene3d>
              </w:rPr>
              <w:t>2</w:t>
            </w:r>
            <w:r>
              <w:rPr>
                <w:rFonts w:eastAsiaTheme="minorEastAsia"/>
                <w:noProof/>
              </w:rPr>
              <w:tab/>
            </w:r>
            <w:r w:rsidRPr="00642BF8">
              <w:rPr>
                <w:rStyle w:val="Hyperlink"/>
                <w:noProof/>
              </w:rPr>
              <w:t>INTRODUCTION</w:t>
            </w:r>
            <w:r>
              <w:rPr>
                <w:noProof/>
                <w:webHidden/>
              </w:rPr>
              <w:tab/>
            </w:r>
            <w:r>
              <w:rPr>
                <w:noProof/>
                <w:webHidden/>
              </w:rPr>
              <w:fldChar w:fldCharType="begin"/>
            </w:r>
            <w:r>
              <w:rPr>
                <w:noProof/>
                <w:webHidden/>
              </w:rPr>
              <w:instrText xml:space="preserve"> PAGEREF _Toc37050550 \h </w:instrText>
            </w:r>
            <w:r>
              <w:rPr>
                <w:noProof/>
                <w:webHidden/>
              </w:rPr>
            </w:r>
            <w:r>
              <w:rPr>
                <w:noProof/>
                <w:webHidden/>
              </w:rPr>
              <w:fldChar w:fldCharType="separate"/>
            </w:r>
            <w:r>
              <w:rPr>
                <w:noProof/>
                <w:webHidden/>
              </w:rPr>
              <w:t>5</w:t>
            </w:r>
            <w:r>
              <w:rPr>
                <w:noProof/>
                <w:webHidden/>
              </w:rPr>
              <w:fldChar w:fldCharType="end"/>
            </w:r>
          </w:hyperlink>
        </w:p>
        <w:p w14:paraId="6F350459" w14:textId="16E9CAC7" w:rsidR="00C76E46" w:rsidRDefault="00C76E46">
          <w:pPr>
            <w:pStyle w:val="TOC2"/>
            <w:tabs>
              <w:tab w:val="right" w:leader="dot" w:pos="10178"/>
            </w:tabs>
            <w:rPr>
              <w:rFonts w:eastAsiaTheme="minorEastAsia"/>
              <w:noProof/>
            </w:rPr>
          </w:pPr>
          <w:hyperlink w:anchor="_Toc37050551" w:history="1">
            <w:r w:rsidRPr="00642BF8">
              <w:rPr>
                <w:rStyle w:val="Hyperlink"/>
                <w:noProof/>
              </w:rPr>
              <w:t>ADVANCED AIRBAG SYSTEM</w:t>
            </w:r>
            <w:r>
              <w:rPr>
                <w:noProof/>
                <w:webHidden/>
              </w:rPr>
              <w:tab/>
            </w:r>
            <w:r>
              <w:rPr>
                <w:noProof/>
                <w:webHidden/>
              </w:rPr>
              <w:fldChar w:fldCharType="begin"/>
            </w:r>
            <w:r>
              <w:rPr>
                <w:noProof/>
                <w:webHidden/>
              </w:rPr>
              <w:instrText xml:space="preserve"> PAGEREF _Toc37050551 \h </w:instrText>
            </w:r>
            <w:r>
              <w:rPr>
                <w:noProof/>
                <w:webHidden/>
              </w:rPr>
            </w:r>
            <w:r>
              <w:rPr>
                <w:noProof/>
                <w:webHidden/>
              </w:rPr>
              <w:fldChar w:fldCharType="separate"/>
            </w:r>
            <w:r>
              <w:rPr>
                <w:noProof/>
                <w:webHidden/>
              </w:rPr>
              <w:t>5</w:t>
            </w:r>
            <w:r>
              <w:rPr>
                <w:noProof/>
                <w:webHidden/>
              </w:rPr>
              <w:fldChar w:fldCharType="end"/>
            </w:r>
          </w:hyperlink>
        </w:p>
        <w:p w14:paraId="5FF4D027" w14:textId="19159DA7" w:rsidR="00C76E46" w:rsidRDefault="00C76E46">
          <w:pPr>
            <w:pStyle w:val="TOC2"/>
            <w:tabs>
              <w:tab w:val="right" w:leader="dot" w:pos="10178"/>
            </w:tabs>
            <w:rPr>
              <w:rFonts w:eastAsiaTheme="minorEastAsia"/>
              <w:noProof/>
            </w:rPr>
          </w:pPr>
          <w:hyperlink w:anchor="_Toc37050552" w:history="1">
            <w:r w:rsidRPr="00642BF8">
              <w:rPr>
                <w:rStyle w:val="Hyperlink"/>
                <w:noProof/>
              </w:rPr>
              <w:t>SEAT BELT ALERT SYSTEM</w:t>
            </w:r>
            <w:r>
              <w:rPr>
                <w:noProof/>
                <w:webHidden/>
              </w:rPr>
              <w:tab/>
            </w:r>
            <w:r>
              <w:rPr>
                <w:noProof/>
                <w:webHidden/>
              </w:rPr>
              <w:fldChar w:fldCharType="begin"/>
            </w:r>
            <w:r>
              <w:rPr>
                <w:noProof/>
                <w:webHidden/>
              </w:rPr>
              <w:instrText xml:space="preserve"> PAGEREF _Toc37050552 \h </w:instrText>
            </w:r>
            <w:r>
              <w:rPr>
                <w:noProof/>
                <w:webHidden/>
              </w:rPr>
            </w:r>
            <w:r>
              <w:rPr>
                <w:noProof/>
                <w:webHidden/>
              </w:rPr>
              <w:fldChar w:fldCharType="separate"/>
            </w:r>
            <w:r>
              <w:rPr>
                <w:noProof/>
                <w:webHidden/>
              </w:rPr>
              <w:t>6</w:t>
            </w:r>
            <w:r>
              <w:rPr>
                <w:noProof/>
                <w:webHidden/>
              </w:rPr>
              <w:fldChar w:fldCharType="end"/>
            </w:r>
          </w:hyperlink>
        </w:p>
        <w:p w14:paraId="4DE251E4" w14:textId="05263B03" w:rsidR="00C76E46" w:rsidRDefault="00C76E46">
          <w:pPr>
            <w:pStyle w:val="TOC2"/>
            <w:tabs>
              <w:tab w:val="right" w:leader="dot" w:pos="10178"/>
            </w:tabs>
            <w:rPr>
              <w:rFonts w:eastAsiaTheme="minorEastAsia"/>
              <w:noProof/>
            </w:rPr>
          </w:pPr>
          <w:hyperlink w:anchor="_Toc37050553" w:history="1">
            <w:r w:rsidRPr="00642BF8">
              <w:rPr>
                <w:rStyle w:val="Hyperlink"/>
                <w:noProof/>
                <w:shd w:val="clear" w:color="auto" w:fill="FFFFFF"/>
              </w:rPr>
              <w:t>SEMI ACTIVE SUSPENSION SYSTEM</w:t>
            </w:r>
            <w:r>
              <w:rPr>
                <w:noProof/>
                <w:webHidden/>
              </w:rPr>
              <w:tab/>
            </w:r>
            <w:r>
              <w:rPr>
                <w:noProof/>
                <w:webHidden/>
              </w:rPr>
              <w:fldChar w:fldCharType="begin"/>
            </w:r>
            <w:r>
              <w:rPr>
                <w:noProof/>
                <w:webHidden/>
              </w:rPr>
              <w:instrText xml:space="preserve"> PAGEREF _Toc37050553 \h </w:instrText>
            </w:r>
            <w:r>
              <w:rPr>
                <w:noProof/>
                <w:webHidden/>
              </w:rPr>
            </w:r>
            <w:r>
              <w:rPr>
                <w:noProof/>
                <w:webHidden/>
              </w:rPr>
              <w:fldChar w:fldCharType="separate"/>
            </w:r>
            <w:r>
              <w:rPr>
                <w:noProof/>
                <w:webHidden/>
              </w:rPr>
              <w:t>7</w:t>
            </w:r>
            <w:r>
              <w:rPr>
                <w:noProof/>
                <w:webHidden/>
              </w:rPr>
              <w:fldChar w:fldCharType="end"/>
            </w:r>
          </w:hyperlink>
        </w:p>
        <w:p w14:paraId="7E6C7CFA" w14:textId="3EB37CC5" w:rsidR="00C76E46" w:rsidRDefault="00C76E46">
          <w:pPr>
            <w:pStyle w:val="TOC2"/>
            <w:tabs>
              <w:tab w:val="right" w:leader="dot" w:pos="10178"/>
            </w:tabs>
            <w:rPr>
              <w:rFonts w:eastAsiaTheme="minorEastAsia"/>
              <w:noProof/>
            </w:rPr>
          </w:pPr>
          <w:hyperlink w:anchor="_Toc37050554" w:history="1">
            <w:r w:rsidRPr="00642BF8">
              <w:rPr>
                <w:rStyle w:val="Hyperlink"/>
                <w:noProof/>
              </w:rPr>
              <w:t>PASSIVE KEYLESS ENTRY</w:t>
            </w:r>
            <w:r>
              <w:rPr>
                <w:noProof/>
                <w:webHidden/>
              </w:rPr>
              <w:tab/>
            </w:r>
            <w:r>
              <w:rPr>
                <w:noProof/>
                <w:webHidden/>
              </w:rPr>
              <w:fldChar w:fldCharType="begin"/>
            </w:r>
            <w:r>
              <w:rPr>
                <w:noProof/>
                <w:webHidden/>
              </w:rPr>
              <w:instrText xml:space="preserve"> PAGEREF _Toc37050554 \h </w:instrText>
            </w:r>
            <w:r>
              <w:rPr>
                <w:noProof/>
                <w:webHidden/>
              </w:rPr>
            </w:r>
            <w:r>
              <w:rPr>
                <w:noProof/>
                <w:webHidden/>
              </w:rPr>
              <w:fldChar w:fldCharType="separate"/>
            </w:r>
            <w:r>
              <w:rPr>
                <w:noProof/>
                <w:webHidden/>
              </w:rPr>
              <w:t>8</w:t>
            </w:r>
            <w:r>
              <w:rPr>
                <w:noProof/>
                <w:webHidden/>
              </w:rPr>
              <w:fldChar w:fldCharType="end"/>
            </w:r>
          </w:hyperlink>
        </w:p>
        <w:p w14:paraId="23038B44" w14:textId="173ECE23" w:rsidR="00C76E46" w:rsidRDefault="00C76E46">
          <w:pPr>
            <w:pStyle w:val="TOC1"/>
            <w:tabs>
              <w:tab w:val="left" w:pos="440"/>
              <w:tab w:val="right" w:leader="dot" w:pos="10178"/>
            </w:tabs>
            <w:rPr>
              <w:rFonts w:eastAsiaTheme="minorEastAsia"/>
              <w:noProof/>
            </w:rPr>
          </w:pPr>
          <w:hyperlink w:anchor="_Toc37050555" w:history="1">
            <w:r w:rsidRPr="00642BF8">
              <w:rPr>
                <w:rStyle w:val="Hyperlink"/>
                <w:noProof/>
                <w14:scene3d>
                  <w14:camera w14:prst="orthographicFront"/>
                  <w14:lightRig w14:rig="threePt" w14:dir="t">
                    <w14:rot w14:lat="0" w14:lon="0" w14:rev="0"/>
                  </w14:lightRig>
                </w14:scene3d>
              </w:rPr>
              <w:t>3</w:t>
            </w:r>
            <w:r>
              <w:rPr>
                <w:rFonts w:eastAsiaTheme="minorEastAsia"/>
                <w:noProof/>
              </w:rPr>
              <w:tab/>
            </w:r>
            <w:r w:rsidRPr="00642BF8">
              <w:rPr>
                <w:rStyle w:val="Hyperlink"/>
                <w:noProof/>
              </w:rPr>
              <w:t>REQUIREMENTS</w:t>
            </w:r>
            <w:r>
              <w:rPr>
                <w:noProof/>
                <w:webHidden/>
              </w:rPr>
              <w:tab/>
            </w:r>
            <w:r>
              <w:rPr>
                <w:noProof/>
                <w:webHidden/>
              </w:rPr>
              <w:fldChar w:fldCharType="begin"/>
            </w:r>
            <w:r>
              <w:rPr>
                <w:noProof/>
                <w:webHidden/>
              </w:rPr>
              <w:instrText xml:space="preserve"> PAGEREF _Toc37050555 \h </w:instrText>
            </w:r>
            <w:r>
              <w:rPr>
                <w:noProof/>
                <w:webHidden/>
              </w:rPr>
            </w:r>
            <w:r>
              <w:rPr>
                <w:noProof/>
                <w:webHidden/>
              </w:rPr>
              <w:fldChar w:fldCharType="separate"/>
            </w:r>
            <w:r>
              <w:rPr>
                <w:noProof/>
                <w:webHidden/>
              </w:rPr>
              <w:t>9</w:t>
            </w:r>
            <w:r>
              <w:rPr>
                <w:noProof/>
                <w:webHidden/>
              </w:rPr>
              <w:fldChar w:fldCharType="end"/>
            </w:r>
          </w:hyperlink>
        </w:p>
        <w:p w14:paraId="5A0280B3" w14:textId="4CB03C9F" w:rsidR="00C76E46" w:rsidRDefault="00C76E46">
          <w:pPr>
            <w:pStyle w:val="TOC2"/>
            <w:tabs>
              <w:tab w:val="right" w:leader="dot" w:pos="10178"/>
            </w:tabs>
            <w:rPr>
              <w:rFonts w:eastAsiaTheme="minorEastAsia"/>
              <w:noProof/>
            </w:rPr>
          </w:pPr>
          <w:hyperlink w:anchor="_Toc37050556" w:history="1">
            <w:r w:rsidRPr="00642BF8">
              <w:rPr>
                <w:rStyle w:val="Hyperlink"/>
                <w:noProof/>
              </w:rPr>
              <w:t>ADVANCED AIRBAG SYSTEM</w:t>
            </w:r>
            <w:r>
              <w:rPr>
                <w:noProof/>
                <w:webHidden/>
              </w:rPr>
              <w:tab/>
            </w:r>
            <w:r>
              <w:rPr>
                <w:noProof/>
                <w:webHidden/>
              </w:rPr>
              <w:fldChar w:fldCharType="begin"/>
            </w:r>
            <w:r>
              <w:rPr>
                <w:noProof/>
                <w:webHidden/>
              </w:rPr>
              <w:instrText xml:space="preserve"> PAGEREF _Toc37050556 \h </w:instrText>
            </w:r>
            <w:r>
              <w:rPr>
                <w:noProof/>
                <w:webHidden/>
              </w:rPr>
            </w:r>
            <w:r>
              <w:rPr>
                <w:noProof/>
                <w:webHidden/>
              </w:rPr>
              <w:fldChar w:fldCharType="separate"/>
            </w:r>
            <w:r>
              <w:rPr>
                <w:noProof/>
                <w:webHidden/>
              </w:rPr>
              <w:t>9</w:t>
            </w:r>
            <w:r>
              <w:rPr>
                <w:noProof/>
                <w:webHidden/>
              </w:rPr>
              <w:fldChar w:fldCharType="end"/>
            </w:r>
          </w:hyperlink>
        </w:p>
        <w:p w14:paraId="2D103A6E" w14:textId="1CC6E92E" w:rsidR="00C76E46" w:rsidRDefault="00C76E46">
          <w:pPr>
            <w:pStyle w:val="TOC3"/>
            <w:tabs>
              <w:tab w:val="right" w:leader="dot" w:pos="10178"/>
            </w:tabs>
            <w:rPr>
              <w:rFonts w:eastAsiaTheme="minorEastAsia"/>
              <w:noProof/>
            </w:rPr>
          </w:pPr>
          <w:hyperlink w:anchor="_Toc37050557" w:history="1">
            <w:r w:rsidRPr="00642BF8">
              <w:rPr>
                <w:rStyle w:val="Hyperlink"/>
                <w:noProof/>
              </w:rPr>
              <w:t>HIGH LEVEL AND LOW LEVEL REQUIREMENTS</w:t>
            </w:r>
            <w:r>
              <w:rPr>
                <w:noProof/>
                <w:webHidden/>
              </w:rPr>
              <w:tab/>
            </w:r>
            <w:r>
              <w:rPr>
                <w:noProof/>
                <w:webHidden/>
              </w:rPr>
              <w:fldChar w:fldCharType="begin"/>
            </w:r>
            <w:r>
              <w:rPr>
                <w:noProof/>
                <w:webHidden/>
              </w:rPr>
              <w:instrText xml:space="preserve"> PAGEREF _Toc37050557 \h </w:instrText>
            </w:r>
            <w:r>
              <w:rPr>
                <w:noProof/>
                <w:webHidden/>
              </w:rPr>
            </w:r>
            <w:r>
              <w:rPr>
                <w:noProof/>
                <w:webHidden/>
              </w:rPr>
              <w:fldChar w:fldCharType="separate"/>
            </w:r>
            <w:r>
              <w:rPr>
                <w:noProof/>
                <w:webHidden/>
              </w:rPr>
              <w:t>9</w:t>
            </w:r>
            <w:r>
              <w:rPr>
                <w:noProof/>
                <w:webHidden/>
              </w:rPr>
              <w:fldChar w:fldCharType="end"/>
            </w:r>
          </w:hyperlink>
        </w:p>
        <w:p w14:paraId="629E5AE9" w14:textId="6CA65290" w:rsidR="00C76E46" w:rsidRDefault="00C76E46">
          <w:pPr>
            <w:pStyle w:val="TOC3"/>
            <w:tabs>
              <w:tab w:val="right" w:leader="dot" w:pos="10178"/>
            </w:tabs>
            <w:rPr>
              <w:rFonts w:eastAsiaTheme="minorEastAsia"/>
              <w:noProof/>
            </w:rPr>
          </w:pPr>
          <w:hyperlink w:anchor="_Toc37050558" w:history="1">
            <w:r w:rsidRPr="00642BF8">
              <w:rPr>
                <w:rStyle w:val="Hyperlink"/>
                <w:noProof/>
              </w:rPr>
              <w:t>MARKET ANALYSIS</w:t>
            </w:r>
            <w:r>
              <w:rPr>
                <w:noProof/>
                <w:webHidden/>
              </w:rPr>
              <w:tab/>
            </w:r>
            <w:r>
              <w:rPr>
                <w:noProof/>
                <w:webHidden/>
              </w:rPr>
              <w:fldChar w:fldCharType="begin"/>
            </w:r>
            <w:r>
              <w:rPr>
                <w:noProof/>
                <w:webHidden/>
              </w:rPr>
              <w:instrText xml:space="preserve"> PAGEREF _Toc37050558 \h </w:instrText>
            </w:r>
            <w:r>
              <w:rPr>
                <w:noProof/>
                <w:webHidden/>
              </w:rPr>
            </w:r>
            <w:r>
              <w:rPr>
                <w:noProof/>
                <w:webHidden/>
              </w:rPr>
              <w:fldChar w:fldCharType="separate"/>
            </w:r>
            <w:r>
              <w:rPr>
                <w:noProof/>
                <w:webHidden/>
              </w:rPr>
              <w:t>9</w:t>
            </w:r>
            <w:r>
              <w:rPr>
                <w:noProof/>
                <w:webHidden/>
              </w:rPr>
              <w:fldChar w:fldCharType="end"/>
            </w:r>
          </w:hyperlink>
        </w:p>
        <w:p w14:paraId="70128B63" w14:textId="4AB0E1BC" w:rsidR="00C76E46" w:rsidRDefault="00C76E46">
          <w:pPr>
            <w:pStyle w:val="TOC3"/>
            <w:tabs>
              <w:tab w:val="right" w:leader="dot" w:pos="10178"/>
            </w:tabs>
            <w:rPr>
              <w:rFonts w:eastAsiaTheme="minorEastAsia"/>
              <w:noProof/>
            </w:rPr>
          </w:pPr>
          <w:hyperlink w:anchor="_Toc37050559" w:history="1">
            <w:r w:rsidRPr="00642BF8">
              <w:rPr>
                <w:rStyle w:val="Hyperlink"/>
                <w:noProof/>
              </w:rPr>
              <w:t>S.W.O.T. ANALYSIS</w:t>
            </w:r>
            <w:r>
              <w:rPr>
                <w:noProof/>
                <w:webHidden/>
              </w:rPr>
              <w:tab/>
            </w:r>
            <w:r>
              <w:rPr>
                <w:noProof/>
                <w:webHidden/>
              </w:rPr>
              <w:fldChar w:fldCharType="begin"/>
            </w:r>
            <w:r>
              <w:rPr>
                <w:noProof/>
                <w:webHidden/>
              </w:rPr>
              <w:instrText xml:space="preserve"> PAGEREF _Toc37050559 \h </w:instrText>
            </w:r>
            <w:r>
              <w:rPr>
                <w:noProof/>
                <w:webHidden/>
              </w:rPr>
            </w:r>
            <w:r>
              <w:rPr>
                <w:noProof/>
                <w:webHidden/>
              </w:rPr>
              <w:fldChar w:fldCharType="separate"/>
            </w:r>
            <w:r>
              <w:rPr>
                <w:noProof/>
                <w:webHidden/>
              </w:rPr>
              <w:t>12</w:t>
            </w:r>
            <w:r>
              <w:rPr>
                <w:noProof/>
                <w:webHidden/>
              </w:rPr>
              <w:fldChar w:fldCharType="end"/>
            </w:r>
          </w:hyperlink>
        </w:p>
        <w:p w14:paraId="127A40A4" w14:textId="7D0E42FD" w:rsidR="00C76E46" w:rsidRDefault="00C76E46">
          <w:pPr>
            <w:pStyle w:val="TOC3"/>
            <w:tabs>
              <w:tab w:val="right" w:leader="dot" w:pos="10178"/>
            </w:tabs>
            <w:rPr>
              <w:rFonts w:eastAsiaTheme="minorEastAsia"/>
              <w:noProof/>
            </w:rPr>
          </w:pPr>
          <w:hyperlink w:anchor="_Toc37050560" w:history="1">
            <w:r w:rsidRPr="00642BF8">
              <w:rPr>
                <w:rStyle w:val="Hyperlink"/>
                <w:noProof/>
              </w:rPr>
              <w:t>4W&amp;1H</w:t>
            </w:r>
            <w:r>
              <w:rPr>
                <w:noProof/>
                <w:webHidden/>
              </w:rPr>
              <w:tab/>
            </w:r>
            <w:r>
              <w:rPr>
                <w:noProof/>
                <w:webHidden/>
              </w:rPr>
              <w:fldChar w:fldCharType="begin"/>
            </w:r>
            <w:r>
              <w:rPr>
                <w:noProof/>
                <w:webHidden/>
              </w:rPr>
              <w:instrText xml:space="preserve"> PAGEREF _Toc37050560 \h </w:instrText>
            </w:r>
            <w:r>
              <w:rPr>
                <w:noProof/>
                <w:webHidden/>
              </w:rPr>
            </w:r>
            <w:r>
              <w:rPr>
                <w:noProof/>
                <w:webHidden/>
              </w:rPr>
              <w:fldChar w:fldCharType="separate"/>
            </w:r>
            <w:r>
              <w:rPr>
                <w:noProof/>
                <w:webHidden/>
              </w:rPr>
              <w:t>12</w:t>
            </w:r>
            <w:r>
              <w:rPr>
                <w:noProof/>
                <w:webHidden/>
              </w:rPr>
              <w:fldChar w:fldCharType="end"/>
            </w:r>
          </w:hyperlink>
        </w:p>
        <w:p w14:paraId="770E87CD" w14:textId="1706789C" w:rsidR="00C76E46" w:rsidRDefault="00C76E46">
          <w:pPr>
            <w:pStyle w:val="TOC2"/>
            <w:tabs>
              <w:tab w:val="right" w:leader="dot" w:pos="10178"/>
            </w:tabs>
            <w:rPr>
              <w:rFonts w:eastAsiaTheme="minorEastAsia"/>
              <w:noProof/>
            </w:rPr>
          </w:pPr>
          <w:hyperlink w:anchor="_Toc37050561" w:history="1">
            <w:r w:rsidRPr="00642BF8">
              <w:rPr>
                <w:rStyle w:val="Hyperlink"/>
                <w:noProof/>
              </w:rPr>
              <w:t>SEAT BELT ALERT SYSTEM</w:t>
            </w:r>
            <w:r>
              <w:rPr>
                <w:noProof/>
                <w:webHidden/>
              </w:rPr>
              <w:tab/>
            </w:r>
            <w:r>
              <w:rPr>
                <w:noProof/>
                <w:webHidden/>
              </w:rPr>
              <w:fldChar w:fldCharType="begin"/>
            </w:r>
            <w:r>
              <w:rPr>
                <w:noProof/>
                <w:webHidden/>
              </w:rPr>
              <w:instrText xml:space="preserve"> PAGEREF _Toc37050561 \h </w:instrText>
            </w:r>
            <w:r>
              <w:rPr>
                <w:noProof/>
                <w:webHidden/>
              </w:rPr>
            </w:r>
            <w:r>
              <w:rPr>
                <w:noProof/>
                <w:webHidden/>
              </w:rPr>
              <w:fldChar w:fldCharType="separate"/>
            </w:r>
            <w:r>
              <w:rPr>
                <w:noProof/>
                <w:webHidden/>
              </w:rPr>
              <w:t>13</w:t>
            </w:r>
            <w:r>
              <w:rPr>
                <w:noProof/>
                <w:webHidden/>
              </w:rPr>
              <w:fldChar w:fldCharType="end"/>
            </w:r>
          </w:hyperlink>
        </w:p>
        <w:p w14:paraId="037CB478" w14:textId="2B03EF08" w:rsidR="00C76E46" w:rsidRDefault="00C76E46">
          <w:pPr>
            <w:pStyle w:val="TOC3"/>
            <w:tabs>
              <w:tab w:val="right" w:leader="dot" w:pos="10178"/>
            </w:tabs>
            <w:rPr>
              <w:rFonts w:eastAsiaTheme="minorEastAsia"/>
              <w:noProof/>
            </w:rPr>
          </w:pPr>
          <w:hyperlink w:anchor="_Toc37050562" w:history="1">
            <w:r w:rsidRPr="00642BF8">
              <w:rPr>
                <w:rStyle w:val="Hyperlink"/>
                <w:noProof/>
              </w:rPr>
              <w:t>HIGH LEVEL AND LOW LEVEL REQUIREMENTS</w:t>
            </w:r>
            <w:r>
              <w:rPr>
                <w:noProof/>
                <w:webHidden/>
              </w:rPr>
              <w:tab/>
            </w:r>
            <w:r>
              <w:rPr>
                <w:noProof/>
                <w:webHidden/>
              </w:rPr>
              <w:fldChar w:fldCharType="begin"/>
            </w:r>
            <w:r>
              <w:rPr>
                <w:noProof/>
                <w:webHidden/>
              </w:rPr>
              <w:instrText xml:space="preserve"> PAGEREF _Toc37050562 \h </w:instrText>
            </w:r>
            <w:r>
              <w:rPr>
                <w:noProof/>
                <w:webHidden/>
              </w:rPr>
            </w:r>
            <w:r>
              <w:rPr>
                <w:noProof/>
                <w:webHidden/>
              </w:rPr>
              <w:fldChar w:fldCharType="separate"/>
            </w:r>
            <w:r>
              <w:rPr>
                <w:noProof/>
                <w:webHidden/>
              </w:rPr>
              <w:t>13</w:t>
            </w:r>
            <w:r>
              <w:rPr>
                <w:noProof/>
                <w:webHidden/>
              </w:rPr>
              <w:fldChar w:fldCharType="end"/>
            </w:r>
          </w:hyperlink>
        </w:p>
        <w:p w14:paraId="62240FC5" w14:textId="62F51A3E" w:rsidR="00C76E46" w:rsidRDefault="00C76E46">
          <w:pPr>
            <w:pStyle w:val="TOC3"/>
            <w:tabs>
              <w:tab w:val="right" w:leader="dot" w:pos="10178"/>
            </w:tabs>
            <w:rPr>
              <w:rFonts w:eastAsiaTheme="minorEastAsia"/>
              <w:noProof/>
            </w:rPr>
          </w:pPr>
          <w:hyperlink w:anchor="_Toc37050563" w:history="1">
            <w:r w:rsidRPr="00642BF8">
              <w:rPr>
                <w:rStyle w:val="Hyperlink"/>
                <w:noProof/>
              </w:rPr>
              <w:t>MARKET ANALYSIS</w:t>
            </w:r>
            <w:r>
              <w:rPr>
                <w:noProof/>
                <w:webHidden/>
              </w:rPr>
              <w:tab/>
            </w:r>
            <w:r>
              <w:rPr>
                <w:noProof/>
                <w:webHidden/>
              </w:rPr>
              <w:fldChar w:fldCharType="begin"/>
            </w:r>
            <w:r>
              <w:rPr>
                <w:noProof/>
                <w:webHidden/>
              </w:rPr>
              <w:instrText xml:space="preserve"> PAGEREF _Toc37050563 \h </w:instrText>
            </w:r>
            <w:r>
              <w:rPr>
                <w:noProof/>
                <w:webHidden/>
              </w:rPr>
            </w:r>
            <w:r>
              <w:rPr>
                <w:noProof/>
                <w:webHidden/>
              </w:rPr>
              <w:fldChar w:fldCharType="separate"/>
            </w:r>
            <w:r>
              <w:rPr>
                <w:noProof/>
                <w:webHidden/>
              </w:rPr>
              <w:t>13</w:t>
            </w:r>
            <w:r>
              <w:rPr>
                <w:noProof/>
                <w:webHidden/>
              </w:rPr>
              <w:fldChar w:fldCharType="end"/>
            </w:r>
          </w:hyperlink>
        </w:p>
        <w:p w14:paraId="1C7DF0E7" w14:textId="70E77C90" w:rsidR="00C76E46" w:rsidRDefault="00C76E46">
          <w:pPr>
            <w:pStyle w:val="TOC3"/>
            <w:tabs>
              <w:tab w:val="right" w:leader="dot" w:pos="10178"/>
            </w:tabs>
            <w:rPr>
              <w:rFonts w:eastAsiaTheme="minorEastAsia"/>
              <w:noProof/>
            </w:rPr>
          </w:pPr>
          <w:hyperlink w:anchor="_Toc37050564" w:history="1">
            <w:r w:rsidRPr="00642BF8">
              <w:rPr>
                <w:rStyle w:val="Hyperlink"/>
                <w:noProof/>
              </w:rPr>
              <w:t>S.W.O.T. ANALYSIS</w:t>
            </w:r>
            <w:r>
              <w:rPr>
                <w:noProof/>
                <w:webHidden/>
              </w:rPr>
              <w:tab/>
            </w:r>
            <w:r>
              <w:rPr>
                <w:noProof/>
                <w:webHidden/>
              </w:rPr>
              <w:fldChar w:fldCharType="begin"/>
            </w:r>
            <w:r>
              <w:rPr>
                <w:noProof/>
                <w:webHidden/>
              </w:rPr>
              <w:instrText xml:space="preserve"> PAGEREF _Toc37050564 \h </w:instrText>
            </w:r>
            <w:r>
              <w:rPr>
                <w:noProof/>
                <w:webHidden/>
              </w:rPr>
            </w:r>
            <w:r>
              <w:rPr>
                <w:noProof/>
                <w:webHidden/>
              </w:rPr>
              <w:fldChar w:fldCharType="separate"/>
            </w:r>
            <w:r>
              <w:rPr>
                <w:noProof/>
                <w:webHidden/>
              </w:rPr>
              <w:t>14</w:t>
            </w:r>
            <w:r>
              <w:rPr>
                <w:noProof/>
                <w:webHidden/>
              </w:rPr>
              <w:fldChar w:fldCharType="end"/>
            </w:r>
          </w:hyperlink>
        </w:p>
        <w:p w14:paraId="268F9CD2" w14:textId="1C6D2F93" w:rsidR="00C76E46" w:rsidRDefault="00C76E46">
          <w:pPr>
            <w:pStyle w:val="TOC3"/>
            <w:tabs>
              <w:tab w:val="right" w:leader="dot" w:pos="10178"/>
            </w:tabs>
            <w:rPr>
              <w:rFonts w:eastAsiaTheme="minorEastAsia"/>
              <w:noProof/>
            </w:rPr>
          </w:pPr>
          <w:hyperlink w:anchor="_Toc37050565" w:history="1">
            <w:r w:rsidRPr="00642BF8">
              <w:rPr>
                <w:rStyle w:val="Hyperlink"/>
                <w:noProof/>
              </w:rPr>
              <w:t>4W &amp; 1H</w:t>
            </w:r>
            <w:r>
              <w:rPr>
                <w:noProof/>
                <w:webHidden/>
              </w:rPr>
              <w:tab/>
            </w:r>
            <w:r>
              <w:rPr>
                <w:noProof/>
                <w:webHidden/>
              </w:rPr>
              <w:fldChar w:fldCharType="begin"/>
            </w:r>
            <w:r>
              <w:rPr>
                <w:noProof/>
                <w:webHidden/>
              </w:rPr>
              <w:instrText xml:space="preserve"> PAGEREF _Toc37050565 \h </w:instrText>
            </w:r>
            <w:r>
              <w:rPr>
                <w:noProof/>
                <w:webHidden/>
              </w:rPr>
            </w:r>
            <w:r>
              <w:rPr>
                <w:noProof/>
                <w:webHidden/>
              </w:rPr>
              <w:fldChar w:fldCharType="separate"/>
            </w:r>
            <w:r>
              <w:rPr>
                <w:noProof/>
                <w:webHidden/>
              </w:rPr>
              <w:t>14</w:t>
            </w:r>
            <w:r>
              <w:rPr>
                <w:noProof/>
                <w:webHidden/>
              </w:rPr>
              <w:fldChar w:fldCharType="end"/>
            </w:r>
          </w:hyperlink>
        </w:p>
        <w:p w14:paraId="6E7FE207" w14:textId="6631376A" w:rsidR="00C76E46" w:rsidRDefault="00C76E46">
          <w:pPr>
            <w:pStyle w:val="TOC2"/>
            <w:tabs>
              <w:tab w:val="right" w:leader="dot" w:pos="10178"/>
            </w:tabs>
            <w:rPr>
              <w:rFonts w:eastAsiaTheme="minorEastAsia"/>
              <w:noProof/>
            </w:rPr>
          </w:pPr>
          <w:hyperlink w:anchor="_Toc37050566" w:history="1">
            <w:r w:rsidRPr="00642BF8">
              <w:rPr>
                <w:rStyle w:val="Hyperlink"/>
                <w:noProof/>
              </w:rPr>
              <w:t>SEMI ACTIVE SUSPENSION SYSTEM</w:t>
            </w:r>
            <w:r>
              <w:rPr>
                <w:noProof/>
                <w:webHidden/>
              </w:rPr>
              <w:tab/>
            </w:r>
            <w:r>
              <w:rPr>
                <w:noProof/>
                <w:webHidden/>
              </w:rPr>
              <w:fldChar w:fldCharType="begin"/>
            </w:r>
            <w:r>
              <w:rPr>
                <w:noProof/>
                <w:webHidden/>
              </w:rPr>
              <w:instrText xml:space="preserve"> PAGEREF _Toc37050566 \h </w:instrText>
            </w:r>
            <w:r>
              <w:rPr>
                <w:noProof/>
                <w:webHidden/>
              </w:rPr>
            </w:r>
            <w:r>
              <w:rPr>
                <w:noProof/>
                <w:webHidden/>
              </w:rPr>
              <w:fldChar w:fldCharType="separate"/>
            </w:r>
            <w:r>
              <w:rPr>
                <w:noProof/>
                <w:webHidden/>
              </w:rPr>
              <w:t>15</w:t>
            </w:r>
            <w:r>
              <w:rPr>
                <w:noProof/>
                <w:webHidden/>
              </w:rPr>
              <w:fldChar w:fldCharType="end"/>
            </w:r>
          </w:hyperlink>
        </w:p>
        <w:p w14:paraId="3B0F1A28" w14:textId="1FFB8D0B" w:rsidR="00C76E46" w:rsidRDefault="00C76E46">
          <w:pPr>
            <w:pStyle w:val="TOC3"/>
            <w:tabs>
              <w:tab w:val="right" w:leader="dot" w:pos="10178"/>
            </w:tabs>
            <w:rPr>
              <w:rFonts w:eastAsiaTheme="minorEastAsia"/>
              <w:noProof/>
            </w:rPr>
          </w:pPr>
          <w:hyperlink w:anchor="_Toc37050567" w:history="1">
            <w:r w:rsidRPr="00642BF8">
              <w:rPr>
                <w:rStyle w:val="Hyperlink"/>
                <w:noProof/>
              </w:rPr>
              <w:t>HIGH LEVEL AND LOW LEVEL REQUIREMENTS</w:t>
            </w:r>
            <w:r>
              <w:rPr>
                <w:noProof/>
                <w:webHidden/>
              </w:rPr>
              <w:tab/>
            </w:r>
            <w:r>
              <w:rPr>
                <w:noProof/>
                <w:webHidden/>
              </w:rPr>
              <w:fldChar w:fldCharType="begin"/>
            </w:r>
            <w:r>
              <w:rPr>
                <w:noProof/>
                <w:webHidden/>
              </w:rPr>
              <w:instrText xml:space="preserve"> PAGEREF _Toc37050567 \h </w:instrText>
            </w:r>
            <w:r>
              <w:rPr>
                <w:noProof/>
                <w:webHidden/>
              </w:rPr>
            </w:r>
            <w:r>
              <w:rPr>
                <w:noProof/>
                <w:webHidden/>
              </w:rPr>
              <w:fldChar w:fldCharType="separate"/>
            </w:r>
            <w:r>
              <w:rPr>
                <w:noProof/>
                <w:webHidden/>
              </w:rPr>
              <w:t>15</w:t>
            </w:r>
            <w:r>
              <w:rPr>
                <w:noProof/>
                <w:webHidden/>
              </w:rPr>
              <w:fldChar w:fldCharType="end"/>
            </w:r>
          </w:hyperlink>
        </w:p>
        <w:p w14:paraId="4D6B54DC" w14:textId="5EC6DFD4" w:rsidR="00C76E46" w:rsidRDefault="00C76E46">
          <w:pPr>
            <w:pStyle w:val="TOC3"/>
            <w:tabs>
              <w:tab w:val="right" w:leader="dot" w:pos="10178"/>
            </w:tabs>
            <w:rPr>
              <w:rFonts w:eastAsiaTheme="minorEastAsia"/>
              <w:noProof/>
            </w:rPr>
          </w:pPr>
          <w:hyperlink w:anchor="_Toc37050568" w:history="1">
            <w:r w:rsidRPr="00642BF8">
              <w:rPr>
                <w:rStyle w:val="Hyperlink"/>
                <w:noProof/>
              </w:rPr>
              <w:t>MARKET ANALYSIS</w:t>
            </w:r>
            <w:r>
              <w:rPr>
                <w:noProof/>
                <w:webHidden/>
              </w:rPr>
              <w:tab/>
            </w:r>
            <w:r>
              <w:rPr>
                <w:noProof/>
                <w:webHidden/>
              </w:rPr>
              <w:fldChar w:fldCharType="begin"/>
            </w:r>
            <w:r>
              <w:rPr>
                <w:noProof/>
                <w:webHidden/>
              </w:rPr>
              <w:instrText xml:space="preserve"> PAGEREF _Toc37050568 \h </w:instrText>
            </w:r>
            <w:r>
              <w:rPr>
                <w:noProof/>
                <w:webHidden/>
              </w:rPr>
            </w:r>
            <w:r>
              <w:rPr>
                <w:noProof/>
                <w:webHidden/>
              </w:rPr>
              <w:fldChar w:fldCharType="separate"/>
            </w:r>
            <w:r>
              <w:rPr>
                <w:noProof/>
                <w:webHidden/>
              </w:rPr>
              <w:t>16</w:t>
            </w:r>
            <w:r>
              <w:rPr>
                <w:noProof/>
                <w:webHidden/>
              </w:rPr>
              <w:fldChar w:fldCharType="end"/>
            </w:r>
          </w:hyperlink>
        </w:p>
        <w:p w14:paraId="29A35E14" w14:textId="143588D3" w:rsidR="00C76E46" w:rsidRDefault="00C76E46">
          <w:pPr>
            <w:pStyle w:val="TOC3"/>
            <w:tabs>
              <w:tab w:val="right" w:leader="dot" w:pos="10178"/>
            </w:tabs>
            <w:rPr>
              <w:rFonts w:eastAsiaTheme="minorEastAsia"/>
              <w:noProof/>
            </w:rPr>
          </w:pPr>
          <w:hyperlink w:anchor="_Toc37050569" w:history="1">
            <w:r w:rsidRPr="00642BF8">
              <w:rPr>
                <w:rStyle w:val="Hyperlink"/>
                <w:bCs/>
                <w:noProof/>
              </w:rPr>
              <w:t>SEGMENT ANALYSIS</w:t>
            </w:r>
            <w:r>
              <w:rPr>
                <w:noProof/>
                <w:webHidden/>
              </w:rPr>
              <w:tab/>
            </w:r>
            <w:r>
              <w:rPr>
                <w:noProof/>
                <w:webHidden/>
              </w:rPr>
              <w:fldChar w:fldCharType="begin"/>
            </w:r>
            <w:r>
              <w:rPr>
                <w:noProof/>
                <w:webHidden/>
              </w:rPr>
              <w:instrText xml:space="preserve"> PAGEREF _Toc37050569 \h </w:instrText>
            </w:r>
            <w:r>
              <w:rPr>
                <w:noProof/>
                <w:webHidden/>
              </w:rPr>
            </w:r>
            <w:r>
              <w:rPr>
                <w:noProof/>
                <w:webHidden/>
              </w:rPr>
              <w:fldChar w:fldCharType="separate"/>
            </w:r>
            <w:r>
              <w:rPr>
                <w:noProof/>
                <w:webHidden/>
              </w:rPr>
              <w:t>17</w:t>
            </w:r>
            <w:r>
              <w:rPr>
                <w:noProof/>
                <w:webHidden/>
              </w:rPr>
              <w:fldChar w:fldCharType="end"/>
            </w:r>
          </w:hyperlink>
        </w:p>
        <w:p w14:paraId="7B5CFD27" w14:textId="73A25B13" w:rsidR="00C76E46" w:rsidRDefault="00C76E46">
          <w:pPr>
            <w:pStyle w:val="TOC3"/>
            <w:tabs>
              <w:tab w:val="right" w:leader="dot" w:pos="10178"/>
            </w:tabs>
            <w:rPr>
              <w:rFonts w:eastAsiaTheme="minorEastAsia"/>
              <w:noProof/>
            </w:rPr>
          </w:pPr>
          <w:hyperlink w:anchor="_Toc37050570" w:history="1">
            <w:r w:rsidRPr="00642BF8">
              <w:rPr>
                <w:rStyle w:val="Hyperlink"/>
                <w:bCs/>
                <w:noProof/>
              </w:rPr>
              <w:t>AGEING</w:t>
            </w:r>
            <w:r>
              <w:rPr>
                <w:noProof/>
                <w:webHidden/>
              </w:rPr>
              <w:tab/>
            </w:r>
            <w:r>
              <w:rPr>
                <w:noProof/>
                <w:webHidden/>
              </w:rPr>
              <w:fldChar w:fldCharType="begin"/>
            </w:r>
            <w:r>
              <w:rPr>
                <w:noProof/>
                <w:webHidden/>
              </w:rPr>
              <w:instrText xml:space="preserve"> PAGEREF _Toc37050570 \h </w:instrText>
            </w:r>
            <w:r>
              <w:rPr>
                <w:noProof/>
                <w:webHidden/>
              </w:rPr>
            </w:r>
            <w:r>
              <w:rPr>
                <w:noProof/>
                <w:webHidden/>
              </w:rPr>
              <w:fldChar w:fldCharType="separate"/>
            </w:r>
            <w:r>
              <w:rPr>
                <w:noProof/>
                <w:webHidden/>
              </w:rPr>
              <w:t>17</w:t>
            </w:r>
            <w:r>
              <w:rPr>
                <w:noProof/>
                <w:webHidden/>
              </w:rPr>
              <w:fldChar w:fldCharType="end"/>
            </w:r>
          </w:hyperlink>
        </w:p>
        <w:p w14:paraId="3968C3D8" w14:textId="6438E118" w:rsidR="00C76E46" w:rsidRDefault="00C76E46">
          <w:pPr>
            <w:pStyle w:val="TOC3"/>
            <w:tabs>
              <w:tab w:val="right" w:leader="dot" w:pos="10178"/>
            </w:tabs>
            <w:rPr>
              <w:rFonts w:eastAsiaTheme="minorEastAsia"/>
              <w:noProof/>
            </w:rPr>
          </w:pPr>
          <w:hyperlink w:anchor="_Toc37050571" w:history="1">
            <w:r w:rsidRPr="00642BF8">
              <w:rPr>
                <w:rStyle w:val="Hyperlink"/>
                <w:noProof/>
              </w:rPr>
              <w:t>S.W.O.T. ANALYSIS</w:t>
            </w:r>
            <w:r>
              <w:rPr>
                <w:noProof/>
                <w:webHidden/>
              </w:rPr>
              <w:tab/>
            </w:r>
            <w:r>
              <w:rPr>
                <w:noProof/>
                <w:webHidden/>
              </w:rPr>
              <w:fldChar w:fldCharType="begin"/>
            </w:r>
            <w:r>
              <w:rPr>
                <w:noProof/>
                <w:webHidden/>
              </w:rPr>
              <w:instrText xml:space="preserve"> PAGEREF _Toc37050571 \h </w:instrText>
            </w:r>
            <w:r>
              <w:rPr>
                <w:noProof/>
                <w:webHidden/>
              </w:rPr>
            </w:r>
            <w:r>
              <w:rPr>
                <w:noProof/>
                <w:webHidden/>
              </w:rPr>
              <w:fldChar w:fldCharType="separate"/>
            </w:r>
            <w:r>
              <w:rPr>
                <w:noProof/>
                <w:webHidden/>
              </w:rPr>
              <w:t>17</w:t>
            </w:r>
            <w:r>
              <w:rPr>
                <w:noProof/>
                <w:webHidden/>
              </w:rPr>
              <w:fldChar w:fldCharType="end"/>
            </w:r>
          </w:hyperlink>
        </w:p>
        <w:p w14:paraId="032E06EB" w14:textId="05B4EAB9" w:rsidR="00C76E46" w:rsidRDefault="00C76E46">
          <w:pPr>
            <w:pStyle w:val="TOC3"/>
            <w:tabs>
              <w:tab w:val="right" w:leader="dot" w:pos="10178"/>
            </w:tabs>
            <w:rPr>
              <w:rFonts w:eastAsiaTheme="minorEastAsia"/>
              <w:noProof/>
            </w:rPr>
          </w:pPr>
          <w:hyperlink w:anchor="_Toc37050572" w:history="1">
            <w:r w:rsidRPr="00642BF8">
              <w:rPr>
                <w:rStyle w:val="Hyperlink"/>
                <w:noProof/>
              </w:rPr>
              <w:t>4W &amp; 1H</w:t>
            </w:r>
            <w:r>
              <w:rPr>
                <w:noProof/>
                <w:webHidden/>
              </w:rPr>
              <w:tab/>
            </w:r>
            <w:r>
              <w:rPr>
                <w:noProof/>
                <w:webHidden/>
              </w:rPr>
              <w:fldChar w:fldCharType="begin"/>
            </w:r>
            <w:r>
              <w:rPr>
                <w:noProof/>
                <w:webHidden/>
              </w:rPr>
              <w:instrText xml:space="preserve"> PAGEREF _Toc37050572 \h </w:instrText>
            </w:r>
            <w:r>
              <w:rPr>
                <w:noProof/>
                <w:webHidden/>
              </w:rPr>
            </w:r>
            <w:r>
              <w:rPr>
                <w:noProof/>
                <w:webHidden/>
              </w:rPr>
              <w:fldChar w:fldCharType="separate"/>
            </w:r>
            <w:r>
              <w:rPr>
                <w:noProof/>
                <w:webHidden/>
              </w:rPr>
              <w:t>18</w:t>
            </w:r>
            <w:r>
              <w:rPr>
                <w:noProof/>
                <w:webHidden/>
              </w:rPr>
              <w:fldChar w:fldCharType="end"/>
            </w:r>
          </w:hyperlink>
        </w:p>
        <w:p w14:paraId="17CC29DC" w14:textId="3D185562" w:rsidR="00C76E46" w:rsidRDefault="00C76E46">
          <w:pPr>
            <w:pStyle w:val="TOC2"/>
            <w:tabs>
              <w:tab w:val="right" w:leader="dot" w:pos="10178"/>
            </w:tabs>
            <w:rPr>
              <w:rFonts w:eastAsiaTheme="minorEastAsia"/>
              <w:noProof/>
            </w:rPr>
          </w:pPr>
          <w:hyperlink w:anchor="_Toc37050573" w:history="1">
            <w:r w:rsidRPr="00642BF8">
              <w:rPr>
                <w:rStyle w:val="Hyperlink"/>
                <w:noProof/>
              </w:rPr>
              <w:t>PASSIVE KEYLESS ENTRY</w:t>
            </w:r>
            <w:r>
              <w:rPr>
                <w:noProof/>
                <w:webHidden/>
              </w:rPr>
              <w:tab/>
            </w:r>
            <w:r>
              <w:rPr>
                <w:noProof/>
                <w:webHidden/>
              </w:rPr>
              <w:fldChar w:fldCharType="begin"/>
            </w:r>
            <w:r>
              <w:rPr>
                <w:noProof/>
                <w:webHidden/>
              </w:rPr>
              <w:instrText xml:space="preserve"> PAGEREF _Toc37050573 \h </w:instrText>
            </w:r>
            <w:r>
              <w:rPr>
                <w:noProof/>
                <w:webHidden/>
              </w:rPr>
            </w:r>
            <w:r>
              <w:rPr>
                <w:noProof/>
                <w:webHidden/>
              </w:rPr>
              <w:fldChar w:fldCharType="separate"/>
            </w:r>
            <w:r>
              <w:rPr>
                <w:noProof/>
                <w:webHidden/>
              </w:rPr>
              <w:t>18</w:t>
            </w:r>
            <w:r>
              <w:rPr>
                <w:noProof/>
                <w:webHidden/>
              </w:rPr>
              <w:fldChar w:fldCharType="end"/>
            </w:r>
          </w:hyperlink>
        </w:p>
        <w:p w14:paraId="0E6E9127" w14:textId="4FD4BF67" w:rsidR="00C76E46" w:rsidRDefault="00C76E46">
          <w:pPr>
            <w:pStyle w:val="TOC3"/>
            <w:tabs>
              <w:tab w:val="right" w:leader="dot" w:pos="10178"/>
            </w:tabs>
            <w:rPr>
              <w:rFonts w:eastAsiaTheme="minorEastAsia"/>
              <w:noProof/>
            </w:rPr>
          </w:pPr>
          <w:hyperlink w:anchor="_Toc37050574" w:history="1">
            <w:r w:rsidRPr="00642BF8">
              <w:rPr>
                <w:rStyle w:val="Hyperlink"/>
                <w:noProof/>
              </w:rPr>
              <w:t>HIGH LEVEL AND LOW LEVEL REQUIREMENTS</w:t>
            </w:r>
            <w:r>
              <w:rPr>
                <w:noProof/>
                <w:webHidden/>
              </w:rPr>
              <w:tab/>
            </w:r>
            <w:r>
              <w:rPr>
                <w:noProof/>
                <w:webHidden/>
              </w:rPr>
              <w:fldChar w:fldCharType="begin"/>
            </w:r>
            <w:r>
              <w:rPr>
                <w:noProof/>
                <w:webHidden/>
              </w:rPr>
              <w:instrText xml:space="preserve"> PAGEREF _Toc37050574 \h </w:instrText>
            </w:r>
            <w:r>
              <w:rPr>
                <w:noProof/>
                <w:webHidden/>
              </w:rPr>
            </w:r>
            <w:r>
              <w:rPr>
                <w:noProof/>
                <w:webHidden/>
              </w:rPr>
              <w:fldChar w:fldCharType="separate"/>
            </w:r>
            <w:r>
              <w:rPr>
                <w:noProof/>
                <w:webHidden/>
              </w:rPr>
              <w:t>18</w:t>
            </w:r>
            <w:r>
              <w:rPr>
                <w:noProof/>
                <w:webHidden/>
              </w:rPr>
              <w:fldChar w:fldCharType="end"/>
            </w:r>
          </w:hyperlink>
        </w:p>
        <w:p w14:paraId="42C34070" w14:textId="14B0E0CA" w:rsidR="00C76E46" w:rsidRDefault="00C76E46">
          <w:pPr>
            <w:pStyle w:val="TOC3"/>
            <w:tabs>
              <w:tab w:val="right" w:leader="dot" w:pos="10178"/>
            </w:tabs>
            <w:rPr>
              <w:rFonts w:eastAsiaTheme="minorEastAsia"/>
              <w:noProof/>
            </w:rPr>
          </w:pPr>
          <w:hyperlink w:anchor="_Toc37050575" w:history="1">
            <w:r w:rsidRPr="00642BF8">
              <w:rPr>
                <w:rStyle w:val="Hyperlink"/>
                <w:noProof/>
              </w:rPr>
              <w:t>MARKET ANALYSIS</w:t>
            </w:r>
            <w:r>
              <w:rPr>
                <w:noProof/>
                <w:webHidden/>
              </w:rPr>
              <w:tab/>
            </w:r>
            <w:r>
              <w:rPr>
                <w:noProof/>
                <w:webHidden/>
              </w:rPr>
              <w:fldChar w:fldCharType="begin"/>
            </w:r>
            <w:r>
              <w:rPr>
                <w:noProof/>
                <w:webHidden/>
              </w:rPr>
              <w:instrText xml:space="preserve"> PAGEREF _Toc37050575 \h </w:instrText>
            </w:r>
            <w:r>
              <w:rPr>
                <w:noProof/>
                <w:webHidden/>
              </w:rPr>
            </w:r>
            <w:r>
              <w:rPr>
                <w:noProof/>
                <w:webHidden/>
              </w:rPr>
              <w:fldChar w:fldCharType="separate"/>
            </w:r>
            <w:r>
              <w:rPr>
                <w:noProof/>
                <w:webHidden/>
              </w:rPr>
              <w:t>19</w:t>
            </w:r>
            <w:r>
              <w:rPr>
                <w:noProof/>
                <w:webHidden/>
              </w:rPr>
              <w:fldChar w:fldCharType="end"/>
            </w:r>
          </w:hyperlink>
        </w:p>
        <w:p w14:paraId="578BD62A" w14:textId="76B79B9F" w:rsidR="00C76E46" w:rsidRDefault="00C76E46">
          <w:pPr>
            <w:pStyle w:val="TOC3"/>
            <w:tabs>
              <w:tab w:val="right" w:leader="dot" w:pos="10178"/>
            </w:tabs>
            <w:rPr>
              <w:rFonts w:eastAsiaTheme="minorEastAsia"/>
              <w:noProof/>
            </w:rPr>
          </w:pPr>
          <w:hyperlink w:anchor="_Toc37050576" w:history="1">
            <w:r w:rsidRPr="00642BF8">
              <w:rPr>
                <w:rStyle w:val="Hyperlink"/>
                <w:noProof/>
              </w:rPr>
              <w:t>S.W.O.T. ANALYSIS</w:t>
            </w:r>
            <w:r>
              <w:rPr>
                <w:noProof/>
                <w:webHidden/>
              </w:rPr>
              <w:tab/>
            </w:r>
            <w:r>
              <w:rPr>
                <w:noProof/>
                <w:webHidden/>
              </w:rPr>
              <w:fldChar w:fldCharType="begin"/>
            </w:r>
            <w:r>
              <w:rPr>
                <w:noProof/>
                <w:webHidden/>
              </w:rPr>
              <w:instrText xml:space="preserve"> PAGEREF _Toc37050576 \h </w:instrText>
            </w:r>
            <w:r>
              <w:rPr>
                <w:noProof/>
                <w:webHidden/>
              </w:rPr>
            </w:r>
            <w:r>
              <w:rPr>
                <w:noProof/>
                <w:webHidden/>
              </w:rPr>
              <w:fldChar w:fldCharType="separate"/>
            </w:r>
            <w:r>
              <w:rPr>
                <w:noProof/>
                <w:webHidden/>
              </w:rPr>
              <w:t>22</w:t>
            </w:r>
            <w:r>
              <w:rPr>
                <w:noProof/>
                <w:webHidden/>
              </w:rPr>
              <w:fldChar w:fldCharType="end"/>
            </w:r>
          </w:hyperlink>
        </w:p>
        <w:p w14:paraId="2AA3DC0E" w14:textId="21E85A68" w:rsidR="00C76E46" w:rsidRDefault="00C76E46">
          <w:pPr>
            <w:pStyle w:val="TOC3"/>
            <w:tabs>
              <w:tab w:val="right" w:leader="dot" w:pos="10178"/>
            </w:tabs>
            <w:rPr>
              <w:rFonts w:eastAsiaTheme="minorEastAsia"/>
              <w:noProof/>
            </w:rPr>
          </w:pPr>
          <w:hyperlink w:anchor="_Toc37050577" w:history="1">
            <w:r w:rsidRPr="00642BF8">
              <w:rPr>
                <w:rStyle w:val="Hyperlink"/>
                <w:noProof/>
              </w:rPr>
              <w:t>4W&amp;1H</w:t>
            </w:r>
            <w:r>
              <w:rPr>
                <w:noProof/>
                <w:webHidden/>
              </w:rPr>
              <w:tab/>
            </w:r>
            <w:r>
              <w:rPr>
                <w:noProof/>
                <w:webHidden/>
              </w:rPr>
              <w:fldChar w:fldCharType="begin"/>
            </w:r>
            <w:r>
              <w:rPr>
                <w:noProof/>
                <w:webHidden/>
              </w:rPr>
              <w:instrText xml:space="preserve"> PAGEREF _Toc37050577 \h </w:instrText>
            </w:r>
            <w:r>
              <w:rPr>
                <w:noProof/>
                <w:webHidden/>
              </w:rPr>
            </w:r>
            <w:r>
              <w:rPr>
                <w:noProof/>
                <w:webHidden/>
              </w:rPr>
              <w:fldChar w:fldCharType="separate"/>
            </w:r>
            <w:r>
              <w:rPr>
                <w:noProof/>
                <w:webHidden/>
              </w:rPr>
              <w:t>22</w:t>
            </w:r>
            <w:r>
              <w:rPr>
                <w:noProof/>
                <w:webHidden/>
              </w:rPr>
              <w:fldChar w:fldCharType="end"/>
            </w:r>
          </w:hyperlink>
        </w:p>
        <w:p w14:paraId="6B3DD3E8" w14:textId="62F18D2D" w:rsidR="00C76E46" w:rsidRDefault="00C76E46">
          <w:pPr>
            <w:pStyle w:val="TOC1"/>
            <w:tabs>
              <w:tab w:val="left" w:pos="440"/>
              <w:tab w:val="right" w:leader="dot" w:pos="10178"/>
            </w:tabs>
            <w:rPr>
              <w:rFonts w:eastAsiaTheme="minorEastAsia"/>
              <w:noProof/>
            </w:rPr>
          </w:pPr>
          <w:hyperlink w:anchor="_Toc37050578" w:history="1">
            <w:r w:rsidRPr="00642BF8">
              <w:rPr>
                <w:rStyle w:val="Hyperlink"/>
                <w:noProof/>
                <w14:scene3d>
                  <w14:camera w14:prst="orthographicFront"/>
                  <w14:lightRig w14:rig="threePt" w14:dir="t">
                    <w14:rot w14:lat="0" w14:lon="0" w14:rev="0"/>
                  </w14:lightRig>
                </w14:scene3d>
              </w:rPr>
              <w:t>4</w:t>
            </w:r>
            <w:r>
              <w:rPr>
                <w:rFonts w:eastAsiaTheme="minorEastAsia"/>
                <w:noProof/>
              </w:rPr>
              <w:tab/>
            </w:r>
            <w:r w:rsidRPr="00642BF8">
              <w:rPr>
                <w:rStyle w:val="Hyperlink"/>
                <w:noProof/>
              </w:rPr>
              <w:t>LITERATURE REVIEW</w:t>
            </w:r>
            <w:r>
              <w:rPr>
                <w:noProof/>
                <w:webHidden/>
              </w:rPr>
              <w:tab/>
            </w:r>
            <w:r>
              <w:rPr>
                <w:noProof/>
                <w:webHidden/>
              </w:rPr>
              <w:fldChar w:fldCharType="begin"/>
            </w:r>
            <w:r>
              <w:rPr>
                <w:noProof/>
                <w:webHidden/>
              </w:rPr>
              <w:instrText xml:space="preserve"> PAGEREF _Toc37050578 \h </w:instrText>
            </w:r>
            <w:r>
              <w:rPr>
                <w:noProof/>
                <w:webHidden/>
              </w:rPr>
            </w:r>
            <w:r>
              <w:rPr>
                <w:noProof/>
                <w:webHidden/>
              </w:rPr>
              <w:fldChar w:fldCharType="separate"/>
            </w:r>
            <w:r>
              <w:rPr>
                <w:noProof/>
                <w:webHidden/>
              </w:rPr>
              <w:t>24</w:t>
            </w:r>
            <w:r>
              <w:rPr>
                <w:noProof/>
                <w:webHidden/>
              </w:rPr>
              <w:fldChar w:fldCharType="end"/>
            </w:r>
          </w:hyperlink>
        </w:p>
        <w:p w14:paraId="3DF76EC8" w14:textId="74A7D4CF" w:rsidR="00C76E46" w:rsidRDefault="00C76E46">
          <w:pPr>
            <w:pStyle w:val="TOC2"/>
            <w:tabs>
              <w:tab w:val="right" w:leader="dot" w:pos="10178"/>
            </w:tabs>
            <w:rPr>
              <w:rFonts w:eastAsiaTheme="minorEastAsia"/>
              <w:noProof/>
            </w:rPr>
          </w:pPr>
          <w:hyperlink w:anchor="_Toc37050579" w:history="1">
            <w:r w:rsidRPr="00642BF8">
              <w:rPr>
                <w:rStyle w:val="Hyperlink"/>
                <w:noProof/>
              </w:rPr>
              <w:t>AIRBAG SYSTEM</w:t>
            </w:r>
            <w:r>
              <w:rPr>
                <w:noProof/>
                <w:webHidden/>
              </w:rPr>
              <w:tab/>
            </w:r>
            <w:r>
              <w:rPr>
                <w:noProof/>
                <w:webHidden/>
              </w:rPr>
              <w:fldChar w:fldCharType="begin"/>
            </w:r>
            <w:r>
              <w:rPr>
                <w:noProof/>
                <w:webHidden/>
              </w:rPr>
              <w:instrText xml:space="preserve"> PAGEREF _Toc37050579 \h </w:instrText>
            </w:r>
            <w:r>
              <w:rPr>
                <w:noProof/>
                <w:webHidden/>
              </w:rPr>
            </w:r>
            <w:r>
              <w:rPr>
                <w:noProof/>
                <w:webHidden/>
              </w:rPr>
              <w:fldChar w:fldCharType="separate"/>
            </w:r>
            <w:r>
              <w:rPr>
                <w:noProof/>
                <w:webHidden/>
              </w:rPr>
              <w:t>24</w:t>
            </w:r>
            <w:r>
              <w:rPr>
                <w:noProof/>
                <w:webHidden/>
              </w:rPr>
              <w:fldChar w:fldCharType="end"/>
            </w:r>
          </w:hyperlink>
        </w:p>
        <w:p w14:paraId="5861C01A" w14:textId="0D631ACA" w:rsidR="00C76E46" w:rsidRDefault="00C76E46">
          <w:pPr>
            <w:pStyle w:val="TOC2"/>
            <w:tabs>
              <w:tab w:val="right" w:leader="dot" w:pos="10178"/>
            </w:tabs>
            <w:rPr>
              <w:rFonts w:eastAsiaTheme="minorEastAsia"/>
              <w:noProof/>
            </w:rPr>
          </w:pPr>
          <w:hyperlink w:anchor="_Toc37050580" w:history="1">
            <w:r w:rsidRPr="00642BF8">
              <w:rPr>
                <w:rStyle w:val="Hyperlink"/>
                <w:noProof/>
              </w:rPr>
              <w:t>SEAT BELT ALERT SYSTEM</w:t>
            </w:r>
            <w:r>
              <w:rPr>
                <w:noProof/>
                <w:webHidden/>
              </w:rPr>
              <w:tab/>
            </w:r>
            <w:r>
              <w:rPr>
                <w:noProof/>
                <w:webHidden/>
              </w:rPr>
              <w:fldChar w:fldCharType="begin"/>
            </w:r>
            <w:r>
              <w:rPr>
                <w:noProof/>
                <w:webHidden/>
              </w:rPr>
              <w:instrText xml:space="preserve"> PAGEREF _Toc37050580 \h </w:instrText>
            </w:r>
            <w:r>
              <w:rPr>
                <w:noProof/>
                <w:webHidden/>
              </w:rPr>
            </w:r>
            <w:r>
              <w:rPr>
                <w:noProof/>
                <w:webHidden/>
              </w:rPr>
              <w:fldChar w:fldCharType="separate"/>
            </w:r>
            <w:r>
              <w:rPr>
                <w:noProof/>
                <w:webHidden/>
              </w:rPr>
              <w:t>25</w:t>
            </w:r>
            <w:r>
              <w:rPr>
                <w:noProof/>
                <w:webHidden/>
              </w:rPr>
              <w:fldChar w:fldCharType="end"/>
            </w:r>
          </w:hyperlink>
        </w:p>
        <w:p w14:paraId="3913904B" w14:textId="230596F1" w:rsidR="00C76E46" w:rsidRDefault="00C76E46">
          <w:pPr>
            <w:pStyle w:val="TOC2"/>
            <w:tabs>
              <w:tab w:val="right" w:leader="dot" w:pos="10178"/>
            </w:tabs>
            <w:rPr>
              <w:rFonts w:eastAsiaTheme="minorEastAsia"/>
              <w:noProof/>
            </w:rPr>
          </w:pPr>
          <w:hyperlink w:anchor="_Toc37050581" w:history="1">
            <w:r w:rsidRPr="00642BF8">
              <w:rPr>
                <w:rStyle w:val="Hyperlink"/>
                <w:noProof/>
              </w:rPr>
              <w:t>SEMI ACTIVE SUSPENSION SYSTEM</w:t>
            </w:r>
            <w:r>
              <w:rPr>
                <w:noProof/>
                <w:webHidden/>
              </w:rPr>
              <w:tab/>
            </w:r>
            <w:r>
              <w:rPr>
                <w:noProof/>
                <w:webHidden/>
              </w:rPr>
              <w:fldChar w:fldCharType="begin"/>
            </w:r>
            <w:r>
              <w:rPr>
                <w:noProof/>
                <w:webHidden/>
              </w:rPr>
              <w:instrText xml:space="preserve"> PAGEREF _Toc37050581 \h </w:instrText>
            </w:r>
            <w:r>
              <w:rPr>
                <w:noProof/>
                <w:webHidden/>
              </w:rPr>
            </w:r>
            <w:r>
              <w:rPr>
                <w:noProof/>
                <w:webHidden/>
              </w:rPr>
              <w:fldChar w:fldCharType="separate"/>
            </w:r>
            <w:r>
              <w:rPr>
                <w:noProof/>
                <w:webHidden/>
              </w:rPr>
              <w:t>25</w:t>
            </w:r>
            <w:r>
              <w:rPr>
                <w:noProof/>
                <w:webHidden/>
              </w:rPr>
              <w:fldChar w:fldCharType="end"/>
            </w:r>
          </w:hyperlink>
        </w:p>
        <w:p w14:paraId="3E9367D6" w14:textId="5D10D544" w:rsidR="00C76E46" w:rsidRDefault="00C76E46">
          <w:pPr>
            <w:pStyle w:val="TOC2"/>
            <w:tabs>
              <w:tab w:val="right" w:leader="dot" w:pos="10178"/>
            </w:tabs>
            <w:rPr>
              <w:rFonts w:eastAsiaTheme="minorEastAsia"/>
              <w:noProof/>
            </w:rPr>
          </w:pPr>
          <w:hyperlink w:anchor="_Toc37050582" w:history="1">
            <w:r w:rsidRPr="00642BF8">
              <w:rPr>
                <w:rStyle w:val="Hyperlink"/>
                <w:noProof/>
              </w:rPr>
              <w:t>PASSIVE KEYLESS ENTRY</w:t>
            </w:r>
            <w:r>
              <w:rPr>
                <w:noProof/>
                <w:webHidden/>
              </w:rPr>
              <w:tab/>
            </w:r>
            <w:r>
              <w:rPr>
                <w:noProof/>
                <w:webHidden/>
              </w:rPr>
              <w:fldChar w:fldCharType="begin"/>
            </w:r>
            <w:r>
              <w:rPr>
                <w:noProof/>
                <w:webHidden/>
              </w:rPr>
              <w:instrText xml:space="preserve"> PAGEREF _Toc37050582 \h </w:instrText>
            </w:r>
            <w:r>
              <w:rPr>
                <w:noProof/>
                <w:webHidden/>
              </w:rPr>
            </w:r>
            <w:r>
              <w:rPr>
                <w:noProof/>
                <w:webHidden/>
              </w:rPr>
              <w:fldChar w:fldCharType="separate"/>
            </w:r>
            <w:r>
              <w:rPr>
                <w:noProof/>
                <w:webHidden/>
              </w:rPr>
              <w:t>27</w:t>
            </w:r>
            <w:r>
              <w:rPr>
                <w:noProof/>
                <w:webHidden/>
              </w:rPr>
              <w:fldChar w:fldCharType="end"/>
            </w:r>
          </w:hyperlink>
        </w:p>
        <w:p w14:paraId="3803475F" w14:textId="57E53E81" w:rsidR="00C76E46" w:rsidRDefault="00C76E46">
          <w:pPr>
            <w:pStyle w:val="TOC1"/>
            <w:tabs>
              <w:tab w:val="left" w:pos="440"/>
              <w:tab w:val="right" w:leader="dot" w:pos="10178"/>
            </w:tabs>
            <w:rPr>
              <w:rFonts w:eastAsiaTheme="minorEastAsia"/>
              <w:noProof/>
            </w:rPr>
          </w:pPr>
          <w:hyperlink w:anchor="_Toc37050583" w:history="1">
            <w:r w:rsidRPr="00642BF8">
              <w:rPr>
                <w:rStyle w:val="Hyperlink"/>
                <w:noProof/>
                <w14:scene3d>
                  <w14:camera w14:prst="orthographicFront"/>
                  <w14:lightRig w14:rig="threePt" w14:dir="t">
                    <w14:rot w14:lat="0" w14:lon="0" w14:rev="0"/>
                  </w14:lightRig>
                </w14:scene3d>
              </w:rPr>
              <w:t>5</w:t>
            </w:r>
            <w:r>
              <w:rPr>
                <w:rFonts w:eastAsiaTheme="minorEastAsia"/>
                <w:noProof/>
              </w:rPr>
              <w:tab/>
            </w:r>
            <w:r w:rsidRPr="00642BF8">
              <w:rPr>
                <w:rStyle w:val="Hyperlink"/>
                <w:noProof/>
              </w:rPr>
              <w:t>UML DIAGRAM</w:t>
            </w:r>
            <w:r>
              <w:rPr>
                <w:noProof/>
                <w:webHidden/>
              </w:rPr>
              <w:tab/>
            </w:r>
            <w:r>
              <w:rPr>
                <w:noProof/>
                <w:webHidden/>
              </w:rPr>
              <w:fldChar w:fldCharType="begin"/>
            </w:r>
            <w:r>
              <w:rPr>
                <w:noProof/>
                <w:webHidden/>
              </w:rPr>
              <w:instrText xml:space="preserve"> PAGEREF _Toc37050583 \h </w:instrText>
            </w:r>
            <w:r>
              <w:rPr>
                <w:noProof/>
                <w:webHidden/>
              </w:rPr>
            </w:r>
            <w:r>
              <w:rPr>
                <w:noProof/>
                <w:webHidden/>
              </w:rPr>
              <w:fldChar w:fldCharType="separate"/>
            </w:r>
            <w:r>
              <w:rPr>
                <w:noProof/>
                <w:webHidden/>
              </w:rPr>
              <w:t>28</w:t>
            </w:r>
            <w:r>
              <w:rPr>
                <w:noProof/>
                <w:webHidden/>
              </w:rPr>
              <w:fldChar w:fldCharType="end"/>
            </w:r>
          </w:hyperlink>
        </w:p>
        <w:p w14:paraId="70D5DE0D" w14:textId="29C749A1" w:rsidR="00C76E46" w:rsidRDefault="00C76E46">
          <w:pPr>
            <w:pStyle w:val="TOC2"/>
            <w:tabs>
              <w:tab w:val="right" w:leader="dot" w:pos="10178"/>
            </w:tabs>
            <w:rPr>
              <w:rFonts w:eastAsiaTheme="minorEastAsia"/>
              <w:noProof/>
            </w:rPr>
          </w:pPr>
          <w:hyperlink w:anchor="_Toc37050584" w:history="1">
            <w:r w:rsidRPr="00642BF8">
              <w:rPr>
                <w:rStyle w:val="Hyperlink"/>
                <w:noProof/>
              </w:rPr>
              <w:t>STRUCTURAL DIAGRAM</w:t>
            </w:r>
            <w:r>
              <w:rPr>
                <w:noProof/>
                <w:webHidden/>
              </w:rPr>
              <w:tab/>
            </w:r>
            <w:r>
              <w:rPr>
                <w:noProof/>
                <w:webHidden/>
              </w:rPr>
              <w:fldChar w:fldCharType="begin"/>
            </w:r>
            <w:r>
              <w:rPr>
                <w:noProof/>
                <w:webHidden/>
              </w:rPr>
              <w:instrText xml:space="preserve"> PAGEREF _Toc37050584 \h </w:instrText>
            </w:r>
            <w:r>
              <w:rPr>
                <w:noProof/>
                <w:webHidden/>
              </w:rPr>
            </w:r>
            <w:r>
              <w:rPr>
                <w:noProof/>
                <w:webHidden/>
              </w:rPr>
              <w:fldChar w:fldCharType="separate"/>
            </w:r>
            <w:r>
              <w:rPr>
                <w:noProof/>
                <w:webHidden/>
              </w:rPr>
              <w:t>28</w:t>
            </w:r>
            <w:r>
              <w:rPr>
                <w:noProof/>
                <w:webHidden/>
              </w:rPr>
              <w:fldChar w:fldCharType="end"/>
            </w:r>
          </w:hyperlink>
        </w:p>
        <w:p w14:paraId="57B4910E" w14:textId="498C1680" w:rsidR="00C76E46" w:rsidRDefault="00C76E46">
          <w:pPr>
            <w:pStyle w:val="TOC3"/>
            <w:tabs>
              <w:tab w:val="right" w:leader="dot" w:pos="10178"/>
            </w:tabs>
            <w:rPr>
              <w:rFonts w:eastAsiaTheme="minorEastAsia"/>
              <w:noProof/>
            </w:rPr>
          </w:pPr>
          <w:hyperlink w:anchor="_Toc37050585" w:history="1">
            <w:r w:rsidRPr="00642BF8">
              <w:rPr>
                <w:rStyle w:val="Hyperlink"/>
                <w:noProof/>
              </w:rPr>
              <w:t>PIN DIAGRAM</w:t>
            </w:r>
            <w:r>
              <w:rPr>
                <w:noProof/>
                <w:webHidden/>
              </w:rPr>
              <w:tab/>
            </w:r>
            <w:r>
              <w:rPr>
                <w:noProof/>
                <w:webHidden/>
              </w:rPr>
              <w:fldChar w:fldCharType="begin"/>
            </w:r>
            <w:r>
              <w:rPr>
                <w:noProof/>
                <w:webHidden/>
              </w:rPr>
              <w:instrText xml:space="preserve"> PAGEREF _Toc37050585 \h </w:instrText>
            </w:r>
            <w:r>
              <w:rPr>
                <w:noProof/>
                <w:webHidden/>
              </w:rPr>
            </w:r>
            <w:r>
              <w:rPr>
                <w:noProof/>
                <w:webHidden/>
              </w:rPr>
              <w:fldChar w:fldCharType="separate"/>
            </w:r>
            <w:r>
              <w:rPr>
                <w:noProof/>
                <w:webHidden/>
              </w:rPr>
              <w:t>28</w:t>
            </w:r>
            <w:r>
              <w:rPr>
                <w:noProof/>
                <w:webHidden/>
              </w:rPr>
              <w:fldChar w:fldCharType="end"/>
            </w:r>
          </w:hyperlink>
        </w:p>
        <w:p w14:paraId="452DBB80" w14:textId="3DE95894" w:rsidR="00C76E46" w:rsidRDefault="00C76E46">
          <w:pPr>
            <w:pStyle w:val="TOC3"/>
            <w:tabs>
              <w:tab w:val="right" w:leader="dot" w:pos="10178"/>
            </w:tabs>
            <w:rPr>
              <w:rFonts w:eastAsiaTheme="minorEastAsia"/>
              <w:noProof/>
            </w:rPr>
          </w:pPr>
          <w:hyperlink w:anchor="_Toc37050586" w:history="1">
            <w:r w:rsidRPr="00642BF8">
              <w:rPr>
                <w:rStyle w:val="Hyperlink"/>
                <w:noProof/>
              </w:rPr>
              <w:t>BLOCK DIAGRAM</w:t>
            </w:r>
            <w:r>
              <w:rPr>
                <w:noProof/>
                <w:webHidden/>
              </w:rPr>
              <w:tab/>
            </w:r>
            <w:r>
              <w:rPr>
                <w:noProof/>
                <w:webHidden/>
              </w:rPr>
              <w:fldChar w:fldCharType="begin"/>
            </w:r>
            <w:r>
              <w:rPr>
                <w:noProof/>
                <w:webHidden/>
              </w:rPr>
              <w:instrText xml:space="preserve"> PAGEREF _Toc37050586 \h </w:instrText>
            </w:r>
            <w:r>
              <w:rPr>
                <w:noProof/>
                <w:webHidden/>
              </w:rPr>
            </w:r>
            <w:r>
              <w:rPr>
                <w:noProof/>
                <w:webHidden/>
              </w:rPr>
              <w:fldChar w:fldCharType="separate"/>
            </w:r>
            <w:r>
              <w:rPr>
                <w:noProof/>
                <w:webHidden/>
              </w:rPr>
              <w:t>29</w:t>
            </w:r>
            <w:r>
              <w:rPr>
                <w:noProof/>
                <w:webHidden/>
              </w:rPr>
              <w:fldChar w:fldCharType="end"/>
            </w:r>
          </w:hyperlink>
        </w:p>
        <w:p w14:paraId="067EE92E" w14:textId="41C45880" w:rsidR="00C76E46" w:rsidRDefault="00C76E46">
          <w:pPr>
            <w:pStyle w:val="TOC2"/>
            <w:tabs>
              <w:tab w:val="right" w:leader="dot" w:pos="10178"/>
            </w:tabs>
            <w:rPr>
              <w:rFonts w:eastAsiaTheme="minorEastAsia"/>
              <w:noProof/>
            </w:rPr>
          </w:pPr>
          <w:hyperlink w:anchor="_Toc37050587" w:history="1">
            <w:r w:rsidRPr="00642BF8">
              <w:rPr>
                <w:rStyle w:val="Hyperlink"/>
                <w:noProof/>
              </w:rPr>
              <w:t>BEHAVIOURAL DIAGRAM</w:t>
            </w:r>
            <w:r>
              <w:rPr>
                <w:noProof/>
                <w:webHidden/>
              </w:rPr>
              <w:tab/>
            </w:r>
            <w:r>
              <w:rPr>
                <w:noProof/>
                <w:webHidden/>
              </w:rPr>
              <w:fldChar w:fldCharType="begin"/>
            </w:r>
            <w:r>
              <w:rPr>
                <w:noProof/>
                <w:webHidden/>
              </w:rPr>
              <w:instrText xml:space="preserve"> PAGEREF _Toc37050587 \h </w:instrText>
            </w:r>
            <w:r>
              <w:rPr>
                <w:noProof/>
                <w:webHidden/>
              </w:rPr>
            </w:r>
            <w:r>
              <w:rPr>
                <w:noProof/>
                <w:webHidden/>
              </w:rPr>
              <w:fldChar w:fldCharType="separate"/>
            </w:r>
            <w:r>
              <w:rPr>
                <w:noProof/>
                <w:webHidden/>
              </w:rPr>
              <w:t>32</w:t>
            </w:r>
            <w:r>
              <w:rPr>
                <w:noProof/>
                <w:webHidden/>
              </w:rPr>
              <w:fldChar w:fldCharType="end"/>
            </w:r>
          </w:hyperlink>
        </w:p>
        <w:p w14:paraId="4DC44EB8" w14:textId="6FA01561" w:rsidR="00C76E46" w:rsidRDefault="00C76E46">
          <w:pPr>
            <w:pStyle w:val="TOC3"/>
            <w:tabs>
              <w:tab w:val="right" w:leader="dot" w:pos="10178"/>
            </w:tabs>
            <w:rPr>
              <w:rFonts w:eastAsiaTheme="minorEastAsia"/>
              <w:noProof/>
            </w:rPr>
          </w:pPr>
          <w:hyperlink w:anchor="_Toc37050588" w:history="1">
            <w:r w:rsidRPr="00642BF8">
              <w:rPr>
                <w:rStyle w:val="Hyperlink"/>
                <w:noProof/>
              </w:rPr>
              <w:t>STATEFLOW DIAGRAM</w:t>
            </w:r>
            <w:r>
              <w:rPr>
                <w:noProof/>
                <w:webHidden/>
              </w:rPr>
              <w:tab/>
            </w:r>
            <w:r>
              <w:rPr>
                <w:noProof/>
                <w:webHidden/>
              </w:rPr>
              <w:fldChar w:fldCharType="begin"/>
            </w:r>
            <w:r>
              <w:rPr>
                <w:noProof/>
                <w:webHidden/>
              </w:rPr>
              <w:instrText xml:space="preserve"> PAGEREF _Toc37050588 \h </w:instrText>
            </w:r>
            <w:r>
              <w:rPr>
                <w:noProof/>
                <w:webHidden/>
              </w:rPr>
            </w:r>
            <w:r>
              <w:rPr>
                <w:noProof/>
                <w:webHidden/>
              </w:rPr>
              <w:fldChar w:fldCharType="separate"/>
            </w:r>
            <w:r>
              <w:rPr>
                <w:noProof/>
                <w:webHidden/>
              </w:rPr>
              <w:t>32</w:t>
            </w:r>
            <w:r>
              <w:rPr>
                <w:noProof/>
                <w:webHidden/>
              </w:rPr>
              <w:fldChar w:fldCharType="end"/>
            </w:r>
          </w:hyperlink>
        </w:p>
        <w:p w14:paraId="7F0CCDD8" w14:textId="0480CBFA" w:rsidR="00C76E46" w:rsidRDefault="00C76E46">
          <w:pPr>
            <w:pStyle w:val="TOC3"/>
            <w:tabs>
              <w:tab w:val="right" w:leader="dot" w:pos="10178"/>
            </w:tabs>
            <w:rPr>
              <w:rFonts w:eastAsiaTheme="minorEastAsia"/>
              <w:noProof/>
            </w:rPr>
          </w:pPr>
          <w:hyperlink w:anchor="_Toc37050589" w:history="1">
            <w:r w:rsidRPr="00642BF8">
              <w:rPr>
                <w:rStyle w:val="Hyperlink"/>
                <w:noProof/>
              </w:rPr>
              <w:t>FLOWCHART</w:t>
            </w:r>
            <w:r>
              <w:rPr>
                <w:noProof/>
                <w:webHidden/>
              </w:rPr>
              <w:tab/>
            </w:r>
            <w:r>
              <w:rPr>
                <w:noProof/>
                <w:webHidden/>
              </w:rPr>
              <w:fldChar w:fldCharType="begin"/>
            </w:r>
            <w:r>
              <w:rPr>
                <w:noProof/>
                <w:webHidden/>
              </w:rPr>
              <w:instrText xml:space="preserve"> PAGEREF _Toc37050589 \h </w:instrText>
            </w:r>
            <w:r>
              <w:rPr>
                <w:noProof/>
                <w:webHidden/>
              </w:rPr>
            </w:r>
            <w:r>
              <w:rPr>
                <w:noProof/>
                <w:webHidden/>
              </w:rPr>
              <w:fldChar w:fldCharType="separate"/>
            </w:r>
            <w:r>
              <w:rPr>
                <w:noProof/>
                <w:webHidden/>
              </w:rPr>
              <w:t>35</w:t>
            </w:r>
            <w:r>
              <w:rPr>
                <w:noProof/>
                <w:webHidden/>
              </w:rPr>
              <w:fldChar w:fldCharType="end"/>
            </w:r>
          </w:hyperlink>
        </w:p>
        <w:p w14:paraId="2941D1FA" w14:textId="7E74D81E" w:rsidR="00C76E46" w:rsidRDefault="00C76E46">
          <w:pPr>
            <w:pStyle w:val="TOC1"/>
            <w:tabs>
              <w:tab w:val="left" w:pos="440"/>
              <w:tab w:val="right" w:leader="dot" w:pos="10178"/>
            </w:tabs>
            <w:rPr>
              <w:rFonts w:eastAsiaTheme="minorEastAsia"/>
              <w:noProof/>
            </w:rPr>
          </w:pPr>
          <w:hyperlink w:anchor="_Toc37050590" w:history="1">
            <w:r w:rsidRPr="00642BF8">
              <w:rPr>
                <w:rStyle w:val="Hyperlink"/>
                <w:noProof/>
                <w14:scene3d>
                  <w14:camera w14:prst="orthographicFront"/>
                  <w14:lightRig w14:rig="threePt" w14:dir="t">
                    <w14:rot w14:lat="0" w14:lon="0" w14:rev="0"/>
                  </w14:lightRig>
                </w14:scene3d>
              </w:rPr>
              <w:t>6</w:t>
            </w:r>
            <w:r>
              <w:rPr>
                <w:rFonts w:eastAsiaTheme="minorEastAsia"/>
                <w:noProof/>
              </w:rPr>
              <w:tab/>
            </w:r>
            <w:r w:rsidRPr="00642BF8">
              <w:rPr>
                <w:rStyle w:val="Hyperlink"/>
                <w:noProof/>
              </w:rPr>
              <w:t>BILL OF MATERIALS</w:t>
            </w:r>
            <w:r>
              <w:rPr>
                <w:noProof/>
                <w:webHidden/>
              </w:rPr>
              <w:tab/>
            </w:r>
            <w:r>
              <w:rPr>
                <w:noProof/>
                <w:webHidden/>
              </w:rPr>
              <w:fldChar w:fldCharType="begin"/>
            </w:r>
            <w:r>
              <w:rPr>
                <w:noProof/>
                <w:webHidden/>
              </w:rPr>
              <w:instrText xml:space="preserve"> PAGEREF _Toc37050590 \h </w:instrText>
            </w:r>
            <w:r>
              <w:rPr>
                <w:noProof/>
                <w:webHidden/>
              </w:rPr>
            </w:r>
            <w:r>
              <w:rPr>
                <w:noProof/>
                <w:webHidden/>
              </w:rPr>
              <w:fldChar w:fldCharType="separate"/>
            </w:r>
            <w:r>
              <w:rPr>
                <w:noProof/>
                <w:webHidden/>
              </w:rPr>
              <w:t>39</w:t>
            </w:r>
            <w:r>
              <w:rPr>
                <w:noProof/>
                <w:webHidden/>
              </w:rPr>
              <w:fldChar w:fldCharType="end"/>
            </w:r>
          </w:hyperlink>
        </w:p>
        <w:p w14:paraId="5D213D0F" w14:textId="6E6610B5" w:rsidR="00C76E46" w:rsidRDefault="00C76E46">
          <w:pPr>
            <w:pStyle w:val="TOC1"/>
            <w:tabs>
              <w:tab w:val="left" w:pos="440"/>
              <w:tab w:val="right" w:leader="dot" w:pos="10178"/>
            </w:tabs>
            <w:rPr>
              <w:rFonts w:eastAsiaTheme="minorEastAsia"/>
              <w:noProof/>
            </w:rPr>
          </w:pPr>
          <w:hyperlink w:anchor="_Toc37050591" w:history="1">
            <w:r w:rsidRPr="00642BF8">
              <w:rPr>
                <w:rStyle w:val="Hyperlink"/>
                <w:noProof/>
                <w14:scene3d>
                  <w14:camera w14:prst="orthographicFront"/>
                  <w14:lightRig w14:rig="threePt" w14:dir="t">
                    <w14:rot w14:lat="0" w14:lon="0" w14:rev="0"/>
                  </w14:lightRig>
                </w14:scene3d>
              </w:rPr>
              <w:t>7</w:t>
            </w:r>
            <w:r>
              <w:rPr>
                <w:rFonts w:eastAsiaTheme="minorEastAsia"/>
                <w:noProof/>
              </w:rPr>
              <w:tab/>
            </w:r>
            <w:r w:rsidRPr="00642BF8">
              <w:rPr>
                <w:rStyle w:val="Hyperlink"/>
                <w:noProof/>
              </w:rPr>
              <w:t>EXECUTION PLAN</w:t>
            </w:r>
            <w:r>
              <w:rPr>
                <w:noProof/>
                <w:webHidden/>
              </w:rPr>
              <w:tab/>
            </w:r>
            <w:r>
              <w:rPr>
                <w:noProof/>
                <w:webHidden/>
              </w:rPr>
              <w:fldChar w:fldCharType="begin"/>
            </w:r>
            <w:r>
              <w:rPr>
                <w:noProof/>
                <w:webHidden/>
              </w:rPr>
              <w:instrText xml:space="preserve"> PAGEREF _Toc37050591 \h </w:instrText>
            </w:r>
            <w:r>
              <w:rPr>
                <w:noProof/>
                <w:webHidden/>
              </w:rPr>
            </w:r>
            <w:r>
              <w:rPr>
                <w:noProof/>
                <w:webHidden/>
              </w:rPr>
              <w:fldChar w:fldCharType="separate"/>
            </w:r>
            <w:r>
              <w:rPr>
                <w:noProof/>
                <w:webHidden/>
              </w:rPr>
              <w:t>40</w:t>
            </w:r>
            <w:r>
              <w:rPr>
                <w:noProof/>
                <w:webHidden/>
              </w:rPr>
              <w:fldChar w:fldCharType="end"/>
            </w:r>
          </w:hyperlink>
        </w:p>
        <w:p w14:paraId="5F304F19" w14:textId="08CE3928" w:rsidR="00C76E46" w:rsidRDefault="00C76E46">
          <w:pPr>
            <w:pStyle w:val="TOC1"/>
            <w:tabs>
              <w:tab w:val="left" w:pos="440"/>
              <w:tab w:val="right" w:leader="dot" w:pos="10178"/>
            </w:tabs>
            <w:rPr>
              <w:rFonts w:eastAsiaTheme="minorEastAsia"/>
              <w:noProof/>
            </w:rPr>
          </w:pPr>
          <w:hyperlink w:anchor="_Toc37050592" w:history="1">
            <w:r w:rsidRPr="00642BF8">
              <w:rPr>
                <w:rStyle w:val="Hyperlink"/>
                <w:noProof/>
                <w14:scene3d>
                  <w14:camera w14:prst="orthographicFront"/>
                  <w14:lightRig w14:rig="threePt" w14:dir="t">
                    <w14:rot w14:lat="0" w14:lon="0" w14:rev="0"/>
                  </w14:lightRig>
                </w14:scene3d>
              </w:rPr>
              <w:t>8</w:t>
            </w:r>
            <w:r>
              <w:rPr>
                <w:rFonts w:eastAsiaTheme="minorEastAsia"/>
                <w:noProof/>
              </w:rPr>
              <w:tab/>
            </w:r>
            <w:r w:rsidRPr="00642BF8">
              <w:rPr>
                <w:rStyle w:val="Hyperlink"/>
                <w:noProof/>
              </w:rPr>
              <w:t>TEAM DESCRIPTION</w:t>
            </w:r>
            <w:r>
              <w:rPr>
                <w:noProof/>
                <w:webHidden/>
              </w:rPr>
              <w:tab/>
            </w:r>
            <w:r>
              <w:rPr>
                <w:noProof/>
                <w:webHidden/>
              </w:rPr>
              <w:fldChar w:fldCharType="begin"/>
            </w:r>
            <w:r>
              <w:rPr>
                <w:noProof/>
                <w:webHidden/>
              </w:rPr>
              <w:instrText xml:space="preserve"> PAGEREF _Toc37050592 \h </w:instrText>
            </w:r>
            <w:r>
              <w:rPr>
                <w:noProof/>
                <w:webHidden/>
              </w:rPr>
            </w:r>
            <w:r>
              <w:rPr>
                <w:noProof/>
                <w:webHidden/>
              </w:rPr>
              <w:fldChar w:fldCharType="separate"/>
            </w:r>
            <w:r>
              <w:rPr>
                <w:noProof/>
                <w:webHidden/>
              </w:rPr>
              <w:t>40</w:t>
            </w:r>
            <w:r>
              <w:rPr>
                <w:noProof/>
                <w:webHidden/>
              </w:rPr>
              <w:fldChar w:fldCharType="end"/>
            </w:r>
          </w:hyperlink>
        </w:p>
        <w:p w14:paraId="5B576C70" w14:textId="4584003D" w:rsidR="00C76E46" w:rsidRDefault="00C76E46">
          <w:pPr>
            <w:pStyle w:val="TOC1"/>
            <w:tabs>
              <w:tab w:val="left" w:pos="440"/>
              <w:tab w:val="right" w:leader="dot" w:pos="10178"/>
            </w:tabs>
            <w:rPr>
              <w:rFonts w:eastAsiaTheme="minorEastAsia"/>
              <w:noProof/>
            </w:rPr>
          </w:pPr>
          <w:hyperlink w:anchor="_Toc37050593" w:history="1">
            <w:r w:rsidRPr="00642BF8">
              <w:rPr>
                <w:rStyle w:val="Hyperlink"/>
                <w:noProof/>
                <w14:scene3d>
                  <w14:camera w14:prst="orthographicFront"/>
                  <w14:lightRig w14:rig="threePt" w14:dir="t">
                    <w14:rot w14:lat="0" w14:lon="0" w14:rev="0"/>
                  </w14:lightRig>
                </w14:scene3d>
              </w:rPr>
              <w:t>9</w:t>
            </w:r>
            <w:r>
              <w:rPr>
                <w:rFonts w:eastAsiaTheme="minorEastAsia"/>
                <w:noProof/>
              </w:rPr>
              <w:tab/>
            </w:r>
            <w:r w:rsidRPr="00642BF8">
              <w:rPr>
                <w:rStyle w:val="Hyperlink"/>
                <w:noProof/>
              </w:rPr>
              <w:t>INTEGRATED MODELLING AND TESTING</w:t>
            </w:r>
            <w:r>
              <w:rPr>
                <w:noProof/>
                <w:webHidden/>
              </w:rPr>
              <w:tab/>
            </w:r>
            <w:r>
              <w:rPr>
                <w:noProof/>
                <w:webHidden/>
              </w:rPr>
              <w:fldChar w:fldCharType="begin"/>
            </w:r>
            <w:r>
              <w:rPr>
                <w:noProof/>
                <w:webHidden/>
              </w:rPr>
              <w:instrText xml:space="preserve"> PAGEREF _Toc37050593 \h </w:instrText>
            </w:r>
            <w:r>
              <w:rPr>
                <w:noProof/>
                <w:webHidden/>
              </w:rPr>
            </w:r>
            <w:r>
              <w:rPr>
                <w:noProof/>
                <w:webHidden/>
              </w:rPr>
              <w:fldChar w:fldCharType="separate"/>
            </w:r>
            <w:r>
              <w:rPr>
                <w:noProof/>
                <w:webHidden/>
              </w:rPr>
              <w:t>40</w:t>
            </w:r>
            <w:r>
              <w:rPr>
                <w:noProof/>
                <w:webHidden/>
              </w:rPr>
              <w:fldChar w:fldCharType="end"/>
            </w:r>
          </w:hyperlink>
        </w:p>
        <w:p w14:paraId="43E7F647" w14:textId="361AEA37" w:rsidR="00C76E46" w:rsidRDefault="00C76E46">
          <w:pPr>
            <w:pStyle w:val="TOC2"/>
            <w:tabs>
              <w:tab w:val="right" w:leader="dot" w:pos="10178"/>
            </w:tabs>
            <w:rPr>
              <w:rFonts w:eastAsiaTheme="minorEastAsia"/>
              <w:noProof/>
            </w:rPr>
          </w:pPr>
          <w:hyperlink w:anchor="_Toc37050594" w:history="1">
            <w:r w:rsidRPr="00642BF8">
              <w:rPr>
                <w:rStyle w:val="Hyperlink"/>
                <w:noProof/>
              </w:rPr>
              <w:t>MODEL BASED DESIGN</w:t>
            </w:r>
            <w:r>
              <w:rPr>
                <w:noProof/>
                <w:webHidden/>
              </w:rPr>
              <w:tab/>
            </w:r>
            <w:r>
              <w:rPr>
                <w:noProof/>
                <w:webHidden/>
              </w:rPr>
              <w:fldChar w:fldCharType="begin"/>
            </w:r>
            <w:r>
              <w:rPr>
                <w:noProof/>
                <w:webHidden/>
              </w:rPr>
              <w:instrText xml:space="preserve"> PAGEREF _Toc37050594 \h </w:instrText>
            </w:r>
            <w:r>
              <w:rPr>
                <w:noProof/>
                <w:webHidden/>
              </w:rPr>
            </w:r>
            <w:r>
              <w:rPr>
                <w:noProof/>
                <w:webHidden/>
              </w:rPr>
              <w:fldChar w:fldCharType="separate"/>
            </w:r>
            <w:r>
              <w:rPr>
                <w:noProof/>
                <w:webHidden/>
              </w:rPr>
              <w:t>40</w:t>
            </w:r>
            <w:r>
              <w:rPr>
                <w:noProof/>
                <w:webHidden/>
              </w:rPr>
              <w:fldChar w:fldCharType="end"/>
            </w:r>
          </w:hyperlink>
        </w:p>
        <w:p w14:paraId="34DFE9B8" w14:textId="1B225310" w:rsidR="00C76E46" w:rsidRDefault="00C76E46">
          <w:pPr>
            <w:pStyle w:val="TOC2"/>
            <w:tabs>
              <w:tab w:val="right" w:leader="dot" w:pos="10178"/>
            </w:tabs>
            <w:rPr>
              <w:rFonts w:eastAsiaTheme="minorEastAsia"/>
              <w:noProof/>
            </w:rPr>
          </w:pPr>
          <w:hyperlink w:anchor="_Toc37050595" w:history="1">
            <w:r w:rsidRPr="00642BF8">
              <w:rPr>
                <w:rStyle w:val="Hyperlink"/>
                <w:noProof/>
              </w:rPr>
              <w:t>DEBUG USING SIMULINK METHODS</w:t>
            </w:r>
            <w:r>
              <w:rPr>
                <w:noProof/>
                <w:webHidden/>
              </w:rPr>
              <w:tab/>
            </w:r>
            <w:r>
              <w:rPr>
                <w:noProof/>
                <w:webHidden/>
              </w:rPr>
              <w:fldChar w:fldCharType="begin"/>
            </w:r>
            <w:r>
              <w:rPr>
                <w:noProof/>
                <w:webHidden/>
              </w:rPr>
              <w:instrText xml:space="preserve"> PAGEREF _Toc37050595 \h </w:instrText>
            </w:r>
            <w:r>
              <w:rPr>
                <w:noProof/>
                <w:webHidden/>
              </w:rPr>
            </w:r>
            <w:r>
              <w:rPr>
                <w:noProof/>
                <w:webHidden/>
              </w:rPr>
              <w:fldChar w:fldCharType="separate"/>
            </w:r>
            <w:r>
              <w:rPr>
                <w:noProof/>
                <w:webHidden/>
              </w:rPr>
              <w:t>44</w:t>
            </w:r>
            <w:r>
              <w:rPr>
                <w:noProof/>
                <w:webHidden/>
              </w:rPr>
              <w:fldChar w:fldCharType="end"/>
            </w:r>
          </w:hyperlink>
        </w:p>
        <w:p w14:paraId="0D160F37" w14:textId="274A9502" w:rsidR="00C76E46" w:rsidRDefault="00C76E46">
          <w:pPr>
            <w:pStyle w:val="TOC2"/>
            <w:tabs>
              <w:tab w:val="right" w:leader="dot" w:pos="10178"/>
            </w:tabs>
            <w:rPr>
              <w:rFonts w:eastAsiaTheme="minorEastAsia"/>
              <w:noProof/>
            </w:rPr>
          </w:pPr>
          <w:hyperlink w:anchor="_Toc37050596" w:history="1">
            <w:r w:rsidRPr="00642BF8">
              <w:rPr>
                <w:rStyle w:val="Hyperlink"/>
                <w:noProof/>
              </w:rPr>
              <w:t>TESTING USING SIMULINK TEST</w:t>
            </w:r>
            <w:r>
              <w:rPr>
                <w:noProof/>
                <w:webHidden/>
              </w:rPr>
              <w:tab/>
            </w:r>
            <w:r>
              <w:rPr>
                <w:noProof/>
                <w:webHidden/>
              </w:rPr>
              <w:fldChar w:fldCharType="begin"/>
            </w:r>
            <w:r>
              <w:rPr>
                <w:noProof/>
                <w:webHidden/>
              </w:rPr>
              <w:instrText xml:space="preserve"> PAGEREF _Toc37050596 \h </w:instrText>
            </w:r>
            <w:r>
              <w:rPr>
                <w:noProof/>
                <w:webHidden/>
              </w:rPr>
            </w:r>
            <w:r>
              <w:rPr>
                <w:noProof/>
                <w:webHidden/>
              </w:rPr>
              <w:fldChar w:fldCharType="separate"/>
            </w:r>
            <w:r>
              <w:rPr>
                <w:noProof/>
                <w:webHidden/>
              </w:rPr>
              <w:t>45</w:t>
            </w:r>
            <w:r>
              <w:rPr>
                <w:noProof/>
                <w:webHidden/>
              </w:rPr>
              <w:fldChar w:fldCharType="end"/>
            </w:r>
          </w:hyperlink>
        </w:p>
        <w:p w14:paraId="22525C84" w14:textId="63BAF966" w:rsidR="00C76E46" w:rsidRDefault="00C76E46">
          <w:pPr>
            <w:pStyle w:val="TOC1"/>
            <w:tabs>
              <w:tab w:val="left" w:pos="660"/>
              <w:tab w:val="right" w:leader="dot" w:pos="10178"/>
            </w:tabs>
            <w:rPr>
              <w:rFonts w:eastAsiaTheme="minorEastAsia"/>
              <w:noProof/>
            </w:rPr>
          </w:pPr>
          <w:hyperlink w:anchor="_Toc37050597" w:history="1">
            <w:r w:rsidRPr="00642BF8">
              <w:rPr>
                <w:rStyle w:val="Hyperlink"/>
                <w:noProof/>
                <w14:scene3d>
                  <w14:camera w14:prst="orthographicFront"/>
                  <w14:lightRig w14:rig="threePt" w14:dir="t">
                    <w14:rot w14:lat="0" w14:lon="0" w14:rev="0"/>
                  </w14:lightRig>
                </w14:scene3d>
              </w:rPr>
              <w:t>10</w:t>
            </w:r>
            <w:r>
              <w:rPr>
                <w:rFonts w:eastAsiaTheme="minorEastAsia"/>
                <w:noProof/>
              </w:rPr>
              <w:tab/>
            </w:r>
            <w:r w:rsidRPr="00642BF8">
              <w:rPr>
                <w:rStyle w:val="Hyperlink"/>
                <w:noProof/>
              </w:rPr>
              <w:t>INTEGRATED TEST PLAN</w:t>
            </w:r>
            <w:r>
              <w:rPr>
                <w:noProof/>
                <w:webHidden/>
              </w:rPr>
              <w:tab/>
            </w:r>
            <w:r>
              <w:rPr>
                <w:noProof/>
                <w:webHidden/>
              </w:rPr>
              <w:fldChar w:fldCharType="begin"/>
            </w:r>
            <w:r>
              <w:rPr>
                <w:noProof/>
                <w:webHidden/>
              </w:rPr>
              <w:instrText xml:space="preserve"> PAGEREF _Toc37050597 \h </w:instrText>
            </w:r>
            <w:r>
              <w:rPr>
                <w:noProof/>
                <w:webHidden/>
              </w:rPr>
            </w:r>
            <w:r>
              <w:rPr>
                <w:noProof/>
                <w:webHidden/>
              </w:rPr>
              <w:fldChar w:fldCharType="separate"/>
            </w:r>
            <w:r>
              <w:rPr>
                <w:noProof/>
                <w:webHidden/>
              </w:rPr>
              <w:t>51</w:t>
            </w:r>
            <w:r>
              <w:rPr>
                <w:noProof/>
                <w:webHidden/>
              </w:rPr>
              <w:fldChar w:fldCharType="end"/>
            </w:r>
          </w:hyperlink>
        </w:p>
        <w:p w14:paraId="4CB3FBE2" w14:textId="38BC3715" w:rsidR="00C76E46" w:rsidRDefault="00C76E46">
          <w:pPr>
            <w:pStyle w:val="TOC1"/>
            <w:tabs>
              <w:tab w:val="left" w:pos="660"/>
              <w:tab w:val="right" w:leader="dot" w:pos="10178"/>
            </w:tabs>
            <w:rPr>
              <w:rFonts w:eastAsiaTheme="minorEastAsia"/>
              <w:noProof/>
            </w:rPr>
          </w:pPr>
          <w:hyperlink w:anchor="_Toc37050598" w:history="1">
            <w:r w:rsidRPr="00642BF8">
              <w:rPr>
                <w:rStyle w:val="Hyperlink"/>
                <w:noProof/>
                <w14:scene3d>
                  <w14:camera w14:prst="orthographicFront"/>
                  <w14:lightRig w14:rig="threePt" w14:dir="t">
                    <w14:rot w14:lat="0" w14:lon="0" w14:rev="0"/>
                  </w14:lightRig>
                </w14:scene3d>
              </w:rPr>
              <w:t>11</w:t>
            </w:r>
            <w:r>
              <w:rPr>
                <w:rFonts w:eastAsiaTheme="minorEastAsia"/>
                <w:noProof/>
              </w:rPr>
              <w:tab/>
            </w:r>
            <w:r w:rsidRPr="00642BF8">
              <w:rPr>
                <w:rStyle w:val="Hyperlink"/>
                <w:noProof/>
              </w:rPr>
              <w:t>INTEGRATED COMPLIANCE</w:t>
            </w:r>
            <w:r>
              <w:rPr>
                <w:noProof/>
                <w:webHidden/>
              </w:rPr>
              <w:tab/>
            </w:r>
            <w:r>
              <w:rPr>
                <w:noProof/>
                <w:webHidden/>
              </w:rPr>
              <w:fldChar w:fldCharType="begin"/>
            </w:r>
            <w:r>
              <w:rPr>
                <w:noProof/>
                <w:webHidden/>
              </w:rPr>
              <w:instrText xml:space="preserve"> PAGEREF _Toc37050598 \h </w:instrText>
            </w:r>
            <w:r>
              <w:rPr>
                <w:noProof/>
                <w:webHidden/>
              </w:rPr>
            </w:r>
            <w:r>
              <w:rPr>
                <w:noProof/>
                <w:webHidden/>
              </w:rPr>
              <w:fldChar w:fldCharType="separate"/>
            </w:r>
            <w:r>
              <w:rPr>
                <w:noProof/>
                <w:webHidden/>
              </w:rPr>
              <w:t>53</w:t>
            </w:r>
            <w:r>
              <w:rPr>
                <w:noProof/>
                <w:webHidden/>
              </w:rPr>
              <w:fldChar w:fldCharType="end"/>
            </w:r>
          </w:hyperlink>
        </w:p>
        <w:p w14:paraId="2FD2F554" w14:textId="6AC2DC96" w:rsidR="00C76E46" w:rsidRDefault="00C76E46">
          <w:pPr>
            <w:pStyle w:val="TOC2"/>
            <w:tabs>
              <w:tab w:val="right" w:leader="dot" w:pos="10178"/>
            </w:tabs>
            <w:rPr>
              <w:rFonts w:eastAsiaTheme="minorEastAsia"/>
              <w:noProof/>
            </w:rPr>
          </w:pPr>
          <w:hyperlink w:anchor="_Toc37050599" w:history="1">
            <w:r w:rsidRPr="00642BF8">
              <w:rPr>
                <w:rStyle w:val="Hyperlink"/>
                <w:noProof/>
              </w:rPr>
              <w:t>MAAB CHECK</w:t>
            </w:r>
            <w:r>
              <w:rPr>
                <w:noProof/>
                <w:webHidden/>
              </w:rPr>
              <w:tab/>
            </w:r>
            <w:r>
              <w:rPr>
                <w:noProof/>
                <w:webHidden/>
              </w:rPr>
              <w:fldChar w:fldCharType="begin"/>
            </w:r>
            <w:r>
              <w:rPr>
                <w:noProof/>
                <w:webHidden/>
              </w:rPr>
              <w:instrText xml:space="preserve"> PAGEREF _Toc37050599 \h </w:instrText>
            </w:r>
            <w:r>
              <w:rPr>
                <w:noProof/>
                <w:webHidden/>
              </w:rPr>
            </w:r>
            <w:r>
              <w:rPr>
                <w:noProof/>
                <w:webHidden/>
              </w:rPr>
              <w:fldChar w:fldCharType="separate"/>
            </w:r>
            <w:r>
              <w:rPr>
                <w:noProof/>
                <w:webHidden/>
              </w:rPr>
              <w:t>53</w:t>
            </w:r>
            <w:r>
              <w:rPr>
                <w:noProof/>
                <w:webHidden/>
              </w:rPr>
              <w:fldChar w:fldCharType="end"/>
            </w:r>
          </w:hyperlink>
        </w:p>
        <w:p w14:paraId="4B1A6464" w14:textId="736D4923" w:rsidR="00C76E46" w:rsidRDefault="00C76E46">
          <w:pPr>
            <w:pStyle w:val="TOC2"/>
            <w:tabs>
              <w:tab w:val="right" w:leader="dot" w:pos="10178"/>
            </w:tabs>
            <w:rPr>
              <w:rFonts w:eastAsiaTheme="minorEastAsia"/>
              <w:noProof/>
            </w:rPr>
          </w:pPr>
          <w:hyperlink w:anchor="_Toc37050600" w:history="1">
            <w:r w:rsidRPr="00642BF8">
              <w:rPr>
                <w:rStyle w:val="Hyperlink"/>
                <w:noProof/>
              </w:rPr>
              <w:t>CODE COVERAGE</w:t>
            </w:r>
            <w:r>
              <w:rPr>
                <w:noProof/>
                <w:webHidden/>
              </w:rPr>
              <w:tab/>
            </w:r>
            <w:r>
              <w:rPr>
                <w:noProof/>
                <w:webHidden/>
              </w:rPr>
              <w:fldChar w:fldCharType="begin"/>
            </w:r>
            <w:r>
              <w:rPr>
                <w:noProof/>
                <w:webHidden/>
              </w:rPr>
              <w:instrText xml:space="preserve"> PAGEREF _Toc37050600 \h </w:instrText>
            </w:r>
            <w:r>
              <w:rPr>
                <w:noProof/>
                <w:webHidden/>
              </w:rPr>
            </w:r>
            <w:r>
              <w:rPr>
                <w:noProof/>
                <w:webHidden/>
              </w:rPr>
              <w:fldChar w:fldCharType="separate"/>
            </w:r>
            <w:r>
              <w:rPr>
                <w:noProof/>
                <w:webHidden/>
              </w:rPr>
              <w:t>55</w:t>
            </w:r>
            <w:r>
              <w:rPr>
                <w:noProof/>
                <w:webHidden/>
              </w:rPr>
              <w:fldChar w:fldCharType="end"/>
            </w:r>
          </w:hyperlink>
        </w:p>
        <w:p w14:paraId="4E8A381A" w14:textId="6FB3976A" w:rsidR="00C76E46" w:rsidRDefault="00C76E46">
          <w:pPr>
            <w:pStyle w:val="TOC2"/>
            <w:tabs>
              <w:tab w:val="right" w:leader="dot" w:pos="10178"/>
            </w:tabs>
            <w:rPr>
              <w:rFonts w:eastAsiaTheme="minorEastAsia"/>
              <w:noProof/>
            </w:rPr>
          </w:pPr>
          <w:hyperlink w:anchor="_Toc37050601" w:history="1">
            <w:r w:rsidRPr="00642BF8">
              <w:rPr>
                <w:rStyle w:val="Hyperlink"/>
                <w:noProof/>
              </w:rPr>
              <w:t>METRIC ANALYSIS</w:t>
            </w:r>
            <w:r>
              <w:rPr>
                <w:noProof/>
                <w:webHidden/>
              </w:rPr>
              <w:tab/>
            </w:r>
            <w:r>
              <w:rPr>
                <w:noProof/>
                <w:webHidden/>
              </w:rPr>
              <w:fldChar w:fldCharType="begin"/>
            </w:r>
            <w:r>
              <w:rPr>
                <w:noProof/>
                <w:webHidden/>
              </w:rPr>
              <w:instrText xml:space="preserve"> PAGEREF _Toc37050601 \h </w:instrText>
            </w:r>
            <w:r>
              <w:rPr>
                <w:noProof/>
                <w:webHidden/>
              </w:rPr>
            </w:r>
            <w:r>
              <w:rPr>
                <w:noProof/>
                <w:webHidden/>
              </w:rPr>
              <w:fldChar w:fldCharType="separate"/>
            </w:r>
            <w:r>
              <w:rPr>
                <w:noProof/>
                <w:webHidden/>
              </w:rPr>
              <w:t>58</w:t>
            </w:r>
            <w:r>
              <w:rPr>
                <w:noProof/>
                <w:webHidden/>
              </w:rPr>
              <w:fldChar w:fldCharType="end"/>
            </w:r>
          </w:hyperlink>
        </w:p>
        <w:p w14:paraId="27972D3D" w14:textId="6F7ABD3D" w:rsidR="00C76E46" w:rsidRDefault="00C76E46">
          <w:pPr>
            <w:pStyle w:val="TOC1"/>
            <w:tabs>
              <w:tab w:val="left" w:pos="660"/>
              <w:tab w:val="right" w:leader="dot" w:pos="10178"/>
            </w:tabs>
            <w:rPr>
              <w:rFonts w:eastAsiaTheme="minorEastAsia"/>
              <w:noProof/>
            </w:rPr>
          </w:pPr>
          <w:hyperlink w:anchor="_Toc37050602" w:history="1">
            <w:r w:rsidRPr="00642BF8">
              <w:rPr>
                <w:rStyle w:val="Hyperlink"/>
                <w:noProof/>
                <w14:scene3d>
                  <w14:camera w14:prst="orthographicFront"/>
                  <w14:lightRig w14:rig="threePt" w14:dir="t">
                    <w14:rot w14:lat="0" w14:lon="0" w14:rev="0"/>
                  </w14:lightRig>
                </w14:scene3d>
              </w:rPr>
              <w:t>12</w:t>
            </w:r>
            <w:r>
              <w:rPr>
                <w:rFonts w:eastAsiaTheme="minorEastAsia"/>
                <w:noProof/>
              </w:rPr>
              <w:tab/>
            </w:r>
            <w:r w:rsidRPr="00642BF8">
              <w:rPr>
                <w:rStyle w:val="Hyperlink"/>
                <w:noProof/>
              </w:rPr>
              <w:t>LEARNINGS AND DIFFICULTIES OVERCOMED</w:t>
            </w:r>
            <w:r>
              <w:rPr>
                <w:noProof/>
                <w:webHidden/>
              </w:rPr>
              <w:tab/>
            </w:r>
            <w:r>
              <w:rPr>
                <w:noProof/>
                <w:webHidden/>
              </w:rPr>
              <w:fldChar w:fldCharType="begin"/>
            </w:r>
            <w:r>
              <w:rPr>
                <w:noProof/>
                <w:webHidden/>
              </w:rPr>
              <w:instrText xml:space="preserve"> PAGEREF _Toc37050602 \h </w:instrText>
            </w:r>
            <w:r>
              <w:rPr>
                <w:noProof/>
                <w:webHidden/>
              </w:rPr>
            </w:r>
            <w:r>
              <w:rPr>
                <w:noProof/>
                <w:webHidden/>
              </w:rPr>
              <w:fldChar w:fldCharType="separate"/>
            </w:r>
            <w:r>
              <w:rPr>
                <w:noProof/>
                <w:webHidden/>
              </w:rPr>
              <w:t>59</w:t>
            </w:r>
            <w:r>
              <w:rPr>
                <w:noProof/>
                <w:webHidden/>
              </w:rPr>
              <w:fldChar w:fldCharType="end"/>
            </w:r>
          </w:hyperlink>
        </w:p>
        <w:p w14:paraId="6DAF574C" w14:textId="220975C2" w:rsidR="00C76E46" w:rsidRDefault="00C76E46">
          <w:pPr>
            <w:pStyle w:val="TOC2"/>
            <w:tabs>
              <w:tab w:val="right" w:leader="dot" w:pos="10178"/>
            </w:tabs>
            <w:rPr>
              <w:rFonts w:eastAsiaTheme="minorEastAsia"/>
              <w:noProof/>
            </w:rPr>
          </w:pPr>
          <w:hyperlink w:anchor="_Toc37050603" w:history="1">
            <w:r w:rsidRPr="00642BF8">
              <w:rPr>
                <w:rStyle w:val="Hyperlink"/>
                <w:noProof/>
              </w:rPr>
              <w:t>LEARNINGS</w:t>
            </w:r>
            <w:r>
              <w:rPr>
                <w:noProof/>
                <w:webHidden/>
              </w:rPr>
              <w:tab/>
            </w:r>
            <w:r>
              <w:rPr>
                <w:noProof/>
                <w:webHidden/>
              </w:rPr>
              <w:fldChar w:fldCharType="begin"/>
            </w:r>
            <w:r>
              <w:rPr>
                <w:noProof/>
                <w:webHidden/>
              </w:rPr>
              <w:instrText xml:space="preserve"> PAGEREF _Toc37050603 \h </w:instrText>
            </w:r>
            <w:r>
              <w:rPr>
                <w:noProof/>
                <w:webHidden/>
              </w:rPr>
            </w:r>
            <w:r>
              <w:rPr>
                <w:noProof/>
                <w:webHidden/>
              </w:rPr>
              <w:fldChar w:fldCharType="separate"/>
            </w:r>
            <w:r>
              <w:rPr>
                <w:noProof/>
                <w:webHidden/>
              </w:rPr>
              <w:t>59</w:t>
            </w:r>
            <w:r>
              <w:rPr>
                <w:noProof/>
                <w:webHidden/>
              </w:rPr>
              <w:fldChar w:fldCharType="end"/>
            </w:r>
          </w:hyperlink>
        </w:p>
        <w:p w14:paraId="7AB4EC27" w14:textId="6F9DC29E" w:rsidR="00C76E46" w:rsidRDefault="00C76E46">
          <w:pPr>
            <w:pStyle w:val="TOC2"/>
            <w:tabs>
              <w:tab w:val="right" w:leader="dot" w:pos="10178"/>
            </w:tabs>
            <w:rPr>
              <w:rFonts w:eastAsiaTheme="minorEastAsia"/>
              <w:noProof/>
            </w:rPr>
          </w:pPr>
          <w:hyperlink w:anchor="_Toc37050604" w:history="1">
            <w:r w:rsidRPr="00642BF8">
              <w:rPr>
                <w:rStyle w:val="Hyperlink"/>
                <w:noProof/>
              </w:rPr>
              <w:t>DIFFICULTIES OVERCOMED</w:t>
            </w:r>
            <w:r>
              <w:rPr>
                <w:noProof/>
                <w:webHidden/>
              </w:rPr>
              <w:tab/>
            </w:r>
            <w:r>
              <w:rPr>
                <w:noProof/>
                <w:webHidden/>
              </w:rPr>
              <w:fldChar w:fldCharType="begin"/>
            </w:r>
            <w:r>
              <w:rPr>
                <w:noProof/>
                <w:webHidden/>
              </w:rPr>
              <w:instrText xml:space="preserve"> PAGEREF _Toc37050604 \h </w:instrText>
            </w:r>
            <w:r>
              <w:rPr>
                <w:noProof/>
                <w:webHidden/>
              </w:rPr>
            </w:r>
            <w:r>
              <w:rPr>
                <w:noProof/>
                <w:webHidden/>
              </w:rPr>
              <w:fldChar w:fldCharType="separate"/>
            </w:r>
            <w:r>
              <w:rPr>
                <w:noProof/>
                <w:webHidden/>
              </w:rPr>
              <w:t>59</w:t>
            </w:r>
            <w:r>
              <w:rPr>
                <w:noProof/>
                <w:webHidden/>
              </w:rPr>
              <w:fldChar w:fldCharType="end"/>
            </w:r>
          </w:hyperlink>
        </w:p>
        <w:p w14:paraId="09D48397" w14:textId="4BACD281" w:rsidR="00C76E46" w:rsidRDefault="00C76E46">
          <w:pPr>
            <w:pStyle w:val="TOC3"/>
            <w:tabs>
              <w:tab w:val="right" w:leader="dot" w:pos="10178"/>
            </w:tabs>
            <w:rPr>
              <w:rFonts w:eastAsiaTheme="minorEastAsia"/>
              <w:noProof/>
            </w:rPr>
          </w:pPr>
          <w:hyperlink w:anchor="_Toc37050605" w:history="1">
            <w:r w:rsidRPr="00642BF8">
              <w:rPr>
                <w:rStyle w:val="Hyperlink"/>
                <w:noProof/>
              </w:rPr>
              <w:t>TECHNICAL</w:t>
            </w:r>
            <w:r>
              <w:rPr>
                <w:noProof/>
                <w:webHidden/>
              </w:rPr>
              <w:tab/>
            </w:r>
            <w:r>
              <w:rPr>
                <w:noProof/>
                <w:webHidden/>
              </w:rPr>
              <w:fldChar w:fldCharType="begin"/>
            </w:r>
            <w:r>
              <w:rPr>
                <w:noProof/>
                <w:webHidden/>
              </w:rPr>
              <w:instrText xml:space="preserve"> PAGEREF _Toc37050605 \h </w:instrText>
            </w:r>
            <w:r>
              <w:rPr>
                <w:noProof/>
                <w:webHidden/>
              </w:rPr>
            </w:r>
            <w:r>
              <w:rPr>
                <w:noProof/>
                <w:webHidden/>
              </w:rPr>
              <w:fldChar w:fldCharType="separate"/>
            </w:r>
            <w:r>
              <w:rPr>
                <w:noProof/>
                <w:webHidden/>
              </w:rPr>
              <w:t>59</w:t>
            </w:r>
            <w:r>
              <w:rPr>
                <w:noProof/>
                <w:webHidden/>
              </w:rPr>
              <w:fldChar w:fldCharType="end"/>
            </w:r>
          </w:hyperlink>
        </w:p>
        <w:p w14:paraId="38C8EF3A" w14:textId="3D281E1D" w:rsidR="00C76E46" w:rsidRDefault="00C76E46">
          <w:pPr>
            <w:pStyle w:val="TOC3"/>
            <w:tabs>
              <w:tab w:val="right" w:leader="dot" w:pos="10178"/>
            </w:tabs>
            <w:rPr>
              <w:rFonts w:eastAsiaTheme="minorEastAsia"/>
              <w:noProof/>
            </w:rPr>
          </w:pPr>
          <w:hyperlink w:anchor="_Toc37050606" w:history="1">
            <w:r w:rsidRPr="00642BF8">
              <w:rPr>
                <w:rStyle w:val="Hyperlink"/>
                <w:noProof/>
              </w:rPr>
              <w:t>NON-TECHNICAL</w:t>
            </w:r>
            <w:r>
              <w:rPr>
                <w:noProof/>
                <w:webHidden/>
              </w:rPr>
              <w:tab/>
            </w:r>
            <w:r>
              <w:rPr>
                <w:noProof/>
                <w:webHidden/>
              </w:rPr>
              <w:fldChar w:fldCharType="begin"/>
            </w:r>
            <w:r>
              <w:rPr>
                <w:noProof/>
                <w:webHidden/>
              </w:rPr>
              <w:instrText xml:space="preserve"> PAGEREF _Toc37050606 \h </w:instrText>
            </w:r>
            <w:r>
              <w:rPr>
                <w:noProof/>
                <w:webHidden/>
              </w:rPr>
            </w:r>
            <w:r>
              <w:rPr>
                <w:noProof/>
                <w:webHidden/>
              </w:rPr>
              <w:fldChar w:fldCharType="separate"/>
            </w:r>
            <w:r>
              <w:rPr>
                <w:noProof/>
                <w:webHidden/>
              </w:rPr>
              <w:t>59</w:t>
            </w:r>
            <w:r>
              <w:rPr>
                <w:noProof/>
                <w:webHidden/>
              </w:rPr>
              <w:fldChar w:fldCharType="end"/>
            </w:r>
          </w:hyperlink>
        </w:p>
        <w:p w14:paraId="0F8E66D4" w14:textId="26CE33FC" w:rsidR="00C76E46" w:rsidRDefault="00C76E46">
          <w:pPr>
            <w:pStyle w:val="TOC1"/>
            <w:tabs>
              <w:tab w:val="left" w:pos="660"/>
              <w:tab w:val="right" w:leader="dot" w:pos="10178"/>
            </w:tabs>
            <w:rPr>
              <w:rFonts w:eastAsiaTheme="minorEastAsia"/>
              <w:noProof/>
            </w:rPr>
          </w:pPr>
          <w:hyperlink w:anchor="_Toc37050607" w:history="1">
            <w:r w:rsidRPr="00642BF8">
              <w:rPr>
                <w:rStyle w:val="Hyperlink"/>
                <w:noProof/>
                <w14:scene3d>
                  <w14:camera w14:prst="orthographicFront"/>
                  <w14:lightRig w14:rig="threePt" w14:dir="t">
                    <w14:rot w14:lat="0" w14:lon="0" w14:rev="0"/>
                  </w14:lightRig>
                </w14:scene3d>
              </w:rPr>
              <w:t>13</w:t>
            </w:r>
            <w:r>
              <w:rPr>
                <w:rFonts w:eastAsiaTheme="minorEastAsia"/>
                <w:noProof/>
              </w:rPr>
              <w:tab/>
            </w:r>
            <w:r w:rsidRPr="00642BF8">
              <w:rPr>
                <w:rStyle w:val="Hyperlink"/>
                <w:noProof/>
              </w:rPr>
              <w:t>APPENDIX</w:t>
            </w:r>
            <w:r>
              <w:rPr>
                <w:noProof/>
                <w:webHidden/>
              </w:rPr>
              <w:tab/>
            </w:r>
            <w:r>
              <w:rPr>
                <w:noProof/>
                <w:webHidden/>
              </w:rPr>
              <w:fldChar w:fldCharType="begin"/>
            </w:r>
            <w:r>
              <w:rPr>
                <w:noProof/>
                <w:webHidden/>
              </w:rPr>
              <w:instrText xml:space="preserve"> PAGEREF _Toc37050607 \h </w:instrText>
            </w:r>
            <w:r>
              <w:rPr>
                <w:noProof/>
                <w:webHidden/>
              </w:rPr>
            </w:r>
            <w:r>
              <w:rPr>
                <w:noProof/>
                <w:webHidden/>
              </w:rPr>
              <w:fldChar w:fldCharType="separate"/>
            </w:r>
            <w:r>
              <w:rPr>
                <w:noProof/>
                <w:webHidden/>
              </w:rPr>
              <w:t>61</w:t>
            </w:r>
            <w:r>
              <w:rPr>
                <w:noProof/>
                <w:webHidden/>
              </w:rPr>
              <w:fldChar w:fldCharType="end"/>
            </w:r>
          </w:hyperlink>
        </w:p>
        <w:p w14:paraId="650B95ED" w14:textId="732FDAC8" w:rsidR="00C76E46" w:rsidRDefault="00C76E46">
          <w:pPr>
            <w:pStyle w:val="TOC2"/>
            <w:tabs>
              <w:tab w:val="right" w:leader="dot" w:pos="10178"/>
            </w:tabs>
            <w:rPr>
              <w:rFonts w:eastAsiaTheme="minorEastAsia"/>
              <w:noProof/>
            </w:rPr>
          </w:pPr>
          <w:hyperlink w:anchor="_Toc37050608" w:history="1">
            <w:r w:rsidRPr="00642BF8">
              <w:rPr>
                <w:rStyle w:val="Hyperlink"/>
                <w:noProof/>
              </w:rPr>
              <w:t>SIMULINK GENERATED EMBEDDED C CODE</w:t>
            </w:r>
            <w:r>
              <w:rPr>
                <w:noProof/>
                <w:webHidden/>
              </w:rPr>
              <w:tab/>
            </w:r>
            <w:r>
              <w:rPr>
                <w:noProof/>
                <w:webHidden/>
              </w:rPr>
              <w:fldChar w:fldCharType="begin"/>
            </w:r>
            <w:r>
              <w:rPr>
                <w:noProof/>
                <w:webHidden/>
              </w:rPr>
              <w:instrText xml:space="preserve"> PAGEREF _Toc37050608 \h </w:instrText>
            </w:r>
            <w:r>
              <w:rPr>
                <w:noProof/>
                <w:webHidden/>
              </w:rPr>
            </w:r>
            <w:r>
              <w:rPr>
                <w:noProof/>
                <w:webHidden/>
              </w:rPr>
              <w:fldChar w:fldCharType="separate"/>
            </w:r>
            <w:r>
              <w:rPr>
                <w:noProof/>
                <w:webHidden/>
              </w:rPr>
              <w:t>61</w:t>
            </w:r>
            <w:r>
              <w:rPr>
                <w:noProof/>
                <w:webHidden/>
              </w:rPr>
              <w:fldChar w:fldCharType="end"/>
            </w:r>
          </w:hyperlink>
        </w:p>
        <w:p w14:paraId="0F539140" w14:textId="2CF54B32" w:rsidR="00115929" w:rsidRPr="00115929" w:rsidRDefault="00DE680C" w:rsidP="00115929">
          <w:r>
            <w:rPr>
              <w:b/>
              <w:bCs/>
              <w:noProof/>
            </w:rPr>
            <w:fldChar w:fldCharType="end"/>
          </w:r>
        </w:p>
      </w:sdtContent>
    </w:sdt>
    <w:p w14:paraId="2C83C2DF" w14:textId="77777777" w:rsidR="00115929" w:rsidRDefault="00115929" w:rsidP="00115929">
      <w:pPr>
        <w:pStyle w:val="Title"/>
      </w:pPr>
    </w:p>
    <w:p w14:paraId="76CF1232" w14:textId="63BEDF27" w:rsidR="00E83C6D" w:rsidRPr="000B55C2" w:rsidRDefault="00E83C6D">
      <w:pPr>
        <w:pStyle w:val="TableofFigures"/>
        <w:tabs>
          <w:tab w:val="right" w:leader="dot" w:pos="10178"/>
        </w:tabs>
        <w:rPr>
          <w:b/>
          <w:color w:val="B0FF45" w:themeColor="accent1"/>
          <w:sz w:val="32"/>
          <w:szCs w:val="32"/>
        </w:rPr>
      </w:pPr>
      <w:r w:rsidRPr="000B55C2">
        <w:rPr>
          <w:b/>
          <w:color w:val="B0FF45" w:themeColor="accent1"/>
          <w:sz w:val="32"/>
          <w:szCs w:val="32"/>
        </w:rPr>
        <w:t>LIST OF FIGURES</w:t>
      </w:r>
    </w:p>
    <w:p w14:paraId="0844C86A" w14:textId="3A6B5FB0" w:rsidR="00C76E46" w:rsidRDefault="00676BD4">
      <w:pPr>
        <w:pStyle w:val="TableofFigures"/>
        <w:tabs>
          <w:tab w:val="right" w:leader="dot" w:pos="10178"/>
        </w:tabs>
        <w:rPr>
          <w:noProof/>
          <w:sz w:val="22"/>
        </w:rPr>
      </w:pPr>
      <w:r w:rsidRPr="00E83C6D">
        <w:fldChar w:fldCharType="begin"/>
      </w:r>
      <w:r w:rsidRPr="00E83C6D">
        <w:instrText xml:space="preserve"> TOC \h \z \t "Quote" \c </w:instrText>
      </w:r>
      <w:r w:rsidRPr="00E83C6D">
        <w:fldChar w:fldCharType="separate"/>
      </w:r>
      <w:hyperlink w:anchor="_Toc37050609" w:history="1">
        <w:r w:rsidR="00C76E46" w:rsidRPr="000C2DBB">
          <w:rPr>
            <w:rStyle w:val="Hyperlink"/>
            <w:noProof/>
          </w:rPr>
          <w:t>Figure 1: Arduino Integrated PIN Diagram</w:t>
        </w:r>
        <w:r w:rsidR="00C76E46">
          <w:rPr>
            <w:noProof/>
            <w:webHidden/>
          </w:rPr>
          <w:tab/>
        </w:r>
        <w:r w:rsidR="00C76E46">
          <w:rPr>
            <w:noProof/>
            <w:webHidden/>
          </w:rPr>
          <w:fldChar w:fldCharType="begin"/>
        </w:r>
        <w:r w:rsidR="00C76E46">
          <w:rPr>
            <w:noProof/>
            <w:webHidden/>
          </w:rPr>
          <w:instrText xml:space="preserve"> PAGEREF _Toc37050609 \h </w:instrText>
        </w:r>
        <w:r w:rsidR="00C76E46">
          <w:rPr>
            <w:noProof/>
            <w:webHidden/>
          </w:rPr>
        </w:r>
        <w:r w:rsidR="00C76E46">
          <w:rPr>
            <w:noProof/>
            <w:webHidden/>
          </w:rPr>
          <w:fldChar w:fldCharType="separate"/>
        </w:r>
        <w:r w:rsidR="00C76E46">
          <w:rPr>
            <w:noProof/>
            <w:webHidden/>
          </w:rPr>
          <w:t>29</w:t>
        </w:r>
        <w:r w:rsidR="00C76E46">
          <w:rPr>
            <w:noProof/>
            <w:webHidden/>
          </w:rPr>
          <w:fldChar w:fldCharType="end"/>
        </w:r>
      </w:hyperlink>
    </w:p>
    <w:p w14:paraId="51C93DC2" w14:textId="0498C6F5" w:rsidR="00C76E46" w:rsidRDefault="00C76E46">
      <w:pPr>
        <w:pStyle w:val="TableofFigures"/>
        <w:tabs>
          <w:tab w:val="right" w:leader="dot" w:pos="10178"/>
        </w:tabs>
        <w:rPr>
          <w:noProof/>
          <w:sz w:val="22"/>
        </w:rPr>
      </w:pPr>
      <w:hyperlink w:anchor="_Toc37050610" w:history="1">
        <w:r w:rsidRPr="000C2DBB">
          <w:rPr>
            <w:rStyle w:val="Hyperlink"/>
            <w:noProof/>
          </w:rPr>
          <w:t>Figure 2: Integrated System Block Diagram</w:t>
        </w:r>
        <w:r>
          <w:rPr>
            <w:noProof/>
            <w:webHidden/>
          </w:rPr>
          <w:tab/>
        </w:r>
        <w:r>
          <w:rPr>
            <w:noProof/>
            <w:webHidden/>
          </w:rPr>
          <w:fldChar w:fldCharType="begin"/>
        </w:r>
        <w:r>
          <w:rPr>
            <w:noProof/>
            <w:webHidden/>
          </w:rPr>
          <w:instrText xml:space="preserve"> PAGEREF _Toc37050610 \h </w:instrText>
        </w:r>
        <w:r>
          <w:rPr>
            <w:noProof/>
            <w:webHidden/>
          </w:rPr>
        </w:r>
        <w:r>
          <w:rPr>
            <w:noProof/>
            <w:webHidden/>
          </w:rPr>
          <w:fldChar w:fldCharType="separate"/>
        </w:r>
        <w:r>
          <w:rPr>
            <w:noProof/>
            <w:webHidden/>
          </w:rPr>
          <w:t>30</w:t>
        </w:r>
        <w:r>
          <w:rPr>
            <w:noProof/>
            <w:webHidden/>
          </w:rPr>
          <w:fldChar w:fldCharType="end"/>
        </w:r>
      </w:hyperlink>
    </w:p>
    <w:p w14:paraId="30531E9C" w14:textId="769B10D1" w:rsidR="00C76E46" w:rsidRDefault="00C76E46">
      <w:pPr>
        <w:pStyle w:val="TableofFigures"/>
        <w:tabs>
          <w:tab w:val="right" w:leader="dot" w:pos="10178"/>
        </w:tabs>
        <w:rPr>
          <w:noProof/>
          <w:sz w:val="22"/>
        </w:rPr>
      </w:pPr>
      <w:hyperlink w:anchor="_Toc37050611" w:history="1">
        <w:r w:rsidRPr="000C2DBB">
          <w:rPr>
            <w:rStyle w:val="Hyperlink"/>
            <w:noProof/>
          </w:rPr>
          <w:t>Figure 3: Advanced Airbag Block Diagram</w:t>
        </w:r>
        <w:r>
          <w:rPr>
            <w:noProof/>
            <w:webHidden/>
          </w:rPr>
          <w:tab/>
        </w:r>
        <w:r>
          <w:rPr>
            <w:noProof/>
            <w:webHidden/>
          </w:rPr>
          <w:fldChar w:fldCharType="begin"/>
        </w:r>
        <w:r>
          <w:rPr>
            <w:noProof/>
            <w:webHidden/>
          </w:rPr>
          <w:instrText xml:space="preserve"> PAGEREF _Toc37050611 \h </w:instrText>
        </w:r>
        <w:r>
          <w:rPr>
            <w:noProof/>
            <w:webHidden/>
          </w:rPr>
        </w:r>
        <w:r>
          <w:rPr>
            <w:noProof/>
            <w:webHidden/>
          </w:rPr>
          <w:fldChar w:fldCharType="separate"/>
        </w:r>
        <w:r>
          <w:rPr>
            <w:noProof/>
            <w:webHidden/>
          </w:rPr>
          <w:t>31</w:t>
        </w:r>
        <w:r>
          <w:rPr>
            <w:noProof/>
            <w:webHidden/>
          </w:rPr>
          <w:fldChar w:fldCharType="end"/>
        </w:r>
      </w:hyperlink>
    </w:p>
    <w:p w14:paraId="7FCA060F" w14:textId="549B84DC" w:rsidR="00C76E46" w:rsidRDefault="00C76E46">
      <w:pPr>
        <w:pStyle w:val="TableofFigures"/>
        <w:tabs>
          <w:tab w:val="right" w:leader="dot" w:pos="10178"/>
        </w:tabs>
        <w:rPr>
          <w:noProof/>
          <w:sz w:val="22"/>
        </w:rPr>
      </w:pPr>
      <w:hyperlink w:anchor="_Toc37050612" w:history="1">
        <w:r w:rsidRPr="000C2DBB">
          <w:rPr>
            <w:rStyle w:val="Hyperlink"/>
            <w:noProof/>
          </w:rPr>
          <w:t>Figure 4: Seat Belt Alert Block Diagram</w:t>
        </w:r>
        <w:r>
          <w:rPr>
            <w:noProof/>
            <w:webHidden/>
          </w:rPr>
          <w:tab/>
        </w:r>
        <w:r>
          <w:rPr>
            <w:noProof/>
            <w:webHidden/>
          </w:rPr>
          <w:fldChar w:fldCharType="begin"/>
        </w:r>
        <w:r>
          <w:rPr>
            <w:noProof/>
            <w:webHidden/>
          </w:rPr>
          <w:instrText xml:space="preserve"> PAGEREF _Toc37050612 \h </w:instrText>
        </w:r>
        <w:r>
          <w:rPr>
            <w:noProof/>
            <w:webHidden/>
          </w:rPr>
        </w:r>
        <w:r>
          <w:rPr>
            <w:noProof/>
            <w:webHidden/>
          </w:rPr>
          <w:fldChar w:fldCharType="separate"/>
        </w:r>
        <w:r>
          <w:rPr>
            <w:noProof/>
            <w:webHidden/>
          </w:rPr>
          <w:t>31</w:t>
        </w:r>
        <w:r>
          <w:rPr>
            <w:noProof/>
            <w:webHidden/>
          </w:rPr>
          <w:fldChar w:fldCharType="end"/>
        </w:r>
      </w:hyperlink>
    </w:p>
    <w:p w14:paraId="045760EB" w14:textId="6164EB51" w:rsidR="00C76E46" w:rsidRDefault="00C76E46">
      <w:pPr>
        <w:pStyle w:val="TableofFigures"/>
        <w:tabs>
          <w:tab w:val="right" w:leader="dot" w:pos="10178"/>
        </w:tabs>
        <w:rPr>
          <w:noProof/>
          <w:sz w:val="22"/>
        </w:rPr>
      </w:pPr>
      <w:hyperlink w:anchor="_Toc37050613" w:history="1">
        <w:r w:rsidRPr="000C2DBB">
          <w:rPr>
            <w:rStyle w:val="Hyperlink"/>
            <w:noProof/>
          </w:rPr>
          <w:t>Figure 5: Semi-active Suspension Block Diagram</w:t>
        </w:r>
        <w:r>
          <w:rPr>
            <w:noProof/>
            <w:webHidden/>
          </w:rPr>
          <w:tab/>
        </w:r>
        <w:r>
          <w:rPr>
            <w:noProof/>
            <w:webHidden/>
          </w:rPr>
          <w:fldChar w:fldCharType="begin"/>
        </w:r>
        <w:r>
          <w:rPr>
            <w:noProof/>
            <w:webHidden/>
          </w:rPr>
          <w:instrText xml:space="preserve"> PAGEREF _Toc37050613 \h </w:instrText>
        </w:r>
        <w:r>
          <w:rPr>
            <w:noProof/>
            <w:webHidden/>
          </w:rPr>
        </w:r>
        <w:r>
          <w:rPr>
            <w:noProof/>
            <w:webHidden/>
          </w:rPr>
          <w:fldChar w:fldCharType="separate"/>
        </w:r>
        <w:r>
          <w:rPr>
            <w:noProof/>
            <w:webHidden/>
          </w:rPr>
          <w:t>32</w:t>
        </w:r>
        <w:r>
          <w:rPr>
            <w:noProof/>
            <w:webHidden/>
          </w:rPr>
          <w:fldChar w:fldCharType="end"/>
        </w:r>
      </w:hyperlink>
    </w:p>
    <w:p w14:paraId="272DC767" w14:textId="3218B6B8" w:rsidR="00C76E46" w:rsidRDefault="00C76E46">
      <w:pPr>
        <w:pStyle w:val="TableofFigures"/>
        <w:tabs>
          <w:tab w:val="right" w:leader="dot" w:pos="10178"/>
        </w:tabs>
        <w:rPr>
          <w:noProof/>
          <w:sz w:val="22"/>
        </w:rPr>
      </w:pPr>
      <w:hyperlink w:anchor="_Toc37050614" w:history="1">
        <w:r w:rsidRPr="000C2DBB">
          <w:rPr>
            <w:rStyle w:val="Hyperlink"/>
            <w:noProof/>
          </w:rPr>
          <w:t>Figure 6: Passive Keyless Entry Block Diagram</w:t>
        </w:r>
        <w:r>
          <w:rPr>
            <w:noProof/>
            <w:webHidden/>
          </w:rPr>
          <w:tab/>
        </w:r>
        <w:r>
          <w:rPr>
            <w:noProof/>
            <w:webHidden/>
          </w:rPr>
          <w:fldChar w:fldCharType="begin"/>
        </w:r>
        <w:r>
          <w:rPr>
            <w:noProof/>
            <w:webHidden/>
          </w:rPr>
          <w:instrText xml:space="preserve"> PAGEREF _Toc37050614 \h </w:instrText>
        </w:r>
        <w:r>
          <w:rPr>
            <w:noProof/>
            <w:webHidden/>
          </w:rPr>
        </w:r>
        <w:r>
          <w:rPr>
            <w:noProof/>
            <w:webHidden/>
          </w:rPr>
          <w:fldChar w:fldCharType="separate"/>
        </w:r>
        <w:r>
          <w:rPr>
            <w:noProof/>
            <w:webHidden/>
          </w:rPr>
          <w:t>32</w:t>
        </w:r>
        <w:r>
          <w:rPr>
            <w:noProof/>
            <w:webHidden/>
          </w:rPr>
          <w:fldChar w:fldCharType="end"/>
        </w:r>
      </w:hyperlink>
    </w:p>
    <w:p w14:paraId="22477E74" w14:textId="1CE260C2" w:rsidR="00C76E46" w:rsidRDefault="00C76E46">
      <w:pPr>
        <w:pStyle w:val="TableofFigures"/>
        <w:tabs>
          <w:tab w:val="right" w:leader="dot" w:pos="10178"/>
        </w:tabs>
        <w:rPr>
          <w:noProof/>
          <w:sz w:val="22"/>
        </w:rPr>
      </w:pPr>
      <w:hyperlink w:anchor="_Toc37050615" w:history="1">
        <w:r w:rsidRPr="000C2DBB">
          <w:rPr>
            <w:rStyle w:val="Hyperlink"/>
            <w:noProof/>
          </w:rPr>
          <w:t>Figure 7: Integrated System State flow Diagram</w:t>
        </w:r>
        <w:r>
          <w:rPr>
            <w:noProof/>
            <w:webHidden/>
          </w:rPr>
          <w:tab/>
        </w:r>
        <w:r>
          <w:rPr>
            <w:noProof/>
            <w:webHidden/>
          </w:rPr>
          <w:fldChar w:fldCharType="begin"/>
        </w:r>
        <w:r>
          <w:rPr>
            <w:noProof/>
            <w:webHidden/>
          </w:rPr>
          <w:instrText xml:space="preserve"> PAGEREF _Toc37050615 \h </w:instrText>
        </w:r>
        <w:r>
          <w:rPr>
            <w:noProof/>
            <w:webHidden/>
          </w:rPr>
        </w:r>
        <w:r>
          <w:rPr>
            <w:noProof/>
            <w:webHidden/>
          </w:rPr>
          <w:fldChar w:fldCharType="separate"/>
        </w:r>
        <w:r>
          <w:rPr>
            <w:noProof/>
            <w:webHidden/>
          </w:rPr>
          <w:t>33</w:t>
        </w:r>
        <w:r>
          <w:rPr>
            <w:noProof/>
            <w:webHidden/>
          </w:rPr>
          <w:fldChar w:fldCharType="end"/>
        </w:r>
      </w:hyperlink>
    </w:p>
    <w:p w14:paraId="2BCAFF49" w14:textId="4976AB1C" w:rsidR="00C76E46" w:rsidRDefault="00C76E46">
      <w:pPr>
        <w:pStyle w:val="TableofFigures"/>
        <w:tabs>
          <w:tab w:val="right" w:leader="dot" w:pos="10178"/>
        </w:tabs>
        <w:rPr>
          <w:noProof/>
          <w:sz w:val="22"/>
        </w:rPr>
      </w:pPr>
      <w:hyperlink w:anchor="_Toc37050616" w:history="1">
        <w:r w:rsidRPr="000C2DBB">
          <w:rPr>
            <w:rStyle w:val="Hyperlink"/>
            <w:noProof/>
          </w:rPr>
          <w:t>Figure 8: Advanced Airbag State flow Diagram</w:t>
        </w:r>
        <w:r>
          <w:rPr>
            <w:noProof/>
            <w:webHidden/>
          </w:rPr>
          <w:tab/>
        </w:r>
        <w:r>
          <w:rPr>
            <w:noProof/>
            <w:webHidden/>
          </w:rPr>
          <w:fldChar w:fldCharType="begin"/>
        </w:r>
        <w:r>
          <w:rPr>
            <w:noProof/>
            <w:webHidden/>
          </w:rPr>
          <w:instrText xml:space="preserve"> PAGEREF _Toc37050616 \h </w:instrText>
        </w:r>
        <w:r>
          <w:rPr>
            <w:noProof/>
            <w:webHidden/>
          </w:rPr>
        </w:r>
        <w:r>
          <w:rPr>
            <w:noProof/>
            <w:webHidden/>
          </w:rPr>
          <w:fldChar w:fldCharType="separate"/>
        </w:r>
        <w:r>
          <w:rPr>
            <w:noProof/>
            <w:webHidden/>
          </w:rPr>
          <w:t>34</w:t>
        </w:r>
        <w:r>
          <w:rPr>
            <w:noProof/>
            <w:webHidden/>
          </w:rPr>
          <w:fldChar w:fldCharType="end"/>
        </w:r>
      </w:hyperlink>
    </w:p>
    <w:p w14:paraId="25B05083" w14:textId="4957DAB9" w:rsidR="00C76E46" w:rsidRDefault="00C76E46">
      <w:pPr>
        <w:pStyle w:val="TableofFigures"/>
        <w:tabs>
          <w:tab w:val="right" w:leader="dot" w:pos="10178"/>
        </w:tabs>
        <w:rPr>
          <w:noProof/>
          <w:sz w:val="22"/>
        </w:rPr>
      </w:pPr>
      <w:hyperlink w:anchor="_Toc37050617" w:history="1">
        <w:r w:rsidRPr="000C2DBB">
          <w:rPr>
            <w:rStyle w:val="Hyperlink"/>
            <w:noProof/>
          </w:rPr>
          <w:t>Figure 9: Seat Belt Alert State flow Diagram</w:t>
        </w:r>
        <w:r>
          <w:rPr>
            <w:noProof/>
            <w:webHidden/>
          </w:rPr>
          <w:tab/>
        </w:r>
        <w:r>
          <w:rPr>
            <w:noProof/>
            <w:webHidden/>
          </w:rPr>
          <w:fldChar w:fldCharType="begin"/>
        </w:r>
        <w:r>
          <w:rPr>
            <w:noProof/>
            <w:webHidden/>
          </w:rPr>
          <w:instrText xml:space="preserve"> PAGEREF _Toc37050617 \h </w:instrText>
        </w:r>
        <w:r>
          <w:rPr>
            <w:noProof/>
            <w:webHidden/>
          </w:rPr>
        </w:r>
        <w:r>
          <w:rPr>
            <w:noProof/>
            <w:webHidden/>
          </w:rPr>
          <w:fldChar w:fldCharType="separate"/>
        </w:r>
        <w:r>
          <w:rPr>
            <w:noProof/>
            <w:webHidden/>
          </w:rPr>
          <w:t>34</w:t>
        </w:r>
        <w:r>
          <w:rPr>
            <w:noProof/>
            <w:webHidden/>
          </w:rPr>
          <w:fldChar w:fldCharType="end"/>
        </w:r>
      </w:hyperlink>
    </w:p>
    <w:p w14:paraId="780D85E2" w14:textId="0731E457" w:rsidR="00C76E46" w:rsidRDefault="00C76E46">
      <w:pPr>
        <w:pStyle w:val="TableofFigures"/>
        <w:tabs>
          <w:tab w:val="right" w:leader="dot" w:pos="10178"/>
        </w:tabs>
        <w:rPr>
          <w:noProof/>
          <w:sz w:val="22"/>
        </w:rPr>
      </w:pPr>
      <w:hyperlink w:anchor="_Toc37050618" w:history="1">
        <w:r w:rsidRPr="000C2DBB">
          <w:rPr>
            <w:rStyle w:val="Hyperlink"/>
            <w:noProof/>
          </w:rPr>
          <w:t>Figure 10: Semi-active Suspension State flow Diagram</w:t>
        </w:r>
        <w:r>
          <w:rPr>
            <w:noProof/>
            <w:webHidden/>
          </w:rPr>
          <w:tab/>
        </w:r>
        <w:r>
          <w:rPr>
            <w:noProof/>
            <w:webHidden/>
          </w:rPr>
          <w:fldChar w:fldCharType="begin"/>
        </w:r>
        <w:r>
          <w:rPr>
            <w:noProof/>
            <w:webHidden/>
          </w:rPr>
          <w:instrText xml:space="preserve"> PAGEREF _Toc37050618 \h </w:instrText>
        </w:r>
        <w:r>
          <w:rPr>
            <w:noProof/>
            <w:webHidden/>
          </w:rPr>
        </w:r>
        <w:r>
          <w:rPr>
            <w:noProof/>
            <w:webHidden/>
          </w:rPr>
          <w:fldChar w:fldCharType="separate"/>
        </w:r>
        <w:r>
          <w:rPr>
            <w:noProof/>
            <w:webHidden/>
          </w:rPr>
          <w:t>35</w:t>
        </w:r>
        <w:r>
          <w:rPr>
            <w:noProof/>
            <w:webHidden/>
          </w:rPr>
          <w:fldChar w:fldCharType="end"/>
        </w:r>
      </w:hyperlink>
    </w:p>
    <w:p w14:paraId="39D61634" w14:textId="40152461" w:rsidR="00C76E46" w:rsidRDefault="00C76E46">
      <w:pPr>
        <w:pStyle w:val="TableofFigures"/>
        <w:tabs>
          <w:tab w:val="right" w:leader="dot" w:pos="10178"/>
        </w:tabs>
        <w:rPr>
          <w:noProof/>
          <w:sz w:val="22"/>
        </w:rPr>
      </w:pPr>
      <w:hyperlink w:anchor="_Toc37050619" w:history="1">
        <w:r w:rsidRPr="000C2DBB">
          <w:rPr>
            <w:rStyle w:val="Hyperlink"/>
            <w:noProof/>
          </w:rPr>
          <w:t>Figure 11: Passive Entry State flow Diagram</w:t>
        </w:r>
        <w:r>
          <w:rPr>
            <w:noProof/>
            <w:webHidden/>
          </w:rPr>
          <w:tab/>
        </w:r>
        <w:r>
          <w:rPr>
            <w:noProof/>
            <w:webHidden/>
          </w:rPr>
          <w:fldChar w:fldCharType="begin"/>
        </w:r>
        <w:r>
          <w:rPr>
            <w:noProof/>
            <w:webHidden/>
          </w:rPr>
          <w:instrText xml:space="preserve"> PAGEREF _Toc37050619 \h </w:instrText>
        </w:r>
        <w:r>
          <w:rPr>
            <w:noProof/>
            <w:webHidden/>
          </w:rPr>
        </w:r>
        <w:r>
          <w:rPr>
            <w:noProof/>
            <w:webHidden/>
          </w:rPr>
          <w:fldChar w:fldCharType="separate"/>
        </w:r>
        <w:r>
          <w:rPr>
            <w:noProof/>
            <w:webHidden/>
          </w:rPr>
          <w:t>35</w:t>
        </w:r>
        <w:r>
          <w:rPr>
            <w:noProof/>
            <w:webHidden/>
          </w:rPr>
          <w:fldChar w:fldCharType="end"/>
        </w:r>
      </w:hyperlink>
    </w:p>
    <w:p w14:paraId="651EA054" w14:textId="48ECFBF6" w:rsidR="00C76E46" w:rsidRDefault="00C76E46">
      <w:pPr>
        <w:pStyle w:val="TableofFigures"/>
        <w:tabs>
          <w:tab w:val="right" w:leader="dot" w:pos="10178"/>
        </w:tabs>
        <w:rPr>
          <w:noProof/>
          <w:sz w:val="22"/>
        </w:rPr>
      </w:pPr>
      <w:hyperlink w:anchor="_Toc37050620" w:history="1">
        <w:r w:rsidRPr="000C2DBB">
          <w:rPr>
            <w:rStyle w:val="Hyperlink"/>
            <w:noProof/>
          </w:rPr>
          <w:t>Figure 12: Integrated System Flowchart</w:t>
        </w:r>
        <w:r>
          <w:rPr>
            <w:noProof/>
            <w:webHidden/>
          </w:rPr>
          <w:tab/>
        </w:r>
        <w:r>
          <w:rPr>
            <w:noProof/>
            <w:webHidden/>
          </w:rPr>
          <w:fldChar w:fldCharType="begin"/>
        </w:r>
        <w:r>
          <w:rPr>
            <w:noProof/>
            <w:webHidden/>
          </w:rPr>
          <w:instrText xml:space="preserve"> PAGEREF _Toc37050620 \h </w:instrText>
        </w:r>
        <w:r>
          <w:rPr>
            <w:noProof/>
            <w:webHidden/>
          </w:rPr>
        </w:r>
        <w:r>
          <w:rPr>
            <w:noProof/>
            <w:webHidden/>
          </w:rPr>
          <w:fldChar w:fldCharType="separate"/>
        </w:r>
        <w:r>
          <w:rPr>
            <w:noProof/>
            <w:webHidden/>
          </w:rPr>
          <w:t>36</w:t>
        </w:r>
        <w:r>
          <w:rPr>
            <w:noProof/>
            <w:webHidden/>
          </w:rPr>
          <w:fldChar w:fldCharType="end"/>
        </w:r>
      </w:hyperlink>
    </w:p>
    <w:p w14:paraId="62F9B5BE" w14:textId="25B2A826" w:rsidR="00C76E46" w:rsidRDefault="00C76E46">
      <w:pPr>
        <w:pStyle w:val="TableofFigures"/>
        <w:tabs>
          <w:tab w:val="right" w:leader="dot" w:pos="10178"/>
        </w:tabs>
        <w:rPr>
          <w:noProof/>
          <w:sz w:val="22"/>
        </w:rPr>
      </w:pPr>
      <w:hyperlink w:anchor="_Toc37050621" w:history="1">
        <w:r w:rsidRPr="000C2DBB">
          <w:rPr>
            <w:rStyle w:val="Hyperlink"/>
            <w:noProof/>
          </w:rPr>
          <w:t>Figure 13: Advanced Airbag Flowchart</w:t>
        </w:r>
        <w:r>
          <w:rPr>
            <w:noProof/>
            <w:webHidden/>
          </w:rPr>
          <w:tab/>
        </w:r>
        <w:r>
          <w:rPr>
            <w:noProof/>
            <w:webHidden/>
          </w:rPr>
          <w:fldChar w:fldCharType="begin"/>
        </w:r>
        <w:r>
          <w:rPr>
            <w:noProof/>
            <w:webHidden/>
          </w:rPr>
          <w:instrText xml:space="preserve"> PAGEREF _Toc37050621 \h </w:instrText>
        </w:r>
        <w:r>
          <w:rPr>
            <w:noProof/>
            <w:webHidden/>
          </w:rPr>
        </w:r>
        <w:r>
          <w:rPr>
            <w:noProof/>
            <w:webHidden/>
          </w:rPr>
          <w:fldChar w:fldCharType="separate"/>
        </w:r>
        <w:r>
          <w:rPr>
            <w:noProof/>
            <w:webHidden/>
          </w:rPr>
          <w:t>37</w:t>
        </w:r>
        <w:r>
          <w:rPr>
            <w:noProof/>
            <w:webHidden/>
          </w:rPr>
          <w:fldChar w:fldCharType="end"/>
        </w:r>
      </w:hyperlink>
    </w:p>
    <w:p w14:paraId="20BE2433" w14:textId="428AED25" w:rsidR="00C76E46" w:rsidRDefault="00C76E46">
      <w:pPr>
        <w:pStyle w:val="TableofFigures"/>
        <w:tabs>
          <w:tab w:val="right" w:leader="dot" w:pos="10178"/>
        </w:tabs>
        <w:rPr>
          <w:noProof/>
          <w:sz w:val="22"/>
        </w:rPr>
      </w:pPr>
      <w:hyperlink w:anchor="_Toc37050622" w:history="1">
        <w:r w:rsidRPr="000C2DBB">
          <w:rPr>
            <w:rStyle w:val="Hyperlink"/>
            <w:noProof/>
          </w:rPr>
          <w:t>Figure 14: Seat Belt Alert Flowchart</w:t>
        </w:r>
        <w:r>
          <w:rPr>
            <w:noProof/>
            <w:webHidden/>
          </w:rPr>
          <w:tab/>
        </w:r>
        <w:r>
          <w:rPr>
            <w:noProof/>
            <w:webHidden/>
          </w:rPr>
          <w:fldChar w:fldCharType="begin"/>
        </w:r>
        <w:r>
          <w:rPr>
            <w:noProof/>
            <w:webHidden/>
          </w:rPr>
          <w:instrText xml:space="preserve"> PAGEREF _Toc37050622 \h </w:instrText>
        </w:r>
        <w:r>
          <w:rPr>
            <w:noProof/>
            <w:webHidden/>
          </w:rPr>
        </w:r>
        <w:r>
          <w:rPr>
            <w:noProof/>
            <w:webHidden/>
          </w:rPr>
          <w:fldChar w:fldCharType="separate"/>
        </w:r>
        <w:r>
          <w:rPr>
            <w:noProof/>
            <w:webHidden/>
          </w:rPr>
          <w:t>38</w:t>
        </w:r>
        <w:r>
          <w:rPr>
            <w:noProof/>
            <w:webHidden/>
          </w:rPr>
          <w:fldChar w:fldCharType="end"/>
        </w:r>
      </w:hyperlink>
    </w:p>
    <w:p w14:paraId="397F7AC4" w14:textId="7FB6885A" w:rsidR="00C76E46" w:rsidRDefault="00C76E46">
      <w:pPr>
        <w:pStyle w:val="TableofFigures"/>
        <w:tabs>
          <w:tab w:val="right" w:leader="dot" w:pos="10178"/>
        </w:tabs>
        <w:rPr>
          <w:noProof/>
          <w:sz w:val="22"/>
        </w:rPr>
      </w:pPr>
      <w:hyperlink w:anchor="_Toc37050623" w:history="1">
        <w:r w:rsidRPr="000C2DBB">
          <w:rPr>
            <w:rStyle w:val="Hyperlink"/>
            <w:noProof/>
          </w:rPr>
          <w:t>Figure 15: Semi-active Suspension Flowchart</w:t>
        </w:r>
        <w:r>
          <w:rPr>
            <w:noProof/>
            <w:webHidden/>
          </w:rPr>
          <w:tab/>
        </w:r>
        <w:r>
          <w:rPr>
            <w:noProof/>
            <w:webHidden/>
          </w:rPr>
          <w:fldChar w:fldCharType="begin"/>
        </w:r>
        <w:r>
          <w:rPr>
            <w:noProof/>
            <w:webHidden/>
          </w:rPr>
          <w:instrText xml:space="preserve"> PAGEREF _Toc37050623 \h </w:instrText>
        </w:r>
        <w:r>
          <w:rPr>
            <w:noProof/>
            <w:webHidden/>
          </w:rPr>
        </w:r>
        <w:r>
          <w:rPr>
            <w:noProof/>
            <w:webHidden/>
          </w:rPr>
          <w:fldChar w:fldCharType="separate"/>
        </w:r>
        <w:r>
          <w:rPr>
            <w:noProof/>
            <w:webHidden/>
          </w:rPr>
          <w:t>39</w:t>
        </w:r>
        <w:r>
          <w:rPr>
            <w:noProof/>
            <w:webHidden/>
          </w:rPr>
          <w:fldChar w:fldCharType="end"/>
        </w:r>
      </w:hyperlink>
    </w:p>
    <w:p w14:paraId="6A957A8E" w14:textId="3B82434F" w:rsidR="00C76E46" w:rsidRDefault="00C76E46">
      <w:pPr>
        <w:pStyle w:val="TableofFigures"/>
        <w:tabs>
          <w:tab w:val="right" w:leader="dot" w:pos="10178"/>
        </w:tabs>
        <w:rPr>
          <w:noProof/>
          <w:sz w:val="22"/>
        </w:rPr>
      </w:pPr>
      <w:hyperlink w:anchor="_Toc37050624" w:history="1">
        <w:r w:rsidRPr="000C2DBB">
          <w:rPr>
            <w:rStyle w:val="Hyperlink"/>
            <w:noProof/>
          </w:rPr>
          <w:t>Figure 16: Passive Entry Flowchart</w:t>
        </w:r>
        <w:r>
          <w:rPr>
            <w:noProof/>
            <w:webHidden/>
          </w:rPr>
          <w:tab/>
        </w:r>
        <w:r>
          <w:rPr>
            <w:noProof/>
            <w:webHidden/>
          </w:rPr>
          <w:fldChar w:fldCharType="begin"/>
        </w:r>
        <w:r>
          <w:rPr>
            <w:noProof/>
            <w:webHidden/>
          </w:rPr>
          <w:instrText xml:space="preserve"> PAGEREF _Toc37050624 \h </w:instrText>
        </w:r>
        <w:r>
          <w:rPr>
            <w:noProof/>
            <w:webHidden/>
          </w:rPr>
        </w:r>
        <w:r>
          <w:rPr>
            <w:noProof/>
            <w:webHidden/>
          </w:rPr>
          <w:fldChar w:fldCharType="separate"/>
        </w:r>
        <w:r>
          <w:rPr>
            <w:noProof/>
            <w:webHidden/>
          </w:rPr>
          <w:t>40</w:t>
        </w:r>
        <w:r>
          <w:rPr>
            <w:noProof/>
            <w:webHidden/>
          </w:rPr>
          <w:fldChar w:fldCharType="end"/>
        </w:r>
      </w:hyperlink>
    </w:p>
    <w:p w14:paraId="038B9320" w14:textId="0519B71A" w:rsidR="00C76E46" w:rsidRDefault="00C76E46">
      <w:pPr>
        <w:pStyle w:val="TableofFigures"/>
        <w:tabs>
          <w:tab w:val="right" w:leader="dot" w:pos="10178"/>
        </w:tabs>
        <w:rPr>
          <w:noProof/>
          <w:sz w:val="22"/>
        </w:rPr>
      </w:pPr>
      <w:hyperlink w:anchor="_Toc37050625" w:history="1">
        <w:r w:rsidRPr="000C2DBB">
          <w:rPr>
            <w:rStyle w:val="Hyperlink"/>
            <w:noProof/>
          </w:rPr>
          <w:t>Figure 17: Integrated Body and Safety Model in Simulink</w:t>
        </w:r>
        <w:r>
          <w:rPr>
            <w:noProof/>
            <w:webHidden/>
          </w:rPr>
          <w:tab/>
        </w:r>
        <w:r>
          <w:rPr>
            <w:noProof/>
            <w:webHidden/>
          </w:rPr>
          <w:fldChar w:fldCharType="begin"/>
        </w:r>
        <w:r>
          <w:rPr>
            <w:noProof/>
            <w:webHidden/>
          </w:rPr>
          <w:instrText xml:space="preserve"> PAGEREF _Toc37050625 \h </w:instrText>
        </w:r>
        <w:r>
          <w:rPr>
            <w:noProof/>
            <w:webHidden/>
          </w:rPr>
        </w:r>
        <w:r>
          <w:rPr>
            <w:noProof/>
            <w:webHidden/>
          </w:rPr>
          <w:fldChar w:fldCharType="separate"/>
        </w:r>
        <w:r>
          <w:rPr>
            <w:noProof/>
            <w:webHidden/>
          </w:rPr>
          <w:t>41</w:t>
        </w:r>
        <w:r>
          <w:rPr>
            <w:noProof/>
            <w:webHidden/>
          </w:rPr>
          <w:fldChar w:fldCharType="end"/>
        </w:r>
      </w:hyperlink>
    </w:p>
    <w:p w14:paraId="1C97D791" w14:textId="6EE78EB2" w:rsidR="00C76E46" w:rsidRDefault="00C76E46">
      <w:pPr>
        <w:pStyle w:val="TableofFigures"/>
        <w:tabs>
          <w:tab w:val="right" w:leader="dot" w:pos="10178"/>
        </w:tabs>
        <w:rPr>
          <w:noProof/>
          <w:sz w:val="22"/>
        </w:rPr>
      </w:pPr>
      <w:hyperlink w:anchor="_Toc37050626" w:history="1">
        <w:r w:rsidRPr="000C2DBB">
          <w:rPr>
            <w:rStyle w:val="Hyperlink"/>
            <w:noProof/>
          </w:rPr>
          <w:t>Figure 18: Main System Block</w:t>
        </w:r>
        <w:r>
          <w:rPr>
            <w:noProof/>
            <w:webHidden/>
          </w:rPr>
          <w:tab/>
        </w:r>
        <w:r>
          <w:rPr>
            <w:noProof/>
            <w:webHidden/>
          </w:rPr>
          <w:fldChar w:fldCharType="begin"/>
        </w:r>
        <w:r>
          <w:rPr>
            <w:noProof/>
            <w:webHidden/>
          </w:rPr>
          <w:instrText xml:space="preserve"> PAGEREF _Toc37050626 \h </w:instrText>
        </w:r>
        <w:r>
          <w:rPr>
            <w:noProof/>
            <w:webHidden/>
          </w:rPr>
        </w:r>
        <w:r>
          <w:rPr>
            <w:noProof/>
            <w:webHidden/>
          </w:rPr>
          <w:fldChar w:fldCharType="separate"/>
        </w:r>
        <w:r>
          <w:rPr>
            <w:noProof/>
            <w:webHidden/>
          </w:rPr>
          <w:t>42</w:t>
        </w:r>
        <w:r>
          <w:rPr>
            <w:noProof/>
            <w:webHidden/>
          </w:rPr>
          <w:fldChar w:fldCharType="end"/>
        </w:r>
      </w:hyperlink>
    </w:p>
    <w:p w14:paraId="08359E36" w14:textId="0DDF3B1F" w:rsidR="00C76E46" w:rsidRDefault="00C76E46">
      <w:pPr>
        <w:pStyle w:val="TableofFigures"/>
        <w:tabs>
          <w:tab w:val="right" w:leader="dot" w:pos="10178"/>
        </w:tabs>
        <w:rPr>
          <w:noProof/>
          <w:sz w:val="22"/>
        </w:rPr>
      </w:pPr>
      <w:hyperlink w:anchor="_Toc37050627" w:history="1">
        <w:r w:rsidRPr="000C2DBB">
          <w:rPr>
            <w:rStyle w:val="Hyperlink"/>
            <w:noProof/>
          </w:rPr>
          <w:t>Figure 19: Subsystem block and other feature enabled block</w:t>
        </w:r>
        <w:r>
          <w:rPr>
            <w:noProof/>
            <w:webHidden/>
          </w:rPr>
          <w:tab/>
        </w:r>
        <w:r>
          <w:rPr>
            <w:noProof/>
            <w:webHidden/>
          </w:rPr>
          <w:fldChar w:fldCharType="begin"/>
        </w:r>
        <w:r>
          <w:rPr>
            <w:noProof/>
            <w:webHidden/>
          </w:rPr>
          <w:instrText xml:space="preserve"> PAGEREF _Toc37050627 \h </w:instrText>
        </w:r>
        <w:r>
          <w:rPr>
            <w:noProof/>
            <w:webHidden/>
          </w:rPr>
        </w:r>
        <w:r>
          <w:rPr>
            <w:noProof/>
            <w:webHidden/>
          </w:rPr>
          <w:fldChar w:fldCharType="separate"/>
        </w:r>
        <w:r>
          <w:rPr>
            <w:noProof/>
            <w:webHidden/>
          </w:rPr>
          <w:t>42</w:t>
        </w:r>
        <w:r>
          <w:rPr>
            <w:noProof/>
            <w:webHidden/>
          </w:rPr>
          <w:fldChar w:fldCharType="end"/>
        </w:r>
      </w:hyperlink>
    </w:p>
    <w:p w14:paraId="0C032A81" w14:textId="23CA6EBE" w:rsidR="00C76E46" w:rsidRDefault="00C76E46">
      <w:pPr>
        <w:pStyle w:val="TableofFigures"/>
        <w:tabs>
          <w:tab w:val="right" w:leader="dot" w:pos="10178"/>
        </w:tabs>
        <w:rPr>
          <w:noProof/>
          <w:sz w:val="22"/>
        </w:rPr>
      </w:pPr>
      <w:hyperlink w:anchor="_Toc37050628" w:history="1">
        <w:r w:rsidRPr="000C2DBB">
          <w:rPr>
            <w:rStyle w:val="Hyperlink"/>
            <w:noProof/>
          </w:rPr>
          <w:t>Figure 20: Integrated Body and Safety Requirement Linking</w:t>
        </w:r>
        <w:r>
          <w:rPr>
            <w:noProof/>
            <w:webHidden/>
          </w:rPr>
          <w:tab/>
        </w:r>
        <w:r>
          <w:rPr>
            <w:noProof/>
            <w:webHidden/>
          </w:rPr>
          <w:fldChar w:fldCharType="begin"/>
        </w:r>
        <w:r>
          <w:rPr>
            <w:noProof/>
            <w:webHidden/>
          </w:rPr>
          <w:instrText xml:space="preserve"> PAGEREF _Toc37050628 \h </w:instrText>
        </w:r>
        <w:r>
          <w:rPr>
            <w:noProof/>
            <w:webHidden/>
          </w:rPr>
        </w:r>
        <w:r>
          <w:rPr>
            <w:noProof/>
            <w:webHidden/>
          </w:rPr>
          <w:fldChar w:fldCharType="separate"/>
        </w:r>
        <w:r>
          <w:rPr>
            <w:noProof/>
            <w:webHidden/>
          </w:rPr>
          <w:t>43</w:t>
        </w:r>
        <w:r>
          <w:rPr>
            <w:noProof/>
            <w:webHidden/>
          </w:rPr>
          <w:fldChar w:fldCharType="end"/>
        </w:r>
      </w:hyperlink>
    </w:p>
    <w:p w14:paraId="708242C5" w14:textId="464E94FA" w:rsidR="00C76E46" w:rsidRDefault="00C76E46">
      <w:pPr>
        <w:pStyle w:val="TableofFigures"/>
        <w:tabs>
          <w:tab w:val="right" w:leader="dot" w:pos="10178"/>
        </w:tabs>
        <w:rPr>
          <w:noProof/>
          <w:sz w:val="22"/>
        </w:rPr>
      </w:pPr>
      <w:hyperlink w:anchor="_Toc37050629" w:history="1">
        <w:r w:rsidRPr="000C2DBB">
          <w:rPr>
            <w:rStyle w:val="Hyperlink"/>
            <w:noProof/>
          </w:rPr>
          <w:t>Figure 21: Main Block Signal Builder inputs</w:t>
        </w:r>
        <w:r>
          <w:rPr>
            <w:noProof/>
            <w:webHidden/>
          </w:rPr>
          <w:tab/>
        </w:r>
        <w:r>
          <w:rPr>
            <w:noProof/>
            <w:webHidden/>
          </w:rPr>
          <w:fldChar w:fldCharType="begin"/>
        </w:r>
        <w:r>
          <w:rPr>
            <w:noProof/>
            <w:webHidden/>
          </w:rPr>
          <w:instrText xml:space="preserve"> PAGEREF _Toc37050629 \h </w:instrText>
        </w:r>
        <w:r>
          <w:rPr>
            <w:noProof/>
            <w:webHidden/>
          </w:rPr>
        </w:r>
        <w:r>
          <w:rPr>
            <w:noProof/>
            <w:webHidden/>
          </w:rPr>
          <w:fldChar w:fldCharType="separate"/>
        </w:r>
        <w:r>
          <w:rPr>
            <w:noProof/>
            <w:webHidden/>
          </w:rPr>
          <w:t>43</w:t>
        </w:r>
        <w:r>
          <w:rPr>
            <w:noProof/>
            <w:webHidden/>
          </w:rPr>
          <w:fldChar w:fldCharType="end"/>
        </w:r>
      </w:hyperlink>
    </w:p>
    <w:p w14:paraId="50486A57" w14:textId="343BEF18" w:rsidR="00C76E46" w:rsidRDefault="00C76E46">
      <w:pPr>
        <w:pStyle w:val="TableofFigures"/>
        <w:tabs>
          <w:tab w:val="right" w:leader="dot" w:pos="10178"/>
        </w:tabs>
        <w:rPr>
          <w:noProof/>
          <w:sz w:val="22"/>
        </w:rPr>
      </w:pPr>
      <w:hyperlink w:anchor="_Toc37050630" w:history="1">
        <w:r w:rsidRPr="000C2DBB">
          <w:rPr>
            <w:rStyle w:val="Hyperlink"/>
            <w:noProof/>
          </w:rPr>
          <w:t>Figure 22: Signal Builder inputs for Enabled system</w:t>
        </w:r>
        <w:r>
          <w:rPr>
            <w:noProof/>
            <w:webHidden/>
          </w:rPr>
          <w:tab/>
        </w:r>
        <w:r>
          <w:rPr>
            <w:noProof/>
            <w:webHidden/>
          </w:rPr>
          <w:fldChar w:fldCharType="begin"/>
        </w:r>
        <w:r>
          <w:rPr>
            <w:noProof/>
            <w:webHidden/>
          </w:rPr>
          <w:instrText xml:space="preserve"> PAGEREF _Toc37050630 \h </w:instrText>
        </w:r>
        <w:r>
          <w:rPr>
            <w:noProof/>
            <w:webHidden/>
          </w:rPr>
        </w:r>
        <w:r>
          <w:rPr>
            <w:noProof/>
            <w:webHidden/>
          </w:rPr>
          <w:fldChar w:fldCharType="separate"/>
        </w:r>
        <w:r>
          <w:rPr>
            <w:noProof/>
            <w:webHidden/>
          </w:rPr>
          <w:t>44</w:t>
        </w:r>
        <w:r>
          <w:rPr>
            <w:noProof/>
            <w:webHidden/>
          </w:rPr>
          <w:fldChar w:fldCharType="end"/>
        </w:r>
      </w:hyperlink>
    </w:p>
    <w:p w14:paraId="05245F4E" w14:textId="1A03BA99" w:rsidR="00C76E46" w:rsidRDefault="00C76E46">
      <w:pPr>
        <w:pStyle w:val="TableofFigures"/>
        <w:tabs>
          <w:tab w:val="right" w:leader="dot" w:pos="10178"/>
        </w:tabs>
        <w:rPr>
          <w:noProof/>
          <w:sz w:val="22"/>
        </w:rPr>
      </w:pPr>
      <w:hyperlink w:anchor="_Toc37050631" w:history="1">
        <w:r w:rsidRPr="000C2DBB">
          <w:rPr>
            <w:rStyle w:val="Hyperlink"/>
            <w:noProof/>
          </w:rPr>
          <w:t>Figure 23: Integrated Output of All systems on scope</w:t>
        </w:r>
        <w:r>
          <w:rPr>
            <w:noProof/>
            <w:webHidden/>
          </w:rPr>
          <w:tab/>
        </w:r>
        <w:r>
          <w:rPr>
            <w:noProof/>
            <w:webHidden/>
          </w:rPr>
          <w:fldChar w:fldCharType="begin"/>
        </w:r>
        <w:r>
          <w:rPr>
            <w:noProof/>
            <w:webHidden/>
          </w:rPr>
          <w:instrText xml:space="preserve"> PAGEREF _Toc37050631 \h </w:instrText>
        </w:r>
        <w:r>
          <w:rPr>
            <w:noProof/>
            <w:webHidden/>
          </w:rPr>
        </w:r>
        <w:r>
          <w:rPr>
            <w:noProof/>
            <w:webHidden/>
          </w:rPr>
          <w:fldChar w:fldCharType="separate"/>
        </w:r>
        <w:r>
          <w:rPr>
            <w:noProof/>
            <w:webHidden/>
          </w:rPr>
          <w:t>44</w:t>
        </w:r>
        <w:r>
          <w:rPr>
            <w:noProof/>
            <w:webHidden/>
          </w:rPr>
          <w:fldChar w:fldCharType="end"/>
        </w:r>
      </w:hyperlink>
    </w:p>
    <w:p w14:paraId="5F68E2B0" w14:textId="4CA2C71E" w:rsidR="00C76E46" w:rsidRDefault="00C76E46">
      <w:pPr>
        <w:pStyle w:val="TableofFigures"/>
        <w:tabs>
          <w:tab w:val="right" w:leader="dot" w:pos="10178"/>
        </w:tabs>
        <w:rPr>
          <w:noProof/>
          <w:sz w:val="22"/>
        </w:rPr>
      </w:pPr>
      <w:hyperlink w:anchor="_Toc37050632" w:history="1">
        <w:r w:rsidRPr="000C2DBB">
          <w:rPr>
            <w:rStyle w:val="Hyperlink"/>
            <w:noProof/>
          </w:rPr>
          <w:t>Figure 24: Integrated Data inspector comparison</w:t>
        </w:r>
        <w:r>
          <w:rPr>
            <w:noProof/>
            <w:webHidden/>
          </w:rPr>
          <w:tab/>
        </w:r>
        <w:r>
          <w:rPr>
            <w:noProof/>
            <w:webHidden/>
          </w:rPr>
          <w:fldChar w:fldCharType="begin"/>
        </w:r>
        <w:r>
          <w:rPr>
            <w:noProof/>
            <w:webHidden/>
          </w:rPr>
          <w:instrText xml:space="preserve"> PAGEREF _Toc37050632 \h </w:instrText>
        </w:r>
        <w:r>
          <w:rPr>
            <w:noProof/>
            <w:webHidden/>
          </w:rPr>
        </w:r>
        <w:r>
          <w:rPr>
            <w:noProof/>
            <w:webHidden/>
          </w:rPr>
          <w:fldChar w:fldCharType="separate"/>
        </w:r>
        <w:r>
          <w:rPr>
            <w:noProof/>
            <w:webHidden/>
          </w:rPr>
          <w:t>45</w:t>
        </w:r>
        <w:r>
          <w:rPr>
            <w:noProof/>
            <w:webHidden/>
          </w:rPr>
          <w:fldChar w:fldCharType="end"/>
        </w:r>
      </w:hyperlink>
    </w:p>
    <w:p w14:paraId="55CD7259" w14:textId="5E21FB86" w:rsidR="00C76E46" w:rsidRDefault="00C76E46">
      <w:pPr>
        <w:pStyle w:val="TableofFigures"/>
        <w:tabs>
          <w:tab w:val="right" w:leader="dot" w:pos="10178"/>
        </w:tabs>
        <w:rPr>
          <w:noProof/>
          <w:sz w:val="22"/>
        </w:rPr>
      </w:pPr>
      <w:hyperlink w:anchor="_Toc37050633" w:history="1">
        <w:r w:rsidRPr="000C2DBB">
          <w:rPr>
            <w:rStyle w:val="Hyperlink"/>
            <w:noProof/>
          </w:rPr>
          <w:t>Figure 25: Comparison of runs with Global Abs Tolerance at 10</w:t>
        </w:r>
        <w:r>
          <w:rPr>
            <w:noProof/>
            <w:webHidden/>
          </w:rPr>
          <w:tab/>
        </w:r>
        <w:r>
          <w:rPr>
            <w:noProof/>
            <w:webHidden/>
          </w:rPr>
          <w:fldChar w:fldCharType="begin"/>
        </w:r>
        <w:r>
          <w:rPr>
            <w:noProof/>
            <w:webHidden/>
          </w:rPr>
          <w:instrText xml:space="preserve"> PAGEREF _Toc37050633 \h </w:instrText>
        </w:r>
        <w:r>
          <w:rPr>
            <w:noProof/>
            <w:webHidden/>
          </w:rPr>
        </w:r>
        <w:r>
          <w:rPr>
            <w:noProof/>
            <w:webHidden/>
          </w:rPr>
          <w:fldChar w:fldCharType="separate"/>
        </w:r>
        <w:r>
          <w:rPr>
            <w:noProof/>
            <w:webHidden/>
          </w:rPr>
          <w:t>45</w:t>
        </w:r>
        <w:r>
          <w:rPr>
            <w:noProof/>
            <w:webHidden/>
          </w:rPr>
          <w:fldChar w:fldCharType="end"/>
        </w:r>
      </w:hyperlink>
    </w:p>
    <w:p w14:paraId="45A89633" w14:textId="60EDAB1C" w:rsidR="00C76E46" w:rsidRDefault="00C76E46">
      <w:pPr>
        <w:pStyle w:val="TableofFigures"/>
        <w:tabs>
          <w:tab w:val="right" w:leader="dot" w:pos="10178"/>
        </w:tabs>
        <w:rPr>
          <w:noProof/>
          <w:sz w:val="22"/>
        </w:rPr>
      </w:pPr>
      <w:hyperlink w:anchor="_Toc37050634" w:history="1">
        <w:r w:rsidRPr="000C2DBB">
          <w:rPr>
            <w:rStyle w:val="Hyperlink"/>
            <w:noProof/>
          </w:rPr>
          <w:t>Figure 26: Comparison runs including increase in Abs and Rel Tolerance</w:t>
        </w:r>
        <w:r>
          <w:rPr>
            <w:noProof/>
            <w:webHidden/>
          </w:rPr>
          <w:tab/>
        </w:r>
        <w:r>
          <w:rPr>
            <w:noProof/>
            <w:webHidden/>
          </w:rPr>
          <w:fldChar w:fldCharType="begin"/>
        </w:r>
        <w:r>
          <w:rPr>
            <w:noProof/>
            <w:webHidden/>
          </w:rPr>
          <w:instrText xml:space="preserve"> PAGEREF _Toc37050634 \h </w:instrText>
        </w:r>
        <w:r>
          <w:rPr>
            <w:noProof/>
            <w:webHidden/>
          </w:rPr>
        </w:r>
        <w:r>
          <w:rPr>
            <w:noProof/>
            <w:webHidden/>
          </w:rPr>
          <w:fldChar w:fldCharType="separate"/>
        </w:r>
        <w:r>
          <w:rPr>
            <w:noProof/>
            <w:webHidden/>
          </w:rPr>
          <w:t>46</w:t>
        </w:r>
        <w:r>
          <w:rPr>
            <w:noProof/>
            <w:webHidden/>
          </w:rPr>
          <w:fldChar w:fldCharType="end"/>
        </w:r>
      </w:hyperlink>
    </w:p>
    <w:p w14:paraId="6F970282" w14:textId="201A690E" w:rsidR="00C76E46" w:rsidRDefault="00C76E46">
      <w:pPr>
        <w:pStyle w:val="TableofFigures"/>
        <w:tabs>
          <w:tab w:val="right" w:leader="dot" w:pos="10178"/>
        </w:tabs>
        <w:rPr>
          <w:noProof/>
          <w:sz w:val="22"/>
        </w:rPr>
      </w:pPr>
      <w:hyperlink w:anchor="_Toc37050635" w:history="1">
        <w:r w:rsidRPr="000C2DBB">
          <w:rPr>
            <w:rStyle w:val="Hyperlink"/>
            <w:noProof/>
          </w:rPr>
          <w:t>Figure 27: Toggle of input Signal switch to OFF</w:t>
        </w:r>
        <w:r>
          <w:rPr>
            <w:noProof/>
            <w:webHidden/>
          </w:rPr>
          <w:tab/>
        </w:r>
        <w:r>
          <w:rPr>
            <w:noProof/>
            <w:webHidden/>
          </w:rPr>
          <w:fldChar w:fldCharType="begin"/>
        </w:r>
        <w:r>
          <w:rPr>
            <w:noProof/>
            <w:webHidden/>
          </w:rPr>
          <w:instrText xml:space="preserve"> PAGEREF _Toc37050635 \h </w:instrText>
        </w:r>
        <w:r>
          <w:rPr>
            <w:noProof/>
            <w:webHidden/>
          </w:rPr>
        </w:r>
        <w:r>
          <w:rPr>
            <w:noProof/>
            <w:webHidden/>
          </w:rPr>
          <w:fldChar w:fldCharType="separate"/>
        </w:r>
        <w:r>
          <w:rPr>
            <w:noProof/>
            <w:webHidden/>
          </w:rPr>
          <w:t>47</w:t>
        </w:r>
        <w:r>
          <w:rPr>
            <w:noProof/>
            <w:webHidden/>
          </w:rPr>
          <w:fldChar w:fldCharType="end"/>
        </w:r>
      </w:hyperlink>
    </w:p>
    <w:p w14:paraId="0F482938" w14:textId="154CF064" w:rsidR="00C76E46" w:rsidRDefault="00C76E46">
      <w:pPr>
        <w:pStyle w:val="TableofFigures"/>
        <w:tabs>
          <w:tab w:val="right" w:leader="dot" w:pos="10178"/>
        </w:tabs>
        <w:rPr>
          <w:noProof/>
          <w:sz w:val="22"/>
        </w:rPr>
      </w:pPr>
      <w:hyperlink w:anchor="_Toc37050636" w:history="1">
        <w:r w:rsidRPr="000C2DBB">
          <w:rPr>
            <w:rStyle w:val="Hyperlink"/>
            <w:noProof/>
          </w:rPr>
          <w:t>Figure 28: Signal Builder Input from Excel file</w:t>
        </w:r>
        <w:r>
          <w:rPr>
            <w:noProof/>
            <w:webHidden/>
          </w:rPr>
          <w:tab/>
        </w:r>
        <w:r>
          <w:rPr>
            <w:noProof/>
            <w:webHidden/>
          </w:rPr>
          <w:fldChar w:fldCharType="begin"/>
        </w:r>
        <w:r>
          <w:rPr>
            <w:noProof/>
            <w:webHidden/>
          </w:rPr>
          <w:instrText xml:space="preserve"> PAGEREF _Toc37050636 \h </w:instrText>
        </w:r>
        <w:r>
          <w:rPr>
            <w:noProof/>
            <w:webHidden/>
          </w:rPr>
        </w:r>
        <w:r>
          <w:rPr>
            <w:noProof/>
            <w:webHidden/>
          </w:rPr>
          <w:fldChar w:fldCharType="separate"/>
        </w:r>
        <w:r>
          <w:rPr>
            <w:noProof/>
            <w:webHidden/>
          </w:rPr>
          <w:t>47</w:t>
        </w:r>
        <w:r>
          <w:rPr>
            <w:noProof/>
            <w:webHidden/>
          </w:rPr>
          <w:fldChar w:fldCharType="end"/>
        </w:r>
      </w:hyperlink>
    </w:p>
    <w:p w14:paraId="5E6203B6" w14:textId="3C5EFC64" w:rsidR="00C76E46" w:rsidRDefault="00C76E46">
      <w:pPr>
        <w:pStyle w:val="TableofFigures"/>
        <w:tabs>
          <w:tab w:val="right" w:leader="dot" w:pos="10178"/>
        </w:tabs>
        <w:rPr>
          <w:noProof/>
          <w:sz w:val="22"/>
        </w:rPr>
      </w:pPr>
      <w:hyperlink w:anchor="_Toc37050637" w:history="1">
        <w:r w:rsidRPr="000C2DBB">
          <w:rPr>
            <w:rStyle w:val="Hyperlink"/>
            <w:noProof/>
          </w:rPr>
          <w:t>Figure 29: Signal Builder Harness Model</w:t>
        </w:r>
        <w:r>
          <w:rPr>
            <w:noProof/>
            <w:webHidden/>
          </w:rPr>
          <w:tab/>
        </w:r>
        <w:r>
          <w:rPr>
            <w:noProof/>
            <w:webHidden/>
          </w:rPr>
          <w:fldChar w:fldCharType="begin"/>
        </w:r>
        <w:r>
          <w:rPr>
            <w:noProof/>
            <w:webHidden/>
          </w:rPr>
          <w:instrText xml:space="preserve"> PAGEREF _Toc37050637 \h </w:instrText>
        </w:r>
        <w:r>
          <w:rPr>
            <w:noProof/>
            <w:webHidden/>
          </w:rPr>
        </w:r>
        <w:r>
          <w:rPr>
            <w:noProof/>
            <w:webHidden/>
          </w:rPr>
          <w:fldChar w:fldCharType="separate"/>
        </w:r>
        <w:r>
          <w:rPr>
            <w:noProof/>
            <w:webHidden/>
          </w:rPr>
          <w:t>48</w:t>
        </w:r>
        <w:r>
          <w:rPr>
            <w:noProof/>
            <w:webHidden/>
          </w:rPr>
          <w:fldChar w:fldCharType="end"/>
        </w:r>
      </w:hyperlink>
    </w:p>
    <w:p w14:paraId="71354A0F" w14:textId="05C1F1E9" w:rsidR="00C76E46" w:rsidRDefault="00C76E46">
      <w:pPr>
        <w:pStyle w:val="TableofFigures"/>
        <w:tabs>
          <w:tab w:val="right" w:leader="dot" w:pos="10178"/>
        </w:tabs>
        <w:rPr>
          <w:noProof/>
          <w:sz w:val="22"/>
        </w:rPr>
      </w:pPr>
      <w:hyperlink w:anchor="_Toc37050638" w:history="1">
        <w:r w:rsidRPr="000C2DBB">
          <w:rPr>
            <w:rStyle w:val="Hyperlink"/>
            <w:noProof/>
          </w:rPr>
          <w:t>Figure 30: Signal Builder Output</w:t>
        </w:r>
        <w:r>
          <w:rPr>
            <w:noProof/>
            <w:webHidden/>
          </w:rPr>
          <w:tab/>
        </w:r>
        <w:r>
          <w:rPr>
            <w:noProof/>
            <w:webHidden/>
          </w:rPr>
          <w:fldChar w:fldCharType="begin"/>
        </w:r>
        <w:r>
          <w:rPr>
            <w:noProof/>
            <w:webHidden/>
          </w:rPr>
          <w:instrText xml:space="preserve"> PAGEREF _Toc37050638 \h </w:instrText>
        </w:r>
        <w:r>
          <w:rPr>
            <w:noProof/>
            <w:webHidden/>
          </w:rPr>
        </w:r>
        <w:r>
          <w:rPr>
            <w:noProof/>
            <w:webHidden/>
          </w:rPr>
          <w:fldChar w:fldCharType="separate"/>
        </w:r>
        <w:r>
          <w:rPr>
            <w:noProof/>
            <w:webHidden/>
          </w:rPr>
          <w:t>48</w:t>
        </w:r>
        <w:r>
          <w:rPr>
            <w:noProof/>
            <w:webHidden/>
          </w:rPr>
          <w:fldChar w:fldCharType="end"/>
        </w:r>
      </w:hyperlink>
    </w:p>
    <w:p w14:paraId="246725B3" w14:textId="14D44909" w:rsidR="00C76E46" w:rsidRDefault="00C76E46">
      <w:pPr>
        <w:pStyle w:val="TableofFigures"/>
        <w:tabs>
          <w:tab w:val="right" w:leader="dot" w:pos="10178"/>
        </w:tabs>
        <w:rPr>
          <w:noProof/>
          <w:sz w:val="22"/>
        </w:rPr>
      </w:pPr>
      <w:hyperlink w:anchor="_Toc37050639" w:history="1">
        <w:r w:rsidRPr="000C2DBB">
          <w:rPr>
            <w:rStyle w:val="Hyperlink"/>
            <w:noProof/>
          </w:rPr>
          <w:t>Figure 31: Output Signal transition in Workspace as dataset</w:t>
        </w:r>
        <w:r>
          <w:rPr>
            <w:noProof/>
            <w:webHidden/>
          </w:rPr>
          <w:tab/>
        </w:r>
        <w:r>
          <w:rPr>
            <w:noProof/>
            <w:webHidden/>
          </w:rPr>
          <w:fldChar w:fldCharType="begin"/>
        </w:r>
        <w:r>
          <w:rPr>
            <w:noProof/>
            <w:webHidden/>
          </w:rPr>
          <w:instrText xml:space="preserve"> PAGEREF _Toc37050639 \h </w:instrText>
        </w:r>
        <w:r>
          <w:rPr>
            <w:noProof/>
            <w:webHidden/>
          </w:rPr>
        </w:r>
        <w:r>
          <w:rPr>
            <w:noProof/>
            <w:webHidden/>
          </w:rPr>
          <w:fldChar w:fldCharType="separate"/>
        </w:r>
        <w:r>
          <w:rPr>
            <w:noProof/>
            <w:webHidden/>
          </w:rPr>
          <w:t>49</w:t>
        </w:r>
        <w:r>
          <w:rPr>
            <w:noProof/>
            <w:webHidden/>
          </w:rPr>
          <w:fldChar w:fldCharType="end"/>
        </w:r>
      </w:hyperlink>
    </w:p>
    <w:p w14:paraId="241E0E6F" w14:textId="1EA60CF2" w:rsidR="00C76E46" w:rsidRDefault="00C76E46">
      <w:pPr>
        <w:pStyle w:val="TableofFigures"/>
        <w:tabs>
          <w:tab w:val="right" w:leader="dot" w:pos="10178"/>
        </w:tabs>
        <w:rPr>
          <w:noProof/>
          <w:sz w:val="22"/>
        </w:rPr>
      </w:pPr>
      <w:hyperlink w:anchor="_Toc37050640" w:history="1">
        <w:r w:rsidRPr="000C2DBB">
          <w:rPr>
            <w:rStyle w:val="Hyperlink"/>
            <w:noProof/>
          </w:rPr>
          <w:t>Figure 32: Constant input to Main System</w:t>
        </w:r>
        <w:r>
          <w:rPr>
            <w:noProof/>
            <w:webHidden/>
          </w:rPr>
          <w:tab/>
        </w:r>
        <w:r>
          <w:rPr>
            <w:noProof/>
            <w:webHidden/>
          </w:rPr>
          <w:fldChar w:fldCharType="begin"/>
        </w:r>
        <w:r>
          <w:rPr>
            <w:noProof/>
            <w:webHidden/>
          </w:rPr>
          <w:instrText xml:space="preserve"> PAGEREF _Toc37050640 \h </w:instrText>
        </w:r>
        <w:r>
          <w:rPr>
            <w:noProof/>
            <w:webHidden/>
          </w:rPr>
        </w:r>
        <w:r>
          <w:rPr>
            <w:noProof/>
            <w:webHidden/>
          </w:rPr>
          <w:fldChar w:fldCharType="separate"/>
        </w:r>
        <w:r>
          <w:rPr>
            <w:noProof/>
            <w:webHidden/>
          </w:rPr>
          <w:t>49</w:t>
        </w:r>
        <w:r>
          <w:rPr>
            <w:noProof/>
            <w:webHidden/>
          </w:rPr>
          <w:fldChar w:fldCharType="end"/>
        </w:r>
      </w:hyperlink>
    </w:p>
    <w:p w14:paraId="301C79F6" w14:textId="0D564717" w:rsidR="00C76E46" w:rsidRDefault="00C76E46">
      <w:pPr>
        <w:pStyle w:val="TableofFigures"/>
        <w:tabs>
          <w:tab w:val="right" w:leader="dot" w:pos="10178"/>
        </w:tabs>
        <w:rPr>
          <w:noProof/>
          <w:sz w:val="22"/>
        </w:rPr>
      </w:pPr>
      <w:hyperlink w:anchor="_Toc37050641" w:history="1">
        <w:r w:rsidRPr="000C2DBB">
          <w:rPr>
            <w:rStyle w:val="Hyperlink"/>
            <w:noProof/>
          </w:rPr>
          <w:t>Figure 33: Output signals when input is 99</w:t>
        </w:r>
        <w:r>
          <w:rPr>
            <w:noProof/>
            <w:webHidden/>
          </w:rPr>
          <w:tab/>
        </w:r>
        <w:r>
          <w:rPr>
            <w:noProof/>
            <w:webHidden/>
          </w:rPr>
          <w:fldChar w:fldCharType="begin"/>
        </w:r>
        <w:r>
          <w:rPr>
            <w:noProof/>
            <w:webHidden/>
          </w:rPr>
          <w:instrText xml:space="preserve"> PAGEREF _Toc37050641 \h </w:instrText>
        </w:r>
        <w:r>
          <w:rPr>
            <w:noProof/>
            <w:webHidden/>
          </w:rPr>
        </w:r>
        <w:r>
          <w:rPr>
            <w:noProof/>
            <w:webHidden/>
          </w:rPr>
          <w:fldChar w:fldCharType="separate"/>
        </w:r>
        <w:r>
          <w:rPr>
            <w:noProof/>
            <w:webHidden/>
          </w:rPr>
          <w:t>50</w:t>
        </w:r>
        <w:r>
          <w:rPr>
            <w:noProof/>
            <w:webHidden/>
          </w:rPr>
          <w:fldChar w:fldCharType="end"/>
        </w:r>
      </w:hyperlink>
    </w:p>
    <w:p w14:paraId="4F7FB0B4" w14:textId="2E6AA753" w:rsidR="00C76E46" w:rsidRDefault="00C76E46">
      <w:pPr>
        <w:pStyle w:val="TableofFigures"/>
        <w:tabs>
          <w:tab w:val="right" w:leader="dot" w:pos="10178"/>
        </w:tabs>
        <w:rPr>
          <w:noProof/>
          <w:sz w:val="22"/>
        </w:rPr>
      </w:pPr>
      <w:hyperlink w:anchor="_Toc37050642" w:history="1">
        <w:r w:rsidRPr="000C2DBB">
          <w:rPr>
            <w:rStyle w:val="Hyperlink"/>
            <w:noProof/>
          </w:rPr>
          <w:t>Figure 34: Output signals when input is 1000</w:t>
        </w:r>
        <w:r>
          <w:rPr>
            <w:noProof/>
            <w:webHidden/>
          </w:rPr>
          <w:tab/>
        </w:r>
        <w:r>
          <w:rPr>
            <w:noProof/>
            <w:webHidden/>
          </w:rPr>
          <w:fldChar w:fldCharType="begin"/>
        </w:r>
        <w:r>
          <w:rPr>
            <w:noProof/>
            <w:webHidden/>
          </w:rPr>
          <w:instrText xml:space="preserve"> PAGEREF _Toc37050642 \h </w:instrText>
        </w:r>
        <w:r>
          <w:rPr>
            <w:noProof/>
            <w:webHidden/>
          </w:rPr>
        </w:r>
        <w:r>
          <w:rPr>
            <w:noProof/>
            <w:webHidden/>
          </w:rPr>
          <w:fldChar w:fldCharType="separate"/>
        </w:r>
        <w:r>
          <w:rPr>
            <w:noProof/>
            <w:webHidden/>
          </w:rPr>
          <w:t>50</w:t>
        </w:r>
        <w:r>
          <w:rPr>
            <w:noProof/>
            <w:webHidden/>
          </w:rPr>
          <w:fldChar w:fldCharType="end"/>
        </w:r>
      </w:hyperlink>
    </w:p>
    <w:p w14:paraId="70AAB72A" w14:textId="48719889" w:rsidR="00C76E46" w:rsidRDefault="00C76E46">
      <w:pPr>
        <w:pStyle w:val="TableofFigures"/>
        <w:tabs>
          <w:tab w:val="right" w:leader="dot" w:pos="10178"/>
        </w:tabs>
        <w:rPr>
          <w:noProof/>
          <w:sz w:val="22"/>
        </w:rPr>
      </w:pPr>
      <w:hyperlink w:anchor="_Toc37050643" w:history="1">
        <w:r w:rsidRPr="000C2DBB">
          <w:rPr>
            <w:rStyle w:val="Hyperlink"/>
            <w:noProof/>
          </w:rPr>
          <w:t>Figure 35: Constant inputs to Enabled system</w:t>
        </w:r>
        <w:r>
          <w:rPr>
            <w:noProof/>
            <w:webHidden/>
          </w:rPr>
          <w:tab/>
        </w:r>
        <w:r>
          <w:rPr>
            <w:noProof/>
            <w:webHidden/>
          </w:rPr>
          <w:fldChar w:fldCharType="begin"/>
        </w:r>
        <w:r>
          <w:rPr>
            <w:noProof/>
            <w:webHidden/>
          </w:rPr>
          <w:instrText xml:space="preserve"> PAGEREF _Toc37050643 \h </w:instrText>
        </w:r>
        <w:r>
          <w:rPr>
            <w:noProof/>
            <w:webHidden/>
          </w:rPr>
        </w:r>
        <w:r>
          <w:rPr>
            <w:noProof/>
            <w:webHidden/>
          </w:rPr>
          <w:fldChar w:fldCharType="separate"/>
        </w:r>
        <w:r>
          <w:rPr>
            <w:noProof/>
            <w:webHidden/>
          </w:rPr>
          <w:t>51</w:t>
        </w:r>
        <w:r>
          <w:rPr>
            <w:noProof/>
            <w:webHidden/>
          </w:rPr>
          <w:fldChar w:fldCharType="end"/>
        </w:r>
      </w:hyperlink>
    </w:p>
    <w:p w14:paraId="6041B4ED" w14:textId="7E9DE004" w:rsidR="00C76E46" w:rsidRDefault="00C76E46">
      <w:pPr>
        <w:pStyle w:val="TableofFigures"/>
        <w:tabs>
          <w:tab w:val="right" w:leader="dot" w:pos="10178"/>
        </w:tabs>
        <w:rPr>
          <w:noProof/>
          <w:sz w:val="22"/>
        </w:rPr>
      </w:pPr>
      <w:hyperlink w:anchor="_Toc37050644" w:history="1">
        <w:r w:rsidRPr="000C2DBB">
          <w:rPr>
            <w:rStyle w:val="Hyperlink"/>
            <w:noProof/>
          </w:rPr>
          <w:t>Figure 36: Output signals when constant input is given</w:t>
        </w:r>
        <w:r>
          <w:rPr>
            <w:noProof/>
            <w:webHidden/>
          </w:rPr>
          <w:tab/>
        </w:r>
        <w:r>
          <w:rPr>
            <w:noProof/>
            <w:webHidden/>
          </w:rPr>
          <w:fldChar w:fldCharType="begin"/>
        </w:r>
        <w:r>
          <w:rPr>
            <w:noProof/>
            <w:webHidden/>
          </w:rPr>
          <w:instrText xml:space="preserve"> PAGEREF _Toc37050644 \h </w:instrText>
        </w:r>
        <w:r>
          <w:rPr>
            <w:noProof/>
            <w:webHidden/>
          </w:rPr>
        </w:r>
        <w:r>
          <w:rPr>
            <w:noProof/>
            <w:webHidden/>
          </w:rPr>
          <w:fldChar w:fldCharType="separate"/>
        </w:r>
        <w:r>
          <w:rPr>
            <w:noProof/>
            <w:webHidden/>
          </w:rPr>
          <w:t>51</w:t>
        </w:r>
        <w:r>
          <w:rPr>
            <w:noProof/>
            <w:webHidden/>
          </w:rPr>
          <w:fldChar w:fldCharType="end"/>
        </w:r>
      </w:hyperlink>
    </w:p>
    <w:p w14:paraId="53C6CCE0" w14:textId="4C80516E" w:rsidR="00C76E46" w:rsidRDefault="00C76E46">
      <w:pPr>
        <w:pStyle w:val="TableofFigures"/>
        <w:tabs>
          <w:tab w:val="right" w:leader="dot" w:pos="10178"/>
        </w:tabs>
        <w:rPr>
          <w:noProof/>
          <w:sz w:val="22"/>
        </w:rPr>
      </w:pPr>
      <w:hyperlink w:anchor="_Toc37050645" w:history="1">
        <w:r w:rsidRPr="000C2DBB">
          <w:rPr>
            <w:rStyle w:val="Hyperlink"/>
            <w:noProof/>
          </w:rPr>
          <w:t>Figure 37: MAAB Result for the First Iteration</w:t>
        </w:r>
        <w:r>
          <w:rPr>
            <w:noProof/>
            <w:webHidden/>
          </w:rPr>
          <w:tab/>
        </w:r>
        <w:r>
          <w:rPr>
            <w:noProof/>
            <w:webHidden/>
          </w:rPr>
          <w:fldChar w:fldCharType="begin"/>
        </w:r>
        <w:r>
          <w:rPr>
            <w:noProof/>
            <w:webHidden/>
          </w:rPr>
          <w:instrText xml:space="preserve"> PAGEREF _Toc37050645 \h </w:instrText>
        </w:r>
        <w:r>
          <w:rPr>
            <w:noProof/>
            <w:webHidden/>
          </w:rPr>
        </w:r>
        <w:r>
          <w:rPr>
            <w:noProof/>
            <w:webHidden/>
          </w:rPr>
          <w:fldChar w:fldCharType="separate"/>
        </w:r>
        <w:r>
          <w:rPr>
            <w:noProof/>
            <w:webHidden/>
          </w:rPr>
          <w:t>54</w:t>
        </w:r>
        <w:r>
          <w:rPr>
            <w:noProof/>
            <w:webHidden/>
          </w:rPr>
          <w:fldChar w:fldCharType="end"/>
        </w:r>
      </w:hyperlink>
    </w:p>
    <w:p w14:paraId="0CAE92FB" w14:textId="0F2C079E" w:rsidR="00C76E46" w:rsidRDefault="00C76E46">
      <w:pPr>
        <w:pStyle w:val="TableofFigures"/>
        <w:tabs>
          <w:tab w:val="right" w:leader="dot" w:pos="10178"/>
        </w:tabs>
        <w:rPr>
          <w:noProof/>
          <w:sz w:val="22"/>
        </w:rPr>
      </w:pPr>
      <w:hyperlink w:anchor="_Toc37050646" w:history="1">
        <w:r w:rsidRPr="000C2DBB">
          <w:rPr>
            <w:rStyle w:val="Hyperlink"/>
            <w:noProof/>
          </w:rPr>
          <w:t>Figure 38: MAAB Result after clearing warnings</w:t>
        </w:r>
        <w:r>
          <w:rPr>
            <w:noProof/>
            <w:webHidden/>
          </w:rPr>
          <w:tab/>
        </w:r>
        <w:r>
          <w:rPr>
            <w:noProof/>
            <w:webHidden/>
          </w:rPr>
          <w:fldChar w:fldCharType="begin"/>
        </w:r>
        <w:r>
          <w:rPr>
            <w:noProof/>
            <w:webHidden/>
          </w:rPr>
          <w:instrText xml:space="preserve"> PAGEREF _Toc37050646 \h </w:instrText>
        </w:r>
        <w:r>
          <w:rPr>
            <w:noProof/>
            <w:webHidden/>
          </w:rPr>
        </w:r>
        <w:r>
          <w:rPr>
            <w:noProof/>
            <w:webHidden/>
          </w:rPr>
          <w:fldChar w:fldCharType="separate"/>
        </w:r>
        <w:r>
          <w:rPr>
            <w:noProof/>
            <w:webHidden/>
          </w:rPr>
          <w:t>55</w:t>
        </w:r>
        <w:r>
          <w:rPr>
            <w:noProof/>
            <w:webHidden/>
          </w:rPr>
          <w:fldChar w:fldCharType="end"/>
        </w:r>
      </w:hyperlink>
    </w:p>
    <w:p w14:paraId="2049665A" w14:textId="3C0C40E2" w:rsidR="00C76E46" w:rsidRDefault="00C76E46">
      <w:pPr>
        <w:pStyle w:val="TableofFigures"/>
        <w:tabs>
          <w:tab w:val="right" w:leader="dot" w:pos="10178"/>
        </w:tabs>
        <w:rPr>
          <w:noProof/>
          <w:sz w:val="22"/>
        </w:rPr>
      </w:pPr>
      <w:hyperlink w:anchor="_Toc37050647" w:history="1">
        <w:r w:rsidRPr="000C2DBB">
          <w:rPr>
            <w:rStyle w:val="Hyperlink"/>
            <w:noProof/>
          </w:rPr>
          <w:t>Figure 39: First Iteration of Code Coverage</w:t>
        </w:r>
        <w:r>
          <w:rPr>
            <w:noProof/>
            <w:webHidden/>
          </w:rPr>
          <w:tab/>
        </w:r>
        <w:r>
          <w:rPr>
            <w:noProof/>
            <w:webHidden/>
          </w:rPr>
          <w:fldChar w:fldCharType="begin"/>
        </w:r>
        <w:r>
          <w:rPr>
            <w:noProof/>
            <w:webHidden/>
          </w:rPr>
          <w:instrText xml:space="preserve"> PAGEREF _Toc37050647 \h </w:instrText>
        </w:r>
        <w:r>
          <w:rPr>
            <w:noProof/>
            <w:webHidden/>
          </w:rPr>
        </w:r>
        <w:r>
          <w:rPr>
            <w:noProof/>
            <w:webHidden/>
          </w:rPr>
          <w:fldChar w:fldCharType="separate"/>
        </w:r>
        <w:r>
          <w:rPr>
            <w:noProof/>
            <w:webHidden/>
          </w:rPr>
          <w:t>56</w:t>
        </w:r>
        <w:r>
          <w:rPr>
            <w:noProof/>
            <w:webHidden/>
          </w:rPr>
          <w:fldChar w:fldCharType="end"/>
        </w:r>
      </w:hyperlink>
    </w:p>
    <w:p w14:paraId="3AE842E4" w14:textId="5E237C1D" w:rsidR="00C76E46" w:rsidRDefault="00C76E46">
      <w:pPr>
        <w:pStyle w:val="TableofFigures"/>
        <w:tabs>
          <w:tab w:val="right" w:leader="dot" w:pos="10178"/>
        </w:tabs>
        <w:rPr>
          <w:noProof/>
          <w:sz w:val="22"/>
        </w:rPr>
      </w:pPr>
      <w:hyperlink w:anchor="_Toc37050648" w:history="1">
        <w:r w:rsidRPr="000C2DBB">
          <w:rPr>
            <w:rStyle w:val="Hyperlink"/>
            <w:noProof/>
          </w:rPr>
          <w:t>Figure 40: Second Iteration of Code Coverage</w:t>
        </w:r>
        <w:r>
          <w:rPr>
            <w:noProof/>
            <w:webHidden/>
          </w:rPr>
          <w:tab/>
        </w:r>
        <w:r>
          <w:rPr>
            <w:noProof/>
            <w:webHidden/>
          </w:rPr>
          <w:fldChar w:fldCharType="begin"/>
        </w:r>
        <w:r>
          <w:rPr>
            <w:noProof/>
            <w:webHidden/>
          </w:rPr>
          <w:instrText xml:space="preserve"> PAGEREF _Toc37050648 \h </w:instrText>
        </w:r>
        <w:r>
          <w:rPr>
            <w:noProof/>
            <w:webHidden/>
          </w:rPr>
        </w:r>
        <w:r>
          <w:rPr>
            <w:noProof/>
            <w:webHidden/>
          </w:rPr>
          <w:fldChar w:fldCharType="separate"/>
        </w:r>
        <w:r>
          <w:rPr>
            <w:noProof/>
            <w:webHidden/>
          </w:rPr>
          <w:t>57</w:t>
        </w:r>
        <w:r>
          <w:rPr>
            <w:noProof/>
            <w:webHidden/>
          </w:rPr>
          <w:fldChar w:fldCharType="end"/>
        </w:r>
      </w:hyperlink>
    </w:p>
    <w:p w14:paraId="7B5B0781" w14:textId="1E8CDB14" w:rsidR="00C76E46" w:rsidRDefault="00C76E46">
      <w:pPr>
        <w:pStyle w:val="TableofFigures"/>
        <w:tabs>
          <w:tab w:val="right" w:leader="dot" w:pos="10178"/>
        </w:tabs>
        <w:rPr>
          <w:noProof/>
          <w:sz w:val="22"/>
        </w:rPr>
      </w:pPr>
      <w:hyperlink w:anchor="_Toc37050649" w:history="1">
        <w:r w:rsidRPr="000C2DBB">
          <w:rPr>
            <w:rStyle w:val="Hyperlink"/>
            <w:noProof/>
          </w:rPr>
          <w:t>Figure 41: Final Iteration of Code Coverage</w:t>
        </w:r>
        <w:r>
          <w:rPr>
            <w:noProof/>
            <w:webHidden/>
          </w:rPr>
          <w:tab/>
        </w:r>
        <w:r>
          <w:rPr>
            <w:noProof/>
            <w:webHidden/>
          </w:rPr>
          <w:fldChar w:fldCharType="begin"/>
        </w:r>
        <w:r>
          <w:rPr>
            <w:noProof/>
            <w:webHidden/>
          </w:rPr>
          <w:instrText xml:space="preserve"> PAGEREF _Toc37050649 \h </w:instrText>
        </w:r>
        <w:r>
          <w:rPr>
            <w:noProof/>
            <w:webHidden/>
          </w:rPr>
        </w:r>
        <w:r>
          <w:rPr>
            <w:noProof/>
            <w:webHidden/>
          </w:rPr>
          <w:fldChar w:fldCharType="separate"/>
        </w:r>
        <w:r>
          <w:rPr>
            <w:noProof/>
            <w:webHidden/>
          </w:rPr>
          <w:t>58</w:t>
        </w:r>
        <w:r>
          <w:rPr>
            <w:noProof/>
            <w:webHidden/>
          </w:rPr>
          <w:fldChar w:fldCharType="end"/>
        </w:r>
      </w:hyperlink>
    </w:p>
    <w:p w14:paraId="6E3BE888" w14:textId="4BB10FFB" w:rsidR="00C76E46" w:rsidRDefault="00C76E46">
      <w:pPr>
        <w:pStyle w:val="TableofFigures"/>
        <w:tabs>
          <w:tab w:val="right" w:leader="dot" w:pos="10178"/>
        </w:tabs>
        <w:rPr>
          <w:noProof/>
          <w:sz w:val="22"/>
        </w:rPr>
      </w:pPr>
      <w:hyperlink w:anchor="_Toc37050650" w:history="1">
        <w:r w:rsidRPr="000C2DBB">
          <w:rPr>
            <w:rStyle w:val="Hyperlink"/>
            <w:noProof/>
          </w:rPr>
          <w:t>Figure 42: Metric Analysis</w:t>
        </w:r>
        <w:r>
          <w:rPr>
            <w:noProof/>
            <w:webHidden/>
          </w:rPr>
          <w:tab/>
        </w:r>
        <w:r>
          <w:rPr>
            <w:noProof/>
            <w:webHidden/>
          </w:rPr>
          <w:fldChar w:fldCharType="begin"/>
        </w:r>
        <w:r>
          <w:rPr>
            <w:noProof/>
            <w:webHidden/>
          </w:rPr>
          <w:instrText xml:space="preserve"> PAGEREF _Toc37050650 \h </w:instrText>
        </w:r>
        <w:r>
          <w:rPr>
            <w:noProof/>
            <w:webHidden/>
          </w:rPr>
        </w:r>
        <w:r>
          <w:rPr>
            <w:noProof/>
            <w:webHidden/>
          </w:rPr>
          <w:fldChar w:fldCharType="separate"/>
        </w:r>
        <w:r>
          <w:rPr>
            <w:noProof/>
            <w:webHidden/>
          </w:rPr>
          <w:t>59</w:t>
        </w:r>
        <w:r>
          <w:rPr>
            <w:noProof/>
            <w:webHidden/>
          </w:rPr>
          <w:fldChar w:fldCharType="end"/>
        </w:r>
      </w:hyperlink>
    </w:p>
    <w:p w14:paraId="56831C29" w14:textId="632B1EAD" w:rsidR="00E83C6D" w:rsidRDefault="00676BD4" w:rsidP="00DE680C">
      <w:pPr>
        <w:pStyle w:val="Title"/>
        <w:rPr>
          <w:rFonts w:asciiTheme="minorHAnsi" w:hAnsiTheme="minorHAnsi"/>
          <w:b w:val="0"/>
        </w:rPr>
      </w:pPr>
      <w:r w:rsidRPr="00E83C6D">
        <w:rPr>
          <w:rFonts w:asciiTheme="minorHAnsi" w:hAnsiTheme="minorHAnsi"/>
          <w:b w:val="0"/>
        </w:rPr>
        <w:fldChar w:fldCharType="end"/>
      </w:r>
    </w:p>
    <w:p w14:paraId="6276915F" w14:textId="77777777" w:rsidR="000B55C2" w:rsidRPr="000B55C2" w:rsidRDefault="00E83C6D" w:rsidP="00DE680C">
      <w:pPr>
        <w:pStyle w:val="Title"/>
        <w:rPr>
          <w:noProof/>
          <w:sz w:val="32"/>
          <w:szCs w:val="32"/>
        </w:rPr>
      </w:pPr>
      <w:r w:rsidRPr="000B55C2">
        <w:rPr>
          <w:rFonts w:asciiTheme="minorHAnsi" w:hAnsiTheme="minorHAnsi"/>
          <w:color w:val="B0FF45" w:themeColor="accent1"/>
          <w:sz w:val="32"/>
          <w:szCs w:val="32"/>
        </w:rPr>
        <w:t>LIST OF TABLES</w:t>
      </w:r>
      <w:r w:rsidR="00676BD4" w:rsidRPr="000B55C2">
        <w:rPr>
          <w:rFonts w:asciiTheme="minorHAnsi" w:hAnsiTheme="minorHAnsi"/>
          <w:sz w:val="32"/>
          <w:szCs w:val="32"/>
        </w:rPr>
        <w:fldChar w:fldCharType="begin"/>
      </w:r>
      <w:r w:rsidR="00676BD4" w:rsidRPr="000B55C2">
        <w:rPr>
          <w:rFonts w:asciiTheme="minorHAnsi" w:hAnsiTheme="minorHAnsi"/>
          <w:sz w:val="32"/>
          <w:szCs w:val="32"/>
        </w:rPr>
        <w:instrText xml:space="preserve"> TOC \h \z \t "Caption" \c </w:instrText>
      </w:r>
      <w:r w:rsidR="00676BD4" w:rsidRPr="000B55C2">
        <w:rPr>
          <w:rFonts w:asciiTheme="minorHAnsi" w:hAnsiTheme="minorHAnsi"/>
          <w:sz w:val="32"/>
          <w:szCs w:val="32"/>
        </w:rPr>
        <w:fldChar w:fldCharType="separate"/>
      </w:r>
    </w:p>
    <w:p w14:paraId="79B3C466" w14:textId="7034BA15" w:rsidR="000B55C2" w:rsidRDefault="000B55C2">
      <w:pPr>
        <w:pStyle w:val="TableofFigures"/>
        <w:tabs>
          <w:tab w:val="right" w:leader="dot" w:pos="10178"/>
        </w:tabs>
        <w:rPr>
          <w:noProof/>
          <w:sz w:val="22"/>
        </w:rPr>
      </w:pPr>
      <w:hyperlink w:anchor="_Toc37050853" w:history="1">
        <w:r w:rsidRPr="00715711">
          <w:rPr>
            <w:rStyle w:val="Hyperlink"/>
            <w:noProof/>
          </w:rPr>
          <w:t>Table 1: Advanced Airbag High and Low Level requirements</w:t>
        </w:r>
        <w:r>
          <w:rPr>
            <w:noProof/>
            <w:webHidden/>
          </w:rPr>
          <w:tab/>
        </w:r>
        <w:r>
          <w:rPr>
            <w:noProof/>
            <w:webHidden/>
          </w:rPr>
          <w:fldChar w:fldCharType="begin"/>
        </w:r>
        <w:r>
          <w:rPr>
            <w:noProof/>
            <w:webHidden/>
          </w:rPr>
          <w:instrText xml:space="preserve"> PAGEREF _Toc37050853 \h </w:instrText>
        </w:r>
        <w:r>
          <w:rPr>
            <w:noProof/>
            <w:webHidden/>
          </w:rPr>
        </w:r>
        <w:r>
          <w:rPr>
            <w:noProof/>
            <w:webHidden/>
          </w:rPr>
          <w:fldChar w:fldCharType="separate"/>
        </w:r>
        <w:r>
          <w:rPr>
            <w:noProof/>
            <w:webHidden/>
          </w:rPr>
          <w:t>10</w:t>
        </w:r>
        <w:r>
          <w:rPr>
            <w:noProof/>
            <w:webHidden/>
          </w:rPr>
          <w:fldChar w:fldCharType="end"/>
        </w:r>
      </w:hyperlink>
    </w:p>
    <w:p w14:paraId="00826390" w14:textId="266BC8E7" w:rsidR="000B55C2" w:rsidRDefault="000B55C2">
      <w:pPr>
        <w:pStyle w:val="TableofFigures"/>
        <w:tabs>
          <w:tab w:val="right" w:leader="dot" w:pos="10178"/>
        </w:tabs>
        <w:rPr>
          <w:noProof/>
          <w:sz w:val="22"/>
        </w:rPr>
      </w:pPr>
      <w:hyperlink w:anchor="_Toc37050854" w:history="1">
        <w:r w:rsidRPr="00715711">
          <w:rPr>
            <w:rStyle w:val="Hyperlink"/>
            <w:noProof/>
          </w:rPr>
          <w:t>Table 2: Advanced Airbag SWOT Analysis</w:t>
        </w:r>
        <w:r>
          <w:rPr>
            <w:noProof/>
            <w:webHidden/>
          </w:rPr>
          <w:tab/>
        </w:r>
        <w:r>
          <w:rPr>
            <w:noProof/>
            <w:webHidden/>
          </w:rPr>
          <w:fldChar w:fldCharType="begin"/>
        </w:r>
        <w:r>
          <w:rPr>
            <w:noProof/>
            <w:webHidden/>
          </w:rPr>
          <w:instrText xml:space="preserve"> PAGEREF _Toc37050854 \h </w:instrText>
        </w:r>
        <w:r>
          <w:rPr>
            <w:noProof/>
            <w:webHidden/>
          </w:rPr>
        </w:r>
        <w:r>
          <w:rPr>
            <w:noProof/>
            <w:webHidden/>
          </w:rPr>
          <w:fldChar w:fldCharType="separate"/>
        </w:r>
        <w:r>
          <w:rPr>
            <w:noProof/>
            <w:webHidden/>
          </w:rPr>
          <w:t>13</w:t>
        </w:r>
        <w:r>
          <w:rPr>
            <w:noProof/>
            <w:webHidden/>
          </w:rPr>
          <w:fldChar w:fldCharType="end"/>
        </w:r>
      </w:hyperlink>
    </w:p>
    <w:p w14:paraId="25322B02" w14:textId="2B315A58" w:rsidR="000B55C2" w:rsidRDefault="000B55C2">
      <w:pPr>
        <w:pStyle w:val="TableofFigures"/>
        <w:tabs>
          <w:tab w:val="right" w:leader="dot" w:pos="10178"/>
        </w:tabs>
        <w:rPr>
          <w:noProof/>
          <w:sz w:val="22"/>
        </w:rPr>
      </w:pPr>
      <w:hyperlink w:anchor="_Toc37050855" w:history="1">
        <w:r w:rsidRPr="00715711">
          <w:rPr>
            <w:rStyle w:val="Hyperlink"/>
            <w:noProof/>
          </w:rPr>
          <w:t>Table 3: Advanced Airbag 4W&amp;1H</w:t>
        </w:r>
        <w:r>
          <w:rPr>
            <w:noProof/>
            <w:webHidden/>
          </w:rPr>
          <w:tab/>
        </w:r>
        <w:r>
          <w:rPr>
            <w:noProof/>
            <w:webHidden/>
          </w:rPr>
          <w:fldChar w:fldCharType="begin"/>
        </w:r>
        <w:r>
          <w:rPr>
            <w:noProof/>
            <w:webHidden/>
          </w:rPr>
          <w:instrText xml:space="preserve"> PAGEREF _Toc37050855 \h </w:instrText>
        </w:r>
        <w:r>
          <w:rPr>
            <w:noProof/>
            <w:webHidden/>
          </w:rPr>
        </w:r>
        <w:r>
          <w:rPr>
            <w:noProof/>
            <w:webHidden/>
          </w:rPr>
          <w:fldChar w:fldCharType="separate"/>
        </w:r>
        <w:r>
          <w:rPr>
            <w:noProof/>
            <w:webHidden/>
          </w:rPr>
          <w:t>13</w:t>
        </w:r>
        <w:r>
          <w:rPr>
            <w:noProof/>
            <w:webHidden/>
          </w:rPr>
          <w:fldChar w:fldCharType="end"/>
        </w:r>
      </w:hyperlink>
    </w:p>
    <w:p w14:paraId="10A8BF33" w14:textId="5275F7E8" w:rsidR="000B55C2" w:rsidRDefault="000B55C2">
      <w:pPr>
        <w:pStyle w:val="TableofFigures"/>
        <w:tabs>
          <w:tab w:val="right" w:leader="dot" w:pos="10178"/>
        </w:tabs>
        <w:rPr>
          <w:noProof/>
          <w:sz w:val="22"/>
        </w:rPr>
      </w:pPr>
      <w:hyperlink w:anchor="_Toc37050856" w:history="1">
        <w:r w:rsidRPr="00715711">
          <w:rPr>
            <w:rStyle w:val="Hyperlink"/>
            <w:noProof/>
          </w:rPr>
          <w:t>Table 4: Seat Belt Alert High and Low Level requirements</w:t>
        </w:r>
        <w:r>
          <w:rPr>
            <w:noProof/>
            <w:webHidden/>
          </w:rPr>
          <w:tab/>
        </w:r>
        <w:r>
          <w:rPr>
            <w:noProof/>
            <w:webHidden/>
          </w:rPr>
          <w:fldChar w:fldCharType="begin"/>
        </w:r>
        <w:r>
          <w:rPr>
            <w:noProof/>
            <w:webHidden/>
          </w:rPr>
          <w:instrText xml:space="preserve"> PAGEREF _Toc37050856 \h </w:instrText>
        </w:r>
        <w:r>
          <w:rPr>
            <w:noProof/>
            <w:webHidden/>
          </w:rPr>
        </w:r>
        <w:r>
          <w:rPr>
            <w:noProof/>
            <w:webHidden/>
          </w:rPr>
          <w:fldChar w:fldCharType="separate"/>
        </w:r>
        <w:r>
          <w:rPr>
            <w:noProof/>
            <w:webHidden/>
          </w:rPr>
          <w:t>14</w:t>
        </w:r>
        <w:r>
          <w:rPr>
            <w:noProof/>
            <w:webHidden/>
          </w:rPr>
          <w:fldChar w:fldCharType="end"/>
        </w:r>
      </w:hyperlink>
    </w:p>
    <w:p w14:paraId="34BBD3D8" w14:textId="1B409320" w:rsidR="000B55C2" w:rsidRDefault="000B55C2">
      <w:pPr>
        <w:pStyle w:val="TableofFigures"/>
        <w:tabs>
          <w:tab w:val="right" w:leader="dot" w:pos="10178"/>
        </w:tabs>
        <w:rPr>
          <w:noProof/>
          <w:sz w:val="22"/>
        </w:rPr>
      </w:pPr>
      <w:hyperlink w:anchor="_Toc37050857" w:history="1">
        <w:r w:rsidRPr="00715711">
          <w:rPr>
            <w:rStyle w:val="Hyperlink"/>
            <w:noProof/>
          </w:rPr>
          <w:t>Table 5: Seat Belt Alert SWOT Analysis</w:t>
        </w:r>
        <w:r>
          <w:rPr>
            <w:noProof/>
            <w:webHidden/>
          </w:rPr>
          <w:tab/>
        </w:r>
        <w:r>
          <w:rPr>
            <w:noProof/>
            <w:webHidden/>
          </w:rPr>
          <w:fldChar w:fldCharType="begin"/>
        </w:r>
        <w:r>
          <w:rPr>
            <w:noProof/>
            <w:webHidden/>
          </w:rPr>
          <w:instrText xml:space="preserve"> PAGEREF _Toc37050857 \h </w:instrText>
        </w:r>
        <w:r>
          <w:rPr>
            <w:noProof/>
            <w:webHidden/>
          </w:rPr>
        </w:r>
        <w:r>
          <w:rPr>
            <w:noProof/>
            <w:webHidden/>
          </w:rPr>
          <w:fldChar w:fldCharType="separate"/>
        </w:r>
        <w:r>
          <w:rPr>
            <w:noProof/>
            <w:webHidden/>
          </w:rPr>
          <w:t>15</w:t>
        </w:r>
        <w:r>
          <w:rPr>
            <w:noProof/>
            <w:webHidden/>
          </w:rPr>
          <w:fldChar w:fldCharType="end"/>
        </w:r>
      </w:hyperlink>
    </w:p>
    <w:p w14:paraId="24BACC2A" w14:textId="0236B45E" w:rsidR="000B55C2" w:rsidRDefault="000B55C2">
      <w:pPr>
        <w:pStyle w:val="TableofFigures"/>
        <w:tabs>
          <w:tab w:val="right" w:leader="dot" w:pos="10178"/>
        </w:tabs>
        <w:rPr>
          <w:noProof/>
          <w:sz w:val="22"/>
        </w:rPr>
      </w:pPr>
      <w:hyperlink w:anchor="_Toc37050858" w:history="1">
        <w:r w:rsidRPr="00715711">
          <w:rPr>
            <w:rStyle w:val="Hyperlink"/>
            <w:noProof/>
          </w:rPr>
          <w:t>Table 6: Seat Belt Alert 4W&amp;1H</w:t>
        </w:r>
        <w:r>
          <w:rPr>
            <w:noProof/>
            <w:webHidden/>
          </w:rPr>
          <w:tab/>
        </w:r>
        <w:r>
          <w:rPr>
            <w:noProof/>
            <w:webHidden/>
          </w:rPr>
          <w:fldChar w:fldCharType="begin"/>
        </w:r>
        <w:r>
          <w:rPr>
            <w:noProof/>
            <w:webHidden/>
          </w:rPr>
          <w:instrText xml:space="preserve"> PAGEREF _Toc37050858 \h </w:instrText>
        </w:r>
        <w:r>
          <w:rPr>
            <w:noProof/>
            <w:webHidden/>
          </w:rPr>
        </w:r>
        <w:r>
          <w:rPr>
            <w:noProof/>
            <w:webHidden/>
          </w:rPr>
          <w:fldChar w:fldCharType="separate"/>
        </w:r>
        <w:r>
          <w:rPr>
            <w:noProof/>
            <w:webHidden/>
          </w:rPr>
          <w:t>15</w:t>
        </w:r>
        <w:r>
          <w:rPr>
            <w:noProof/>
            <w:webHidden/>
          </w:rPr>
          <w:fldChar w:fldCharType="end"/>
        </w:r>
      </w:hyperlink>
    </w:p>
    <w:p w14:paraId="2D373C6A" w14:textId="2608FD5C" w:rsidR="000B55C2" w:rsidRDefault="000B55C2">
      <w:pPr>
        <w:pStyle w:val="TableofFigures"/>
        <w:tabs>
          <w:tab w:val="right" w:leader="dot" w:pos="10178"/>
        </w:tabs>
        <w:rPr>
          <w:noProof/>
          <w:sz w:val="22"/>
        </w:rPr>
      </w:pPr>
      <w:hyperlink w:anchor="_Toc37050859" w:history="1">
        <w:r w:rsidRPr="00715711">
          <w:rPr>
            <w:rStyle w:val="Hyperlink"/>
            <w:noProof/>
          </w:rPr>
          <w:t>Table 7: Semi-active Suspension High and Low Level requirements</w:t>
        </w:r>
        <w:r>
          <w:rPr>
            <w:noProof/>
            <w:webHidden/>
          </w:rPr>
          <w:tab/>
        </w:r>
        <w:r>
          <w:rPr>
            <w:noProof/>
            <w:webHidden/>
          </w:rPr>
          <w:fldChar w:fldCharType="begin"/>
        </w:r>
        <w:r>
          <w:rPr>
            <w:noProof/>
            <w:webHidden/>
          </w:rPr>
          <w:instrText xml:space="preserve"> PAGEREF _Toc37050859 \h </w:instrText>
        </w:r>
        <w:r>
          <w:rPr>
            <w:noProof/>
            <w:webHidden/>
          </w:rPr>
        </w:r>
        <w:r>
          <w:rPr>
            <w:noProof/>
            <w:webHidden/>
          </w:rPr>
          <w:fldChar w:fldCharType="separate"/>
        </w:r>
        <w:r>
          <w:rPr>
            <w:noProof/>
            <w:webHidden/>
          </w:rPr>
          <w:t>17</w:t>
        </w:r>
        <w:r>
          <w:rPr>
            <w:noProof/>
            <w:webHidden/>
          </w:rPr>
          <w:fldChar w:fldCharType="end"/>
        </w:r>
      </w:hyperlink>
    </w:p>
    <w:p w14:paraId="3B1585D6" w14:textId="44522A20" w:rsidR="000B55C2" w:rsidRDefault="000B55C2">
      <w:pPr>
        <w:pStyle w:val="TableofFigures"/>
        <w:tabs>
          <w:tab w:val="right" w:leader="dot" w:pos="10178"/>
        </w:tabs>
        <w:rPr>
          <w:noProof/>
          <w:sz w:val="22"/>
        </w:rPr>
      </w:pPr>
      <w:hyperlink w:anchor="_Toc37050860" w:history="1">
        <w:r w:rsidRPr="00715711">
          <w:rPr>
            <w:rStyle w:val="Hyperlink"/>
            <w:noProof/>
          </w:rPr>
          <w:t>Table 8: Semi-active Suspension Segment analysis</w:t>
        </w:r>
        <w:r>
          <w:rPr>
            <w:noProof/>
            <w:webHidden/>
          </w:rPr>
          <w:tab/>
        </w:r>
        <w:r>
          <w:rPr>
            <w:noProof/>
            <w:webHidden/>
          </w:rPr>
          <w:fldChar w:fldCharType="begin"/>
        </w:r>
        <w:r>
          <w:rPr>
            <w:noProof/>
            <w:webHidden/>
          </w:rPr>
          <w:instrText xml:space="preserve"> PAGEREF _Toc37050860 \h </w:instrText>
        </w:r>
        <w:r>
          <w:rPr>
            <w:noProof/>
            <w:webHidden/>
          </w:rPr>
        </w:r>
        <w:r>
          <w:rPr>
            <w:noProof/>
            <w:webHidden/>
          </w:rPr>
          <w:fldChar w:fldCharType="separate"/>
        </w:r>
        <w:r>
          <w:rPr>
            <w:noProof/>
            <w:webHidden/>
          </w:rPr>
          <w:t>18</w:t>
        </w:r>
        <w:r>
          <w:rPr>
            <w:noProof/>
            <w:webHidden/>
          </w:rPr>
          <w:fldChar w:fldCharType="end"/>
        </w:r>
      </w:hyperlink>
    </w:p>
    <w:p w14:paraId="43BC4456" w14:textId="6D333391" w:rsidR="000B55C2" w:rsidRDefault="000B55C2">
      <w:pPr>
        <w:pStyle w:val="TableofFigures"/>
        <w:tabs>
          <w:tab w:val="right" w:leader="dot" w:pos="10178"/>
        </w:tabs>
        <w:rPr>
          <w:noProof/>
          <w:sz w:val="22"/>
        </w:rPr>
      </w:pPr>
      <w:hyperlink w:anchor="_Toc37050861" w:history="1">
        <w:r w:rsidRPr="00715711">
          <w:rPr>
            <w:rStyle w:val="Hyperlink"/>
            <w:noProof/>
          </w:rPr>
          <w:t>Table 9: Semi-active Suspension Ageing analysis</w:t>
        </w:r>
        <w:r>
          <w:rPr>
            <w:noProof/>
            <w:webHidden/>
          </w:rPr>
          <w:tab/>
        </w:r>
        <w:r>
          <w:rPr>
            <w:noProof/>
            <w:webHidden/>
          </w:rPr>
          <w:fldChar w:fldCharType="begin"/>
        </w:r>
        <w:r>
          <w:rPr>
            <w:noProof/>
            <w:webHidden/>
          </w:rPr>
          <w:instrText xml:space="preserve"> PAGEREF _Toc37050861 \h </w:instrText>
        </w:r>
        <w:r>
          <w:rPr>
            <w:noProof/>
            <w:webHidden/>
          </w:rPr>
        </w:r>
        <w:r>
          <w:rPr>
            <w:noProof/>
            <w:webHidden/>
          </w:rPr>
          <w:fldChar w:fldCharType="separate"/>
        </w:r>
        <w:r>
          <w:rPr>
            <w:noProof/>
            <w:webHidden/>
          </w:rPr>
          <w:t>18</w:t>
        </w:r>
        <w:r>
          <w:rPr>
            <w:noProof/>
            <w:webHidden/>
          </w:rPr>
          <w:fldChar w:fldCharType="end"/>
        </w:r>
      </w:hyperlink>
    </w:p>
    <w:p w14:paraId="28967474" w14:textId="3F79C923" w:rsidR="000B55C2" w:rsidRDefault="000B55C2">
      <w:pPr>
        <w:pStyle w:val="TableofFigures"/>
        <w:tabs>
          <w:tab w:val="right" w:leader="dot" w:pos="10178"/>
        </w:tabs>
        <w:rPr>
          <w:noProof/>
          <w:sz w:val="22"/>
        </w:rPr>
      </w:pPr>
      <w:hyperlink w:anchor="_Toc37050862" w:history="1">
        <w:r w:rsidRPr="00715711">
          <w:rPr>
            <w:rStyle w:val="Hyperlink"/>
            <w:noProof/>
          </w:rPr>
          <w:t>Table 10: Semi-active Suspension SWOT analysis</w:t>
        </w:r>
        <w:r>
          <w:rPr>
            <w:noProof/>
            <w:webHidden/>
          </w:rPr>
          <w:tab/>
        </w:r>
        <w:r>
          <w:rPr>
            <w:noProof/>
            <w:webHidden/>
          </w:rPr>
          <w:fldChar w:fldCharType="begin"/>
        </w:r>
        <w:r>
          <w:rPr>
            <w:noProof/>
            <w:webHidden/>
          </w:rPr>
          <w:instrText xml:space="preserve"> PAGEREF _Toc37050862 \h </w:instrText>
        </w:r>
        <w:r>
          <w:rPr>
            <w:noProof/>
            <w:webHidden/>
          </w:rPr>
        </w:r>
        <w:r>
          <w:rPr>
            <w:noProof/>
            <w:webHidden/>
          </w:rPr>
          <w:fldChar w:fldCharType="separate"/>
        </w:r>
        <w:r>
          <w:rPr>
            <w:noProof/>
            <w:webHidden/>
          </w:rPr>
          <w:t>18</w:t>
        </w:r>
        <w:r>
          <w:rPr>
            <w:noProof/>
            <w:webHidden/>
          </w:rPr>
          <w:fldChar w:fldCharType="end"/>
        </w:r>
      </w:hyperlink>
    </w:p>
    <w:p w14:paraId="2EFE5E7C" w14:textId="47F16D7B" w:rsidR="000B55C2" w:rsidRDefault="000B55C2">
      <w:pPr>
        <w:pStyle w:val="TableofFigures"/>
        <w:tabs>
          <w:tab w:val="right" w:leader="dot" w:pos="10178"/>
        </w:tabs>
        <w:rPr>
          <w:noProof/>
          <w:sz w:val="22"/>
        </w:rPr>
      </w:pPr>
      <w:hyperlink w:anchor="_Toc37050863" w:history="1">
        <w:r w:rsidRPr="00715711">
          <w:rPr>
            <w:rStyle w:val="Hyperlink"/>
            <w:noProof/>
          </w:rPr>
          <w:t>Table 11: Semi-active Suspension 4W&amp;1H</w:t>
        </w:r>
        <w:r>
          <w:rPr>
            <w:noProof/>
            <w:webHidden/>
          </w:rPr>
          <w:tab/>
        </w:r>
        <w:r>
          <w:rPr>
            <w:noProof/>
            <w:webHidden/>
          </w:rPr>
          <w:fldChar w:fldCharType="begin"/>
        </w:r>
        <w:r>
          <w:rPr>
            <w:noProof/>
            <w:webHidden/>
          </w:rPr>
          <w:instrText xml:space="preserve"> PAGEREF _Toc37050863 \h </w:instrText>
        </w:r>
        <w:r>
          <w:rPr>
            <w:noProof/>
            <w:webHidden/>
          </w:rPr>
        </w:r>
        <w:r>
          <w:rPr>
            <w:noProof/>
            <w:webHidden/>
          </w:rPr>
          <w:fldChar w:fldCharType="separate"/>
        </w:r>
        <w:r>
          <w:rPr>
            <w:noProof/>
            <w:webHidden/>
          </w:rPr>
          <w:t>19</w:t>
        </w:r>
        <w:r>
          <w:rPr>
            <w:noProof/>
            <w:webHidden/>
          </w:rPr>
          <w:fldChar w:fldCharType="end"/>
        </w:r>
      </w:hyperlink>
    </w:p>
    <w:p w14:paraId="6F7B7470" w14:textId="569B565B" w:rsidR="000B55C2" w:rsidRDefault="000B55C2">
      <w:pPr>
        <w:pStyle w:val="TableofFigures"/>
        <w:tabs>
          <w:tab w:val="right" w:leader="dot" w:pos="10178"/>
        </w:tabs>
        <w:rPr>
          <w:noProof/>
          <w:sz w:val="22"/>
        </w:rPr>
      </w:pPr>
      <w:hyperlink w:anchor="_Toc37050864" w:history="1">
        <w:r w:rsidRPr="00715711">
          <w:rPr>
            <w:rStyle w:val="Hyperlink"/>
            <w:noProof/>
          </w:rPr>
          <w:t>Table 12: Passive Keyless Entry High and Low Level requirements</w:t>
        </w:r>
        <w:r>
          <w:rPr>
            <w:noProof/>
            <w:webHidden/>
          </w:rPr>
          <w:tab/>
        </w:r>
        <w:r>
          <w:rPr>
            <w:noProof/>
            <w:webHidden/>
          </w:rPr>
          <w:fldChar w:fldCharType="begin"/>
        </w:r>
        <w:r>
          <w:rPr>
            <w:noProof/>
            <w:webHidden/>
          </w:rPr>
          <w:instrText xml:space="preserve"> PAGEREF _Toc37050864 \h </w:instrText>
        </w:r>
        <w:r>
          <w:rPr>
            <w:noProof/>
            <w:webHidden/>
          </w:rPr>
        </w:r>
        <w:r>
          <w:rPr>
            <w:noProof/>
            <w:webHidden/>
          </w:rPr>
          <w:fldChar w:fldCharType="separate"/>
        </w:r>
        <w:r>
          <w:rPr>
            <w:noProof/>
            <w:webHidden/>
          </w:rPr>
          <w:t>20</w:t>
        </w:r>
        <w:r>
          <w:rPr>
            <w:noProof/>
            <w:webHidden/>
          </w:rPr>
          <w:fldChar w:fldCharType="end"/>
        </w:r>
      </w:hyperlink>
    </w:p>
    <w:p w14:paraId="6E2EF222" w14:textId="502EBBFE" w:rsidR="000B55C2" w:rsidRDefault="000B55C2">
      <w:pPr>
        <w:pStyle w:val="TableofFigures"/>
        <w:tabs>
          <w:tab w:val="right" w:leader="dot" w:pos="10178"/>
        </w:tabs>
        <w:rPr>
          <w:noProof/>
          <w:sz w:val="22"/>
        </w:rPr>
      </w:pPr>
      <w:hyperlink w:anchor="_Toc37050865" w:history="1">
        <w:r w:rsidRPr="00715711">
          <w:rPr>
            <w:rStyle w:val="Hyperlink"/>
            <w:noProof/>
          </w:rPr>
          <w:t>Table 13: Passive Keyless Entry Segment analysis</w:t>
        </w:r>
        <w:r>
          <w:rPr>
            <w:noProof/>
            <w:webHidden/>
          </w:rPr>
          <w:tab/>
        </w:r>
        <w:r>
          <w:rPr>
            <w:noProof/>
            <w:webHidden/>
          </w:rPr>
          <w:fldChar w:fldCharType="begin"/>
        </w:r>
        <w:r>
          <w:rPr>
            <w:noProof/>
            <w:webHidden/>
          </w:rPr>
          <w:instrText xml:space="preserve"> PAGEREF _Toc37050865 \h </w:instrText>
        </w:r>
        <w:r>
          <w:rPr>
            <w:noProof/>
            <w:webHidden/>
          </w:rPr>
        </w:r>
        <w:r>
          <w:rPr>
            <w:noProof/>
            <w:webHidden/>
          </w:rPr>
          <w:fldChar w:fldCharType="separate"/>
        </w:r>
        <w:r>
          <w:rPr>
            <w:noProof/>
            <w:webHidden/>
          </w:rPr>
          <w:t>23</w:t>
        </w:r>
        <w:r>
          <w:rPr>
            <w:noProof/>
            <w:webHidden/>
          </w:rPr>
          <w:fldChar w:fldCharType="end"/>
        </w:r>
      </w:hyperlink>
    </w:p>
    <w:p w14:paraId="1A0BEF86" w14:textId="21A02405" w:rsidR="000B55C2" w:rsidRDefault="000B55C2">
      <w:pPr>
        <w:pStyle w:val="TableofFigures"/>
        <w:tabs>
          <w:tab w:val="right" w:leader="dot" w:pos="10178"/>
        </w:tabs>
        <w:rPr>
          <w:noProof/>
          <w:sz w:val="22"/>
        </w:rPr>
      </w:pPr>
      <w:hyperlink w:anchor="_Toc37050866" w:history="1">
        <w:r w:rsidRPr="00715711">
          <w:rPr>
            <w:rStyle w:val="Hyperlink"/>
            <w:noProof/>
          </w:rPr>
          <w:t>Table 14: Passive Keyless Entry Ageing analysis</w:t>
        </w:r>
        <w:r>
          <w:rPr>
            <w:noProof/>
            <w:webHidden/>
          </w:rPr>
          <w:tab/>
        </w:r>
        <w:r>
          <w:rPr>
            <w:noProof/>
            <w:webHidden/>
          </w:rPr>
          <w:fldChar w:fldCharType="begin"/>
        </w:r>
        <w:r>
          <w:rPr>
            <w:noProof/>
            <w:webHidden/>
          </w:rPr>
          <w:instrText xml:space="preserve"> PAGEREF _Toc37050866 \h </w:instrText>
        </w:r>
        <w:r>
          <w:rPr>
            <w:noProof/>
            <w:webHidden/>
          </w:rPr>
        </w:r>
        <w:r>
          <w:rPr>
            <w:noProof/>
            <w:webHidden/>
          </w:rPr>
          <w:fldChar w:fldCharType="separate"/>
        </w:r>
        <w:r>
          <w:rPr>
            <w:noProof/>
            <w:webHidden/>
          </w:rPr>
          <w:t>23</w:t>
        </w:r>
        <w:r>
          <w:rPr>
            <w:noProof/>
            <w:webHidden/>
          </w:rPr>
          <w:fldChar w:fldCharType="end"/>
        </w:r>
      </w:hyperlink>
    </w:p>
    <w:p w14:paraId="56F0B42E" w14:textId="3ED28702" w:rsidR="000B55C2" w:rsidRDefault="000B55C2">
      <w:pPr>
        <w:pStyle w:val="TableofFigures"/>
        <w:tabs>
          <w:tab w:val="right" w:leader="dot" w:pos="10178"/>
        </w:tabs>
        <w:rPr>
          <w:noProof/>
          <w:sz w:val="22"/>
        </w:rPr>
      </w:pPr>
      <w:hyperlink w:anchor="_Toc37050867" w:history="1">
        <w:r w:rsidRPr="00715711">
          <w:rPr>
            <w:rStyle w:val="Hyperlink"/>
            <w:noProof/>
          </w:rPr>
          <w:t>Table 15: Passive Keyless Entry SWOT analysis</w:t>
        </w:r>
        <w:r>
          <w:rPr>
            <w:noProof/>
            <w:webHidden/>
          </w:rPr>
          <w:tab/>
        </w:r>
        <w:r>
          <w:rPr>
            <w:noProof/>
            <w:webHidden/>
          </w:rPr>
          <w:fldChar w:fldCharType="begin"/>
        </w:r>
        <w:r>
          <w:rPr>
            <w:noProof/>
            <w:webHidden/>
          </w:rPr>
          <w:instrText xml:space="preserve"> PAGEREF _Toc37050867 \h </w:instrText>
        </w:r>
        <w:r>
          <w:rPr>
            <w:noProof/>
            <w:webHidden/>
          </w:rPr>
        </w:r>
        <w:r>
          <w:rPr>
            <w:noProof/>
            <w:webHidden/>
          </w:rPr>
          <w:fldChar w:fldCharType="separate"/>
        </w:r>
        <w:r>
          <w:rPr>
            <w:noProof/>
            <w:webHidden/>
          </w:rPr>
          <w:t>23</w:t>
        </w:r>
        <w:r>
          <w:rPr>
            <w:noProof/>
            <w:webHidden/>
          </w:rPr>
          <w:fldChar w:fldCharType="end"/>
        </w:r>
      </w:hyperlink>
    </w:p>
    <w:p w14:paraId="6B3D3402" w14:textId="50143DFA" w:rsidR="000B55C2" w:rsidRDefault="000B55C2">
      <w:pPr>
        <w:pStyle w:val="TableofFigures"/>
        <w:tabs>
          <w:tab w:val="right" w:leader="dot" w:pos="10178"/>
        </w:tabs>
        <w:rPr>
          <w:noProof/>
          <w:sz w:val="22"/>
        </w:rPr>
      </w:pPr>
      <w:hyperlink w:anchor="_Toc37050868" w:history="1">
        <w:r w:rsidRPr="00715711">
          <w:rPr>
            <w:rStyle w:val="Hyperlink"/>
            <w:noProof/>
          </w:rPr>
          <w:t>Table 16: Passive Keyless Entry 4W&amp;1H</w:t>
        </w:r>
        <w:r>
          <w:rPr>
            <w:noProof/>
            <w:webHidden/>
          </w:rPr>
          <w:tab/>
        </w:r>
        <w:r>
          <w:rPr>
            <w:noProof/>
            <w:webHidden/>
          </w:rPr>
          <w:fldChar w:fldCharType="begin"/>
        </w:r>
        <w:r>
          <w:rPr>
            <w:noProof/>
            <w:webHidden/>
          </w:rPr>
          <w:instrText xml:space="preserve"> PAGEREF _Toc37050868 \h </w:instrText>
        </w:r>
        <w:r>
          <w:rPr>
            <w:noProof/>
            <w:webHidden/>
          </w:rPr>
        </w:r>
        <w:r>
          <w:rPr>
            <w:noProof/>
            <w:webHidden/>
          </w:rPr>
          <w:fldChar w:fldCharType="separate"/>
        </w:r>
        <w:r>
          <w:rPr>
            <w:noProof/>
            <w:webHidden/>
          </w:rPr>
          <w:t>24</w:t>
        </w:r>
        <w:r>
          <w:rPr>
            <w:noProof/>
            <w:webHidden/>
          </w:rPr>
          <w:fldChar w:fldCharType="end"/>
        </w:r>
      </w:hyperlink>
    </w:p>
    <w:p w14:paraId="26010EC3" w14:textId="54C58004" w:rsidR="000B55C2" w:rsidRDefault="000B55C2">
      <w:pPr>
        <w:pStyle w:val="TableofFigures"/>
        <w:tabs>
          <w:tab w:val="right" w:leader="dot" w:pos="10178"/>
        </w:tabs>
        <w:rPr>
          <w:noProof/>
          <w:sz w:val="22"/>
        </w:rPr>
      </w:pPr>
      <w:hyperlink w:anchor="_Toc37050869" w:history="1">
        <w:r w:rsidRPr="00715711">
          <w:rPr>
            <w:rStyle w:val="Hyperlink"/>
            <w:noProof/>
          </w:rPr>
          <w:t>Table 17: Seat Belt Alert Literature Review</w:t>
        </w:r>
        <w:r>
          <w:rPr>
            <w:noProof/>
            <w:webHidden/>
          </w:rPr>
          <w:tab/>
        </w:r>
        <w:r>
          <w:rPr>
            <w:noProof/>
            <w:webHidden/>
          </w:rPr>
          <w:fldChar w:fldCharType="begin"/>
        </w:r>
        <w:r>
          <w:rPr>
            <w:noProof/>
            <w:webHidden/>
          </w:rPr>
          <w:instrText xml:space="preserve"> PAGEREF _Toc37050869 \h </w:instrText>
        </w:r>
        <w:r>
          <w:rPr>
            <w:noProof/>
            <w:webHidden/>
          </w:rPr>
        </w:r>
        <w:r>
          <w:rPr>
            <w:noProof/>
            <w:webHidden/>
          </w:rPr>
          <w:fldChar w:fldCharType="separate"/>
        </w:r>
        <w:r>
          <w:rPr>
            <w:noProof/>
            <w:webHidden/>
          </w:rPr>
          <w:t>26</w:t>
        </w:r>
        <w:r>
          <w:rPr>
            <w:noProof/>
            <w:webHidden/>
          </w:rPr>
          <w:fldChar w:fldCharType="end"/>
        </w:r>
      </w:hyperlink>
    </w:p>
    <w:p w14:paraId="11A0272F" w14:textId="0406869C" w:rsidR="000B55C2" w:rsidRDefault="000B55C2">
      <w:pPr>
        <w:pStyle w:val="TableofFigures"/>
        <w:tabs>
          <w:tab w:val="right" w:leader="dot" w:pos="10178"/>
        </w:tabs>
        <w:rPr>
          <w:noProof/>
          <w:sz w:val="22"/>
        </w:rPr>
      </w:pPr>
      <w:hyperlink w:anchor="_Toc37050870" w:history="1">
        <w:r w:rsidRPr="00715711">
          <w:rPr>
            <w:rStyle w:val="Hyperlink"/>
            <w:noProof/>
          </w:rPr>
          <w:t>Table 18: Semi-active Suspension Literature Review</w:t>
        </w:r>
        <w:r>
          <w:rPr>
            <w:noProof/>
            <w:webHidden/>
          </w:rPr>
          <w:tab/>
        </w:r>
        <w:r>
          <w:rPr>
            <w:noProof/>
            <w:webHidden/>
          </w:rPr>
          <w:fldChar w:fldCharType="begin"/>
        </w:r>
        <w:r>
          <w:rPr>
            <w:noProof/>
            <w:webHidden/>
          </w:rPr>
          <w:instrText xml:space="preserve"> PAGEREF _Toc37050870 \h </w:instrText>
        </w:r>
        <w:r>
          <w:rPr>
            <w:noProof/>
            <w:webHidden/>
          </w:rPr>
        </w:r>
        <w:r>
          <w:rPr>
            <w:noProof/>
            <w:webHidden/>
          </w:rPr>
          <w:fldChar w:fldCharType="separate"/>
        </w:r>
        <w:r>
          <w:rPr>
            <w:noProof/>
            <w:webHidden/>
          </w:rPr>
          <w:t>28</w:t>
        </w:r>
        <w:r>
          <w:rPr>
            <w:noProof/>
            <w:webHidden/>
          </w:rPr>
          <w:fldChar w:fldCharType="end"/>
        </w:r>
      </w:hyperlink>
    </w:p>
    <w:p w14:paraId="480BEF78" w14:textId="76B2C438" w:rsidR="000B55C2" w:rsidRDefault="000B55C2">
      <w:pPr>
        <w:pStyle w:val="TableofFigures"/>
        <w:tabs>
          <w:tab w:val="right" w:leader="dot" w:pos="10178"/>
        </w:tabs>
        <w:rPr>
          <w:noProof/>
          <w:sz w:val="22"/>
        </w:rPr>
      </w:pPr>
      <w:hyperlink w:anchor="_Toc37050871" w:history="1">
        <w:r w:rsidRPr="00715711">
          <w:rPr>
            <w:rStyle w:val="Hyperlink"/>
            <w:noProof/>
          </w:rPr>
          <w:t>Table 19: Bill of Materials</w:t>
        </w:r>
        <w:r>
          <w:rPr>
            <w:noProof/>
            <w:webHidden/>
          </w:rPr>
          <w:tab/>
        </w:r>
        <w:r>
          <w:rPr>
            <w:noProof/>
            <w:webHidden/>
          </w:rPr>
          <w:fldChar w:fldCharType="begin"/>
        </w:r>
        <w:r>
          <w:rPr>
            <w:noProof/>
            <w:webHidden/>
          </w:rPr>
          <w:instrText xml:space="preserve"> PAGEREF _Toc37050871 \h </w:instrText>
        </w:r>
        <w:r>
          <w:rPr>
            <w:noProof/>
            <w:webHidden/>
          </w:rPr>
        </w:r>
        <w:r>
          <w:rPr>
            <w:noProof/>
            <w:webHidden/>
          </w:rPr>
          <w:fldChar w:fldCharType="separate"/>
        </w:r>
        <w:r>
          <w:rPr>
            <w:noProof/>
            <w:webHidden/>
          </w:rPr>
          <w:t>40</w:t>
        </w:r>
        <w:r>
          <w:rPr>
            <w:noProof/>
            <w:webHidden/>
          </w:rPr>
          <w:fldChar w:fldCharType="end"/>
        </w:r>
      </w:hyperlink>
    </w:p>
    <w:p w14:paraId="0CEEADAE" w14:textId="50A42543" w:rsidR="000B55C2" w:rsidRDefault="000B55C2">
      <w:pPr>
        <w:pStyle w:val="TableofFigures"/>
        <w:tabs>
          <w:tab w:val="right" w:leader="dot" w:pos="10178"/>
        </w:tabs>
        <w:rPr>
          <w:noProof/>
          <w:sz w:val="22"/>
        </w:rPr>
      </w:pPr>
      <w:hyperlink w:anchor="_Toc37050872" w:history="1">
        <w:r w:rsidRPr="00715711">
          <w:rPr>
            <w:rStyle w:val="Hyperlink"/>
            <w:noProof/>
          </w:rPr>
          <w:t>Table 20: Team Execution Plan</w:t>
        </w:r>
        <w:r>
          <w:rPr>
            <w:noProof/>
            <w:webHidden/>
          </w:rPr>
          <w:tab/>
        </w:r>
        <w:r>
          <w:rPr>
            <w:noProof/>
            <w:webHidden/>
          </w:rPr>
          <w:fldChar w:fldCharType="begin"/>
        </w:r>
        <w:r>
          <w:rPr>
            <w:noProof/>
            <w:webHidden/>
          </w:rPr>
          <w:instrText xml:space="preserve"> PAGEREF _Toc37050872 \h </w:instrText>
        </w:r>
        <w:r>
          <w:rPr>
            <w:noProof/>
            <w:webHidden/>
          </w:rPr>
        </w:r>
        <w:r>
          <w:rPr>
            <w:noProof/>
            <w:webHidden/>
          </w:rPr>
          <w:fldChar w:fldCharType="separate"/>
        </w:r>
        <w:r>
          <w:rPr>
            <w:noProof/>
            <w:webHidden/>
          </w:rPr>
          <w:t>41</w:t>
        </w:r>
        <w:r>
          <w:rPr>
            <w:noProof/>
            <w:webHidden/>
          </w:rPr>
          <w:fldChar w:fldCharType="end"/>
        </w:r>
      </w:hyperlink>
    </w:p>
    <w:p w14:paraId="3B89B2F2" w14:textId="67607CEC" w:rsidR="000B55C2" w:rsidRDefault="000B55C2">
      <w:pPr>
        <w:pStyle w:val="TableofFigures"/>
        <w:tabs>
          <w:tab w:val="right" w:leader="dot" w:pos="10178"/>
        </w:tabs>
        <w:rPr>
          <w:noProof/>
          <w:sz w:val="22"/>
        </w:rPr>
      </w:pPr>
      <w:hyperlink w:anchor="_Toc37050873" w:history="1">
        <w:r w:rsidRPr="00715711">
          <w:rPr>
            <w:rStyle w:val="Hyperlink"/>
            <w:noProof/>
          </w:rPr>
          <w:t>Table 21: Integrated Test Plan</w:t>
        </w:r>
        <w:r>
          <w:rPr>
            <w:noProof/>
            <w:webHidden/>
          </w:rPr>
          <w:tab/>
        </w:r>
        <w:r>
          <w:rPr>
            <w:noProof/>
            <w:webHidden/>
          </w:rPr>
          <w:fldChar w:fldCharType="begin"/>
        </w:r>
        <w:r>
          <w:rPr>
            <w:noProof/>
            <w:webHidden/>
          </w:rPr>
          <w:instrText xml:space="preserve"> PAGEREF _Toc37050873 \h </w:instrText>
        </w:r>
        <w:r>
          <w:rPr>
            <w:noProof/>
            <w:webHidden/>
          </w:rPr>
        </w:r>
        <w:r>
          <w:rPr>
            <w:noProof/>
            <w:webHidden/>
          </w:rPr>
          <w:fldChar w:fldCharType="separate"/>
        </w:r>
        <w:r>
          <w:rPr>
            <w:noProof/>
            <w:webHidden/>
          </w:rPr>
          <w:t>53</w:t>
        </w:r>
        <w:r>
          <w:rPr>
            <w:noProof/>
            <w:webHidden/>
          </w:rPr>
          <w:fldChar w:fldCharType="end"/>
        </w:r>
      </w:hyperlink>
    </w:p>
    <w:p w14:paraId="2CA2B360" w14:textId="640C8F27" w:rsidR="000B55C2" w:rsidRDefault="000B55C2">
      <w:pPr>
        <w:pStyle w:val="TableofFigures"/>
        <w:tabs>
          <w:tab w:val="right" w:leader="dot" w:pos="10178"/>
        </w:tabs>
        <w:rPr>
          <w:noProof/>
          <w:sz w:val="22"/>
        </w:rPr>
      </w:pPr>
      <w:hyperlink w:anchor="_Toc37050874" w:history="1">
        <w:r w:rsidRPr="00715711">
          <w:rPr>
            <w:rStyle w:val="Hyperlink"/>
            <w:noProof/>
          </w:rPr>
          <w:t>Table 22: Learnings</w:t>
        </w:r>
        <w:r>
          <w:rPr>
            <w:noProof/>
            <w:webHidden/>
          </w:rPr>
          <w:tab/>
        </w:r>
        <w:r>
          <w:rPr>
            <w:noProof/>
            <w:webHidden/>
          </w:rPr>
          <w:fldChar w:fldCharType="begin"/>
        </w:r>
        <w:r>
          <w:rPr>
            <w:noProof/>
            <w:webHidden/>
          </w:rPr>
          <w:instrText xml:space="preserve"> PAGEREF _Toc37050874 \h </w:instrText>
        </w:r>
        <w:r>
          <w:rPr>
            <w:noProof/>
            <w:webHidden/>
          </w:rPr>
        </w:r>
        <w:r>
          <w:rPr>
            <w:noProof/>
            <w:webHidden/>
          </w:rPr>
          <w:fldChar w:fldCharType="separate"/>
        </w:r>
        <w:r>
          <w:rPr>
            <w:noProof/>
            <w:webHidden/>
          </w:rPr>
          <w:t>60</w:t>
        </w:r>
        <w:r>
          <w:rPr>
            <w:noProof/>
            <w:webHidden/>
          </w:rPr>
          <w:fldChar w:fldCharType="end"/>
        </w:r>
      </w:hyperlink>
    </w:p>
    <w:p w14:paraId="78C82BF5" w14:textId="6CB4AFEC" w:rsidR="000B55C2" w:rsidRDefault="000B55C2">
      <w:pPr>
        <w:pStyle w:val="TableofFigures"/>
        <w:tabs>
          <w:tab w:val="right" w:leader="dot" w:pos="10178"/>
        </w:tabs>
        <w:rPr>
          <w:noProof/>
          <w:sz w:val="22"/>
        </w:rPr>
      </w:pPr>
      <w:hyperlink w:anchor="_Toc37050875" w:history="1">
        <w:r w:rsidRPr="00715711">
          <w:rPr>
            <w:rStyle w:val="Hyperlink"/>
            <w:noProof/>
          </w:rPr>
          <w:t>Table 23: Technical Difficulties Overcomed</w:t>
        </w:r>
        <w:r>
          <w:rPr>
            <w:noProof/>
            <w:webHidden/>
          </w:rPr>
          <w:tab/>
        </w:r>
        <w:r>
          <w:rPr>
            <w:noProof/>
            <w:webHidden/>
          </w:rPr>
          <w:fldChar w:fldCharType="begin"/>
        </w:r>
        <w:r>
          <w:rPr>
            <w:noProof/>
            <w:webHidden/>
          </w:rPr>
          <w:instrText xml:space="preserve"> PAGEREF _Toc37050875 \h </w:instrText>
        </w:r>
        <w:r>
          <w:rPr>
            <w:noProof/>
            <w:webHidden/>
          </w:rPr>
        </w:r>
        <w:r>
          <w:rPr>
            <w:noProof/>
            <w:webHidden/>
          </w:rPr>
          <w:fldChar w:fldCharType="separate"/>
        </w:r>
        <w:r>
          <w:rPr>
            <w:noProof/>
            <w:webHidden/>
          </w:rPr>
          <w:t>60</w:t>
        </w:r>
        <w:r>
          <w:rPr>
            <w:noProof/>
            <w:webHidden/>
          </w:rPr>
          <w:fldChar w:fldCharType="end"/>
        </w:r>
      </w:hyperlink>
    </w:p>
    <w:p w14:paraId="324B5E26" w14:textId="01FFE9E4" w:rsidR="000B55C2" w:rsidRDefault="000B55C2">
      <w:pPr>
        <w:pStyle w:val="TableofFigures"/>
        <w:tabs>
          <w:tab w:val="right" w:leader="dot" w:pos="10178"/>
        </w:tabs>
        <w:rPr>
          <w:noProof/>
          <w:sz w:val="22"/>
        </w:rPr>
      </w:pPr>
      <w:hyperlink w:anchor="_Toc37050876" w:history="1">
        <w:r w:rsidRPr="00715711">
          <w:rPr>
            <w:rStyle w:val="Hyperlink"/>
            <w:noProof/>
          </w:rPr>
          <w:t>Table 24: Non-technical Difficulties Overcomed</w:t>
        </w:r>
        <w:r>
          <w:rPr>
            <w:noProof/>
            <w:webHidden/>
          </w:rPr>
          <w:tab/>
        </w:r>
        <w:r>
          <w:rPr>
            <w:noProof/>
            <w:webHidden/>
          </w:rPr>
          <w:fldChar w:fldCharType="begin"/>
        </w:r>
        <w:r>
          <w:rPr>
            <w:noProof/>
            <w:webHidden/>
          </w:rPr>
          <w:instrText xml:space="preserve"> PAGEREF _Toc37050876 \h </w:instrText>
        </w:r>
        <w:r>
          <w:rPr>
            <w:noProof/>
            <w:webHidden/>
          </w:rPr>
        </w:r>
        <w:r>
          <w:rPr>
            <w:noProof/>
            <w:webHidden/>
          </w:rPr>
          <w:fldChar w:fldCharType="separate"/>
        </w:r>
        <w:r>
          <w:rPr>
            <w:noProof/>
            <w:webHidden/>
          </w:rPr>
          <w:t>61</w:t>
        </w:r>
        <w:r>
          <w:rPr>
            <w:noProof/>
            <w:webHidden/>
          </w:rPr>
          <w:fldChar w:fldCharType="end"/>
        </w:r>
      </w:hyperlink>
    </w:p>
    <w:p w14:paraId="3852ACCA" w14:textId="14552B1A" w:rsidR="003B69D4" w:rsidRDefault="00676BD4" w:rsidP="00DE680C">
      <w:pPr>
        <w:pStyle w:val="Title"/>
        <w:rPr>
          <w:rFonts w:asciiTheme="minorHAnsi" w:hAnsiTheme="minorHAnsi"/>
          <w:sz w:val="22"/>
          <w:szCs w:val="22"/>
        </w:rPr>
      </w:pPr>
      <w:r w:rsidRPr="00E83C6D">
        <w:rPr>
          <w:rFonts w:asciiTheme="minorHAnsi" w:hAnsiTheme="minorHAnsi"/>
          <w:sz w:val="22"/>
          <w:szCs w:val="22"/>
        </w:rPr>
        <w:fldChar w:fldCharType="end"/>
      </w:r>
    </w:p>
    <w:p w14:paraId="226334A0" w14:textId="3DA62C75" w:rsidR="00115929" w:rsidRDefault="00115929" w:rsidP="00DE680C">
      <w:pPr>
        <w:pStyle w:val="Title"/>
        <w:rPr>
          <w:rFonts w:asciiTheme="minorHAnsi" w:hAnsiTheme="minorHAnsi"/>
          <w:sz w:val="22"/>
          <w:szCs w:val="22"/>
        </w:rPr>
      </w:pPr>
    </w:p>
    <w:p w14:paraId="2B0448D7" w14:textId="64E5F47B" w:rsidR="00115929" w:rsidRDefault="00115929" w:rsidP="00DE680C">
      <w:pPr>
        <w:pStyle w:val="Title"/>
        <w:rPr>
          <w:rFonts w:asciiTheme="minorHAnsi" w:hAnsiTheme="minorHAnsi"/>
          <w:sz w:val="22"/>
          <w:szCs w:val="22"/>
        </w:rPr>
      </w:pPr>
    </w:p>
    <w:p w14:paraId="64E109D1" w14:textId="37535334" w:rsidR="00115929" w:rsidRDefault="00115929" w:rsidP="00DE680C">
      <w:pPr>
        <w:pStyle w:val="Title"/>
        <w:rPr>
          <w:rFonts w:asciiTheme="minorHAnsi" w:hAnsiTheme="minorHAnsi"/>
          <w:sz w:val="22"/>
          <w:szCs w:val="22"/>
        </w:rPr>
      </w:pPr>
    </w:p>
    <w:p w14:paraId="12ABD087" w14:textId="60A9DF7B" w:rsidR="00115929" w:rsidRDefault="00115929" w:rsidP="00DE680C">
      <w:pPr>
        <w:pStyle w:val="Title"/>
        <w:rPr>
          <w:rFonts w:asciiTheme="minorHAnsi" w:hAnsiTheme="minorHAnsi"/>
          <w:sz w:val="22"/>
          <w:szCs w:val="22"/>
        </w:rPr>
      </w:pPr>
    </w:p>
    <w:p w14:paraId="6FEF54D0" w14:textId="4F6EA99D" w:rsidR="00115929" w:rsidRDefault="00115929" w:rsidP="00DE680C">
      <w:pPr>
        <w:pStyle w:val="Title"/>
        <w:rPr>
          <w:rFonts w:asciiTheme="minorHAnsi" w:hAnsiTheme="minorHAnsi"/>
          <w:sz w:val="22"/>
          <w:szCs w:val="22"/>
        </w:rPr>
      </w:pPr>
    </w:p>
    <w:p w14:paraId="636DBC48" w14:textId="7FF565D8" w:rsidR="00115929" w:rsidRDefault="00115929" w:rsidP="00DE680C">
      <w:pPr>
        <w:pStyle w:val="Title"/>
        <w:rPr>
          <w:rFonts w:asciiTheme="minorHAnsi" w:hAnsiTheme="minorHAnsi"/>
          <w:sz w:val="22"/>
          <w:szCs w:val="22"/>
        </w:rPr>
      </w:pPr>
    </w:p>
    <w:p w14:paraId="04511692" w14:textId="4157AA48" w:rsidR="00115929" w:rsidRDefault="00115929" w:rsidP="00DE680C">
      <w:pPr>
        <w:pStyle w:val="Title"/>
        <w:rPr>
          <w:rFonts w:asciiTheme="minorHAnsi" w:hAnsiTheme="minorHAnsi"/>
          <w:sz w:val="22"/>
          <w:szCs w:val="22"/>
        </w:rPr>
      </w:pPr>
    </w:p>
    <w:p w14:paraId="5B2C6458" w14:textId="4CBC882D" w:rsidR="00115929" w:rsidRDefault="00115929" w:rsidP="00DE680C">
      <w:pPr>
        <w:pStyle w:val="Title"/>
        <w:rPr>
          <w:rFonts w:asciiTheme="minorHAnsi" w:hAnsiTheme="minorHAnsi"/>
          <w:sz w:val="22"/>
          <w:szCs w:val="22"/>
        </w:rPr>
      </w:pPr>
    </w:p>
    <w:p w14:paraId="77C1134A" w14:textId="5362B9CC" w:rsidR="00115929" w:rsidRDefault="00115929" w:rsidP="00DE680C">
      <w:pPr>
        <w:pStyle w:val="Title"/>
        <w:rPr>
          <w:rFonts w:asciiTheme="minorHAnsi" w:hAnsiTheme="minorHAnsi"/>
          <w:sz w:val="22"/>
          <w:szCs w:val="22"/>
        </w:rPr>
      </w:pPr>
    </w:p>
    <w:p w14:paraId="0D7E9869" w14:textId="68BD9404" w:rsidR="00115929" w:rsidRDefault="00115929" w:rsidP="00DE680C">
      <w:pPr>
        <w:pStyle w:val="Title"/>
        <w:rPr>
          <w:rFonts w:asciiTheme="minorHAnsi" w:hAnsiTheme="minorHAnsi"/>
          <w:sz w:val="22"/>
          <w:szCs w:val="22"/>
        </w:rPr>
      </w:pPr>
    </w:p>
    <w:p w14:paraId="4BE44202" w14:textId="36E1C215" w:rsidR="00115929" w:rsidRDefault="00115929" w:rsidP="00DE680C">
      <w:pPr>
        <w:pStyle w:val="Title"/>
        <w:rPr>
          <w:rFonts w:asciiTheme="minorHAnsi" w:hAnsiTheme="minorHAnsi"/>
          <w:sz w:val="22"/>
          <w:szCs w:val="22"/>
        </w:rPr>
      </w:pPr>
    </w:p>
    <w:p w14:paraId="0DDF5DBF" w14:textId="354BB115" w:rsidR="00115929" w:rsidRDefault="00115929" w:rsidP="00DE680C">
      <w:pPr>
        <w:pStyle w:val="Title"/>
        <w:rPr>
          <w:rFonts w:asciiTheme="minorHAnsi" w:hAnsiTheme="minorHAnsi"/>
          <w:sz w:val="22"/>
          <w:szCs w:val="22"/>
        </w:rPr>
      </w:pPr>
    </w:p>
    <w:p w14:paraId="33D5522A" w14:textId="0B352785" w:rsidR="00115929" w:rsidRDefault="00115929" w:rsidP="00DE680C">
      <w:pPr>
        <w:pStyle w:val="Title"/>
        <w:rPr>
          <w:rFonts w:asciiTheme="minorHAnsi" w:hAnsiTheme="minorHAnsi"/>
          <w:sz w:val="22"/>
          <w:szCs w:val="22"/>
        </w:rPr>
      </w:pPr>
    </w:p>
    <w:p w14:paraId="1139C3BB" w14:textId="201F73F8" w:rsidR="00115929" w:rsidRDefault="00115929" w:rsidP="00DE680C">
      <w:pPr>
        <w:pStyle w:val="Title"/>
        <w:rPr>
          <w:rFonts w:asciiTheme="minorHAnsi" w:hAnsiTheme="minorHAnsi"/>
          <w:sz w:val="22"/>
          <w:szCs w:val="22"/>
        </w:rPr>
      </w:pPr>
    </w:p>
    <w:p w14:paraId="71B0A1DF" w14:textId="74716F94" w:rsidR="00115929" w:rsidRDefault="00115929" w:rsidP="00DE680C">
      <w:pPr>
        <w:pStyle w:val="Title"/>
        <w:rPr>
          <w:rFonts w:asciiTheme="minorHAnsi" w:hAnsiTheme="minorHAnsi"/>
          <w:sz w:val="22"/>
          <w:szCs w:val="22"/>
        </w:rPr>
      </w:pPr>
    </w:p>
    <w:p w14:paraId="3ED26984" w14:textId="40F8B6F2" w:rsidR="00115929" w:rsidRDefault="00115929" w:rsidP="00DE680C">
      <w:pPr>
        <w:pStyle w:val="Title"/>
        <w:rPr>
          <w:rFonts w:asciiTheme="minorHAnsi" w:hAnsiTheme="minorHAnsi"/>
          <w:sz w:val="22"/>
          <w:szCs w:val="22"/>
        </w:rPr>
      </w:pPr>
    </w:p>
    <w:p w14:paraId="208F27E6" w14:textId="70282361" w:rsidR="00115929" w:rsidRDefault="00115929" w:rsidP="00DE680C">
      <w:pPr>
        <w:pStyle w:val="Title"/>
        <w:rPr>
          <w:rFonts w:asciiTheme="minorHAnsi" w:hAnsiTheme="minorHAnsi"/>
          <w:sz w:val="22"/>
          <w:szCs w:val="22"/>
        </w:rPr>
      </w:pPr>
    </w:p>
    <w:p w14:paraId="4EE22F82" w14:textId="2282AB8C" w:rsidR="00115929" w:rsidRDefault="00115929" w:rsidP="00DE680C">
      <w:pPr>
        <w:pStyle w:val="Title"/>
        <w:rPr>
          <w:rFonts w:asciiTheme="minorHAnsi" w:hAnsiTheme="minorHAnsi"/>
          <w:sz w:val="22"/>
          <w:szCs w:val="22"/>
        </w:rPr>
      </w:pPr>
    </w:p>
    <w:p w14:paraId="09FBE311" w14:textId="6171AE65" w:rsidR="00115929" w:rsidRDefault="00115929" w:rsidP="00DE680C">
      <w:pPr>
        <w:pStyle w:val="Title"/>
        <w:rPr>
          <w:rFonts w:asciiTheme="minorHAnsi" w:hAnsiTheme="minorHAnsi"/>
          <w:sz w:val="22"/>
          <w:szCs w:val="22"/>
        </w:rPr>
      </w:pPr>
    </w:p>
    <w:p w14:paraId="613C3FA4" w14:textId="6FB8088F" w:rsidR="00115929" w:rsidRDefault="00115929" w:rsidP="00DE680C">
      <w:pPr>
        <w:pStyle w:val="Title"/>
        <w:rPr>
          <w:rFonts w:asciiTheme="minorHAnsi" w:hAnsiTheme="minorHAnsi"/>
          <w:sz w:val="22"/>
          <w:szCs w:val="22"/>
        </w:rPr>
      </w:pPr>
    </w:p>
    <w:p w14:paraId="022D5089" w14:textId="6E6862D4" w:rsidR="00115929" w:rsidRDefault="00115929" w:rsidP="00DE680C">
      <w:pPr>
        <w:pStyle w:val="Title"/>
        <w:rPr>
          <w:rFonts w:asciiTheme="minorHAnsi" w:hAnsiTheme="minorHAnsi"/>
          <w:sz w:val="22"/>
          <w:szCs w:val="22"/>
        </w:rPr>
      </w:pPr>
    </w:p>
    <w:p w14:paraId="35A45088" w14:textId="07031366" w:rsidR="00115929" w:rsidRDefault="00115929" w:rsidP="00DE680C">
      <w:pPr>
        <w:pStyle w:val="Title"/>
        <w:rPr>
          <w:rFonts w:asciiTheme="minorHAnsi" w:hAnsiTheme="minorHAnsi"/>
          <w:sz w:val="22"/>
          <w:szCs w:val="22"/>
        </w:rPr>
      </w:pPr>
    </w:p>
    <w:p w14:paraId="1C0BE2C9" w14:textId="64990D88" w:rsidR="00115929" w:rsidRDefault="00115929" w:rsidP="00DE680C">
      <w:pPr>
        <w:pStyle w:val="Title"/>
        <w:rPr>
          <w:rFonts w:asciiTheme="minorHAnsi" w:hAnsiTheme="minorHAnsi"/>
          <w:sz w:val="22"/>
          <w:szCs w:val="22"/>
        </w:rPr>
      </w:pPr>
    </w:p>
    <w:p w14:paraId="5EA913A4" w14:textId="15127541" w:rsidR="00115929" w:rsidRDefault="00115929" w:rsidP="00DE680C">
      <w:pPr>
        <w:pStyle w:val="Title"/>
        <w:rPr>
          <w:rFonts w:asciiTheme="minorHAnsi" w:hAnsiTheme="minorHAnsi"/>
          <w:sz w:val="22"/>
          <w:szCs w:val="22"/>
        </w:rPr>
      </w:pPr>
    </w:p>
    <w:p w14:paraId="002903ED" w14:textId="20134AB0" w:rsidR="00115929" w:rsidRDefault="00115929" w:rsidP="00DE680C">
      <w:pPr>
        <w:pStyle w:val="Title"/>
        <w:rPr>
          <w:rFonts w:asciiTheme="minorHAnsi" w:hAnsiTheme="minorHAnsi"/>
          <w:sz w:val="22"/>
          <w:szCs w:val="22"/>
        </w:rPr>
      </w:pPr>
    </w:p>
    <w:p w14:paraId="1F250C6B" w14:textId="1481F81A" w:rsidR="00115929" w:rsidRDefault="00115929" w:rsidP="00DE680C">
      <w:pPr>
        <w:pStyle w:val="Title"/>
        <w:rPr>
          <w:rFonts w:asciiTheme="minorHAnsi" w:hAnsiTheme="minorHAnsi"/>
          <w:sz w:val="22"/>
          <w:szCs w:val="22"/>
        </w:rPr>
      </w:pPr>
    </w:p>
    <w:p w14:paraId="5917B198" w14:textId="4FC66871" w:rsidR="00115929" w:rsidRDefault="00115929" w:rsidP="00DE680C">
      <w:pPr>
        <w:pStyle w:val="Title"/>
        <w:rPr>
          <w:rFonts w:asciiTheme="minorHAnsi" w:hAnsiTheme="minorHAnsi"/>
          <w:sz w:val="22"/>
          <w:szCs w:val="22"/>
        </w:rPr>
      </w:pPr>
    </w:p>
    <w:p w14:paraId="09A1A460" w14:textId="64111F9C" w:rsidR="00115929" w:rsidRDefault="00115929" w:rsidP="00DE680C">
      <w:pPr>
        <w:pStyle w:val="Title"/>
        <w:rPr>
          <w:rFonts w:asciiTheme="minorHAnsi" w:hAnsiTheme="minorHAnsi"/>
          <w:sz w:val="22"/>
          <w:szCs w:val="22"/>
        </w:rPr>
      </w:pPr>
    </w:p>
    <w:p w14:paraId="7FF689F2" w14:textId="487D1455" w:rsidR="00115929" w:rsidRDefault="00115929" w:rsidP="00DE680C">
      <w:pPr>
        <w:pStyle w:val="Title"/>
        <w:rPr>
          <w:rFonts w:asciiTheme="minorHAnsi" w:hAnsiTheme="minorHAnsi"/>
          <w:sz w:val="22"/>
          <w:szCs w:val="22"/>
        </w:rPr>
      </w:pPr>
    </w:p>
    <w:p w14:paraId="0181E6B6" w14:textId="7510A5B7" w:rsidR="00115929" w:rsidRDefault="00115929" w:rsidP="00DE680C">
      <w:pPr>
        <w:pStyle w:val="Title"/>
        <w:rPr>
          <w:rFonts w:asciiTheme="minorHAnsi" w:hAnsiTheme="minorHAnsi"/>
          <w:sz w:val="22"/>
          <w:szCs w:val="22"/>
        </w:rPr>
      </w:pPr>
    </w:p>
    <w:p w14:paraId="1AB25212" w14:textId="29862D70" w:rsidR="00115929" w:rsidRDefault="00115929" w:rsidP="00DE680C">
      <w:pPr>
        <w:pStyle w:val="Title"/>
        <w:rPr>
          <w:rFonts w:asciiTheme="minorHAnsi" w:hAnsiTheme="minorHAnsi"/>
          <w:sz w:val="22"/>
          <w:szCs w:val="22"/>
        </w:rPr>
      </w:pPr>
    </w:p>
    <w:p w14:paraId="25B96CE5" w14:textId="60ADE6E9" w:rsidR="00DE680C" w:rsidRDefault="000624D0" w:rsidP="00DE680C">
      <w:pPr>
        <w:pStyle w:val="Title"/>
        <w:jc w:val="center"/>
        <w:rPr>
          <w:sz w:val="56"/>
        </w:rPr>
      </w:pPr>
      <w:r>
        <w:rPr>
          <w:sz w:val="56"/>
        </w:rPr>
        <w:t xml:space="preserve">ADVANCED </w:t>
      </w:r>
      <w:r w:rsidR="00DB2D5D">
        <w:rPr>
          <w:sz w:val="56"/>
        </w:rPr>
        <w:t>SAFETY AND BCM INTEGRAted system</w:t>
      </w:r>
    </w:p>
    <w:p w14:paraId="19C8B259" w14:textId="77777777" w:rsidR="00E83C6D" w:rsidRPr="00E83C6D" w:rsidRDefault="00E83C6D" w:rsidP="0076169D"/>
    <w:p w14:paraId="4C44B816" w14:textId="77777777" w:rsidR="00DE680C" w:rsidRPr="00DE680C" w:rsidRDefault="00DE680C" w:rsidP="00DE680C"/>
    <w:p w14:paraId="5F0FCD69" w14:textId="716BDECD" w:rsidR="00DE680C" w:rsidRDefault="00DE680C" w:rsidP="005E6B4F">
      <w:pPr>
        <w:pStyle w:val="Heading1"/>
        <w:numPr>
          <w:ilvl w:val="0"/>
          <w:numId w:val="6"/>
        </w:numPr>
      </w:pPr>
      <w:bookmarkStart w:id="0" w:name="_Toc37050549"/>
      <w:r w:rsidRPr="00EE4589">
        <w:t>ABSTRACT</w:t>
      </w:r>
      <w:bookmarkEnd w:id="0"/>
    </w:p>
    <w:p w14:paraId="524F413A" w14:textId="77777777" w:rsidR="00E421F7" w:rsidRDefault="00E421F7" w:rsidP="00E421F7"/>
    <w:p w14:paraId="7C481FEA" w14:textId="10CDC79B" w:rsidR="00DE680C" w:rsidRPr="0042315F" w:rsidRDefault="00DE680C" w:rsidP="00D85D73">
      <w:pPr>
        <w:pStyle w:val="Heading1"/>
        <w:rPr>
          <w:sz w:val="42"/>
        </w:rPr>
      </w:pPr>
      <w:bookmarkStart w:id="1" w:name="_Toc37050550"/>
      <w:r w:rsidRPr="00EE4589">
        <w:t>INTRODUCTION</w:t>
      </w:r>
      <w:bookmarkEnd w:id="1"/>
    </w:p>
    <w:p w14:paraId="5033C184" w14:textId="498B2038" w:rsidR="0042315F" w:rsidRDefault="0042315F" w:rsidP="004A1795">
      <w:pPr>
        <w:pStyle w:val="Heading2"/>
      </w:pPr>
      <w:bookmarkStart w:id="2" w:name="_Toc37050551"/>
      <w:r>
        <w:t>ADVANCED AIRBAG SYSTEM</w:t>
      </w:r>
      <w:bookmarkEnd w:id="2"/>
    </w:p>
    <w:p w14:paraId="2D3E02F2" w14:textId="4958C1FA" w:rsidR="00F65E33" w:rsidRDefault="00F65E33" w:rsidP="00F65E33">
      <w:pPr>
        <w:jc w:val="center"/>
      </w:pPr>
    </w:p>
    <w:p w14:paraId="77889626" w14:textId="6D166869" w:rsidR="0042315F" w:rsidRPr="0042315F" w:rsidRDefault="004D2A2A" w:rsidP="002E3DD2">
      <w:r w:rsidRPr="00F65E33">
        <w:rPr>
          <w:noProof/>
        </w:rPr>
        <w:drawing>
          <wp:anchor distT="0" distB="0" distL="114300" distR="114300" simplePos="0" relativeHeight="251669504" behindDoc="1" locked="0" layoutInCell="1" allowOverlap="1" wp14:anchorId="51D14D5D" wp14:editId="4DB0CCF9">
            <wp:simplePos x="0" y="0"/>
            <wp:positionH relativeFrom="column">
              <wp:posOffset>81280</wp:posOffset>
            </wp:positionH>
            <wp:positionV relativeFrom="paragraph">
              <wp:posOffset>697865</wp:posOffset>
            </wp:positionV>
            <wp:extent cx="3784600" cy="2764569"/>
            <wp:effectExtent l="0" t="0" r="6350" b="0"/>
            <wp:wrapTight wrapText="bothSides">
              <wp:wrapPolygon edited="0">
                <wp:start x="0" y="0"/>
                <wp:lineTo x="0" y="21436"/>
                <wp:lineTo x="21528" y="21436"/>
                <wp:lineTo x="21528" y="0"/>
                <wp:lineTo x="0" y="0"/>
              </wp:wrapPolygon>
            </wp:wrapTight>
            <wp:docPr id="25" name="Picture 25" descr="C:\Users\PRACHURJYA\Desktop\Version_2\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URJYA\Desktop\Version_2\downlo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4600" cy="2764569"/>
                    </a:xfrm>
                    <a:prstGeom prst="rect">
                      <a:avLst/>
                    </a:prstGeom>
                  </pic:spPr>
                </pic:pic>
              </a:graphicData>
            </a:graphic>
          </wp:anchor>
        </w:drawing>
      </w:r>
      <w:r w:rsidR="0042315F" w:rsidRPr="002E3DD2">
        <w:t>An airbag is an automotive safety restraint system for</w:t>
      </w:r>
      <w:r w:rsidR="0042315F" w:rsidRPr="0042315F">
        <w:rPr>
          <w:rStyle w:val="Heading4Char"/>
          <w:rFonts w:eastAsiaTheme="minorEastAsia"/>
          <w:caps w:val="0"/>
          <w:sz w:val="24"/>
          <w:szCs w:val="24"/>
        </w:rPr>
        <w:t xml:space="preserve"> an occupant </w:t>
      </w:r>
      <w:r w:rsidR="0042315F" w:rsidRPr="002E3DD2">
        <w:t>as</w:t>
      </w:r>
      <w:r w:rsidR="0042315F" w:rsidRPr="0042315F">
        <w:rPr>
          <w:rStyle w:val="Heading4Char"/>
          <w:rFonts w:eastAsiaTheme="minorEastAsia"/>
          <w:caps w:val="0"/>
          <w:sz w:val="24"/>
          <w:szCs w:val="24"/>
        </w:rPr>
        <w:t xml:space="preserve"> </w:t>
      </w:r>
      <w:r w:rsidR="0042315F" w:rsidRPr="002E3DD2">
        <w:t>well</w:t>
      </w:r>
      <w:r w:rsidR="0042315F" w:rsidRPr="0042315F">
        <w:rPr>
          <w:rStyle w:val="Heading4Char"/>
          <w:rFonts w:eastAsiaTheme="minorEastAsia"/>
          <w:caps w:val="0"/>
          <w:sz w:val="24"/>
          <w:szCs w:val="24"/>
        </w:rPr>
        <w:t xml:space="preserve"> as passengers. The system consists of a flexible </w:t>
      </w:r>
      <w:r w:rsidR="0042315F" w:rsidRPr="002E3DD2">
        <w:t>fabric envelope or cushion, designed to inflate rapidly during</w:t>
      </w:r>
      <w:r w:rsidR="0042315F" w:rsidRPr="0042315F">
        <w:rPr>
          <w:rStyle w:val="Heading4Char"/>
          <w:rFonts w:eastAsiaTheme="minorEastAsia"/>
          <w:caps w:val="0"/>
          <w:sz w:val="24"/>
          <w:szCs w:val="24"/>
        </w:rPr>
        <w:t xml:space="preserve"> </w:t>
      </w:r>
      <w:r w:rsidR="0042315F" w:rsidRPr="002E3DD2">
        <w:t>an automobile collision. Its purpose is to cushion occupants</w:t>
      </w:r>
      <w:r w:rsidR="0042315F" w:rsidRPr="0042315F">
        <w:rPr>
          <w:rStyle w:val="Heading4Char"/>
          <w:rFonts w:eastAsiaTheme="minorEastAsia"/>
          <w:caps w:val="0"/>
          <w:sz w:val="24"/>
          <w:szCs w:val="24"/>
        </w:rPr>
        <w:t xml:space="preserve"> </w:t>
      </w:r>
      <w:r w:rsidR="0042315F" w:rsidRPr="002E3DD2">
        <w:t>during a crash and provide protection to their bodies when they strike interior</w:t>
      </w:r>
      <w:r w:rsidR="0042315F" w:rsidRPr="0042315F">
        <w:rPr>
          <w:rStyle w:val="Heading4Char"/>
          <w:rFonts w:eastAsiaTheme="minorEastAsia"/>
          <w:caps w:val="0"/>
          <w:sz w:val="24"/>
          <w:szCs w:val="24"/>
        </w:rPr>
        <w:t xml:space="preserve"> </w:t>
      </w:r>
      <w:r w:rsidR="0042315F" w:rsidRPr="002E3DD2">
        <w:t>objects such as the steering wheel or a window etc. thus it lowers the</w:t>
      </w:r>
      <w:r w:rsidR="0042315F" w:rsidRPr="0042315F">
        <w:rPr>
          <w:rStyle w:val="Heading4Char"/>
          <w:rFonts w:eastAsiaTheme="minorEastAsia"/>
          <w:caps w:val="0"/>
          <w:sz w:val="24"/>
          <w:szCs w:val="24"/>
        </w:rPr>
        <w:t xml:space="preserve"> </w:t>
      </w:r>
      <w:r w:rsidR="0042315F" w:rsidRPr="002E3DD2">
        <w:t>number of injuries by reducing the force exerted by steering wheel, windows and the dashboard at any point on the body. continuing</w:t>
      </w:r>
      <w:r w:rsidR="0042315F" w:rsidRPr="0042315F">
        <w:rPr>
          <w:rStyle w:val="Heading4Char"/>
          <w:rFonts w:eastAsiaTheme="minorEastAsia"/>
          <w:caps w:val="0"/>
          <w:sz w:val="24"/>
          <w:szCs w:val="24"/>
        </w:rPr>
        <w:t xml:space="preserve"> </w:t>
      </w:r>
      <w:r w:rsidR="0042315F" w:rsidRPr="002E3DD2">
        <w:t>research and developments are going on in its module design, combustible material, air bag fabric design and material, coating etc. in</w:t>
      </w:r>
      <w:r w:rsidR="0042315F" w:rsidRPr="0042315F">
        <w:rPr>
          <w:rStyle w:val="Heading4Char"/>
          <w:rFonts w:eastAsiaTheme="minorEastAsia"/>
          <w:caps w:val="0"/>
          <w:sz w:val="24"/>
          <w:szCs w:val="24"/>
        </w:rPr>
        <w:t xml:space="preserve"> </w:t>
      </w:r>
      <w:r w:rsidR="0042315F" w:rsidRPr="002E3DD2">
        <w:t>making this life saving safety device further efficient. However, success of</w:t>
      </w:r>
      <w:r w:rsidR="0042315F" w:rsidRPr="0042315F">
        <w:rPr>
          <w:rStyle w:val="Heading4Char"/>
          <w:rFonts w:eastAsiaTheme="minorEastAsia"/>
          <w:caps w:val="0"/>
          <w:sz w:val="24"/>
          <w:szCs w:val="24"/>
        </w:rPr>
        <w:t xml:space="preserve"> any safety restraint device depends on its correct </w:t>
      </w:r>
      <w:r w:rsidR="0042315F" w:rsidRPr="002E3DD2">
        <w:t>implementation and certain safety rules to be followed</w:t>
      </w:r>
      <w:r w:rsidR="0042315F" w:rsidRPr="0042315F">
        <w:t xml:space="preserve">. </w:t>
      </w:r>
    </w:p>
    <w:p w14:paraId="4DF51542" w14:textId="77777777" w:rsidR="0042315F" w:rsidRPr="0042315F" w:rsidRDefault="0042315F" w:rsidP="0042315F">
      <w:pPr>
        <w:rPr>
          <w:szCs w:val="24"/>
        </w:rPr>
      </w:pPr>
    </w:p>
    <w:p w14:paraId="4E3D5CB8" w14:textId="217FEA4F" w:rsidR="0042315F" w:rsidRPr="0042315F" w:rsidRDefault="0042315F" w:rsidP="0042315F">
      <w:pPr>
        <w:rPr>
          <w:szCs w:val="24"/>
        </w:rPr>
      </w:pPr>
      <w:r w:rsidRPr="0042315F">
        <w:rPr>
          <w:szCs w:val="24"/>
        </w:rPr>
        <w:t xml:space="preserve">The air bag system consists of three basic parts- an air bag module, crash sensor and a diagnosis unit. Some systems have on/off switch to deactivate air bag system. The air bag module contains both an inflator unit and the lightweight fabric air bag. The driver air bag module is located in the steering wheel hub, and the passenger air bag </w:t>
      </w:r>
      <w:r w:rsidRPr="0042315F">
        <w:rPr>
          <w:szCs w:val="24"/>
        </w:rPr>
        <w:lastRenderedPageBreak/>
        <w:t xml:space="preserve">module is located in the instrument panel. When fully inflated, the driver air bag is approximately the diameter of a large beach ball. The passenger air bag can be two or three times larger since the distance between the right-front passenger and the instrumental panel is much larger than the distance between the driver and steering wheel. The crash sensors are located either in the front of the vehicle and/or in the passenger compartment. Vehicle can have one or more crash sensors. The sensors are activated by forces generated in significant frontal or near-frontal crashes only and not during sudden braking or while driving on rough or uneven pavement. The diagnostic unit monitors the readiness of the air bag system. </w:t>
      </w:r>
      <w:r w:rsidR="00BC3C25" w:rsidRPr="0042315F">
        <w:rPr>
          <w:szCs w:val="24"/>
        </w:rPr>
        <w:t>The</w:t>
      </w:r>
      <w:r w:rsidRPr="0042315F">
        <w:rPr>
          <w:szCs w:val="24"/>
        </w:rPr>
        <w:t xml:space="preserve"> unit is activated when the vehicles ignition is turned on. </w:t>
      </w:r>
      <w:r w:rsidR="00BC3C25" w:rsidRPr="0042315F">
        <w:rPr>
          <w:szCs w:val="24"/>
        </w:rPr>
        <w:t>If</w:t>
      </w:r>
      <w:r w:rsidRPr="0042315F">
        <w:rPr>
          <w:szCs w:val="24"/>
        </w:rPr>
        <w:t xml:space="preserve"> the unit identifies a problem, a warning light alerts the driver to service the air bag system before use. </w:t>
      </w:r>
      <w:r w:rsidR="004D2A2A" w:rsidRPr="0042315F">
        <w:rPr>
          <w:szCs w:val="24"/>
        </w:rPr>
        <w:t>Most</w:t>
      </w:r>
      <w:r w:rsidRPr="0042315F">
        <w:rPr>
          <w:szCs w:val="24"/>
        </w:rPr>
        <w:t xml:space="preserve"> diagnostic units contain a device, which stores enough electrical energy to deploy the air bag if the vehicle battery is destroyed very early in a crash sequence. </w:t>
      </w:r>
      <w:r w:rsidR="004D2A2A" w:rsidRPr="0042315F">
        <w:rPr>
          <w:szCs w:val="24"/>
        </w:rPr>
        <w:t>Vehicles</w:t>
      </w:r>
      <w:r w:rsidRPr="0042315F">
        <w:rPr>
          <w:szCs w:val="24"/>
        </w:rPr>
        <w:t xml:space="preserve"> like pickup trucks do not have rear seats; have manually operated on/off switches for the passenger air bags.</w:t>
      </w:r>
    </w:p>
    <w:p w14:paraId="6C93C84E" w14:textId="77777777" w:rsidR="0042315F" w:rsidRPr="007C4E25" w:rsidRDefault="0042315F" w:rsidP="0042315F"/>
    <w:p w14:paraId="416F394F" w14:textId="64D8D630" w:rsidR="007C4E25" w:rsidRDefault="00F65E33" w:rsidP="004A1795">
      <w:pPr>
        <w:pStyle w:val="Heading2"/>
      </w:pPr>
      <w:bookmarkStart w:id="3" w:name="_Toc37050552"/>
      <w:r>
        <w:rPr>
          <w:noProof/>
        </w:rPr>
        <w:drawing>
          <wp:anchor distT="0" distB="0" distL="114300" distR="114300" simplePos="0" relativeHeight="251666432" behindDoc="0" locked="0" layoutInCell="1" allowOverlap="1" wp14:anchorId="1E36D720" wp14:editId="4947EC13">
            <wp:simplePos x="0" y="0"/>
            <wp:positionH relativeFrom="margin">
              <wp:align>right</wp:align>
            </wp:positionH>
            <wp:positionV relativeFrom="paragraph">
              <wp:posOffset>189230</wp:posOffset>
            </wp:positionV>
            <wp:extent cx="1701800" cy="1079500"/>
            <wp:effectExtent l="0" t="0" r="0" b="6350"/>
            <wp:wrapSquare wrapText="bothSides"/>
            <wp:docPr id="23" name="Picture 23" descr="Image result for seat belt alert display system in car images"/>
            <wp:cNvGraphicFramePr/>
            <a:graphic xmlns:a="http://schemas.openxmlformats.org/drawingml/2006/main">
              <a:graphicData uri="http://schemas.openxmlformats.org/drawingml/2006/picture">
                <pic:pic xmlns:pic="http://schemas.openxmlformats.org/drawingml/2006/picture">
                  <pic:nvPicPr>
                    <pic:cNvPr id="1" name="Picture 1" descr="Image result for seat belt alert display system in car image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1800" cy="1079500"/>
                    </a:xfrm>
                    <a:prstGeom prst="rect">
                      <a:avLst/>
                    </a:prstGeom>
                    <a:noFill/>
                    <a:ln>
                      <a:noFill/>
                    </a:ln>
                  </pic:spPr>
                </pic:pic>
              </a:graphicData>
            </a:graphic>
          </wp:anchor>
        </w:drawing>
      </w:r>
      <w:r w:rsidR="007C4E25">
        <w:t>SEAT BELT ALERT SYSTEM</w:t>
      </w:r>
      <w:bookmarkEnd w:id="3"/>
    </w:p>
    <w:p w14:paraId="043EF49E" w14:textId="5DECE9F9" w:rsidR="007C4E25" w:rsidRPr="008777B0" w:rsidRDefault="007C4E25" w:rsidP="007C4E25">
      <w:pPr>
        <w:shd w:val="clear" w:color="auto" w:fill="FFFFFF"/>
        <w:spacing w:line="240" w:lineRule="auto"/>
      </w:pPr>
      <w:r w:rsidRPr="008777B0">
        <w:t>Most of the accidents are occurred because of violation of rules. Result of this major accidents happened. In our day-to-day life we are careless in our safety while driving in vehicles for this we have to introduce some techniques to do these precautions compulsory.</w:t>
      </w:r>
    </w:p>
    <w:p w14:paraId="7E3AF97B" w14:textId="4528583A" w:rsidR="007C4E25" w:rsidRPr="00C7750D" w:rsidRDefault="007C4E25" w:rsidP="007C4E25">
      <w:r w:rsidRPr="008777B0">
        <w:t xml:space="preserve">     </w:t>
      </w:r>
      <w:r w:rsidRPr="008777B0">
        <w:tab/>
        <w:t>There are several causes of road accidents and one among the major reasons is people forget to wear seat belt. Initially if we want to solve this problem, we have to realize that to drive is not a play. We manage a machine which is very dangerous, that it could kill anybody and there are laws which we need to carry out so in order to make aware of seat belts, mandatory system has been introduced. This system basically aims at bringing the rule into act such that seat belt must be worn by every individual who drives the car.</w:t>
      </w:r>
    </w:p>
    <w:p w14:paraId="3781EAB5" w14:textId="46135A6B" w:rsidR="007C4E25" w:rsidRPr="008777B0" w:rsidRDefault="007C4E25" w:rsidP="007C4E25">
      <w:r w:rsidRPr="008777B0">
        <w:t>Carelessness which has always been a part of driving system in our system and surrounding, such that people tend to defy wearing helmets in two wheelers and so in the case of car they tend not to wear seat belt. Seat belts have been designed on the basis to serve as a purpose of safety to safeguard people from accidents such as at the time of collision or during sudden braking thus wearing will always avoid people from getting injured at an adverse rate compared to not wearing them thus this topic will be a lifesaving and effective too.</w:t>
      </w:r>
    </w:p>
    <w:p w14:paraId="7150DD59" w14:textId="179A1703" w:rsidR="00072F6A" w:rsidRDefault="007C4E25" w:rsidP="007C4E25">
      <w:pPr>
        <w:pStyle w:val="NormalWeb"/>
        <w:shd w:val="clear" w:color="auto" w:fill="FFFFFF"/>
        <w:spacing w:before="120" w:beforeAutospacing="0" w:after="120" w:afterAutospacing="0"/>
        <w:rPr>
          <w:rFonts w:asciiTheme="minorHAnsi" w:hAnsiTheme="minorHAnsi" w:cs="Arial"/>
          <w:shd w:val="clear" w:color="auto" w:fill="FFFFFF"/>
        </w:rPr>
      </w:pPr>
      <w:r w:rsidRPr="008777B0">
        <w:tab/>
      </w:r>
      <w:r w:rsidRPr="008777B0">
        <w:rPr>
          <w:rFonts w:asciiTheme="minorHAnsi" w:hAnsiTheme="minorHAnsi" w:cs="Arial"/>
          <w:shd w:val="clear" w:color="auto" w:fill="FFFFFF"/>
        </w:rPr>
        <w:t xml:space="preserve"> </w:t>
      </w:r>
    </w:p>
    <w:p w14:paraId="3667FA44" w14:textId="6F7AA2BD" w:rsidR="00072F6A" w:rsidRDefault="00072F6A" w:rsidP="004A1795">
      <w:pPr>
        <w:pStyle w:val="Heading2"/>
        <w:rPr>
          <w:shd w:val="clear" w:color="auto" w:fill="FFFFFF"/>
        </w:rPr>
      </w:pPr>
      <w:bookmarkStart w:id="4" w:name="_Toc37050553"/>
      <w:r>
        <w:rPr>
          <w:shd w:val="clear" w:color="auto" w:fill="FFFFFF"/>
        </w:rPr>
        <w:lastRenderedPageBreak/>
        <w:t>SEMI ACTIVE SUSPENSION SYSTEM</w:t>
      </w:r>
      <w:bookmarkEnd w:id="4"/>
    </w:p>
    <w:p w14:paraId="0C236E0E" w14:textId="04A5D581" w:rsidR="00E26369" w:rsidRPr="009E1F48" w:rsidRDefault="004D2A2A" w:rsidP="004D2A2A">
      <w:pPr>
        <w:rPr>
          <w:rFonts w:asciiTheme="majorHAnsi" w:hAnsiTheme="majorHAnsi"/>
          <w:szCs w:val="24"/>
        </w:rPr>
      </w:pPr>
      <w:r>
        <w:rPr>
          <w:noProof/>
          <w:sz w:val="28"/>
        </w:rPr>
        <w:drawing>
          <wp:anchor distT="0" distB="0" distL="114300" distR="114300" simplePos="0" relativeHeight="251667456" behindDoc="1" locked="0" layoutInCell="1" allowOverlap="1" wp14:anchorId="3CDF619C" wp14:editId="6FC43FD3">
            <wp:simplePos x="0" y="0"/>
            <wp:positionH relativeFrom="column">
              <wp:posOffset>233680</wp:posOffset>
            </wp:positionH>
            <wp:positionV relativeFrom="paragraph">
              <wp:posOffset>1180465</wp:posOffset>
            </wp:positionV>
            <wp:extent cx="3543300" cy="2747645"/>
            <wp:effectExtent l="0" t="0" r="0" b="0"/>
            <wp:wrapTight wrapText="bothSides">
              <wp:wrapPolygon edited="0">
                <wp:start x="0" y="0"/>
                <wp:lineTo x="0" y="21415"/>
                <wp:lineTo x="21484" y="21415"/>
                <wp:lineTo x="2148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mp.PNG"/>
                    <pic:cNvPicPr/>
                  </pic:nvPicPr>
                  <pic:blipFill>
                    <a:blip r:embed="rId14">
                      <a:extLst>
                        <a:ext uri="{28A0092B-C50C-407E-A947-70E740481C1C}">
                          <a14:useLocalDpi xmlns:a14="http://schemas.microsoft.com/office/drawing/2010/main" val="0"/>
                        </a:ext>
                      </a:extLst>
                    </a:blip>
                    <a:stretch>
                      <a:fillRect/>
                    </a:stretch>
                  </pic:blipFill>
                  <pic:spPr>
                    <a:xfrm>
                      <a:off x="0" y="0"/>
                      <a:ext cx="3543300" cy="2747645"/>
                    </a:xfrm>
                    <a:prstGeom prst="rect">
                      <a:avLst/>
                    </a:prstGeom>
                  </pic:spPr>
                </pic:pic>
              </a:graphicData>
            </a:graphic>
            <wp14:sizeRelH relativeFrom="margin">
              <wp14:pctWidth>0</wp14:pctWidth>
            </wp14:sizeRelH>
            <wp14:sizeRelV relativeFrom="margin">
              <wp14:pctHeight>0</wp14:pctHeight>
            </wp14:sizeRelV>
          </wp:anchor>
        </w:drawing>
      </w:r>
      <w:r w:rsidR="00E26369" w:rsidRPr="009E1F48">
        <w:rPr>
          <w:rFonts w:asciiTheme="majorHAnsi" w:hAnsiTheme="majorHAnsi"/>
          <w:szCs w:val="24"/>
        </w:rPr>
        <w:t>This project mainly focuses on the mid segment cars in Indian market and the motive behind developing this project is to enhance the safety in Indian cars without decreasing the overall functionality of the car. The plan is on increasing safety by controlling the body of specifically the car suspension which will in turn enhance the overall control and handling of the car.</w:t>
      </w:r>
      <w:bookmarkStart w:id="5" w:name="_Toc35427187"/>
      <w:r w:rsidR="00F65E33" w:rsidRPr="00F65E33">
        <w:rPr>
          <w:noProof/>
          <w:sz w:val="28"/>
        </w:rPr>
        <w:t xml:space="preserve"> </w:t>
      </w:r>
      <w:bookmarkEnd w:id="5"/>
    </w:p>
    <w:p w14:paraId="4641D84A" w14:textId="77777777" w:rsidR="00E26369" w:rsidRPr="009E1F48" w:rsidRDefault="00E26369" w:rsidP="004D2A2A">
      <w:pPr>
        <w:rPr>
          <w:rFonts w:asciiTheme="majorHAnsi" w:hAnsiTheme="majorHAnsi"/>
          <w:szCs w:val="24"/>
        </w:rPr>
      </w:pPr>
      <w:r w:rsidRPr="009E1F48">
        <w:rPr>
          <w:rFonts w:asciiTheme="majorHAnsi" w:hAnsiTheme="majorHAnsi"/>
          <w:szCs w:val="24"/>
        </w:rPr>
        <w:t xml:space="preserve">Recently the Indian consumers in automotive markets are emphasizing on safety, take the example of TATA NEXON which is the first car which is made in India who got 5 star NCAP rating and even though the car is more expensive than its competitors in its segment people are still opting for that car due to the safety provided by it. </w:t>
      </w:r>
    </w:p>
    <w:p w14:paraId="67137A7A" w14:textId="77777777" w:rsidR="00E26369" w:rsidRPr="009E1F48" w:rsidRDefault="00E26369" w:rsidP="004D2A2A">
      <w:pPr>
        <w:rPr>
          <w:rFonts w:asciiTheme="majorHAnsi" w:hAnsiTheme="majorHAnsi" w:cs="Arial"/>
          <w:color w:val="222222"/>
          <w:szCs w:val="21"/>
          <w:shd w:val="clear" w:color="auto" w:fill="FFFFFF"/>
        </w:rPr>
      </w:pPr>
      <w:r w:rsidRPr="009E1F48">
        <w:rPr>
          <w:rFonts w:asciiTheme="majorHAnsi" w:hAnsiTheme="majorHAnsi"/>
          <w:szCs w:val="24"/>
        </w:rPr>
        <w:t>To increase safety the focus is on control and handling of the car. This is done by softening or stiffening the suspension depending upon the mode in which the vehicle is currently operating and the acceleration or de-acceleration status.</w:t>
      </w:r>
      <w:r w:rsidRPr="009E1F48">
        <w:rPr>
          <w:rFonts w:asciiTheme="majorHAnsi" w:hAnsiTheme="majorHAnsi" w:cs="Arial"/>
          <w:color w:val="222222"/>
          <w:szCs w:val="21"/>
          <w:shd w:val="clear" w:color="auto" w:fill="FFFFFF"/>
        </w:rPr>
        <w:t xml:space="preserve"> </w:t>
      </w:r>
    </w:p>
    <w:p w14:paraId="714E943A" w14:textId="23D7B507" w:rsidR="00E26369" w:rsidRDefault="00E26369" w:rsidP="004D2A2A">
      <w:pPr>
        <w:rPr>
          <w:rFonts w:asciiTheme="majorHAnsi" w:hAnsiTheme="majorHAnsi" w:cs="Arial"/>
          <w:color w:val="222222"/>
          <w:szCs w:val="21"/>
          <w:shd w:val="clear" w:color="auto" w:fill="FFFFFF"/>
        </w:rPr>
      </w:pPr>
      <w:r w:rsidRPr="009E1F48">
        <w:rPr>
          <w:rFonts w:asciiTheme="majorHAnsi" w:hAnsiTheme="majorHAnsi" w:cs="Arial"/>
          <w:color w:val="222222"/>
          <w:szCs w:val="21"/>
          <w:shd w:val="clear" w:color="auto" w:fill="FFFFFF"/>
        </w:rPr>
        <w:t>These technologies allow car manufacturers to achieve a greater degree of </w:t>
      </w:r>
      <w:r w:rsidRPr="009E1F48">
        <w:rPr>
          <w:rFonts w:asciiTheme="majorHAnsi" w:hAnsiTheme="majorHAnsi" w:cs="Arial"/>
          <w:szCs w:val="21"/>
          <w:shd w:val="clear" w:color="auto" w:fill="FFFFFF"/>
        </w:rPr>
        <w:t>ride quality</w:t>
      </w:r>
      <w:r w:rsidRPr="009E1F48">
        <w:rPr>
          <w:rFonts w:asciiTheme="majorHAnsi" w:hAnsiTheme="majorHAnsi" w:cs="Arial"/>
          <w:color w:val="222222"/>
          <w:szCs w:val="21"/>
          <w:shd w:val="clear" w:color="auto" w:fill="FFFFFF"/>
        </w:rPr>
        <w:t> and </w:t>
      </w:r>
      <w:r w:rsidRPr="009E1F48">
        <w:rPr>
          <w:rFonts w:asciiTheme="majorHAnsi" w:hAnsiTheme="majorHAnsi" w:cs="Arial"/>
          <w:szCs w:val="21"/>
          <w:shd w:val="clear" w:color="auto" w:fill="FFFFFF"/>
        </w:rPr>
        <w:t>car handling</w:t>
      </w:r>
      <w:r w:rsidRPr="009E1F48">
        <w:rPr>
          <w:rFonts w:asciiTheme="majorHAnsi" w:hAnsiTheme="majorHAnsi" w:cs="Arial"/>
          <w:color w:val="222222"/>
          <w:szCs w:val="21"/>
          <w:shd w:val="clear" w:color="auto" w:fill="FFFFFF"/>
        </w:rPr>
        <w:t> by keeping the tires perpendicular to the road in corners, allowing better </w:t>
      </w:r>
      <w:r w:rsidRPr="009E1F48">
        <w:rPr>
          <w:rFonts w:asciiTheme="majorHAnsi" w:hAnsiTheme="majorHAnsi" w:cs="Arial"/>
          <w:szCs w:val="21"/>
          <w:shd w:val="clear" w:color="auto" w:fill="FFFFFF"/>
        </w:rPr>
        <w:t>traction</w:t>
      </w:r>
      <w:r w:rsidRPr="009E1F48">
        <w:rPr>
          <w:rFonts w:asciiTheme="majorHAnsi" w:hAnsiTheme="majorHAnsi" w:cs="Arial"/>
          <w:color w:val="222222"/>
          <w:szCs w:val="21"/>
          <w:shd w:val="clear" w:color="auto" w:fill="FFFFFF"/>
        </w:rPr>
        <w:t> and control. An onboard </w:t>
      </w:r>
      <w:r w:rsidRPr="009E1F48">
        <w:rPr>
          <w:rFonts w:asciiTheme="majorHAnsi" w:hAnsiTheme="majorHAnsi" w:cs="Arial"/>
          <w:szCs w:val="21"/>
          <w:shd w:val="clear" w:color="auto" w:fill="FFFFFF"/>
        </w:rPr>
        <w:t>computer</w:t>
      </w:r>
      <w:r w:rsidRPr="009E1F48">
        <w:rPr>
          <w:rFonts w:asciiTheme="majorHAnsi" w:hAnsiTheme="majorHAnsi" w:cs="Arial"/>
          <w:color w:val="222222"/>
          <w:szCs w:val="21"/>
          <w:shd w:val="clear" w:color="auto" w:fill="FFFFFF"/>
        </w:rPr>
        <w:t> detects body movement from sensors throughout the vehicle and, using that data, </w:t>
      </w:r>
      <w:r w:rsidRPr="009E1F48">
        <w:rPr>
          <w:rFonts w:asciiTheme="majorHAnsi" w:hAnsiTheme="majorHAnsi" w:cs="Arial"/>
          <w:szCs w:val="21"/>
          <w:shd w:val="clear" w:color="auto" w:fill="FFFFFF"/>
        </w:rPr>
        <w:t>controls</w:t>
      </w:r>
      <w:r w:rsidRPr="009E1F48">
        <w:rPr>
          <w:rFonts w:asciiTheme="majorHAnsi" w:hAnsiTheme="majorHAnsi" w:cs="Arial"/>
          <w:color w:val="222222"/>
          <w:szCs w:val="21"/>
          <w:shd w:val="clear" w:color="auto" w:fill="FFFFFF"/>
        </w:rPr>
        <w:t> the action of the semi-active suspension. The system virtually eliminates </w:t>
      </w:r>
      <w:r w:rsidRPr="009E1F48">
        <w:rPr>
          <w:rFonts w:asciiTheme="majorHAnsi" w:hAnsiTheme="majorHAnsi" w:cs="Arial"/>
          <w:szCs w:val="21"/>
          <w:shd w:val="clear" w:color="auto" w:fill="FFFFFF"/>
        </w:rPr>
        <w:t>body roll</w:t>
      </w:r>
      <w:r w:rsidRPr="009E1F48">
        <w:rPr>
          <w:rFonts w:asciiTheme="majorHAnsi" w:hAnsiTheme="majorHAnsi" w:cs="Arial"/>
          <w:color w:val="222222"/>
          <w:szCs w:val="21"/>
          <w:shd w:val="clear" w:color="auto" w:fill="FFFFFF"/>
        </w:rPr>
        <w:t> and pitch variation in many driving situations including </w:t>
      </w:r>
      <w:r w:rsidRPr="009E1F48">
        <w:rPr>
          <w:rFonts w:asciiTheme="majorHAnsi" w:hAnsiTheme="majorHAnsi" w:cs="Arial"/>
          <w:szCs w:val="21"/>
          <w:shd w:val="clear" w:color="auto" w:fill="FFFFFF"/>
        </w:rPr>
        <w:t>cornering</w:t>
      </w:r>
      <w:r w:rsidRPr="009E1F48">
        <w:rPr>
          <w:rFonts w:asciiTheme="majorHAnsi" w:hAnsiTheme="majorHAnsi" w:cs="Arial"/>
          <w:color w:val="222222"/>
          <w:szCs w:val="21"/>
          <w:shd w:val="clear" w:color="auto" w:fill="FFFFFF"/>
        </w:rPr>
        <w:t>, </w:t>
      </w:r>
      <w:r w:rsidRPr="009E1F48">
        <w:rPr>
          <w:rFonts w:asciiTheme="majorHAnsi" w:hAnsiTheme="majorHAnsi" w:cs="Arial"/>
          <w:szCs w:val="21"/>
          <w:shd w:val="clear" w:color="auto" w:fill="FFFFFF"/>
        </w:rPr>
        <w:t>accelerating</w:t>
      </w:r>
      <w:r w:rsidRPr="009E1F48">
        <w:rPr>
          <w:rFonts w:asciiTheme="majorHAnsi" w:hAnsiTheme="majorHAnsi" w:cs="Arial"/>
          <w:color w:val="222222"/>
          <w:szCs w:val="21"/>
          <w:shd w:val="clear" w:color="auto" w:fill="FFFFFF"/>
        </w:rPr>
        <w:t>, and </w:t>
      </w:r>
      <w:r w:rsidRPr="009E1F48">
        <w:rPr>
          <w:rFonts w:asciiTheme="majorHAnsi" w:hAnsiTheme="majorHAnsi" w:cs="Arial"/>
          <w:szCs w:val="21"/>
          <w:shd w:val="clear" w:color="auto" w:fill="FFFFFF"/>
        </w:rPr>
        <w:t>braking</w:t>
      </w:r>
      <w:r w:rsidRPr="009E1F48">
        <w:rPr>
          <w:rFonts w:asciiTheme="majorHAnsi" w:hAnsiTheme="majorHAnsi" w:cs="Arial"/>
          <w:color w:val="222222"/>
          <w:szCs w:val="21"/>
          <w:shd w:val="clear" w:color="auto" w:fill="FFFFFF"/>
        </w:rPr>
        <w:t>.</w:t>
      </w:r>
    </w:p>
    <w:p w14:paraId="25488CDC" w14:textId="030B2BE0" w:rsidR="004C1AFA" w:rsidRPr="009E1F48" w:rsidRDefault="004C1AFA" w:rsidP="004C1AFA">
      <w:pPr>
        <w:jc w:val="center"/>
        <w:rPr>
          <w:rFonts w:asciiTheme="majorHAnsi" w:hAnsiTheme="majorHAnsi"/>
          <w:sz w:val="32"/>
        </w:rPr>
      </w:pPr>
    </w:p>
    <w:p w14:paraId="4EC22884" w14:textId="77777777" w:rsidR="00E26369" w:rsidRPr="007C4E25" w:rsidRDefault="00E26369" w:rsidP="00E26369">
      <w:pPr>
        <w:rPr>
          <w:shd w:val="clear" w:color="auto" w:fill="FFFFFF"/>
        </w:rPr>
      </w:pPr>
    </w:p>
    <w:p w14:paraId="54F0E039" w14:textId="446A2828" w:rsidR="00B63418" w:rsidRPr="00B63418" w:rsidRDefault="00B63418" w:rsidP="004A1795">
      <w:pPr>
        <w:pStyle w:val="Heading2"/>
      </w:pPr>
      <w:bookmarkStart w:id="6" w:name="_Toc37050554"/>
      <w:r w:rsidRPr="00B63418">
        <w:t>PASSIVE KEYLESS ENTRY</w:t>
      </w:r>
      <w:bookmarkEnd w:id="6"/>
    </w:p>
    <w:p w14:paraId="75FD4DFD" w14:textId="3E34734F" w:rsidR="00DE680C" w:rsidRDefault="00DE680C" w:rsidP="00DE680C">
      <w:r>
        <w:t xml:space="preserve">Security! A key component every customer and industry focuses on. The automobile industry deals with a lot of unauthorized access and hassle when it comes to security of an automobile. The ease of how an automobile security is dealt in this age of technology is a vast pool of technology and devices for just unlocking and doing other basic actions for ease of use. </w:t>
      </w:r>
    </w:p>
    <w:p w14:paraId="11A5D807" w14:textId="7D386A92" w:rsidR="00DE680C" w:rsidRDefault="004D2A2A" w:rsidP="00DE680C">
      <w:r w:rsidRPr="004D2A2A">
        <w:rPr>
          <w:noProof/>
        </w:rPr>
        <w:lastRenderedPageBreak/>
        <w:drawing>
          <wp:anchor distT="0" distB="0" distL="114300" distR="114300" simplePos="0" relativeHeight="251668480" behindDoc="1" locked="0" layoutInCell="1" allowOverlap="1" wp14:anchorId="12D0372E" wp14:editId="6AF04E0C">
            <wp:simplePos x="0" y="0"/>
            <wp:positionH relativeFrom="column">
              <wp:posOffset>43180</wp:posOffset>
            </wp:positionH>
            <wp:positionV relativeFrom="paragraph">
              <wp:posOffset>1189355</wp:posOffset>
            </wp:positionV>
            <wp:extent cx="2667000" cy="1714500"/>
            <wp:effectExtent l="0" t="0" r="0" b="0"/>
            <wp:wrapTight wrapText="bothSides">
              <wp:wrapPolygon edited="0">
                <wp:start x="0" y="0"/>
                <wp:lineTo x="0" y="21360"/>
                <wp:lineTo x="21446" y="21360"/>
                <wp:lineTo x="21446" y="0"/>
                <wp:lineTo x="0" y="0"/>
              </wp:wrapPolygon>
            </wp:wrapTight>
            <wp:docPr id="26" name="Picture 26" descr="C:\Users\PRACHURJYA\Desktop\Version_2\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URJYA\Desktop\Version_2\images.jf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anchor>
        </w:drawing>
      </w:r>
      <w:r w:rsidR="00DE680C">
        <w:t>Late 1900 has seen the use of electronics and highly new iterations of automobile show that the shift from analog and the self-control of electronics to a more sensor based and wireless ways of controlling the security and automobile lock feature. The system has its own perks and loopholes. Security is a major concern for customers and the industry has been working for more better and sophisticated systems.</w:t>
      </w:r>
    </w:p>
    <w:p w14:paraId="225D346D" w14:textId="77777777" w:rsidR="00DE680C" w:rsidRDefault="00DE680C" w:rsidP="00DE680C">
      <w:r>
        <w:t>The next generation saw the use of proximity sensors for the security feature of a vehicle using a button on the door called the request sensor system. This mandated the key fob be on the user whenever locking or unlocking the vehicle. The key would have to be in the vicinity for the request buttons to work for the feature it is assigned to.</w:t>
      </w:r>
    </w:p>
    <w:p w14:paraId="6CB0EFB2" w14:textId="77777777" w:rsidR="00DE680C" w:rsidRDefault="00DE680C" w:rsidP="00DE680C">
      <w:r>
        <w:t>The new system uses a more advanced sensor system to detect movement of the hand placement of the user on the door handle. This helps in unlocking the vehicle without any button press on the key fob or the request button system. This has a sophisticated system for security and also the ease of access to the vehicle. Also around this technology, the use of wrist band having the sensor system to lock and unlock the vehicle have been used by manufactures to attract customer showcasing the ease of access. The boot release system using the foot waving underneath the trunk also has been used by many manufacturers.</w:t>
      </w:r>
    </w:p>
    <w:p w14:paraId="5AE85F0C" w14:textId="77777777" w:rsidR="00DE680C" w:rsidRPr="00A04940" w:rsidRDefault="00DE680C" w:rsidP="00DE680C"/>
    <w:p w14:paraId="1048BED7" w14:textId="7AA4C35F" w:rsidR="00310DB8" w:rsidRDefault="00310DB8" w:rsidP="00310DB8">
      <w:pPr>
        <w:spacing w:after="160" w:line="259" w:lineRule="auto"/>
      </w:pPr>
    </w:p>
    <w:p w14:paraId="1DE7FF1D" w14:textId="36D1DCB3" w:rsidR="00B63418" w:rsidRDefault="00B63418" w:rsidP="00310DB8">
      <w:pPr>
        <w:spacing w:after="160" w:line="259" w:lineRule="auto"/>
      </w:pPr>
    </w:p>
    <w:p w14:paraId="2C0C8C48" w14:textId="0E363E60" w:rsidR="004C1AFA" w:rsidRDefault="004C1AFA" w:rsidP="00310DB8">
      <w:pPr>
        <w:spacing w:after="160" w:line="259" w:lineRule="auto"/>
      </w:pPr>
    </w:p>
    <w:p w14:paraId="5203A770" w14:textId="2DA48EA1" w:rsidR="004C1AFA" w:rsidRDefault="004C1AFA" w:rsidP="00310DB8">
      <w:pPr>
        <w:spacing w:after="160" w:line="259" w:lineRule="auto"/>
      </w:pPr>
    </w:p>
    <w:p w14:paraId="1D007D13" w14:textId="4526A423" w:rsidR="004C1AFA" w:rsidRDefault="004C1AFA" w:rsidP="00310DB8">
      <w:pPr>
        <w:spacing w:after="160" w:line="259" w:lineRule="auto"/>
      </w:pPr>
    </w:p>
    <w:p w14:paraId="7673A129" w14:textId="2CFE8963" w:rsidR="004D2A2A" w:rsidRDefault="004D2A2A" w:rsidP="00310DB8">
      <w:pPr>
        <w:spacing w:after="160" w:line="259" w:lineRule="auto"/>
      </w:pPr>
    </w:p>
    <w:p w14:paraId="3BE9685E" w14:textId="494A1658" w:rsidR="004D2A2A" w:rsidRDefault="004D2A2A" w:rsidP="00310DB8">
      <w:pPr>
        <w:spacing w:after="160" w:line="259" w:lineRule="auto"/>
      </w:pPr>
    </w:p>
    <w:p w14:paraId="3A48064F" w14:textId="77777777" w:rsidR="004D2A2A" w:rsidRDefault="004D2A2A" w:rsidP="00310DB8">
      <w:pPr>
        <w:spacing w:after="160" w:line="259" w:lineRule="auto"/>
      </w:pPr>
    </w:p>
    <w:p w14:paraId="74E5883E" w14:textId="77777777" w:rsidR="004C1AFA" w:rsidRDefault="004C1AFA" w:rsidP="00310DB8">
      <w:pPr>
        <w:spacing w:after="160" w:line="259" w:lineRule="auto"/>
      </w:pPr>
    </w:p>
    <w:p w14:paraId="5FBF6476" w14:textId="7D9824D4" w:rsidR="00DE680C" w:rsidRDefault="00DE680C" w:rsidP="00D85D73">
      <w:pPr>
        <w:pStyle w:val="Heading1"/>
      </w:pPr>
      <w:bookmarkStart w:id="7" w:name="_Toc37050555"/>
      <w:r>
        <w:lastRenderedPageBreak/>
        <w:t>REQUIREMENTS</w:t>
      </w:r>
      <w:bookmarkEnd w:id="7"/>
    </w:p>
    <w:p w14:paraId="19FBE6CB" w14:textId="77777777" w:rsidR="00971B96" w:rsidRPr="004A1795" w:rsidRDefault="00971B96" w:rsidP="004A1795">
      <w:pPr>
        <w:pStyle w:val="Heading2"/>
      </w:pPr>
      <w:bookmarkStart w:id="8" w:name="_Toc37050556"/>
      <w:r w:rsidRPr="004A1795">
        <w:t>ADVANCED AIRBAG SYSTEM</w:t>
      </w:r>
      <w:bookmarkEnd w:id="8"/>
      <w:r w:rsidRPr="004A1795">
        <w:t xml:space="preserve"> </w:t>
      </w:r>
    </w:p>
    <w:p w14:paraId="6FD1A8E0" w14:textId="7D9AB8F7" w:rsidR="00971B96" w:rsidRDefault="00971B96" w:rsidP="00A51869">
      <w:pPr>
        <w:pStyle w:val="Heading3"/>
      </w:pPr>
      <w:bookmarkStart w:id="9" w:name="_Toc37050557"/>
      <w:r>
        <w:t>HIGH LEVEL AND LOW LEVEL REQUIREMENTS</w:t>
      </w:r>
      <w:bookmarkEnd w:id="9"/>
      <w:r>
        <w:t xml:space="preserve"> </w:t>
      </w:r>
    </w:p>
    <w:tbl>
      <w:tblPr>
        <w:tblStyle w:val="GridTable4-Accent11"/>
        <w:tblW w:w="9852" w:type="dxa"/>
        <w:tblLook w:val="04A0" w:firstRow="1" w:lastRow="0" w:firstColumn="1" w:lastColumn="0" w:noHBand="0" w:noVBand="1"/>
      </w:tblPr>
      <w:tblGrid>
        <w:gridCol w:w="965"/>
        <w:gridCol w:w="2213"/>
        <w:gridCol w:w="4057"/>
        <w:gridCol w:w="2617"/>
      </w:tblGrid>
      <w:tr w:rsidR="00971B96" w14:paraId="2C420634" w14:textId="77777777" w:rsidTr="007B096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65" w:type="dxa"/>
          </w:tcPr>
          <w:p w14:paraId="59487CE1" w14:textId="77777777" w:rsidR="00971B96" w:rsidRPr="00917A70" w:rsidRDefault="00971B96" w:rsidP="0042315F">
            <w:pPr>
              <w:rPr>
                <w:color w:val="auto"/>
                <w:sz w:val="20"/>
                <w:szCs w:val="20"/>
              </w:rPr>
            </w:pPr>
            <w:r w:rsidRPr="00917A70">
              <w:rPr>
                <w:color w:val="auto"/>
                <w:sz w:val="20"/>
                <w:szCs w:val="20"/>
              </w:rPr>
              <w:t>S.no</w:t>
            </w:r>
          </w:p>
        </w:tc>
        <w:tc>
          <w:tcPr>
            <w:tcW w:w="2213" w:type="dxa"/>
          </w:tcPr>
          <w:p w14:paraId="4CEBA5F8" w14:textId="77777777" w:rsidR="00971B96" w:rsidRPr="00917A70" w:rsidRDefault="00971B96" w:rsidP="0042315F">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17A70">
              <w:rPr>
                <w:color w:val="auto"/>
                <w:sz w:val="20"/>
                <w:szCs w:val="20"/>
              </w:rPr>
              <w:t>Stakeholder Requirements</w:t>
            </w:r>
          </w:p>
        </w:tc>
        <w:tc>
          <w:tcPr>
            <w:tcW w:w="4057" w:type="dxa"/>
          </w:tcPr>
          <w:p w14:paraId="074AF9F5" w14:textId="77777777" w:rsidR="00971B96" w:rsidRPr="00917A70" w:rsidRDefault="00971B96" w:rsidP="0042315F">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17A70">
              <w:rPr>
                <w:color w:val="auto"/>
                <w:sz w:val="20"/>
                <w:szCs w:val="20"/>
              </w:rPr>
              <w:t>System Requirements</w:t>
            </w:r>
          </w:p>
        </w:tc>
        <w:tc>
          <w:tcPr>
            <w:tcW w:w="2617" w:type="dxa"/>
          </w:tcPr>
          <w:p w14:paraId="6263DDD4" w14:textId="77777777" w:rsidR="00971B96" w:rsidRPr="00917A70" w:rsidRDefault="00971B96" w:rsidP="0042315F">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917A70">
              <w:rPr>
                <w:color w:val="auto"/>
                <w:sz w:val="20"/>
                <w:szCs w:val="20"/>
              </w:rPr>
              <w:t>Software Requirements</w:t>
            </w:r>
          </w:p>
        </w:tc>
      </w:tr>
      <w:tr w:rsidR="00971B96" w14:paraId="54D5FB83" w14:textId="77777777" w:rsidTr="007B0961">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965" w:type="dxa"/>
          </w:tcPr>
          <w:p w14:paraId="7BF4B9DA" w14:textId="77777777" w:rsidR="00971B96" w:rsidRPr="00917A70" w:rsidRDefault="00971B96" w:rsidP="0042315F">
            <w:pPr>
              <w:jc w:val="center"/>
              <w:rPr>
                <w:sz w:val="20"/>
                <w:szCs w:val="20"/>
              </w:rPr>
            </w:pPr>
            <w:r w:rsidRPr="00917A70">
              <w:rPr>
                <w:sz w:val="20"/>
                <w:szCs w:val="20"/>
              </w:rPr>
              <w:t>1</w:t>
            </w:r>
          </w:p>
        </w:tc>
        <w:tc>
          <w:tcPr>
            <w:tcW w:w="2213" w:type="dxa"/>
          </w:tcPr>
          <w:p w14:paraId="768ACC8A"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Alarm after 5sec when Seatbelt system integrated at seat back rest is not applied after ignition.</w:t>
            </w:r>
          </w:p>
        </w:tc>
        <w:tc>
          <w:tcPr>
            <w:tcW w:w="4057" w:type="dxa"/>
          </w:tcPr>
          <w:p w14:paraId="45D5BD26" w14:textId="4D2AEF66" w:rsidR="00971B96" w:rsidRPr="00917A70" w:rsidRDefault="0094315E"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Buzzer, Atmega</w:t>
            </w:r>
            <w:r w:rsidR="00971B96" w:rsidRPr="00917A70">
              <w:rPr>
                <w:sz w:val="20"/>
                <w:szCs w:val="20"/>
              </w:rPr>
              <w:t xml:space="preserve"> 328p</w:t>
            </w:r>
            <w:r w:rsidRPr="00917A70">
              <w:rPr>
                <w:sz w:val="20"/>
                <w:szCs w:val="20"/>
              </w:rPr>
              <w:t>, LED, weight</w:t>
            </w:r>
            <w:r w:rsidR="00971B96" w:rsidRPr="00917A70">
              <w:rPr>
                <w:sz w:val="20"/>
                <w:szCs w:val="20"/>
              </w:rPr>
              <w:t xml:space="preserve"> sensor.</w:t>
            </w:r>
          </w:p>
        </w:tc>
        <w:tc>
          <w:tcPr>
            <w:tcW w:w="2617" w:type="dxa"/>
          </w:tcPr>
          <w:p w14:paraId="33C62DC0" w14:textId="7310AB8D"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Arduino API,Matlab(</w:t>
            </w:r>
            <w:r w:rsidR="0094315E" w:rsidRPr="00917A70">
              <w:rPr>
                <w:sz w:val="20"/>
                <w:szCs w:val="20"/>
              </w:rPr>
              <w:t>Simulink</w:t>
            </w:r>
            <w:r w:rsidRPr="00917A70">
              <w:rPr>
                <w:sz w:val="20"/>
                <w:szCs w:val="20"/>
              </w:rPr>
              <w:t>)</w:t>
            </w:r>
          </w:p>
        </w:tc>
      </w:tr>
      <w:tr w:rsidR="00971B96" w14:paraId="5F382E26" w14:textId="77777777" w:rsidTr="007B0961">
        <w:trPr>
          <w:trHeight w:val="1148"/>
        </w:trPr>
        <w:tc>
          <w:tcPr>
            <w:cnfStyle w:val="001000000000" w:firstRow="0" w:lastRow="0" w:firstColumn="1" w:lastColumn="0" w:oddVBand="0" w:evenVBand="0" w:oddHBand="0" w:evenHBand="0" w:firstRowFirstColumn="0" w:firstRowLastColumn="0" w:lastRowFirstColumn="0" w:lastRowLastColumn="0"/>
            <w:tcW w:w="965" w:type="dxa"/>
          </w:tcPr>
          <w:p w14:paraId="301EA57C" w14:textId="77777777" w:rsidR="00971B96" w:rsidRPr="00917A70" w:rsidRDefault="00971B96" w:rsidP="0042315F">
            <w:pPr>
              <w:jc w:val="center"/>
              <w:rPr>
                <w:sz w:val="20"/>
                <w:szCs w:val="20"/>
              </w:rPr>
            </w:pPr>
            <w:r w:rsidRPr="00917A70">
              <w:rPr>
                <w:sz w:val="20"/>
                <w:szCs w:val="20"/>
              </w:rPr>
              <w:t>2</w:t>
            </w:r>
          </w:p>
        </w:tc>
        <w:tc>
          <w:tcPr>
            <w:tcW w:w="2213" w:type="dxa"/>
          </w:tcPr>
          <w:p w14:paraId="22BF582C" w14:textId="64B4CF99"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When front airbag is triggered during the manual driving mode,</w:t>
            </w:r>
            <w:r w:rsidR="0094315E">
              <w:rPr>
                <w:sz w:val="20"/>
                <w:szCs w:val="20"/>
              </w:rPr>
              <w:t xml:space="preserve"> </w:t>
            </w:r>
            <w:r w:rsidRPr="00917A70">
              <w:rPr>
                <w:sz w:val="20"/>
                <w:szCs w:val="20"/>
              </w:rPr>
              <w:t>the steering is retracted automatically near dash board.</w:t>
            </w:r>
          </w:p>
        </w:tc>
        <w:tc>
          <w:tcPr>
            <w:tcW w:w="4057" w:type="dxa"/>
          </w:tcPr>
          <w:p w14:paraId="21A64676" w14:textId="3E0BE22D"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 xml:space="preserve">Servo </w:t>
            </w:r>
            <w:r w:rsidR="0094315E" w:rsidRPr="00917A70">
              <w:rPr>
                <w:sz w:val="20"/>
                <w:szCs w:val="20"/>
              </w:rPr>
              <w:t>motor, crash</w:t>
            </w:r>
            <w:r w:rsidRPr="00917A70">
              <w:rPr>
                <w:sz w:val="20"/>
                <w:szCs w:val="20"/>
              </w:rPr>
              <w:t xml:space="preserve"> detection sensor,</w:t>
            </w:r>
            <w:r w:rsidR="0094315E">
              <w:rPr>
                <w:sz w:val="20"/>
                <w:szCs w:val="20"/>
              </w:rPr>
              <w:t xml:space="preserve"> </w:t>
            </w:r>
            <w:r w:rsidRPr="00917A70">
              <w:rPr>
                <w:sz w:val="20"/>
                <w:szCs w:val="20"/>
              </w:rPr>
              <w:t>accelerometer,</w:t>
            </w:r>
            <w:r w:rsidR="0094315E">
              <w:rPr>
                <w:sz w:val="20"/>
                <w:szCs w:val="20"/>
              </w:rPr>
              <w:t xml:space="preserve"> </w:t>
            </w:r>
            <w:r w:rsidRPr="00917A70">
              <w:rPr>
                <w:sz w:val="20"/>
                <w:szCs w:val="20"/>
              </w:rPr>
              <w:t>airbag(led)</w:t>
            </w:r>
          </w:p>
        </w:tc>
        <w:tc>
          <w:tcPr>
            <w:tcW w:w="2617" w:type="dxa"/>
          </w:tcPr>
          <w:p w14:paraId="02E9D25F" w14:textId="25B9D1E7"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Arduino API,Matlab(</w:t>
            </w:r>
            <w:r w:rsidR="0094315E" w:rsidRPr="00917A70">
              <w:rPr>
                <w:sz w:val="20"/>
                <w:szCs w:val="20"/>
              </w:rPr>
              <w:t>Simulink</w:t>
            </w:r>
            <w:r w:rsidRPr="00917A70">
              <w:rPr>
                <w:sz w:val="20"/>
                <w:szCs w:val="20"/>
              </w:rPr>
              <w:t>)</w:t>
            </w:r>
          </w:p>
        </w:tc>
      </w:tr>
      <w:tr w:rsidR="00971B96" w14:paraId="3B5C5342" w14:textId="77777777" w:rsidTr="007B0961">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965" w:type="dxa"/>
          </w:tcPr>
          <w:p w14:paraId="094F4506" w14:textId="77777777" w:rsidR="00971B96" w:rsidRPr="00917A70" w:rsidRDefault="00971B96" w:rsidP="0042315F">
            <w:pPr>
              <w:jc w:val="center"/>
              <w:rPr>
                <w:sz w:val="20"/>
                <w:szCs w:val="20"/>
              </w:rPr>
            </w:pPr>
            <w:r w:rsidRPr="00917A70">
              <w:rPr>
                <w:sz w:val="20"/>
                <w:szCs w:val="20"/>
              </w:rPr>
              <w:t>3</w:t>
            </w:r>
          </w:p>
        </w:tc>
        <w:tc>
          <w:tcPr>
            <w:tcW w:w="2213" w:type="dxa"/>
          </w:tcPr>
          <w:p w14:paraId="411799CC"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Laterally positioned wing shaped airbags to also be triggered depending on impact level.</w:t>
            </w:r>
          </w:p>
        </w:tc>
        <w:tc>
          <w:tcPr>
            <w:tcW w:w="4057" w:type="dxa"/>
          </w:tcPr>
          <w:p w14:paraId="4173FDCD"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crash detection sensor,accelerometer,airbag(led)</w:t>
            </w:r>
          </w:p>
        </w:tc>
        <w:tc>
          <w:tcPr>
            <w:tcW w:w="2617" w:type="dxa"/>
          </w:tcPr>
          <w:p w14:paraId="19DC8162" w14:textId="195DFA86"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Arduino API,Matlab(</w:t>
            </w:r>
            <w:r w:rsidR="0094315E" w:rsidRPr="00917A70">
              <w:rPr>
                <w:sz w:val="20"/>
                <w:szCs w:val="20"/>
              </w:rPr>
              <w:t>Simulink</w:t>
            </w:r>
            <w:r w:rsidRPr="00917A70">
              <w:rPr>
                <w:sz w:val="20"/>
                <w:szCs w:val="20"/>
              </w:rPr>
              <w:t>)</w:t>
            </w:r>
          </w:p>
        </w:tc>
      </w:tr>
      <w:tr w:rsidR="00971B96" w14:paraId="18ACDF92" w14:textId="77777777" w:rsidTr="007B0961">
        <w:trPr>
          <w:trHeight w:val="1235"/>
        </w:trPr>
        <w:tc>
          <w:tcPr>
            <w:cnfStyle w:val="001000000000" w:firstRow="0" w:lastRow="0" w:firstColumn="1" w:lastColumn="0" w:oddVBand="0" w:evenVBand="0" w:oddHBand="0" w:evenHBand="0" w:firstRowFirstColumn="0" w:firstRowLastColumn="0" w:lastRowFirstColumn="0" w:lastRowLastColumn="0"/>
            <w:tcW w:w="965" w:type="dxa"/>
          </w:tcPr>
          <w:p w14:paraId="5FF2EFD4" w14:textId="77777777" w:rsidR="00971B96" w:rsidRPr="00917A70" w:rsidRDefault="00971B96" w:rsidP="0042315F">
            <w:pPr>
              <w:jc w:val="center"/>
              <w:rPr>
                <w:sz w:val="20"/>
                <w:szCs w:val="20"/>
              </w:rPr>
            </w:pPr>
            <w:r w:rsidRPr="00917A70">
              <w:rPr>
                <w:sz w:val="20"/>
                <w:szCs w:val="20"/>
              </w:rPr>
              <w:t>4</w:t>
            </w:r>
          </w:p>
        </w:tc>
        <w:tc>
          <w:tcPr>
            <w:tcW w:w="2213" w:type="dxa"/>
          </w:tcPr>
          <w:p w14:paraId="05E78497" w14:textId="77777777"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Facilitate seat belt tensioning during any crash.</w:t>
            </w:r>
          </w:p>
        </w:tc>
        <w:tc>
          <w:tcPr>
            <w:tcW w:w="4057" w:type="dxa"/>
          </w:tcPr>
          <w:p w14:paraId="1DD64FE7" w14:textId="0F49FFF6"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crash detection sensor,</w:t>
            </w:r>
            <w:r w:rsidR="0094315E">
              <w:rPr>
                <w:sz w:val="20"/>
                <w:szCs w:val="20"/>
              </w:rPr>
              <w:t xml:space="preserve"> </w:t>
            </w:r>
            <w:r w:rsidRPr="00917A70">
              <w:rPr>
                <w:sz w:val="20"/>
                <w:szCs w:val="20"/>
              </w:rPr>
              <w:t>accelerometer,</w:t>
            </w:r>
            <w:r w:rsidR="0094315E">
              <w:rPr>
                <w:sz w:val="20"/>
                <w:szCs w:val="20"/>
              </w:rPr>
              <w:t xml:space="preserve"> </w:t>
            </w:r>
            <w:r w:rsidRPr="00917A70">
              <w:rPr>
                <w:sz w:val="20"/>
                <w:szCs w:val="20"/>
              </w:rPr>
              <w:t>seatbelt tensioner(led)</w:t>
            </w:r>
          </w:p>
        </w:tc>
        <w:tc>
          <w:tcPr>
            <w:tcW w:w="2617" w:type="dxa"/>
          </w:tcPr>
          <w:p w14:paraId="41C4097D" w14:textId="5E874DC0"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Arduino API,Matlab(</w:t>
            </w:r>
            <w:r w:rsidR="0094315E" w:rsidRPr="00917A70">
              <w:rPr>
                <w:sz w:val="20"/>
                <w:szCs w:val="20"/>
              </w:rPr>
              <w:t>Simulink</w:t>
            </w:r>
            <w:r w:rsidRPr="00917A70">
              <w:rPr>
                <w:sz w:val="20"/>
                <w:szCs w:val="20"/>
              </w:rPr>
              <w:t>)</w:t>
            </w:r>
          </w:p>
        </w:tc>
      </w:tr>
    </w:tbl>
    <w:p w14:paraId="7CA25057" w14:textId="73ABA686" w:rsidR="007B0961" w:rsidRPr="00575DD5" w:rsidRDefault="007B0961" w:rsidP="007B0961">
      <w:pPr>
        <w:pStyle w:val="Caption"/>
        <w:jc w:val="center"/>
      </w:pPr>
      <w:bookmarkStart w:id="10" w:name="_Toc37050853"/>
      <w:r>
        <w:t>Table 1: Advanced Airbag High and Low Level requirements</w:t>
      </w:r>
      <w:bookmarkEnd w:id="10"/>
    </w:p>
    <w:p w14:paraId="5188707B" w14:textId="433015A2" w:rsidR="00971B96" w:rsidRDefault="00971B96" w:rsidP="00971B96"/>
    <w:p w14:paraId="26BAB854" w14:textId="33471336" w:rsidR="004A1795" w:rsidRDefault="004A1795" w:rsidP="00971B96"/>
    <w:p w14:paraId="48B8CA38" w14:textId="77777777" w:rsidR="004A1795" w:rsidRDefault="004A1795" w:rsidP="00971B96"/>
    <w:p w14:paraId="7A500D59" w14:textId="77777777" w:rsidR="00971B96" w:rsidRDefault="00971B96" w:rsidP="00A51869">
      <w:pPr>
        <w:pStyle w:val="Heading3"/>
      </w:pPr>
      <w:bookmarkStart w:id="11" w:name="_Toc37050558"/>
      <w:r w:rsidRPr="001F2DF4">
        <w:t>MARKET ANALYSIS</w:t>
      </w:r>
      <w:bookmarkEnd w:id="11"/>
    </w:p>
    <w:p w14:paraId="6C1D1A66" w14:textId="77777777" w:rsidR="00971B96" w:rsidRDefault="00971B96" w:rsidP="00971B96">
      <w:pPr>
        <w:rPr>
          <w:shd w:val="clear" w:color="auto" w:fill="FFFFFF"/>
        </w:rPr>
      </w:pPr>
    </w:p>
    <w:p w14:paraId="338A99B1" w14:textId="77777777" w:rsidR="00971B96" w:rsidRPr="00D50E64" w:rsidRDefault="00971B96" w:rsidP="00971B96">
      <w:pPr>
        <w:rPr>
          <w:shd w:val="clear" w:color="auto" w:fill="FFFFFF"/>
        </w:rPr>
      </w:pPr>
      <w:r w:rsidRPr="00D50E64">
        <w:rPr>
          <w:shd w:val="clear" w:color="auto" w:fill="FFFFFF"/>
        </w:rPr>
        <w:t>The </w:t>
      </w:r>
      <w:r w:rsidRPr="00D50E64">
        <w:t>automotive airbags &amp; seatbelts market</w:t>
      </w:r>
      <w:r w:rsidRPr="00D50E64">
        <w:rPr>
          <w:shd w:val="clear" w:color="auto" w:fill="FFFFFF"/>
        </w:rPr>
        <w:t xml:space="preserve"> is estimated to be USD 55.77 billion in 2017 and is projected to reach 135.43 billion by 2025, at a CAGR of 11.97% during the forecast period. Increasing demand for safe, more efficient driving experiences, and growing stringency of safety regulations across the globe are playing a key role for driving airbags &amp; seatbelts market. The base year considered for the study is 2017, and the forecast has been provided for the period between 2018 and 2025. The report analyses and forecasts the market size, in terms </w:t>
      </w:r>
      <w:r w:rsidRPr="00D50E64">
        <w:rPr>
          <w:shd w:val="clear" w:color="auto" w:fill="FFFFFF"/>
        </w:rPr>
        <w:lastRenderedPageBreak/>
        <w:t>of volume (000’/million units) and value (USD million/ billion), of the automotive airbags &amp; seatbelts market.</w:t>
      </w:r>
    </w:p>
    <w:p w14:paraId="6736DEA9" w14:textId="77777777" w:rsidR="00971B96" w:rsidRPr="00D50E64" w:rsidRDefault="00971B96" w:rsidP="00971B96">
      <w:r w:rsidRPr="00D50E64">
        <w:t xml:space="preserve">The automotive industry is witnessing a rapid evolution in safety features. The main objective behind the implementation of these features in vehicles is to provide a safer and more efficient and convenient driving experience. The increase in road accidents is a major concern for automobile manufacturers and governments. According to </w:t>
      </w:r>
      <w:r>
        <w:t>NHTSA</w:t>
      </w:r>
      <w:r w:rsidRPr="00D50E64">
        <w:t xml:space="preserve">, the total number of fatalities due to road accidents in the </w:t>
      </w:r>
      <w:r>
        <w:t>US</w:t>
      </w:r>
      <w:r w:rsidRPr="00D50E64">
        <w:t xml:space="preserve"> in 2016 was 37,461, which grew by 5.6% from 2015. These statistics plainly illustrate the often-underestimated dangers inherent in driving a car. While these numbers are staggeringly high, they are fortunately in decline. Much of this decline in the frequency of vehicular crashes can be attributed to the widespread adoption of automotive safety systems, such as seatbelts and airbags.</w:t>
      </w:r>
    </w:p>
    <w:p w14:paraId="3F08DE8C" w14:textId="77777777" w:rsidR="00971B96" w:rsidRPr="00D50E64" w:rsidRDefault="00971B96" w:rsidP="00971B96">
      <w:r w:rsidRPr="00D50E64">
        <w:t xml:space="preserve">Passenger car segment is estimated to be the fastest growing segment of the automotive airbags &amp; seatbelts market, by vehicle. The number of passenger cars is growing at a significant rate in </w:t>
      </w:r>
      <w:r>
        <w:t>the emerging economies of the As</w:t>
      </w:r>
      <w:r w:rsidRPr="00D50E64">
        <w:t xml:space="preserve">ia pacific region. This can be attributed to the rise in </w:t>
      </w:r>
      <w:r>
        <w:t>GDP</w:t>
      </w:r>
      <w:r w:rsidRPr="00D50E64">
        <w:t xml:space="preserve"> and the population of these countries, resulting in improved lifestyle, increased purchasing power of consumers, and development of infrastructure. Airbags and seatbelts are provided as a standard feature in passenger cars in most of the countries for preventing fatalities due to accidents.</w:t>
      </w:r>
    </w:p>
    <w:p w14:paraId="524E82F1" w14:textId="77777777" w:rsidR="00971B96" w:rsidRPr="00D50E64" w:rsidRDefault="00971B96" w:rsidP="00971B96">
      <w:r w:rsidRPr="00D50E64">
        <w:rPr>
          <w:rStyle w:val="Strong"/>
          <w:caps/>
          <w:szCs w:val="24"/>
        </w:rPr>
        <w:t>“side &amp; curtain airbags: the fastest growing segment of the automotive airbags &amp; seatbelts market, by airbags type “</w:t>
      </w:r>
    </w:p>
    <w:p w14:paraId="2902287A" w14:textId="77777777" w:rsidR="00971B96" w:rsidRPr="00D50E64" w:rsidRDefault="00971B96" w:rsidP="00971B96">
      <w:r w:rsidRPr="00D50E64">
        <w:t>Side &amp; curtain airbags are the fastest growing segment of the automotive airbags &amp; seatbelts market, by airbags type. Side airbags are designed to help protect an adult's chest in a serious side-impact crash. These are mounted on the side of the seat or on the door, usually on the roof rail above the side windows. In the event of a side-impact crash, curtain airbags are used to protect an adult's head. According to insurance institute for highway safety, head-protecting side airbags reduce driver fatality risk by 45%. This effectiveness will help to grow the side &amp; curtain airbags market in near future.</w:t>
      </w:r>
    </w:p>
    <w:p w14:paraId="52D78A64" w14:textId="77777777" w:rsidR="00971B96" w:rsidRPr="00D50E64" w:rsidRDefault="00971B96" w:rsidP="00971B96">
      <w:r w:rsidRPr="00D50E64">
        <w:rPr>
          <w:noProof/>
        </w:rPr>
        <w:lastRenderedPageBreak/>
        <w:drawing>
          <wp:inline distT="0" distB="0" distL="0" distR="0" wp14:anchorId="2892B195" wp14:editId="1EB36FBB">
            <wp:extent cx="5943600" cy="2938780"/>
            <wp:effectExtent l="38100" t="57150" r="114300" b="9017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E4EF67" w14:textId="77777777" w:rsidR="00971B96" w:rsidRPr="00D50E64" w:rsidRDefault="00971B96" w:rsidP="00971B96">
      <w:r w:rsidRPr="00D50E64">
        <w:t>the Asia pacific region is estimated to dominate the automotive airbags &amp; seatbelts market, in terms of value, in 2018.the rising consumer income levels, increased vehicle production in developing countries such as India and china, and increase in the number of luxury vehicles in countries such as japan fuel the growth of the automotive airbags &amp; seatbelts market in the Asia pacific region. </w:t>
      </w:r>
    </w:p>
    <w:p w14:paraId="36C10A6D" w14:textId="77777777" w:rsidR="00971B96" w:rsidRPr="00D50E64" w:rsidRDefault="00971B96" w:rsidP="00971B96">
      <w:pPr>
        <w:rPr>
          <w:shd w:val="clear" w:color="auto" w:fill="FFFFFF"/>
        </w:rPr>
      </w:pPr>
      <w:r w:rsidRPr="00D50E64">
        <w:rPr>
          <w:shd w:val="clear" w:color="auto" w:fill="FFFFFF"/>
        </w:rPr>
        <w:t>The Asia pacific region is estimated to hold the largest share, by value, of the automotive airbags &amp; seatbelts market in 2018. The demand for automotive airbags &amp; seatbelts in this region is triggered by increasing vehicle production in developing nations such as china and India and the increasing number of luxury vehicles in cou</w:t>
      </w:r>
      <w:r>
        <w:rPr>
          <w:shd w:val="clear" w:color="auto" w:fill="FFFFFF"/>
        </w:rPr>
        <w:t xml:space="preserve">ntries such as china and japan. </w:t>
      </w:r>
      <w:r w:rsidRPr="00D50E64">
        <w:rPr>
          <w:shd w:val="clear" w:color="auto" w:fill="FFFFFF"/>
        </w:rPr>
        <w:t>This region is also the leading producer of automobiles in the world.</w:t>
      </w:r>
    </w:p>
    <w:p w14:paraId="26B9C06E" w14:textId="77777777" w:rsidR="00971B96" w:rsidRPr="00957BB2" w:rsidRDefault="00971B96" w:rsidP="00971B96">
      <w:pPr>
        <w:jc w:val="center"/>
      </w:pPr>
      <w:r w:rsidRPr="00D50E64">
        <w:rPr>
          <w:noProof/>
        </w:rPr>
        <w:drawing>
          <wp:inline distT="0" distB="0" distL="0" distR="0" wp14:anchorId="64D2212A" wp14:editId="6C4F25FE">
            <wp:extent cx="3983230" cy="2098431"/>
            <wp:effectExtent l="76200" t="76200" r="132080" b="13081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845" cy="2115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804B7" w14:textId="4048A41F" w:rsidR="00971B96" w:rsidRDefault="00971B96" w:rsidP="00B9565C">
      <w:pPr>
        <w:rPr>
          <w:rStyle w:val="Strong"/>
          <w:b w:val="0"/>
        </w:rPr>
      </w:pPr>
      <w:r>
        <w:rPr>
          <w:rStyle w:val="Strong"/>
          <w:b w:val="0"/>
        </w:rPr>
        <w:t xml:space="preserve"> </w:t>
      </w:r>
    </w:p>
    <w:p w14:paraId="3DCD198C" w14:textId="60B2DB52" w:rsidR="00B9565C" w:rsidRDefault="00B9565C" w:rsidP="00B9565C">
      <w:pPr>
        <w:rPr>
          <w:rStyle w:val="Strong"/>
          <w:b w:val="0"/>
        </w:rPr>
      </w:pPr>
    </w:p>
    <w:p w14:paraId="4894CB0E" w14:textId="77777777" w:rsidR="00B9565C" w:rsidRDefault="00B9565C" w:rsidP="00B9565C">
      <w:pPr>
        <w:rPr>
          <w:rStyle w:val="Strong"/>
          <w:b w:val="0"/>
        </w:rPr>
      </w:pPr>
    </w:p>
    <w:p w14:paraId="53F77A09" w14:textId="77777777" w:rsidR="007B0961" w:rsidRDefault="007B0961" w:rsidP="007B0961">
      <w:pPr>
        <w:pStyle w:val="Heading3"/>
      </w:pPr>
      <w:bookmarkStart w:id="12" w:name="_Toc32182802"/>
      <w:bookmarkStart w:id="13" w:name="_Toc34608216"/>
      <w:bookmarkStart w:id="14" w:name="_Toc37050559"/>
      <w:r>
        <w:lastRenderedPageBreak/>
        <w:t>S.W.O.T. ANALYSIS</w:t>
      </w:r>
      <w:bookmarkEnd w:id="14"/>
    </w:p>
    <w:tbl>
      <w:tblPr>
        <w:tblStyle w:val="ListTable2-Accent2"/>
        <w:tblW w:w="0" w:type="auto"/>
        <w:tblLook w:val="04A0" w:firstRow="1" w:lastRow="0" w:firstColumn="1" w:lastColumn="0" w:noHBand="0" w:noVBand="1"/>
      </w:tblPr>
      <w:tblGrid>
        <w:gridCol w:w="4675"/>
        <w:gridCol w:w="4675"/>
      </w:tblGrid>
      <w:tr w:rsidR="007B0961" w14:paraId="3A7C97BA" w14:textId="77777777" w:rsidTr="00D60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119704" w14:textId="77777777" w:rsidR="007B0961" w:rsidRPr="00BF0498" w:rsidRDefault="007B0961" w:rsidP="00D60137">
            <w:pPr>
              <w:jc w:val="center"/>
            </w:pPr>
            <w:r w:rsidRPr="00BF0498">
              <w:t>STRENGTH</w:t>
            </w:r>
          </w:p>
        </w:tc>
        <w:tc>
          <w:tcPr>
            <w:tcW w:w="4675" w:type="dxa"/>
          </w:tcPr>
          <w:p w14:paraId="35DB55F0" w14:textId="77777777" w:rsidR="007B0961" w:rsidRPr="00BF0498" w:rsidRDefault="007B0961" w:rsidP="00D60137">
            <w:pPr>
              <w:jc w:val="center"/>
              <w:cnfStyle w:val="100000000000" w:firstRow="1" w:lastRow="0" w:firstColumn="0" w:lastColumn="0" w:oddVBand="0" w:evenVBand="0" w:oddHBand="0" w:evenHBand="0" w:firstRowFirstColumn="0" w:firstRowLastColumn="0" w:lastRowFirstColumn="0" w:lastRowLastColumn="0"/>
            </w:pPr>
            <w:r w:rsidRPr="00BF0498">
              <w:t>WEAKNESS</w:t>
            </w:r>
          </w:p>
        </w:tc>
      </w:tr>
      <w:tr w:rsidR="007B0961" w14:paraId="619B2CE5" w14:textId="77777777" w:rsidTr="00D6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D5959B" w14:textId="77777777" w:rsidR="007B0961" w:rsidRPr="004A1795" w:rsidRDefault="007B0961" w:rsidP="00D60137">
            <w:pPr>
              <w:pStyle w:val="ListParagraph"/>
              <w:numPr>
                <w:ilvl w:val="0"/>
                <w:numId w:val="4"/>
              </w:numPr>
              <w:rPr>
                <w:b w:val="0"/>
              </w:rPr>
            </w:pPr>
            <w:r w:rsidRPr="004A1795">
              <w:rPr>
                <w:b w:val="0"/>
              </w:rPr>
              <w:t>Retractable steering to</w:t>
            </w:r>
            <w:r>
              <w:rPr>
                <w:b w:val="0"/>
              </w:rPr>
              <w:t xml:space="preserve"> ensure max inflation of airbag</w:t>
            </w:r>
          </w:p>
          <w:p w14:paraId="14D94FC0" w14:textId="77777777" w:rsidR="007B0961" w:rsidRPr="004A1795" w:rsidRDefault="007B0961" w:rsidP="00D60137">
            <w:pPr>
              <w:pStyle w:val="ListParagraph"/>
              <w:numPr>
                <w:ilvl w:val="0"/>
                <w:numId w:val="4"/>
              </w:numPr>
            </w:pPr>
            <w:r w:rsidRPr="004A1795">
              <w:rPr>
                <w:b w:val="0"/>
              </w:rPr>
              <w:t>System ensures that occupant is Properly restraint with applied Seat belt  tensioners</w:t>
            </w:r>
          </w:p>
        </w:tc>
        <w:tc>
          <w:tcPr>
            <w:tcW w:w="4675" w:type="dxa"/>
          </w:tcPr>
          <w:p w14:paraId="6FD53690" w14:textId="77777777" w:rsidR="007B0961" w:rsidRDefault="007B0961" w:rsidP="00D6013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rsidRPr="004A1795">
              <w:t>During a crash,</w:t>
            </w:r>
            <w:r>
              <w:t xml:space="preserve"> </w:t>
            </w:r>
            <w:r w:rsidRPr="004A1795">
              <w:t>the airbag deployment can be harmful any child/occupant who is in close proximity to airbag deployment</w:t>
            </w:r>
          </w:p>
        </w:tc>
      </w:tr>
      <w:tr w:rsidR="007B0961" w14:paraId="591CD8F8" w14:textId="77777777" w:rsidTr="00D60137">
        <w:tc>
          <w:tcPr>
            <w:cnfStyle w:val="001000000000" w:firstRow="0" w:lastRow="0" w:firstColumn="1" w:lastColumn="0" w:oddVBand="0" w:evenVBand="0" w:oddHBand="0" w:evenHBand="0" w:firstRowFirstColumn="0" w:firstRowLastColumn="0" w:lastRowFirstColumn="0" w:lastRowLastColumn="0"/>
            <w:tcW w:w="4675" w:type="dxa"/>
          </w:tcPr>
          <w:p w14:paraId="19162D54" w14:textId="77777777" w:rsidR="007B0961" w:rsidRPr="00BF0498" w:rsidRDefault="007B0961" w:rsidP="00D60137">
            <w:pPr>
              <w:jc w:val="center"/>
            </w:pPr>
            <w:r w:rsidRPr="00BF0498">
              <w:t>OPPORTUNITY</w:t>
            </w:r>
          </w:p>
        </w:tc>
        <w:tc>
          <w:tcPr>
            <w:tcW w:w="4675" w:type="dxa"/>
          </w:tcPr>
          <w:p w14:paraId="02D5A4B8" w14:textId="77777777" w:rsidR="007B0961" w:rsidRPr="00FA2282" w:rsidRDefault="007B0961" w:rsidP="00D60137">
            <w:pPr>
              <w:jc w:val="center"/>
              <w:cnfStyle w:val="000000000000" w:firstRow="0" w:lastRow="0" w:firstColumn="0" w:lastColumn="0" w:oddVBand="0" w:evenVBand="0" w:oddHBand="0" w:evenHBand="0" w:firstRowFirstColumn="0" w:firstRowLastColumn="0" w:lastRowFirstColumn="0" w:lastRowLastColumn="0"/>
              <w:rPr>
                <w:b/>
              </w:rPr>
            </w:pPr>
            <w:r w:rsidRPr="00FA2282">
              <w:rPr>
                <w:b/>
              </w:rPr>
              <w:t>THREAT</w:t>
            </w:r>
          </w:p>
        </w:tc>
      </w:tr>
      <w:tr w:rsidR="007B0961" w14:paraId="2FF863DA" w14:textId="77777777" w:rsidTr="00D60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BC8FCB" w14:textId="77777777" w:rsidR="007B0961" w:rsidRPr="004A1795" w:rsidRDefault="007B0961" w:rsidP="00D60137">
            <w:pPr>
              <w:pStyle w:val="ListParagraph"/>
              <w:numPr>
                <w:ilvl w:val="0"/>
                <w:numId w:val="4"/>
              </w:numPr>
              <w:rPr>
                <w:b w:val="0"/>
              </w:rPr>
            </w:pPr>
            <w:r w:rsidRPr="004A1795">
              <w:rPr>
                <w:b w:val="0"/>
              </w:rPr>
              <w:t>Efficient  ways can be taken in account for child occupant</w:t>
            </w:r>
          </w:p>
        </w:tc>
        <w:tc>
          <w:tcPr>
            <w:tcW w:w="4675" w:type="dxa"/>
          </w:tcPr>
          <w:p w14:paraId="56E5263A" w14:textId="77777777" w:rsidR="007B0961" w:rsidRDefault="007B0961" w:rsidP="00D6013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rsidRPr="004A1795">
              <w:t>Fatal Injuries can occur when someone is very close to or direct contact with air bag module when it deploys</w:t>
            </w:r>
          </w:p>
        </w:tc>
      </w:tr>
    </w:tbl>
    <w:p w14:paraId="671B616F" w14:textId="3846E374" w:rsidR="007B0961" w:rsidRPr="00575DD5" w:rsidRDefault="007B0961" w:rsidP="007B0961">
      <w:pPr>
        <w:pStyle w:val="Caption"/>
        <w:jc w:val="center"/>
      </w:pPr>
      <w:bookmarkStart w:id="15" w:name="_Toc37050854"/>
      <w:r>
        <w:t>Table 2: Advanced Airbag SWOT Analysis</w:t>
      </w:r>
      <w:bookmarkEnd w:id="15"/>
    </w:p>
    <w:p w14:paraId="20127FEC" w14:textId="77777777" w:rsidR="007B0961" w:rsidRDefault="007B0961" w:rsidP="00A51869">
      <w:pPr>
        <w:pStyle w:val="Heading3"/>
      </w:pPr>
    </w:p>
    <w:p w14:paraId="1779C8A2" w14:textId="0A094115" w:rsidR="00971B96" w:rsidRDefault="00971B96" w:rsidP="00A51869">
      <w:pPr>
        <w:pStyle w:val="Heading3"/>
      </w:pPr>
      <w:bookmarkStart w:id="16" w:name="_Toc37050560"/>
      <w:r>
        <w:t>4W&amp;1H</w:t>
      </w:r>
      <w:bookmarkEnd w:id="12"/>
      <w:bookmarkEnd w:id="13"/>
      <w:bookmarkEnd w:id="16"/>
    </w:p>
    <w:tbl>
      <w:tblPr>
        <w:tblStyle w:val="GridTable4-Accent41"/>
        <w:tblW w:w="9667" w:type="dxa"/>
        <w:tblLook w:val="04A0" w:firstRow="1" w:lastRow="0" w:firstColumn="1" w:lastColumn="0" w:noHBand="0" w:noVBand="1"/>
      </w:tblPr>
      <w:tblGrid>
        <w:gridCol w:w="2207"/>
        <w:gridCol w:w="2570"/>
        <w:gridCol w:w="4890"/>
      </w:tblGrid>
      <w:tr w:rsidR="00971B96" w:rsidRPr="003E239D" w14:paraId="231DC872" w14:textId="77777777" w:rsidTr="0042315F">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07" w:type="dxa"/>
          </w:tcPr>
          <w:p w14:paraId="3612B4C3" w14:textId="77777777" w:rsidR="00971B96" w:rsidRPr="003E239D" w:rsidRDefault="00971B96" w:rsidP="0042315F">
            <w:pPr>
              <w:jc w:val="center"/>
              <w:rPr>
                <w:b w:val="0"/>
                <w:color w:val="auto"/>
                <w:sz w:val="22"/>
                <w:u w:val="single"/>
              </w:rPr>
            </w:pPr>
          </w:p>
          <w:p w14:paraId="06AD6261" w14:textId="77777777" w:rsidR="00971B96" w:rsidRPr="003E239D" w:rsidRDefault="00971B96" w:rsidP="0042315F">
            <w:pPr>
              <w:jc w:val="center"/>
              <w:rPr>
                <w:b w:val="0"/>
                <w:color w:val="auto"/>
                <w:sz w:val="22"/>
                <w:u w:val="single"/>
              </w:rPr>
            </w:pPr>
            <w:r w:rsidRPr="003E239D">
              <w:rPr>
                <w:b w:val="0"/>
                <w:color w:val="auto"/>
                <w:sz w:val="22"/>
                <w:u w:val="single"/>
              </w:rPr>
              <w:t>S</w:t>
            </w:r>
            <w:r>
              <w:rPr>
                <w:b w:val="0"/>
                <w:color w:val="auto"/>
                <w:sz w:val="22"/>
                <w:u w:val="single"/>
              </w:rPr>
              <w:t>.</w:t>
            </w:r>
            <w:r w:rsidRPr="003E239D">
              <w:rPr>
                <w:b w:val="0"/>
                <w:color w:val="auto"/>
                <w:sz w:val="22"/>
                <w:u w:val="single"/>
              </w:rPr>
              <w:t>no</w:t>
            </w:r>
          </w:p>
        </w:tc>
        <w:tc>
          <w:tcPr>
            <w:tcW w:w="2570" w:type="dxa"/>
          </w:tcPr>
          <w:p w14:paraId="44A3C5EE" w14:textId="77777777" w:rsidR="00971B96" w:rsidRPr="003E239D" w:rsidRDefault="00971B96" w:rsidP="0042315F">
            <w:pPr>
              <w:jc w:val="center"/>
              <w:cnfStyle w:val="100000000000" w:firstRow="1" w:lastRow="0" w:firstColumn="0" w:lastColumn="0" w:oddVBand="0" w:evenVBand="0" w:oddHBand="0" w:evenHBand="0" w:firstRowFirstColumn="0" w:firstRowLastColumn="0" w:lastRowFirstColumn="0" w:lastRowLastColumn="0"/>
              <w:rPr>
                <w:b w:val="0"/>
                <w:color w:val="auto"/>
                <w:sz w:val="22"/>
                <w:u w:val="single"/>
              </w:rPr>
            </w:pPr>
          </w:p>
          <w:p w14:paraId="59ED191F" w14:textId="77777777" w:rsidR="00971B96" w:rsidRPr="003E239D" w:rsidRDefault="00971B96" w:rsidP="0042315F">
            <w:pPr>
              <w:jc w:val="center"/>
              <w:cnfStyle w:val="100000000000" w:firstRow="1" w:lastRow="0" w:firstColumn="0" w:lastColumn="0" w:oddVBand="0" w:evenVBand="0" w:oddHBand="0" w:evenHBand="0" w:firstRowFirstColumn="0" w:firstRowLastColumn="0" w:lastRowFirstColumn="0" w:lastRowLastColumn="0"/>
              <w:rPr>
                <w:b w:val="0"/>
                <w:color w:val="auto"/>
                <w:sz w:val="22"/>
                <w:u w:val="single"/>
              </w:rPr>
            </w:pPr>
            <w:r w:rsidRPr="003E239D">
              <w:rPr>
                <w:b w:val="0"/>
                <w:color w:val="auto"/>
                <w:sz w:val="22"/>
                <w:u w:val="single"/>
              </w:rPr>
              <w:t>Question</w:t>
            </w:r>
          </w:p>
        </w:tc>
        <w:tc>
          <w:tcPr>
            <w:tcW w:w="4890" w:type="dxa"/>
          </w:tcPr>
          <w:p w14:paraId="77E9960C" w14:textId="77777777" w:rsidR="00971B96" w:rsidRPr="003E239D" w:rsidRDefault="00971B96" w:rsidP="0042315F">
            <w:pPr>
              <w:jc w:val="center"/>
              <w:cnfStyle w:val="100000000000" w:firstRow="1" w:lastRow="0" w:firstColumn="0" w:lastColumn="0" w:oddVBand="0" w:evenVBand="0" w:oddHBand="0" w:evenHBand="0" w:firstRowFirstColumn="0" w:firstRowLastColumn="0" w:lastRowFirstColumn="0" w:lastRowLastColumn="0"/>
              <w:rPr>
                <w:b w:val="0"/>
                <w:color w:val="auto"/>
                <w:sz w:val="22"/>
                <w:u w:val="single"/>
              </w:rPr>
            </w:pPr>
          </w:p>
          <w:p w14:paraId="572E37C1" w14:textId="77777777" w:rsidR="00971B96" w:rsidRPr="003E239D" w:rsidRDefault="00971B96" w:rsidP="0042315F">
            <w:pPr>
              <w:jc w:val="center"/>
              <w:cnfStyle w:val="100000000000" w:firstRow="1" w:lastRow="0" w:firstColumn="0" w:lastColumn="0" w:oddVBand="0" w:evenVBand="0" w:oddHBand="0" w:evenHBand="0" w:firstRowFirstColumn="0" w:firstRowLastColumn="0" w:lastRowFirstColumn="0" w:lastRowLastColumn="0"/>
              <w:rPr>
                <w:b w:val="0"/>
                <w:color w:val="auto"/>
                <w:sz w:val="22"/>
                <w:u w:val="single"/>
              </w:rPr>
            </w:pPr>
            <w:r w:rsidRPr="003E239D">
              <w:rPr>
                <w:b w:val="0"/>
                <w:color w:val="auto"/>
                <w:sz w:val="22"/>
                <w:u w:val="single"/>
              </w:rPr>
              <w:t>Description</w:t>
            </w:r>
          </w:p>
        </w:tc>
      </w:tr>
      <w:tr w:rsidR="00971B96" w14:paraId="539522CD" w14:textId="77777777" w:rsidTr="0042315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07" w:type="dxa"/>
          </w:tcPr>
          <w:p w14:paraId="489F9561" w14:textId="77777777" w:rsidR="00971B96" w:rsidRPr="00917A70" w:rsidRDefault="00971B96" w:rsidP="0042315F">
            <w:pPr>
              <w:jc w:val="center"/>
              <w:rPr>
                <w:szCs w:val="24"/>
              </w:rPr>
            </w:pPr>
            <w:r w:rsidRPr="00917A70">
              <w:rPr>
                <w:szCs w:val="24"/>
              </w:rPr>
              <w:t>1</w:t>
            </w:r>
          </w:p>
        </w:tc>
        <w:tc>
          <w:tcPr>
            <w:tcW w:w="2570" w:type="dxa"/>
          </w:tcPr>
          <w:p w14:paraId="2D328D85"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What</w:t>
            </w:r>
          </w:p>
        </w:tc>
        <w:tc>
          <w:tcPr>
            <w:tcW w:w="4890" w:type="dxa"/>
          </w:tcPr>
          <w:p w14:paraId="076BF4A5"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Advanced Airbag System</w:t>
            </w:r>
          </w:p>
        </w:tc>
      </w:tr>
      <w:tr w:rsidR="00971B96" w14:paraId="43ACC1A9" w14:textId="77777777" w:rsidTr="0042315F">
        <w:trPr>
          <w:trHeight w:val="470"/>
        </w:trPr>
        <w:tc>
          <w:tcPr>
            <w:cnfStyle w:val="001000000000" w:firstRow="0" w:lastRow="0" w:firstColumn="1" w:lastColumn="0" w:oddVBand="0" w:evenVBand="0" w:oddHBand="0" w:evenHBand="0" w:firstRowFirstColumn="0" w:firstRowLastColumn="0" w:lastRowFirstColumn="0" w:lastRowLastColumn="0"/>
            <w:tcW w:w="2207" w:type="dxa"/>
          </w:tcPr>
          <w:p w14:paraId="1B64E98B" w14:textId="77777777" w:rsidR="00971B96" w:rsidRPr="00917A70" w:rsidRDefault="00971B96" w:rsidP="0042315F">
            <w:pPr>
              <w:jc w:val="center"/>
              <w:rPr>
                <w:szCs w:val="24"/>
              </w:rPr>
            </w:pPr>
            <w:r w:rsidRPr="00917A70">
              <w:rPr>
                <w:szCs w:val="24"/>
              </w:rPr>
              <w:t>2</w:t>
            </w:r>
          </w:p>
        </w:tc>
        <w:tc>
          <w:tcPr>
            <w:tcW w:w="2570" w:type="dxa"/>
          </w:tcPr>
          <w:p w14:paraId="09602F86" w14:textId="77777777"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Cs w:val="24"/>
              </w:rPr>
            </w:pPr>
            <w:r w:rsidRPr="00917A70">
              <w:rPr>
                <w:szCs w:val="24"/>
              </w:rPr>
              <w:t>Where</w:t>
            </w:r>
          </w:p>
        </w:tc>
        <w:tc>
          <w:tcPr>
            <w:tcW w:w="4890" w:type="dxa"/>
          </w:tcPr>
          <w:p w14:paraId="4A0BD9BB" w14:textId="77777777"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Cs w:val="24"/>
              </w:rPr>
            </w:pPr>
            <w:r w:rsidRPr="00917A70">
              <w:rPr>
                <w:szCs w:val="24"/>
              </w:rPr>
              <w:t>The system is situated in front of driver and as well other passengers</w:t>
            </w:r>
          </w:p>
        </w:tc>
      </w:tr>
      <w:tr w:rsidR="00971B96" w14:paraId="2249AC38" w14:textId="77777777" w:rsidTr="0042315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207" w:type="dxa"/>
          </w:tcPr>
          <w:p w14:paraId="558E4B5B" w14:textId="77777777" w:rsidR="00971B96" w:rsidRPr="00917A70" w:rsidRDefault="00971B96" w:rsidP="0042315F">
            <w:pPr>
              <w:jc w:val="center"/>
              <w:rPr>
                <w:szCs w:val="24"/>
              </w:rPr>
            </w:pPr>
            <w:r w:rsidRPr="00917A70">
              <w:rPr>
                <w:szCs w:val="24"/>
              </w:rPr>
              <w:t>3</w:t>
            </w:r>
          </w:p>
          <w:p w14:paraId="4EEDCF87" w14:textId="77777777" w:rsidR="00971B96" w:rsidRPr="00917A70" w:rsidRDefault="00971B96" w:rsidP="0042315F">
            <w:pPr>
              <w:jc w:val="center"/>
              <w:rPr>
                <w:szCs w:val="24"/>
              </w:rPr>
            </w:pPr>
          </w:p>
        </w:tc>
        <w:tc>
          <w:tcPr>
            <w:tcW w:w="2570" w:type="dxa"/>
          </w:tcPr>
          <w:p w14:paraId="143F5659"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Why</w:t>
            </w:r>
          </w:p>
        </w:tc>
        <w:tc>
          <w:tcPr>
            <w:tcW w:w="4890" w:type="dxa"/>
          </w:tcPr>
          <w:p w14:paraId="5CE041D0" w14:textId="3A845554"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To provide Safety to driver and othe</w:t>
            </w:r>
            <w:r w:rsidR="00D3564F">
              <w:rPr>
                <w:szCs w:val="24"/>
              </w:rPr>
              <w:t>r passenger in crash situations</w:t>
            </w:r>
          </w:p>
        </w:tc>
      </w:tr>
      <w:tr w:rsidR="00971B96" w14:paraId="4B778B20" w14:textId="77777777" w:rsidTr="0042315F">
        <w:trPr>
          <w:trHeight w:val="310"/>
        </w:trPr>
        <w:tc>
          <w:tcPr>
            <w:cnfStyle w:val="001000000000" w:firstRow="0" w:lastRow="0" w:firstColumn="1" w:lastColumn="0" w:oddVBand="0" w:evenVBand="0" w:oddHBand="0" w:evenHBand="0" w:firstRowFirstColumn="0" w:firstRowLastColumn="0" w:lastRowFirstColumn="0" w:lastRowLastColumn="0"/>
            <w:tcW w:w="2207" w:type="dxa"/>
          </w:tcPr>
          <w:p w14:paraId="7F60AA25" w14:textId="77777777" w:rsidR="00971B96" w:rsidRPr="00917A70" w:rsidRDefault="00971B96" w:rsidP="00931DB9">
            <w:pPr>
              <w:jc w:val="center"/>
              <w:rPr>
                <w:szCs w:val="24"/>
              </w:rPr>
            </w:pPr>
            <w:r w:rsidRPr="00917A70">
              <w:rPr>
                <w:szCs w:val="24"/>
              </w:rPr>
              <w:t>4</w:t>
            </w:r>
          </w:p>
        </w:tc>
        <w:tc>
          <w:tcPr>
            <w:tcW w:w="2570" w:type="dxa"/>
          </w:tcPr>
          <w:p w14:paraId="3A6C4A6C" w14:textId="77777777"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Cs w:val="24"/>
              </w:rPr>
            </w:pPr>
            <w:r w:rsidRPr="00917A70">
              <w:rPr>
                <w:szCs w:val="24"/>
              </w:rPr>
              <w:t>When</w:t>
            </w:r>
          </w:p>
        </w:tc>
        <w:tc>
          <w:tcPr>
            <w:tcW w:w="4890" w:type="dxa"/>
          </w:tcPr>
          <w:p w14:paraId="676FEA2C" w14:textId="7CE535A9" w:rsidR="00971B96" w:rsidRPr="00917A70" w:rsidRDefault="00971B96" w:rsidP="0042315F">
            <w:pPr>
              <w:jc w:val="center"/>
              <w:cnfStyle w:val="000000000000" w:firstRow="0" w:lastRow="0" w:firstColumn="0" w:lastColumn="0" w:oddVBand="0" w:evenVBand="0" w:oddHBand="0" w:evenHBand="0" w:firstRowFirstColumn="0" w:firstRowLastColumn="0" w:lastRowFirstColumn="0" w:lastRowLastColumn="0"/>
              <w:rPr>
                <w:szCs w:val="24"/>
              </w:rPr>
            </w:pPr>
            <w:r w:rsidRPr="00917A70">
              <w:rPr>
                <w:szCs w:val="24"/>
              </w:rPr>
              <w:t>External ac</w:t>
            </w:r>
            <w:r w:rsidR="00D3564F">
              <w:rPr>
                <w:szCs w:val="24"/>
              </w:rPr>
              <w:t>cidents leading to severe crash</w:t>
            </w:r>
          </w:p>
        </w:tc>
      </w:tr>
      <w:tr w:rsidR="00971B96" w14:paraId="05B966B9" w14:textId="77777777" w:rsidTr="0042315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207" w:type="dxa"/>
          </w:tcPr>
          <w:p w14:paraId="44212F1B" w14:textId="77777777" w:rsidR="00971B96" w:rsidRPr="00917A70" w:rsidRDefault="00971B96" w:rsidP="0042315F">
            <w:pPr>
              <w:jc w:val="center"/>
              <w:rPr>
                <w:szCs w:val="24"/>
              </w:rPr>
            </w:pPr>
            <w:r w:rsidRPr="00917A70">
              <w:rPr>
                <w:szCs w:val="24"/>
              </w:rPr>
              <w:t>5</w:t>
            </w:r>
          </w:p>
        </w:tc>
        <w:tc>
          <w:tcPr>
            <w:tcW w:w="2570" w:type="dxa"/>
          </w:tcPr>
          <w:p w14:paraId="4818E88A" w14:textId="77777777" w:rsidR="00971B96" w:rsidRPr="00917A70" w:rsidRDefault="00971B96" w:rsidP="0042315F">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How</w:t>
            </w:r>
          </w:p>
        </w:tc>
        <w:tc>
          <w:tcPr>
            <w:tcW w:w="4890" w:type="dxa"/>
          </w:tcPr>
          <w:p w14:paraId="7E9DC5C7" w14:textId="15D28B21" w:rsidR="00971B96" w:rsidRPr="00917A70" w:rsidRDefault="00971B96" w:rsidP="00645CB9">
            <w:pPr>
              <w:jc w:val="center"/>
              <w:cnfStyle w:val="000000100000" w:firstRow="0" w:lastRow="0" w:firstColumn="0" w:lastColumn="0" w:oddVBand="0" w:evenVBand="0" w:oddHBand="1" w:evenHBand="0" w:firstRowFirstColumn="0" w:firstRowLastColumn="0" w:lastRowFirstColumn="0" w:lastRowLastColumn="0"/>
              <w:rPr>
                <w:szCs w:val="24"/>
              </w:rPr>
            </w:pPr>
            <w:r w:rsidRPr="00917A70">
              <w:rPr>
                <w:szCs w:val="24"/>
              </w:rPr>
              <w:t>Using various sensors to detect various occupants in vehicle along with crash detection sensors to make a decision on impact level and accordingly trigger the airbags and retract the steering</w:t>
            </w:r>
          </w:p>
        </w:tc>
      </w:tr>
    </w:tbl>
    <w:p w14:paraId="606FB9E7" w14:textId="54A63DBF" w:rsidR="007B0961" w:rsidRPr="00575DD5" w:rsidRDefault="007B0961" w:rsidP="007B0961">
      <w:pPr>
        <w:pStyle w:val="Caption"/>
        <w:jc w:val="center"/>
      </w:pPr>
      <w:bookmarkStart w:id="17" w:name="_Toc37050855"/>
      <w:r>
        <w:t>Table 3: Advanced Airbag 4W&amp;1H</w:t>
      </w:r>
      <w:bookmarkEnd w:id="17"/>
    </w:p>
    <w:p w14:paraId="34A66B66" w14:textId="0531D901" w:rsidR="00971B96" w:rsidRDefault="00971B96" w:rsidP="00971B96"/>
    <w:p w14:paraId="79134F09" w14:textId="77777777" w:rsidR="00931DB9" w:rsidRDefault="00931DB9" w:rsidP="00971B96"/>
    <w:p w14:paraId="20C79658" w14:textId="0E07ABD2" w:rsidR="004A1795" w:rsidRDefault="004A1795" w:rsidP="00971B96"/>
    <w:p w14:paraId="57574299" w14:textId="77777777" w:rsidR="004A1795" w:rsidRPr="00971B96" w:rsidRDefault="004A1795" w:rsidP="00971B96"/>
    <w:p w14:paraId="7EDE2D3D" w14:textId="053AF976" w:rsidR="004A1795" w:rsidRDefault="00EB074D" w:rsidP="004A1795">
      <w:pPr>
        <w:pStyle w:val="Heading2"/>
      </w:pPr>
      <w:bookmarkStart w:id="18" w:name="_Toc37050561"/>
      <w:r>
        <w:lastRenderedPageBreak/>
        <w:t>SEAT BELT ALERT SYSTEM</w:t>
      </w:r>
      <w:bookmarkEnd w:id="18"/>
    </w:p>
    <w:p w14:paraId="13603901" w14:textId="21BC6B85" w:rsidR="00EB074D" w:rsidRPr="00EC1602" w:rsidRDefault="00EB074D" w:rsidP="00A51869">
      <w:pPr>
        <w:pStyle w:val="Heading3"/>
        <w:rPr>
          <w:szCs w:val="24"/>
        </w:rPr>
      </w:pPr>
      <w:bookmarkStart w:id="19" w:name="_Toc37050562"/>
      <w:r>
        <w:t>HIGH LEVEL AND LOW LEVEL REQUIREMENTS</w:t>
      </w:r>
      <w:bookmarkEnd w:id="19"/>
    </w:p>
    <w:tbl>
      <w:tblPr>
        <w:tblStyle w:val="GridTable4-Accent2"/>
        <w:tblW w:w="9766" w:type="dxa"/>
        <w:tblLook w:val="04A0" w:firstRow="1" w:lastRow="0" w:firstColumn="1" w:lastColumn="0" w:noHBand="0" w:noVBand="1"/>
      </w:tblPr>
      <w:tblGrid>
        <w:gridCol w:w="2384"/>
        <w:gridCol w:w="2230"/>
        <w:gridCol w:w="2801"/>
        <w:gridCol w:w="2351"/>
      </w:tblGrid>
      <w:tr w:rsidR="00971B96" w14:paraId="5A60AA5C" w14:textId="4A2E2A0F" w:rsidTr="00971B96">
        <w:trPr>
          <w:cnfStyle w:val="100000000000" w:firstRow="1" w:lastRow="0" w:firstColumn="0" w:lastColumn="0" w:oddVBand="0" w:evenVBand="0" w:oddHBand="0"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2384" w:type="dxa"/>
          </w:tcPr>
          <w:p w14:paraId="6D779BB9" w14:textId="20427AB1" w:rsidR="00971B96" w:rsidRDefault="004B4EE4" w:rsidP="004B4EE4">
            <w:pPr>
              <w:spacing w:before="240"/>
              <w:jc w:val="center"/>
              <w:rPr>
                <w:b w:val="0"/>
                <w:bCs w:val="0"/>
              </w:rPr>
            </w:pPr>
            <w:r>
              <w:t>STAKEHOLDER’S</w:t>
            </w:r>
          </w:p>
          <w:p w14:paraId="209E0989" w14:textId="3A941269" w:rsidR="00971B96" w:rsidRPr="006F25A5" w:rsidRDefault="004B4EE4" w:rsidP="004B4EE4">
            <w:pPr>
              <w:spacing w:before="240"/>
              <w:jc w:val="center"/>
            </w:pPr>
            <w:r>
              <w:t>REQUIREMENTS</w:t>
            </w:r>
          </w:p>
        </w:tc>
        <w:tc>
          <w:tcPr>
            <w:tcW w:w="2230" w:type="dxa"/>
          </w:tcPr>
          <w:p w14:paraId="69E09406" w14:textId="719D8870" w:rsidR="00971B96" w:rsidRDefault="004B4EE4" w:rsidP="004B4EE4">
            <w:pPr>
              <w:spacing w:before="240"/>
              <w:jc w:val="center"/>
              <w:cnfStyle w:val="100000000000" w:firstRow="1" w:lastRow="0" w:firstColumn="0" w:lastColumn="0" w:oddVBand="0" w:evenVBand="0" w:oddHBand="0" w:evenHBand="0" w:firstRowFirstColumn="0" w:firstRowLastColumn="0" w:lastRowFirstColumn="0" w:lastRowLastColumn="0"/>
            </w:pPr>
            <w:r>
              <w:t>DESCRIPTION</w:t>
            </w:r>
          </w:p>
        </w:tc>
        <w:tc>
          <w:tcPr>
            <w:tcW w:w="2801" w:type="dxa"/>
          </w:tcPr>
          <w:p w14:paraId="679BA06A" w14:textId="5A1BF455" w:rsidR="00971B96" w:rsidRDefault="004B4EE4" w:rsidP="004B4EE4">
            <w:pPr>
              <w:spacing w:before="240"/>
              <w:jc w:val="center"/>
              <w:cnfStyle w:val="100000000000" w:firstRow="1" w:lastRow="0" w:firstColumn="0" w:lastColumn="0" w:oddVBand="0" w:evenVBand="0" w:oddHBand="0" w:evenHBand="0" w:firstRowFirstColumn="0" w:firstRowLastColumn="0" w:lastRowFirstColumn="0" w:lastRowLastColumn="0"/>
            </w:pPr>
            <w:r>
              <w:t>HARDWARE REQUIREMENTS</w:t>
            </w:r>
          </w:p>
        </w:tc>
        <w:tc>
          <w:tcPr>
            <w:tcW w:w="2351" w:type="dxa"/>
          </w:tcPr>
          <w:p w14:paraId="5865F479" w14:textId="3257EDC7" w:rsidR="00971B96" w:rsidRDefault="004B4EE4" w:rsidP="004B4EE4">
            <w:pPr>
              <w:spacing w:before="240"/>
              <w:jc w:val="center"/>
              <w:cnfStyle w:val="100000000000" w:firstRow="1" w:lastRow="0" w:firstColumn="0" w:lastColumn="0" w:oddVBand="0" w:evenVBand="0" w:oddHBand="0" w:evenHBand="0" w:firstRowFirstColumn="0" w:firstRowLastColumn="0" w:lastRowFirstColumn="0" w:lastRowLastColumn="0"/>
            </w:pPr>
            <w:r>
              <w:t>SOFTWARE REQUIREMENTS</w:t>
            </w:r>
          </w:p>
        </w:tc>
      </w:tr>
      <w:tr w:rsidR="00971B96" w14:paraId="144D6A99" w14:textId="5748AF05" w:rsidTr="00971B96">
        <w:trPr>
          <w:cnfStyle w:val="000000100000" w:firstRow="0" w:lastRow="0" w:firstColumn="0" w:lastColumn="0" w:oddVBand="0" w:evenVBand="0" w:oddHBand="1" w:evenHBand="0" w:firstRowFirstColumn="0" w:firstRowLastColumn="0" w:lastRowFirstColumn="0" w:lastRowLastColumn="0"/>
          <w:trHeight w:val="2716"/>
        </w:trPr>
        <w:tc>
          <w:tcPr>
            <w:cnfStyle w:val="001000000000" w:firstRow="0" w:lastRow="0" w:firstColumn="1" w:lastColumn="0" w:oddVBand="0" w:evenVBand="0" w:oddHBand="0" w:evenHBand="0" w:firstRowFirstColumn="0" w:firstRowLastColumn="0" w:lastRowFirstColumn="0" w:lastRowLastColumn="0"/>
            <w:tcW w:w="2384" w:type="dxa"/>
          </w:tcPr>
          <w:p w14:paraId="4974748C" w14:textId="77777777" w:rsidR="00971B96" w:rsidRDefault="00971B96" w:rsidP="0042315F">
            <w:pPr>
              <w:spacing w:before="240"/>
            </w:pPr>
            <w:r>
              <w:t>Seatbelt warning and ignition control</w:t>
            </w:r>
          </w:p>
        </w:tc>
        <w:tc>
          <w:tcPr>
            <w:tcW w:w="2230" w:type="dxa"/>
          </w:tcPr>
          <w:p w14:paraId="13A7F2A2" w14:textId="77777777" w:rsidR="00971B96" w:rsidRPr="00B13C33"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Pr>
                <w:sz w:val="22"/>
              </w:rPr>
              <w:t>System will turn off the ignition whenever the seat belts are not buckled and alert message will be displayed.</w:t>
            </w:r>
          </w:p>
        </w:tc>
        <w:tc>
          <w:tcPr>
            <w:tcW w:w="2801" w:type="dxa"/>
          </w:tcPr>
          <w:p w14:paraId="2D13E72D" w14:textId="77777777" w:rsidR="00971B96" w:rsidRPr="00B13C33"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sidRPr="00B13C33">
              <w:rPr>
                <w:sz w:val="22"/>
              </w:rPr>
              <w:t xml:space="preserve">1. </w:t>
            </w:r>
            <w:r>
              <w:rPr>
                <w:sz w:val="22"/>
              </w:rPr>
              <w:t>ATMEGA 328p</w:t>
            </w:r>
          </w:p>
          <w:p w14:paraId="6F987745" w14:textId="77777777" w:rsidR="00971B96" w:rsidRPr="00B13C33"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sidRPr="00B13C33">
              <w:rPr>
                <w:sz w:val="22"/>
              </w:rPr>
              <w:t xml:space="preserve">2. </w:t>
            </w:r>
            <w:r>
              <w:rPr>
                <w:sz w:val="22"/>
              </w:rPr>
              <w:t>Seat belt sensor (Reed sensor)</w:t>
            </w:r>
          </w:p>
          <w:p w14:paraId="47248EAC" w14:textId="77777777" w:rsidR="00971B96" w:rsidRPr="00B13C33"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sidRPr="00B13C33">
              <w:rPr>
                <w:sz w:val="22"/>
              </w:rPr>
              <w:t xml:space="preserve">3. </w:t>
            </w:r>
            <w:r>
              <w:rPr>
                <w:sz w:val="22"/>
              </w:rPr>
              <w:t>LCD display</w:t>
            </w:r>
          </w:p>
        </w:tc>
        <w:tc>
          <w:tcPr>
            <w:tcW w:w="2351" w:type="dxa"/>
          </w:tcPr>
          <w:p w14:paraId="60823905" w14:textId="77777777" w:rsidR="00971B96"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Pr>
                <w:sz w:val="22"/>
              </w:rPr>
              <w:t>1.Embeeded C</w:t>
            </w:r>
          </w:p>
          <w:p w14:paraId="7ED25B2A" w14:textId="77777777" w:rsidR="00971B96"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Pr>
                <w:sz w:val="22"/>
              </w:rPr>
              <w:t>2.Code blocks</w:t>
            </w:r>
          </w:p>
          <w:p w14:paraId="67005F1B" w14:textId="77777777" w:rsidR="00971B96" w:rsidRPr="00B13C33" w:rsidRDefault="00971B96" w:rsidP="0042315F">
            <w:pPr>
              <w:spacing w:before="240"/>
              <w:cnfStyle w:val="000000100000" w:firstRow="0" w:lastRow="0" w:firstColumn="0" w:lastColumn="0" w:oddVBand="0" w:evenVBand="0" w:oddHBand="1" w:evenHBand="0" w:firstRowFirstColumn="0" w:firstRowLastColumn="0" w:lastRowFirstColumn="0" w:lastRowLastColumn="0"/>
              <w:rPr>
                <w:sz w:val="22"/>
              </w:rPr>
            </w:pPr>
            <w:r>
              <w:rPr>
                <w:sz w:val="22"/>
              </w:rPr>
              <w:t>3.SimilIDE</w:t>
            </w:r>
          </w:p>
        </w:tc>
      </w:tr>
    </w:tbl>
    <w:p w14:paraId="059533E4" w14:textId="1D032EA4" w:rsidR="007B0961" w:rsidRPr="00575DD5" w:rsidRDefault="007B0961" w:rsidP="007B0961">
      <w:pPr>
        <w:pStyle w:val="Caption"/>
        <w:jc w:val="center"/>
      </w:pPr>
      <w:bookmarkStart w:id="20" w:name="_Toc37050856"/>
      <w:r>
        <w:t>Table 4: Seat Belt Alert High and Low Level requirements</w:t>
      </w:r>
      <w:bookmarkEnd w:id="20"/>
    </w:p>
    <w:p w14:paraId="772649D7" w14:textId="5FBC056B" w:rsidR="00EB074D" w:rsidRDefault="00EB074D" w:rsidP="00EB074D"/>
    <w:p w14:paraId="4B28D068" w14:textId="77777777" w:rsidR="002E3DD2" w:rsidRDefault="002E3DD2" w:rsidP="00EB074D"/>
    <w:p w14:paraId="3461488A" w14:textId="7749F67D" w:rsidR="00EB074D" w:rsidRDefault="00B9565C" w:rsidP="00A51869">
      <w:pPr>
        <w:pStyle w:val="Heading3"/>
      </w:pPr>
      <w:bookmarkStart w:id="21" w:name="_Toc37050563"/>
      <w:r>
        <w:t>MARKET ANALYSIS</w:t>
      </w:r>
      <w:bookmarkEnd w:id="21"/>
    </w:p>
    <w:p w14:paraId="4F5263D7" w14:textId="337EE21D" w:rsidR="0075165B" w:rsidRDefault="00EB074D" w:rsidP="00EB074D">
      <w:pPr>
        <w:rPr>
          <w:rFonts w:eastAsia="Times New Roman"/>
        </w:rPr>
      </w:pPr>
      <w:r w:rsidRPr="002E1F9C">
        <w:rPr>
          <w:rFonts w:eastAsia="Times New Roman"/>
        </w:rPr>
        <w:t>Growing awareness regarding the importance of implementing passive safety systems, such as airbags and seatbelts, among consumers is also likely to augment market expansion. Governments, especially in emerging nations including India, and China, are increasingly making amendments and introducing new regulations to ensure enhanced road safety in 2017, the Union Road Transport Ministry of India announced that cars manufactured from 1st July 2019 onwards must install essential safety features to curb the issues pertaining to over speeding and its consequences. These safety features include front airbags, seat belt reminders, and speed alert, and parking systems. On the other hand, factors such as production of counterfeit goods may hinder market growth as these pose a great threat to the sales, revenue, and brand image of key companies. According to the U.S. Federal Trade Commission, the global automotive parts industry claims to have lost billions of dollars due to the growing availa</w:t>
      </w:r>
      <w:r>
        <w:rPr>
          <w:rFonts w:eastAsia="Times New Roman"/>
        </w:rPr>
        <w:t>bility of counterfeit products.</w:t>
      </w:r>
    </w:p>
    <w:p w14:paraId="25B538AC" w14:textId="4E915F19" w:rsidR="00931DB9" w:rsidRDefault="00931DB9" w:rsidP="00EB074D">
      <w:pPr>
        <w:rPr>
          <w:rFonts w:eastAsia="Times New Roman"/>
        </w:rPr>
      </w:pPr>
    </w:p>
    <w:p w14:paraId="39FA140E" w14:textId="0AC0138B" w:rsidR="00645CB9" w:rsidRDefault="00645CB9" w:rsidP="00EB074D">
      <w:pPr>
        <w:rPr>
          <w:rFonts w:eastAsia="Times New Roman"/>
        </w:rPr>
      </w:pPr>
    </w:p>
    <w:p w14:paraId="05BA7C76" w14:textId="530921E8" w:rsidR="00645CB9" w:rsidRDefault="00645CB9" w:rsidP="00EB074D">
      <w:pPr>
        <w:rPr>
          <w:rFonts w:eastAsia="Times New Roman"/>
        </w:rPr>
      </w:pPr>
    </w:p>
    <w:p w14:paraId="20669EF2" w14:textId="79B1370E" w:rsidR="00645CB9" w:rsidRDefault="00645CB9" w:rsidP="00EB074D">
      <w:pPr>
        <w:rPr>
          <w:rFonts w:eastAsia="Times New Roman"/>
        </w:rPr>
      </w:pPr>
    </w:p>
    <w:p w14:paraId="1E9A12DE" w14:textId="02C3FFC8" w:rsidR="00645CB9" w:rsidRDefault="00645CB9" w:rsidP="00EB074D">
      <w:pPr>
        <w:rPr>
          <w:rFonts w:eastAsia="Times New Roman"/>
        </w:rPr>
      </w:pPr>
    </w:p>
    <w:p w14:paraId="34384013" w14:textId="45DCBC6B" w:rsidR="00645CB9" w:rsidRDefault="00645CB9" w:rsidP="00EB074D">
      <w:pPr>
        <w:rPr>
          <w:rFonts w:eastAsia="Times New Roman"/>
        </w:rPr>
      </w:pPr>
    </w:p>
    <w:p w14:paraId="40352425" w14:textId="6C149482" w:rsidR="00645CB9" w:rsidRDefault="00645CB9" w:rsidP="00EB074D">
      <w:pPr>
        <w:rPr>
          <w:rFonts w:eastAsia="Times New Roman"/>
        </w:rPr>
      </w:pPr>
    </w:p>
    <w:p w14:paraId="6C922F9E" w14:textId="14F1995F" w:rsidR="00645CB9" w:rsidRDefault="00645CB9" w:rsidP="00EB074D">
      <w:pPr>
        <w:rPr>
          <w:rFonts w:eastAsia="Times New Roman"/>
        </w:rPr>
      </w:pPr>
    </w:p>
    <w:p w14:paraId="02AE5EEF" w14:textId="77777777" w:rsidR="00645CB9" w:rsidRDefault="00645CB9" w:rsidP="00EB074D">
      <w:pPr>
        <w:rPr>
          <w:rFonts w:eastAsia="Times New Roman"/>
        </w:rPr>
      </w:pPr>
    </w:p>
    <w:p w14:paraId="120B86D2" w14:textId="761DE1C1" w:rsidR="00931DB9" w:rsidRDefault="00931DB9" w:rsidP="004A1795">
      <w:pPr>
        <w:pStyle w:val="Heading3"/>
      </w:pPr>
      <w:bookmarkStart w:id="22" w:name="_Toc37050564"/>
      <w:r>
        <w:t>S</w:t>
      </w:r>
      <w:r w:rsidR="004A1795">
        <w:t>.</w:t>
      </w:r>
      <w:r>
        <w:t>W</w:t>
      </w:r>
      <w:r w:rsidR="004A1795">
        <w:t>.</w:t>
      </w:r>
      <w:r>
        <w:t>O</w:t>
      </w:r>
      <w:r w:rsidR="004A1795">
        <w:t>.</w:t>
      </w:r>
      <w:r>
        <w:t>T</w:t>
      </w:r>
      <w:r w:rsidR="004A1795">
        <w:t>.</w:t>
      </w:r>
      <w:r>
        <w:t xml:space="preserve"> ANALYSIS</w:t>
      </w:r>
      <w:bookmarkEnd w:id="22"/>
    </w:p>
    <w:tbl>
      <w:tblPr>
        <w:tblStyle w:val="ListTable2-Accent2"/>
        <w:tblW w:w="0" w:type="auto"/>
        <w:tblLook w:val="04A0" w:firstRow="1" w:lastRow="0" w:firstColumn="1" w:lastColumn="0" w:noHBand="0" w:noVBand="1"/>
      </w:tblPr>
      <w:tblGrid>
        <w:gridCol w:w="4975"/>
        <w:gridCol w:w="4975"/>
      </w:tblGrid>
      <w:tr w:rsidR="004A1795" w14:paraId="3C7BE2A6" w14:textId="77777777" w:rsidTr="00BE65C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975" w:type="dxa"/>
          </w:tcPr>
          <w:p w14:paraId="51375AB7" w14:textId="77777777" w:rsidR="004A1795" w:rsidRPr="00BF0498" w:rsidRDefault="004A1795" w:rsidP="00BE65CF">
            <w:pPr>
              <w:jc w:val="center"/>
            </w:pPr>
            <w:r w:rsidRPr="00BF0498">
              <w:t>STRENGTH</w:t>
            </w:r>
          </w:p>
        </w:tc>
        <w:tc>
          <w:tcPr>
            <w:tcW w:w="4975" w:type="dxa"/>
          </w:tcPr>
          <w:p w14:paraId="53A0020F" w14:textId="77777777" w:rsidR="004A1795" w:rsidRPr="00BF0498" w:rsidRDefault="004A1795" w:rsidP="00BE65CF">
            <w:pPr>
              <w:jc w:val="center"/>
              <w:cnfStyle w:val="100000000000" w:firstRow="1" w:lastRow="0" w:firstColumn="0" w:lastColumn="0" w:oddVBand="0" w:evenVBand="0" w:oddHBand="0" w:evenHBand="0" w:firstRowFirstColumn="0" w:firstRowLastColumn="0" w:lastRowFirstColumn="0" w:lastRowLastColumn="0"/>
            </w:pPr>
            <w:r w:rsidRPr="00BF0498">
              <w:t>WEAKNESS</w:t>
            </w:r>
          </w:p>
        </w:tc>
      </w:tr>
      <w:tr w:rsidR="004A1795" w14:paraId="03C465C4" w14:textId="77777777" w:rsidTr="00BE65CF">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4975" w:type="dxa"/>
          </w:tcPr>
          <w:p w14:paraId="77B2D50A" w14:textId="25C8EBB8" w:rsidR="004A1795" w:rsidRPr="00957BB2" w:rsidRDefault="004A1795" w:rsidP="00BE65CF">
            <w:pPr>
              <w:pStyle w:val="ListParagraph"/>
              <w:numPr>
                <w:ilvl w:val="0"/>
                <w:numId w:val="4"/>
              </w:numPr>
              <w:rPr>
                <w:b w:val="0"/>
              </w:rPr>
            </w:pPr>
            <w:r>
              <w:rPr>
                <w:b w:val="0"/>
              </w:rPr>
              <w:t>It reduces the likelihood of death done by the car accidents</w:t>
            </w:r>
          </w:p>
        </w:tc>
        <w:tc>
          <w:tcPr>
            <w:tcW w:w="4975" w:type="dxa"/>
          </w:tcPr>
          <w:p w14:paraId="22A3DF90" w14:textId="346BE742" w:rsidR="004A1795" w:rsidRDefault="004A1795" w:rsidP="00BE65CF">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Installation of system is compulsory </w:t>
            </w:r>
          </w:p>
        </w:tc>
      </w:tr>
      <w:tr w:rsidR="004A1795" w14:paraId="033F4A8C" w14:textId="77777777" w:rsidTr="00BE65CF">
        <w:trPr>
          <w:trHeight w:val="314"/>
        </w:trPr>
        <w:tc>
          <w:tcPr>
            <w:cnfStyle w:val="001000000000" w:firstRow="0" w:lastRow="0" w:firstColumn="1" w:lastColumn="0" w:oddVBand="0" w:evenVBand="0" w:oddHBand="0" w:evenHBand="0" w:firstRowFirstColumn="0" w:firstRowLastColumn="0" w:lastRowFirstColumn="0" w:lastRowLastColumn="0"/>
            <w:tcW w:w="4975" w:type="dxa"/>
          </w:tcPr>
          <w:p w14:paraId="2080CA80" w14:textId="77777777" w:rsidR="004A1795" w:rsidRPr="00BF0498" w:rsidRDefault="004A1795" w:rsidP="00BE65CF">
            <w:pPr>
              <w:jc w:val="center"/>
            </w:pPr>
            <w:r w:rsidRPr="00BF0498">
              <w:t>OPPORTUNITY</w:t>
            </w:r>
          </w:p>
        </w:tc>
        <w:tc>
          <w:tcPr>
            <w:tcW w:w="4975" w:type="dxa"/>
          </w:tcPr>
          <w:p w14:paraId="07E5501E" w14:textId="77777777" w:rsidR="004A1795" w:rsidRPr="00FA2282" w:rsidRDefault="004A1795" w:rsidP="00BE65CF">
            <w:pPr>
              <w:jc w:val="center"/>
              <w:cnfStyle w:val="000000000000" w:firstRow="0" w:lastRow="0" w:firstColumn="0" w:lastColumn="0" w:oddVBand="0" w:evenVBand="0" w:oddHBand="0" w:evenHBand="0" w:firstRowFirstColumn="0" w:firstRowLastColumn="0" w:lastRowFirstColumn="0" w:lastRowLastColumn="0"/>
              <w:rPr>
                <w:b/>
              </w:rPr>
            </w:pPr>
            <w:r w:rsidRPr="00FA2282">
              <w:rPr>
                <w:b/>
              </w:rPr>
              <w:t>THREAT</w:t>
            </w:r>
          </w:p>
        </w:tc>
      </w:tr>
      <w:tr w:rsidR="004A1795" w14:paraId="6EE2C494" w14:textId="77777777" w:rsidTr="00BE65CF">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4975" w:type="dxa"/>
          </w:tcPr>
          <w:p w14:paraId="2E1B8074" w14:textId="74551013" w:rsidR="004A1795" w:rsidRDefault="004A1795" w:rsidP="00BE65CF">
            <w:pPr>
              <w:pStyle w:val="ListParagraph"/>
              <w:numPr>
                <w:ilvl w:val="0"/>
                <w:numId w:val="4"/>
              </w:numPr>
            </w:pPr>
            <w:r>
              <w:rPr>
                <w:b w:val="0"/>
              </w:rPr>
              <w:t>Detection of seat belt closure of aircraft seat belt detection where ever used</w:t>
            </w:r>
          </w:p>
        </w:tc>
        <w:tc>
          <w:tcPr>
            <w:tcW w:w="4975" w:type="dxa"/>
          </w:tcPr>
          <w:p w14:paraId="701BA055" w14:textId="72C67EF3" w:rsidR="004A1795" w:rsidRDefault="004A1795" w:rsidP="00BE65CF">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Any failure in seat belt sensor causes the entire system fails  </w:t>
            </w:r>
          </w:p>
        </w:tc>
      </w:tr>
    </w:tbl>
    <w:p w14:paraId="0C9C4A98" w14:textId="4A45CD39" w:rsidR="004A1795" w:rsidRPr="00575DD5" w:rsidRDefault="007B0961" w:rsidP="004A1795">
      <w:pPr>
        <w:pStyle w:val="Caption"/>
        <w:jc w:val="center"/>
      </w:pPr>
      <w:bookmarkStart w:id="23" w:name="_Toc37050857"/>
      <w:r>
        <w:t>Table 5</w:t>
      </w:r>
      <w:r w:rsidR="004A1795">
        <w:t xml:space="preserve">: </w:t>
      </w:r>
      <w:r>
        <w:t xml:space="preserve">Seat Belt Alert </w:t>
      </w:r>
      <w:r w:rsidR="004A1795">
        <w:t>SWOT Analysis</w:t>
      </w:r>
      <w:bookmarkEnd w:id="23"/>
    </w:p>
    <w:p w14:paraId="6AC04191" w14:textId="5A22D9A9" w:rsidR="00931DB9" w:rsidRDefault="00931DB9" w:rsidP="00EB074D">
      <w:pPr>
        <w:rPr>
          <w:rFonts w:eastAsia="Times New Roman"/>
        </w:rPr>
      </w:pPr>
    </w:p>
    <w:p w14:paraId="06050310" w14:textId="25569E7F" w:rsidR="00931DB9" w:rsidRDefault="00931DB9" w:rsidP="00EB074D">
      <w:pPr>
        <w:rPr>
          <w:rFonts w:eastAsia="Times New Roman"/>
        </w:rPr>
      </w:pPr>
    </w:p>
    <w:p w14:paraId="14BF8E37" w14:textId="32E688ED" w:rsidR="00931DB9" w:rsidRDefault="00931DB9" w:rsidP="00A51869">
      <w:pPr>
        <w:pStyle w:val="Heading3"/>
      </w:pPr>
      <w:bookmarkStart w:id="24" w:name="_Toc37050565"/>
      <w:r>
        <w:t>4W</w:t>
      </w:r>
      <w:r w:rsidR="004A1795">
        <w:t xml:space="preserve"> </w:t>
      </w:r>
      <w:r w:rsidR="00645CB9">
        <w:t>&amp;</w:t>
      </w:r>
      <w:r w:rsidR="004A1795">
        <w:t xml:space="preserve"> </w:t>
      </w:r>
      <w:r>
        <w:t>1H</w:t>
      </w:r>
      <w:bookmarkEnd w:id="24"/>
    </w:p>
    <w:tbl>
      <w:tblPr>
        <w:tblStyle w:val="GridTable4-Accent41"/>
        <w:tblW w:w="10049" w:type="dxa"/>
        <w:tblLook w:val="04A0" w:firstRow="1" w:lastRow="0" w:firstColumn="1" w:lastColumn="0" w:noHBand="0" w:noVBand="1"/>
      </w:tblPr>
      <w:tblGrid>
        <w:gridCol w:w="3462"/>
        <w:gridCol w:w="6587"/>
      </w:tblGrid>
      <w:tr w:rsidR="00D3564F" w:rsidRPr="003E239D" w14:paraId="42F6BAF7" w14:textId="77777777" w:rsidTr="00D3564F">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3462" w:type="dxa"/>
          </w:tcPr>
          <w:p w14:paraId="55DE6AE8" w14:textId="77777777" w:rsidR="00D3564F" w:rsidRPr="00D3564F" w:rsidRDefault="00D3564F" w:rsidP="00BE65CF">
            <w:pPr>
              <w:jc w:val="center"/>
            </w:pPr>
          </w:p>
          <w:p w14:paraId="50B81DD6" w14:textId="16F802D1" w:rsidR="00D3564F" w:rsidRPr="00D3564F" w:rsidRDefault="00D3564F" w:rsidP="00BE65CF">
            <w:pPr>
              <w:jc w:val="center"/>
            </w:pPr>
            <w:r w:rsidRPr="00D3564F">
              <w:t>QUESTION</w:t>
            </w:r>
          </w:p>
        </w:tc>
        <w:tc>
          <w:tcPr>
            <w:tcW w:w="6587" w:type="dxa"/>
          </w:tcPr>
          <w:p w14:paraId="425D6AEA" w14:textId="77777777" w:rsidR="00D3564F" w:rsidRPr="00D3564F" w:rsidRDefault="00D3564F" w:rsidP="00BE65CF">
            <w:pPr>
              <w:jc w:val="center"/>
              <w:cnfStyle w:val="100000000000" w:firstRow="1" w:lastRow="0" w:firstColumn="0" w:lastColumn="0" w:oddVBand="0" w:evenVBand="0" w:oddHBand="0" w:evenHBand="0" w:firstRowFirstColumn="0" w:firstRowLastColumn="0" w:lastRowFirstColumn="0" w:lastRowLastColumn="0"/>
            </w:pPr>
          </w:p>
          <w:p w14:paraId="14DB7A7D" w14:textId="48BE0F6F" w:rsidR="00D3564F" w:rsidRPr="00D3564F" w:rsidRDefault="00D3564F" w:rsidP="00BE65CF">
            <w:pPr>
              <w:jc w:val="center"/>
              <w:cnfStyle w:val="100000000000" w:firstRow="1" w:lastRow="0" w:firstColumn="0" w:lastColumn="0" w:oddVBand="0" w:evenVBand="0" w:oddHBand="0" w:evenHBand="0" w:firstRowFirstColumn="0" w:firstRowLastColumn="0" w:lastRowFirstColumn="0" w:lastRowLastColumn="0"/>
            </w:pPr>
            <w:r w:rsidRPr="00D3564F">
              <w:t>DESCRIPTION</w:t>
            </w:r>
          </w:p>
        </w:tc>
      </w:tr>
      <w:tr w:rsidR="00D3564F" w:rsidRPr="00917A70" w14:paraId="5DA0A6DF" w14:textId="77777777" w:rsidTr="00D3564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3462" w:type="dxa"/>
          </w:tcPr>
          <w:p w14:paraId="669BE8BD" w14:textId="77777777" w:rsidR="00D3564F" w:rsidRPr="00917A70" w:rsidRDefault="00D3564F" w:rsidP="00BE65CF">
            <w:pPr>
              <w:jc w:val="center"/>
              <w:rPr>
                <w:szCs w:val="24"/>
              </w:rPr>
            </w:pPr>
            <w:r w:rsidRPr="00917A70">
              <w:rPr>
                <w:szCs w:val="24"/>
              </w:rPr>
              <w:t>What</w:t>
            </w:r>
          </w:p>
        </w:tc>
        <w:tc>
          <w:tcPr>
            <w:tcW w:w="6587" w:type="dxa"/>
          </w:tcPr>
          <w:p w14:paraId="063C9805" w14:textId="4D0D76CC" w:rsidR="00D3564F" w:rsidRPr="00917A70" w:rsidRDefault="00D3564F" w:rsidP="00BE65CF">
            <w:pPr>
              <w:jc w:val="center"/>
              <w:cnfStyle w:val="000000100000" w:firstRow="0" w:lastRow="0" w:firstColumn="0" w:lastColumn="0" w:oddVBand="0" w:evenVBand="0" w:oddHBand="1" w:evenHBand="0" w:firstRowFirstColumn="0" w:firstRowLastColumn="0" w:lastRowFirstColumn="0" w:lastRowLastColumn="0"/>
              <w:rPr>
                <w:szCs w:val="24"/>
              </w:rPr>
            </w:pPr>
            <w:r w:rsidRPr="00D3564F">
              <w:rPr>
                <w:sz w:val="22"/>
              </w:rPr>
              <w:t>What we have made is mandatory seat belts in order to prevent accidents. The innovation is to provide seat belts using sensor circuits which are called as Ignition Inducing Seat belts using relay and micro controlling programming structure for automobiles</w:t>
            </w:r>
          </w:p>
        </w:tc>
      </w:tr>
      <w:tr w:rsidR="00D3564F" w:rsidRPr="00917A70" w14:paraId="453F70E6" w14:textId="77777777" w:rsidTr="00D3564F">
        <w:trPr>
          <w:trHeight w:val="459"/>
        </w:trPr>
        <w:tc>
          <w:tcPr>
            <w:cnfStyle w:val="001000000000" w:firstRow="0" w:lastRow="0" w:firstColumn="1" w:lastColumn="0" w:oddVBand="0" w:evenVBand="0" w:oddHBand="0" w:evenHBand="0" w:firstRowFirstColumn="0" w:firstRowLastColumn="0" w:lastRowFirstColumn="0" w:lastRowLastColumn="0"/>
            <w:tcW w:w="3462" w:type="dxa"/>
          </w:tcPr>
          <w:p w14:paraId="512C0236" w14:textId="77777777" w:rsidR="00D3564F" w:rsidRPr="00917A70" w:rsidRDefault="00D3564F" w:rsidP="00BE65CF">
            <w:pPr>
              <w:jc w:val="center"/>
              <w:rPr>
                <w:szCs w:val="24"/>
              </w:rPr>
            </w:pPr>
            <w:r w:rsidRPr="00917A70">
              <w:rPr>
                <w:szCs w:val="24"/>
              </w:rPr>
              <w:t>Where</w:t>
            </w:r>
          </w:p>
        </w:tc>
        <w:tc>
          <w:tcPr>
            <w:tcW w:w="6587" w:type="dxa"/>
          </w:tcPr>
          <w:p w14:paraId="205DB041" w14:textId="6507ECEB" w:rsidR="00D3564F" w:rsidRPr="00917A70" w:rsidRDefault="00D3564F" w:rsidP="00BE65CF">
            <w:pPr>
              <w:jc w:val="center"/>
              <w:cnfStyle w:val="000000000000" w:firstRow="0" w:lastRow="0" w:firstColumn="0" w:lastColumn="0" w:oddVBand="0" w:evenVBand="0" w:oddHBand="0" w:evenHBand="0" w:firstRowFirstColumn="0" w:firstRowLastColumn="0" w:lastRowFirstColumn="0" w:lastRowLastColumn="0"/>
              <w:rPr>
                <w:szCs w:val="24"/>
              </w:rPr>
            </w:pPr>
            <w:r w:rsidRPr="00B30A69">
              <w:t>Installation can be done in all the vehicles in which we require seat belt safety</w:t>
            </w:r>
          </w:p>
        </w:tc>
      </w:tr>
      <w:tr w:rsidR="00D3564F" w:rsidRPr="00917A70" w14:paraId="0540E08F" w14:textId="77777777" w:rsidTr="00D3564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462" w:type="dxa"/>
          </w:tcPr>
          <w:p w14:paraId="061F33D6" w14:textId="77777777" w:rsidR="00D3564F" w:rsidRPr="00917A70" w:rsidRDefault="00D3564F" w:rsidP="00BE65CF">
            <w:pPr>
              <w:jc w:val="center"/>
              <w:rPr>
                <w:szCs w:val="24"/>
              </w:rPr>
            </w:pPr>
            <w:r w:rsidRPr="00917A70">
              <w:rPr>
                <w:szCs w:val="24"/>
              </w:rPr>
              <w:t>Why</w:t>
            </w:r>
          </w:p>
        </w:tc>
        <w:tc>
          <w:tcPr>
            <w:tcW w:w="6587" w:type="dxa"/>
          </w:tcPr>
          <w:p w14:paraId="76145655" w14:textId="6A76C336" w:rsidR="00D3564F" w:rsidRPr="00D3564F" w:rsidRDefault="00D3564F" w:rsidP="00D3564F">
            <w:pPr>
              <w:cnfStyle w:val="000000100000" w:firstRow="0" w:lastRow="0" w:firstColumn="0" w:lastColumn="0" w:oddVBand="0" w:evenVBand="0" w:oddHBand="1" w:evenHBand="0" w:firstRowFirstColumn="0" w:firstRowLastColumn="0" w:lastRowFirstColumn="0" w:lastRowLastColumn="0"/>
            </w:pPr>
            <w:r>
              <w:t>While driving car wearing seat belt is important that can save our life during accident periods but most of us are careless to wear seatbelt. Driver will be unable to start vehicle without wearing seat belt</w:t>
            </w:r>
          </w:p>
        </w:tc>
      </w:tr>
      <w:tr w:rsidR="00D3564F" w:rsidRPr="00917A70" w14:paraId="4D693D6C" w14:textId="77777777" w:rsidTr="00D3564F">
        <w:trPr>
          <w:trHeight w:val="303"/>
        </w:trPr>
        <w:tc>
          <w:tcPr>
            <w:cnfStyle w:val="001000000000" w:firstRow="0" w:lastRow="0" w:firstColumn="1" w:lastColumn="0" w:oddVBand="0" w:evenVBand="0" w:oddHBand="0" w:evenHBand="0" w:firstRowFirstColumn="0" w:firstRowLastColumn="0" w:lastRowFirstColumn="0" w:lastRowLastColumn="0"/>
            <w:tcW w:w="3462" w:type="dxa"/>
          </w:tcPr>
          <w:p w14:paraId="2F87A3F0" w14:textId="77777777" w:rsidR="00D3564F" w:rsidRPr="00917A70" w:rsidRDefault="00D3564F" w:rsidP="00BE65CF">
            <w:pPr>
              <w:jc w:val="center"/>
              <w:rPr>
                <w:szCs w:val="24"/>
              </w:rPr>
            </w:pPr>
            <w:r w:rsidRPr="00917A70">
              <w:rPr>
                <w:szCs w:val="24"/>
              </w:rPr>
              <w:t>When</w:t>
            </w:r>
          </w:p>
        </w:tc>
        <w:tc>
          <w:tcPr>
            <w:tcW w:w="6587" w:type="dxa"/>
          </w:tcPr>
          <w:p w14:paraId="01A90D20" w14:textId="17811A18" w:rsidR="00D3564F" w:rsidRPr="00917A70" w:rsidRDefault="00D3564F" w:rsidP="00BE65CF">
            <w:pPr>
              <w:jc w:val="center"/>
              <w:cnfStyle w:val="000000000000" w:firstRow="0" w:lastRow="0" w:firstColumn="0" w:lastColumn="0" w:oddVBand="0" w:evenVBand="0" w:oddHBand="0" w:evenHBand="0" w:firstRowFirstColumn="0" w:firstRowLastColumn="0" w:lastRowFirstColumn="0" w:lastRowLastColumn="0"/>
              <w:rPr>
                <w:szCs w:val="24"/>
              </w:rPr>
            </w:pPr>
            <w:r w:rsidRPr="00B30A69">
              <w:t>When driver wants to start the engine</w:t>
            </w:r>
          </w:p>
        </w:tc>
      </w:tr>
      <w:tr w:rsidR="00D3564F" w:rsidRPr="00917A70" w14:paraId="67BE9664" w14:textId="77777777" w:rsidTr="00D3564F">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462" w:type="dxa"/>
          </w:tcPr>
          <w:p w14:paraId="3ECA34FD" w14:textId="77777777" w:rsidR="00D3564F" w:rsidRPr="00917A70" w:rsidRDefault="00D3564F" w:rsidP="00BE65CF">
            <w:pPr>
              <w:jc w:val="center"/>
              <w:rPr>
                <w:szCs w:val="24"/>
              </w:rPr>
            </w:pPr>
            <w:r w:rsidRPr="00917A70">
              <w:rPr>
                <w:szCs w:val="24"/>
              </w:rPr>
              <w:t>How</w:t>
            </w:r>
          </w:p>
        </w:tc>
        <w:tc>
          <w:tcPr>
            <w:tcW w:w="6587" w:type="dxa"/>
          </w:tcPr>
          <w:p w14:paraId="6E5FAEB7" w14:textId="6CA32445" w:rsidR="00D3564F" w:rsidRPr="00917A70" w:rsidRDefault="00D3564F" w:rsidP="00BE65CF">
            <w:pPr>
              <w:jc w:val="center"/>
              <w:cnfStyle w:val="000000100000" w:firstRow="0" w:lastRow="0" w:firstColumn="0" w:lastColumn="0" w:oddVBand="0" w:evenVBand="0" w:oddHBand="1" w:evenHBand="0" w:firstRowFirstColumn="0" w:firstRowLastColumn="0" w:lastRowFirstColumn="0" w:lastRowLastColumn="0"/>
              <w:rPr>
                <w:szCs w:val="24"/>
              </w:rPr>
            </w:pPr>
            <w:r w:rsidRPr="00B30A69">
              <w:t>By buckling the seatbelt reed sensor detects presence of seatbelt. Now seat belt reed sensor transmits the signal to the Microcontroller</w:t>
            </w:r>
          </w:p>
        </w:tc>
      </w:tr>
    </w:tbl>
    <w:p w14:paraId="74D36FAD" w14:textId="20C3B54D" w:rsidR="007B0961" w:rsidRPr="00575DD5" w:rsidRDefault="007B0961" w:rsidP="007B0961">
      <w:pPr>
        <w:pStyle w:val="Caption"/>
        <w:jc w:val="center"/>
      </w:pPr>
      <w:bookmarkStart w:id="25" w:name="_Toc37050858"/>
      <w:r>
        <w:t>Table 6: Seat Belt Alert 4W&amp;1H</w:t>
      </w:r>
      <w:bookmarkEnd w:id="25"/>
    </w:p>
    <w:p w14:paraId="1DA236C5" w14:textId="77777777" w:rsidR="00D3564F" w:rsidRDefault="00D3564F" w:rsidP="00D3564F"/>
    <w:p w14:paraId="141EF744" w14:textId="0951850E" w:rsidR="00931DB9" w:rsidRDefault="00931DB9" w:rsidP="00EB074D">
      <w:pPr>
        <w:rPr>
          <w:rFonts w:eastAsia="Times New Roman"/>
        </w:rPr>
      </w:pPr>
    </w:p>
    <w:p w14:paraId="176A1001" w14:textId="4D6AB3C8" w:rsidR="0094315E" w:rsidRDefault="0094315E" w:rsidP="00EB074D">
      <w:pPr>
        <w:rPr>
          <w:rFonts w:eastAsia="Times New Roman"/>
        </w:rPr>
      </w:pPr>
    </w:p>
    <w:p w14:paraId="117FE75C" w14:textId="1E821A41" w:rsidR="0094315E" w:rsidRDefault="0094315E" w:rsidP="00EB074D">
      <w:pPr>
        <w:rPr>
          <w:rFonts w:eastAsia="Times New Roman"/>
        </w:rPr>
      </w:pPr>
    </w:p>
    <w:p w14:paraId="0035F108" w14:textId="561111BB" w:rsidR="0094315E" w:rsidRDefault="0094315E" w:rsidP="00EB074D">
      <w:pPr>
        <w:rPr>
          <w:rFonts w:eastAsia="Times New Roman"/>
        </w:rPr>
      </w:pPr>
    </w:p>
    <w:p w14:paraId="67E212C4" w14:textId="0FDE145B" w:rsidR="0094315E" w:rsidRDefault="0094315E" w:rsidP="00EB074D">
      <w:pPr>
        <w:rPr>
          <w:rFonts w:eastAsia="Times New Roman"/>
        </w:rPr>
      </w:pPr>
    </w:p>
    <w:p w14:paraId="55BFA852" w14:textId="657765ED" w:rsidR="0094315E" w:rsidRDefault="0094315E" w:rsidP="00EB074D">
      <w:pPr>
        <w:rPr>
          <w:rFonts w:eastAsia="Times New Roman"/>
        </w:rPr>
      </w:pPr>
    </w:p>
    <w:p w14:paraId="308E2A49" w14:textId="3917FF14" w:rsidR="0094315E" w:rsidRDefault="0094315E" w:rsidP="00EB074D">
      <w:pPr>
        <w:rPr>
          <w:rFonts w:eastAsia="Times New Roman"/>
        </w:rPr>
      </w:pPr>
    </w:p>
    <w:p w14:paraId="68A16746" w14:textId="77777777" w:rsidR="00696D84" w:rsidRDefault="00696D84" w:rsidP="00EB074D">
      <w:pPr>
        <w:rPr>
          <w:rFonts w:eastAsia="Times New Roman"/>
        </w:rPr>
      </w:pPr>
    </w:p>
    <w:p w14:paraId="5C1E96CA" w14:textId="05898F31" w:rsidR="00D3564F" w:rsidRDefault="003B2F85" w:rsidP="00696D84">
      <w:pPr>
        <w:pStyle w:val="Heading2"/>
      </w:pPr>
      <w:bookmarkStart w:id="26" w:name="_Toc37050566"/>
      <w:r>
        <w:t>SEMI ACTIVE SUSPENSION SYSTEM</w:t>
      </w:r>
      <w:bookmarkEnd w:id="26"/>
    </w:p>
    <w:p w14:paraId="6854A6BC" w14:textId="234D6A96" w:rsidR="003B2F85" w:rsidRDefault="004B4EE4" w:rsidP="00A51869">
      <w:pPr>
        <w:pStyle w:val="Heading3"/>
      </w:pPr>
      <w:bookmarkStart w:id="27" w:name="_Toc37050567"/>
      <w:r>
        <w:t>HIGH LEVEL AND LOW LEVEL REQUIREMENTS</w:t>
      </w:r>
      <w:bookmarkEnd w:id="27"/>
    </w:p>
    <w:tbl>
      <w:tblPr>
        <w:tblStyle w:val="GridTable4-Accent11"/>
        <w:tblW w:w="10039" w:type="dxa"/>
        <w:tblLayout w:type="fixed"/>
        <w:tblLook w:val="04A0" w:firstRow="1" w:lastRow="0" w:firstColumn="1" w:lastColumn="0" w:noHBand="0" w:noVBand="1"/>
      </w:tblPr>
      <w:tblGrid>
        <w:gridCol w:w="2830"/>
        <w:gridCol w:w="3544"/>
        <w:gridCol w:w="3665"/>
      </w:tblGrid>
      <w:tr w:rsidR="00C52AC8" w14:paraId="10BD4F74" w14:textId="77777777" w:rsidTr="00236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CB26B6F" w14:textId="7980A970" w:rsidR="00C52AC8" w:rsidRDefault="00C52AC8" w:rsidP="004B4EE4">
            <w:pPr>
              <w:jc w:val="center"/>
              <w:rPr>
                <w:rFonts w:eastAsia="Times New Roman"/>
              </w:rPr>
            </w:pPr>
            <w:r w:rsidRPr="004B4EE4">
              <w:rPr>
                <w:color w:val="auto"/>
              </w:rPr>
              <w:t>STAKEHOLDERS REQUIREMENTS</w:t>
            </w:r>
          </w:p>
        </w:tc>
        <w:tc>
          <w:tcPr>
            <w:tcW w:w="3544" w:type="dxa"/>
          </w:tcPr>
          <w:p w14:paraId="74645CCE" w14:textId="3F83DEDA" w:rsidR="00C52AC8" w:rsidRPr="00C52AC8" w:rsidRDefault="00C52AC8" w:rsidP="00C52AC8">
            <w:pPr>
              <w:jc w:val="center"/>
              <w:cnfStyle w:val="100000000000" w:firstRow="1" w:lastRow="0" w:firstColumn="0" w:lastColumn="0" w:oddVBand="0" w:evenVBand="0" w:oddHBand="0" w:evenHBand="0" w:firstRowFirstColumn="0" w:firstRowLastColumn="0" w:lastRowFirstColumn="0" w:lastRowLastColumn="0"/>
              <w:rPr>
                <w:color w:val="auto"/>
              </w:rPr>
            </w:pPr>
            <w:r w:rsidRPr="00C52AC8">
              <w:rPr>
                <w:color w:val="auto"/>
              </w:rPr>
              <w:t>HIGH LEVEL REQUIREMENTS</w:t>
            </w:r>
          </w:p>
          <w:p w14:paraId="63D07097" w14:textId="77777777" w:rsidR="00C52AC8" w:rsidRPr="00C52AC8" w:rsidRDefault="00C52AC8" w:rsidP="00C52AC8">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rPr>
            </w:pPr>
          </w:p>
        </w:tc>
        <w:tc>
          <w:tcPr>
            <w:tcW w:w="3665" w:type="dxa"/>
          </w:tcPr>
          <w:p w14:paraId="410924D1" w14:textId="527F508F" w:rsidR="00C52AC8" w:rsidRPr="00C52AC8" w:rsidRDefault="00C52AC8" w:rsidP="00C52AC8">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LOW</w:t>
            </w:r>
            <w:r w:rsidRPr="00C52AC8">
              <w:rPr>
                <w:color w:val="auto"/>
              </w:rPr>
              <w:t xml:space="preserve"> LEVEL REQUIREMENTS</w:t>
            </w:r>
          </w:p>
          <w:p w14:paraId="4E7C4704" w14:textId="77777777" w:rsidR="00C52AC8" w:rsidRPr="00C52AC8" w:rsidRDefault="00C52AC8" w:rsidP="00C52AC8">
            <w:pPr>
              <w:jc w:val="center"/>
              <w:cnfStyle w:val="100000000000" w:firstRow="1" w:lastRow="0" w:firstColumn="0" w:lastColumn="0" w:oddVBand="0" w:evenVBand="0" w:oddHBand="0" w:evenHBand="0" w:firstRowFirstColumn="0" w:firstRowLastColumn="0" w:lastRowFirstColumn="0" w:lastRowLastColumn="0"/>
              <w:rPr>
                <w:rFonts w:eastAsia="Times New Roman"/>
                <w:color w:val="auto"/>
              </w:rPr>
            </w:pPr>
          </w:p>
        </w:tc>
      </w:tr>
      <w:tr w:rsidR="00C52AC8" w14:paraId="7BC18E03" w14:textId="77777777" w:rsidTr="00236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tbl>
            <w:tblPr>
              <w:tblW w:w="2788" w:type="dxa"/>
              <w:tblLayout w:type="fixed"/>
              <w:tblLook w:val="04A0" w:firstRow="1" w:lastRow="0" w:firstColumn="1" w:lastColumn="0" w:noHBand="0" w:noVBand="1"/>
            </w:tblPr>
            <w:tblGrid>
              <w:gridCol w:w="2788"/>
            </w:tblGrid>
            <w:tr w:rsidR="00C52AC8" w:rsidRPr="00C52AC8" w14:paraId="7BCB0257" w14:textId="77777777" w:rsidTr="00C52AC8">
              <w:trPr>
                <w:trHeight w:val="300"/>
              </w:trPr>
              <w:tc>
                <w:tcPr>
                  <w:tcW w:w="2788" w:type="dxa"/>
                  <w:tcBorders>
                    <w:top w:val="nil"/>
                    <w:left w:val="nil"/>
                    <w:bottom w:val="nil"/>
                    <w:right w:val="nil"/>
                  </w:tcBorders>
                  <w:shd w:val="clear" w:color="auto" w:fill="auto"/>
                  <w:noWrap/>
                  <w:vAlign w:val="bottom"/>
                  <w:hideMark/>
                </w:tcPr>
                <w:p w14:paraId="1BF75D82"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car should have two modes of driving.</w:t>
                  </w:r>
                </w:p>
              </w:tc>
            </w:tr>
            <w:tr w:rsidR="00C52AC8" w:rsidRPr="00C52AC8" w14:paraId="5F6BA9AD" w14:textId="77777777" w:rsidTr="00C52AC8">
              <w:trPr>
                <w:trHeight w:val="300"/>
              </w:trPr>
              <w:tc>
                <w:tcPr>
                  <w:tcW w:w="2788" w:type="dxa"/>
                  <w:tcBorders>
                    <w:top w:val="nil"/>
                    <w:left w:val="nil"/>
                    <w:bottom w:val="nil"/>
                    <w:right w:val="nil"/>
                  </w:tcBorders>
                  <w:shd w:val="clear" w:color="auto" w:fill="auto"/>
                  <w:noWrap/>
                  <w:vAlign w:val="bottom"/>
                  <w:hideMark/>
                </w:tcPr>
                <w:p w14:paraId="3625B3B3"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Continuous monitoring of pressure should be there.</w:t>
                  </w:r>
                </w:p>
              </w:tc>
            </w:tr>
            <w:tr w:rsidR="00C52AC8" w:rsidRPr="00C52AC8" w14:paraId="38696B0D" w14:textId="77777777" w:rsidTr="00C52AC8">
              <w:trPr>
                <w:trHeight w:val="300"/>
              </w:trPr>
              <w:tc>
                <w:tcPr>
                  <w:tcW w:w="2788" w:type="dxa"/>
                  <w:tcBorders>
                    <w:top w:val="nil"/>
                    <w:left w:val="nil"/>
                    <w:bottom w:val="nil"/>
                    <w:right w:val="nil"/>
                  </w:tcBorders>
                  <w:shd w:val="clear" w:color="auto" w:fill="auto"/>
                  <w:noWrap/>
                  <w:vAlign w:val="bottom"/>
                  <w:hideMark/>
                </w:tcPr>
                <w:p w14:paraId="40592EE9"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car should have better comfort over city roads and should have better control over bumps and potholes.</w:t>
                  </w:r>
                </w:p>
              </w:tc>
            </w:tr>
            <w:tr w:rsidR="00C52AC8" w:rsidRPr="00C52AC8" w14:paraId="11EE0EC2" w14:textId="77777777" w:rsidTr="00C52AC8">
              <w:trPr>
                <w:trHeight w:val="300"/>
              </w:trPr>
              <w:tc>
                <w:tcPr>
                  <w:tcW w:w="2788" w:type="dxa"/>
                  <w:tcBorders>
                    <w:top w:val="nil"/>
                    <w:left w:val="nil"/>
                    <w:bottom w:val="nil"/>
                    <w:right w:val="nil"/>
                  </w:tcBorders>
                  <w:shd w:val="clear" w:color="auto" w:fill="auto"/>
                  <w:noWrap/>
                  <w:vAlign w:val="bottom"/>
                  <w:hideMark/>
                </w:tcPr>
                <w:p w14:paraId="3F3C935C"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car should have better handling over highways.</w:t>
                  </w:r>
                </w:p>
              </w:tc>
            </w:tr>
            <w:tr w:rsidR="00C52AC8" w:rsidRPr="00C52AC8" w14:paraId="76CBE3EB" w14:textId="77777777" w:rsidTr="00C52AC8">
              <w:trPr>
                <w:trHeight w:val="300"/>
              </w:trPr>
              <w:tc>
                <w:tcPr>
                  <w:tcW w:w="2788" w:type="dxa"/>
                  <w:tcBorders>
                    <w:top w:val="nil"/>
                    <w:left w:val="nil"/>
                    <w:bottom w:val="nil"/>
                    <w:right w:val="nil"/>
                  </w:tcBorders>
                  <w:shd w:val="clear" w:color="auto" w:fill="auto"/>
                  <w:noWrap/>
                  <w:vAlign w:val="bottom"/>
                  <w:hideMark/>
                </w:tcPr>
                <w:p w14:paraId="74B8F640"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It should continuously monitor the status of mode.</w:t>
                  </w:r>
                </w:p>
              </w:tc>
            </w:tr>
            <w:tr w:rsidR="00C52AC8" w:rsidRPr="00C52AC8" w14:paraId="4960FE7B" w14:textId="77777777" w:rsidTr="00C52AC8">
              <w:trPr>
                <w:trHeight w:val="300"/>
              </w:trPr>
              <w:tc>
                <w:tcPr>
                  <w:tcW w:w="2788" w:type="dxa"/>
                  <w:tcBorders>
                    <w:top w:val="nil"/>
                    <w:left w:val="nil"/>
                    <w:bottom w:val="nil"/>
                    <w:right w:val="nil"/>
                  </w:tcBorders>
                  <w:shd w:val="clear" w:color="auto" w:fill="auto"/>
                  <w:noWrap/>
                  <w:vAlign w:val="bottom"/>
                  <w:hideMark/>
                </w:tcPr>
                <w:p w14:paraId="06F39327"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driver should have a the total control in which mode he wants the car to be in.</w:t>
                  </w:r>
                </w:p>
              </w:tc>
            </w:tr>
            <w:tr w:rsidR="00C52AC8" w:rsidRPr="00C52AC8" w14:paraId="57A73C26" w14:textId="77777777" w:rsidTr="00C52AC8">
              <w:trPr>
                <w:trHeight w:val="300"/>
              </w:trPr>
              <w:tc>
                <w:tcPr>
                  <w:tcW w:w="2788" w:type="dxa"/>
                  <w:tcBorders>
                    <w:top w:val="nil"/>
                    <w:left w:val="nil"/>
                    <w:bottom w:val="nil"/>
                    <w:right w:val="nil"/>
                  </w:tcBorders>
                  <w:shd w:val="clear" w:color="auto" w:fill="auto"/>
                  <w:noWrap/>
                  <w:vAlign w:val="bottom"/>
                  <w:hideMark/>
                </w:tcPr>
                <w:p w14:paraId="290FA12E"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stiffness of the suspension should not change over time.</w:t>
                  </w:r>
                </w:p>
              </w:tc>
            </w:tr>
            <w:tr w:rsidR="00C52AC8" w:rsidRPr="00C52AC8" w14:paraId="407FB6B5" w14:textId="77777777" w:rsidTr="00C52AC8">
              <w:trPr>
                <w:trHeight w:val="300"/>
              </w:trPr>
              <w:tc>
                <w:tcPr>
                  <w:tcW w:w="2788" w:type="dxa"/>
                  <w:tcBorders>
                    <w:top w:val="nil"/>
                    <w:left w:val="nil"/>
                    <w:bottom w:val="nil"/>
                    <w:right w:val="nil"/>
                  </w:tcBorders>
                  <w:shd w:val="clear" w:color="auto" w:fill="auto"/>
                  <w:noWrap/>
                  <w:vAlign w:val="bottom"/>
                  <w:hideMark/>
                </w:tcPr>
                <w:p w14:paraId="45BB60DC"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If in any case the system fails the driver should get a warning informing about it.</w:t>
                  </w:r>
                </w:p>
              </w:tc>
            </w:tr>
            <w:tr w:rsidR="00C52AC8" w:rsidRPr="00C52AC8" w14:paraId="1DF862C4" w14:textId="77777777" w:rsidTr="00C52AC8">
              <w:trPr>
                <w:trHeight w:val="300"/>
              </w:trPr>
              <w:tc>
                <w:tcPr>
                  <w:tcW w:w="2788" w:type="dxa"/>
                  <w:tcBorders>
                    <w:top w:val="nil"/>
                    <w:left w:val="nil"/>
                    <w:bottom w:val="nil"/>
                    <w:right w:val="nil"/>
                  </w:tcBorders>
                  <w:shd w:val="clear" w:color="auto" w:fill="auto"/>
                  <w:noWrap/>
                  <w:vAlign w:val="bottom"/>
                  <w:hideMark/>
                </w:tcPr>
                <w:p w14:paraId="7E910EF9"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lastRenderedPageBreak/>
                    <w:t>The transition between modes should be fast.</w:t>
                  </w:r>
                </w:p>
              </w:tc>
            </w:tr>
            <w:tr w:rsidR="00C52AC8" w:rsidRPr="00C52AC8" w14:paraId="40744A1F" w14:textId="77777777" w:rsidTr="00C52AC8">
              <w:trPr>
                <w:trHeight w:val="300"/>
              </w:trPr>
              <w:tc>
                <w:tcPr>
                  <w:tcW w:w="2788" w:type="dxa"/>
                  <w:tcBorders>
                    <w:top w:val="nil"/>
                    <w:left w:val="nil"/>
                    <w:bottom w:val="nil"/>
                    <w:right w:val="nil"/>
                  </w:tcBorders>
                  <w:shd w:val="clear" w:color="auto" w:fill="auto"/>
                  <w:noWrap/>
                  <w:vAlign w:val="bottom"/>
                  <w:hideMark/>
                </w:tcPr>
                <w:p w14:paraId="5CF1B9DD"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 xml:space="preserve">The car should have lesser braking distance over highways. </w:t>
                  </w:r>
                </w:p>
              </w:tc>
            </w:tr>
            <w:tr w:rsidR="00C52AC8" w:rsidRPr="00C52AC8" w14:paraId="35AEAEB0" w14:textId="77777777" w:rsidTr="00C52AC8">
              <w:trPr>
                <w:trHeight w:val="300"/>
              </w:trPr>
              <w:tc>
                <w:tcPr>
                  <w:tcW w:w="2788" w:type="dxa"/>
                  <w:tcBorders>
                    <w:top w:val="nil"/>
                    <w:left w:val="nil"/>
                    <w:bottom w:val="nil"/>
                    <w:right w:val="nil"/>
                  </w:tcBorders>
                  <w:shd w:val="clear" w:color="auto" w:fill="auto"/>
                  <w:noWrap/>
                  <w:vAlign w:val="bottom"/>
                  <w:hideMark/>
                </w:tcPr>
                <w:p w14:paraId="484C643F" w14:textId="77777777" w:rsidR="00C52AC8" w:rsidRPr="00C52AC8" w:rsidRDefault="00C52AC8" w:rsidP="00C52AC8">
                  <w:pPr>
                    <w:pStyle w:val="ListParagraph"/>
                    <w:numPr>
                      <w:ilvl w:val="0"/>
                      <w:numId w:val="15"/>
                    </w:numPr>
                    <w:rPr>
                      <w:rFonts w:eastAsia="Times New Roman"/>
                      <w:sz w:val="20"/>
                    </w:rPr>
                  </w:pPr>
                  <w:r w:rsidRPr="00C52AC8">
                    <w:rPr>
                      <w:rFonts w:eastAsia="Times New Roman"/>
                      <w:sz w:val="20"/>
                    </w:rPr>
                    <w:t>The car should have better acceleration over highways.</w:t>
                  </w:r>
                </w:p>
              </w:tc>
            </w:tr>
          </w:tbl>
          <w:p w14:paraId="47598DB9" w14:textId="77777777" w:rsidR="00C52AC8" w:rsidRPr="00C52AC8" w:rsidRDefault="00C52AC8" w:rsidP="004B4EE4">
            <w:pPr>
              <w:jc w:val="center"/>
              <w:rPr>
                <w:rFonts w:eastAsia="Times New Roman"/>
                <w:sz w:val="20"/>
              </w:rPr>
            </w:pPr>
          </w:p>
        </w:tc>
        <w:tc>
          <w:tcPr>
            <w:tcW w:w="3544" w:type="dxa"/>
          </w:tcPr>
          <w:tbl>
            <w:tblPr>
              <w:tblW w:w="3439" w:type="dxa"/>
              <w:tblLayout w:type="fixed"/>
              <w:tblLook w:val="04A0" w:firstRow="1" w:lastRow="0" w:firstColumn="1" w:lastColumn="0" w:noHBand="0" w:noVBand="1"/>
            </w:tblPr>
            <w:tblGrid>
              <w:gridCol w:w="3439"/>
            </w:tblGrid>
            <w:tr w:rsidR="00C52AC8" w:rsidRPr="00C52AC8" w14:paraId="13AB242E" w14:textId="77777777" w:rsidTr="00236381">
              <w:trPr>
                <w:trHeight w:val="300"/>
              </w:trPr>
              <w:tc>
                <w:tcPr>
                  <w:tcW w:w="3439" w:type="dxa"/>
                  <w:tcBorders>
                    <w:top w:val="nil"/>
                    <w:left w:val="nil"/>
                    <w:bottom w:val="nil"/>
                    <w:right w:val="nil"/>
                  </w:tcBorders>
                  <w:shd w:val="clear" w:color="auto" w:fill="auto"/>
                  <w:noWrap/>
                  <w:vAlign w:val="bottom"/>
                  <w:hideMark/>
                </w:tcPr>
                <w:p w14:paraId="3BC840E8" w14:textId="0D722806" w:rsidR="00C52AC8" w:rsidRPr="00C52AC8" w:rsidRDefault="00C52AC8" w:rsidP="00C52AC8">
                  <w:pPr>
                    <w:pStyle w:val="ListParagraph"/>
                    <w:numPr>
                      <w:ilvl w:val="0"/>
                      <w:numId w:val="15"/>
                    </w:numPr>
                    <w:rPr>
                      <w:rFonts w:eastAsia="Times New Roman"/>
                      <w:sz w:val="20"/>
                    </w:rPr>
                  </w:pPr>
                  <w:r w:rsidRPr="00C52AC8">
                    <w:rPr>
                      <w:rFonts w:eastAsia="Times New Roman"/>
                      <w:sz w:val="20"/>
                    </w:rPr>
                    <w:lastRenderedPageBreak/>
                    <w:t>Mode select switch</w:t>
                  </w:r>
                </w:p>
                <w:p w14:paraId="0C6ED9EE" w14:textId="10735304" w:rsidR="00C52AC8" w:rsidRPr="00C52AC8" w:rsidRDefault="00C52AC8" w:rsidP="00C52AC8">
                  <w:pPr>
                    <w:pStyle w:val="ListParagraph"/>
                    <w:numPr>
                      <w:ilvl w:val="0"/>
                      <w:numId w:val="15"/>
                    </w:numPr>
                    <w:rPr>
                      <w:rFonts w:eastAsia="Times New Roman"/>
                      <w:sz w:val="20"/>
                    </w:rPr>
                  </w:pPr>
                  <w:r w:rsidRPr="00C52AC8">
                    <w:rPr>
                      <w:rFonts w:eastAsia="Times New Roman"/>
                      <w:sz w:val="20"/>
                    </w:rPr>
                    <w:t>Microcontroller</w:t>
                  </w:r>
                </w:p>
              </w:tc>
            </w:tr>
            <w:tr w:rsidR="00C52AC8" w:rsidRPr="00C52AC8" w14:paraId="2A670258" w14:textId="77777777" w:rsidTr="00236381">
              <w:trPr>
                <w:trHeight w:val="300"/>
              </w:trPr>
              <w:tc>
                <w:tcPr>
                  <w:tcW w:w="3439" w:type="dxa"/>
                  <w:tcBorders>
                    <w:top w:val="nil"/>
                    <w:left w:val="nil"/>
                    <w:bottom w:val="nil"/>
                    <w:right w:val="nil"/>
                  </w:tcBorders>
                  <w:shd w:val="clear" w:color="auto" w:fill="auto"/>
                  <w:noWrap/>
                  <w:vAlign w:val="bottom"/>
                  <w:hideMark/>
                </w:tcPr>
                <w:p w14:paraId="2797AC57" w14:textId="1A2ACFFE" w:rsidR="00C52AC8" w:rsidRPr="00C52AC8" w:rsidRDefault="00C52AC8" w:rsidP="00C52AC8">
                  <w:pPr>
                    <w:pStyle w:val="ListParagraph"/>
                    <w:numPr>
                      <w:ilvl w:val="0"/>
                      <w:numId w:val="15"/>
                    </w:numPr>
                    <w:rPr>
                      <w:rFonts w:eastAsia="Times New Roman"/>
                      <w:sz w:val="20"/>
                    </w:rPr>
                  </w:pPr>
                  <w:r w:rsidRPr="00C52AC8">
                    <w:rPr>
                      <w:rFonts w:eastAsia="Times New Roman"/>
                      <w:sz w:val="20"/>
                    </w:rPr>
                    <w:t>Pressure sensor</w:t>
                  </w:r>
                </w:p>
                <w:p w14:paraId="00BB3EDB" w14:textId="5BCEF275" w:rsidR="00C52AC8" w:rsidRPr="00C52AC8" w:rsidRDefault="00C52AC8" w:rsidP="00C52AC8">
                  <w:pPr>
                    <w:pStyle w:val="ListParagraph"/>
                    <w:numPr>
                      <w:ilvl w:val="0"/>
                      <w:numId w:val="15"/>
                    </w:numPr>
                    <w:rPr>
                      <w:rFonts w:eastAsia="Times New Roman"/>
                      <w:sz w:val="20"/>
                    </w:rPr>
                  </w:pPr>
                  <w:r w:rsidRPr="00C52AC8">
                    <w:rPr>
                      <w:rFonts w:eastAsia="Times New Roman"/>
                      <w:sz w:val="20"/>
                    </w:rPr>
                    <w:t>Logic level shifter for each solenoid to convert o/p from MC to 12V</w:t>
                  </w:r>
                </w:p>
              </w:tc>
            </w:tr>
            <w:tr w:rsidR="00C52AC8" w:rsidRPr="00C52AC8" w14:paraId="24B0EC20" w14:textId="77777777" w:rsidTr="00236381">
              <w:trPr>
                <w:trHeight w:val="300"/>
              </w:trPr>
              <w:tc>
                <w:tcPr>
                  <w:tcW w:w="3439" w:type="dxa"/>
                  <w:tcBorders>
                    <w:top w:val="nil"/>
                    <w:left w:val="nil"/>
                    <w:bottom w:val="nil"/>
                    <w:right w:val="nil"/>
                  </w:tcBorders>
                  <w:shd w:val="clear" w:color="auto" w:fill="auto"/>
                  <w:noWrap/>
                  <w:vAlign w:val="bottom"/>
                  <w:hideMark/>
                </w:tcPr>
                <w:p w14:paraId="4CD1B8F2" w14:textId="77777777" w:rsidR="00C52AC8" w:rsidRPr="00C52AC8" w:rsidRDefault="00C52AC8" w:rsidP="00C52AC8">
                  <w:pPr>
                    <w:rPr>
                      <w:rFonts w:eastAsia="Times New Roman"/>
                      <w:sz w:val="20"/>
                    </w:rPr>
                  </w:pPr>
                </w:p>
              </w:tc>
            </w:tr>
            <w:tr w:rsidR="00C52AC8" w:rsidRPr="00C52AC8" w14:paraId="6637A573" w14:textId="77777777" w:rsidTr="00236381">
              <w:trPr>
                <w:trHeight w:val="300"/>
              </w:trPr>
              <w:tc>
                <w:tcPr>
                  <w:tcW w:w="3439" w:type="dxa"/>
                  <w:tcBorders>
                    <w:top w:val="nil"/>
                    <w:left w:val="nil"/>
                    <w:bottom w:val="nil"/>
                    <w:right w:val="nil"/>
                  </w:tcBorders>
                  <w:shd w:val="clear" w:color="auto" w:fill="auto"/>
                  <w:noWrap/>
                  <w:vAlign w:val="bottom"/>
                  <w:hideMark/>
                </w:tcPr>
                <w:p w14:paraId="0FDD4766" w14:textId="4EE7C5FE" w:rsidR="00C52AC8" w:rsidRPr="00C52AC8" w:rsidRDefault="00C52AC8" w:rsidP="00C52AC8">
                  <w:pPr>
                    <w:pStyle w:val="ListParagraph"/>
                    <w:numPr>
                      <w:ilvl w:val="0"/>
                      <w:numId w:val="15"/>
                    </w:numPr>
                    <w:rPr>
                      <w:rFonts w:eastAsia="Times New Roman"/>
                      <w:sz w:val="20"/>
                    </w:rPr>
                  </w:pPr>
                  <w:r w:rsidRPr="00C52AC8">
                    <w:rPr>
                      <w:rFonts w:eastAsia="Times New Roman"/>
                      <w:sz w:val="20"/>
                    </w:rPr>
                    <w:t>Solenoid switch one way valve</w:t>
                  </w:r>
                </w:p>
                <w:p w14:paraId="3708C343" w14:textId="7F94B620" w:rsidR="00C52AC8" w:rsidRPr="00C52AC8" w:rsidRDefault="00C52AC8" w:rsidP="00C52AC8">
                  <w:pPr>
                    <w:pStyle w:val="ListParagraph"/>
                    <w:numPr>
                      <w:ilvl w:val="0"/>
                      <w:numId w:val="15"/>
                    </w:numPr>
                    <w:rPr>
                      <w:rFonts w:eastAsia="Times New Roman"/>
                      <w:sz w:val="20"/>
                    </w:rPr>
                  </w:pPr>
                  <w:r w:rsidRPr="00C52AC8">
                    <w:rPr>
                      <w:rFonts w:eastAsia="Times New Roman"/>
                      <w:sz w:val="20"/>
                    </w:rPr>
                    <w:t>Pressurized gas reservoir</w:t>
                  </w:r>
                </w:p>
              </w:tc>
            </w:tr>
            <w:tr w:rsidR="00C52AC8" w:rsidRPr="00C52AC8" w14:paraId="6324ADD9" w14:textId="77777777" w:rsidTr="00236381">
              <w:trPr>
                <w:trHeight w:val="1201"/>
              </w:trPr>
              <w:tc>
                <w:tcPr>
                  <w:tcW w:w="3439" w:type="dxa"/>
                  <w:tcBorders>
                    <w:top w:val="nil"/>
                    <w:left w:val="nil"/>
                    <w:bottom w:val="nil"/>
                    <w:right w:val="nil"/>
                  </w:tcBorders>
                  <w:shd w:val="clear" w:color="auto" w:fill="auto"/>
                  <w:noWrap/>
                  <w:vAlign w:val="bottom"/>
                  <w:hideMark/>
                </w:tcPr>
                <w:p w14:paraId="7FD30AE2" w14:textId="714F4E2B" w:rsidR="00C52AC8" w:rsidRPr="00C52AC8" w:rsidRDefault="00C52AC8" w:rsidP="00C52AC8">
                  <w:pPr>
                    <w:pStyle w:val="ListParagraph"/>
                    <w:numPr>
                      <w:ilvl w:val="0"/>
                      <w:numId w:val="15"/>
                    </w:numPr>
                    <w:rPr>
                      <w:rFonts w:eastAsia="Times New Roman"/>
                      <w:sz w:val="20"/>
                    </w:rPr>
                  </w:pPr>
                  <w:r w:rsidRPr="00C52AC8">
                    <w:rPr>
                      <w:rFonts w:eastAsia="Times New Roman"/>
                      <w:sz w:val="20"/>
                    </w:rPr>
                    <w:t>Gas chambered suspension</w:t>
                  </w:r>
                </w:p>
                <w:p w14:paraId="5E5585B2" w14:textId="4274CFDB" w:rsidR="00C52AC8" w:rsidRPr="00C52AC8" w:rsidRDefault="00C52AC8" w:rsidP="00C52AC8">
                  <w:pPr>
                    <w:pStyle w:val="ListParagraph"/>
                    <w:numPr>
                      <w:ilvl w:val="0"/>
                      <w:numId w:val="15"/>
                    </w:numPr>
                    <w:rPr>
                      <w:rFonts w:eastAsia="Times New Roman"/>
                      <w:sz w:val="20"/>
                    </w:rPr>
                  </w:pPr>
                  <w:r w:rsidRPr="00C52AC8">
                    <w:rPr>
                      <w:rFonts w:eastAsia="Times New Roman"/>
                      <w:sz w:val="20"/>
                    </w:rPr>
                    <w:t>DC Motor</w:t>
                  </w:r>
                </w:p>
                <w:p w14:paraId="11F6F8C6" w14:textId="1A8A7530" w:rsidR="00C52AC8" w:rsidRPr="00C52AC8" w:rsidRDefault="00C52AC8" w:rsidP="00C52AC8">
                  <w:pPr>
                    <w:pStyle w:val="ListParagraph"/>
                    <w:numPr>
                      <w:ilvl w:val="0"/>
                      <w:numId w:val="15"/>
                    </w:numPr>
                    <w:rPr>
                      <w:rFonts w:eastAsia="Times New Roman"/>
                      <w:sz w:val="20"/>
                    </w:rPr>
                  </w:pPr>
                  <w:r w:rsidRPr="00C52AC8">
                    <w:rPr>
                      <w:rFonts w:eastAsia="Times New Roman"/>
                      <w:sz w:val="20"/>
                    </w:rPr>
                    <w:t>Indicator to indicate the current mode</w:t>
                  </w:r>
                </w:p>
                <w:p w14:paraId="4AB2881D" w14:textId="1EF4D157" w:rsidR="00C52AC8" w:rsidRPr="00C52AC8" w:rsidRDefault="00C52AC8" w:rsidP="00C52AC8">
                  <w:pPr>
                    <w:pStyle w:val="ListParagraph"/>
                    <w:numPr>
                      <w:ilvl w:val="0"/>
                      <w:numId w:val="15"/>
                    </w:numPr>
                    <w:rPr>
                      <w:rFonts w:eastAsia="Times New Roman"/>
                      <w:sz w:val="20"/>
                    </w:rPr>
                  </w:pPr>
                  <w:r w:rsidRPr="00C52AC8">
                    <w:rPr>
                      <w:rFonts w:eastAsia="Times New Roman"/>
                      <w:sz w:val="20"/>
                    </w:rPr>
                    <w:t>Outlet gas storage</w:t>
                  </w:r>
                </w:p>
                <w:p w14:paraId="3E1CA59D" w14:textId="0DF7DB4E" w:rsidR="00C52AC8" w:rsidRPr="00C52AC8" w:rsidRDefault="00C52AC8" w:rsidP="00C52AC8">
                  <w:pPr>
                    <w:pStyle w:val="ListParagraph"/>
                    <w:numPr>
                      <w:ilvl w:val="0"/>
                      <w:numId w:val="15"/>
                    </w:numPr>
                    <w:rPr>
                      <w:rFonts w:eastAsia="Times New Roman"/>
                      <w:sz w:val="20"/>
                    </w:rPr>
                  </w:pPr>
                  <w:r w:rsidRPr="00C52AC8">
                    <w:rPr>
                      <w:rFonts w:eastAsia="Times New Roman"/>
                      <w:sz w:val="20"/>
                    </w:rPr>
                    <w:t>Power supply</w:t>
                  </w:r>
                </w:p>
                <w:p w14:paraId="6C0A5325" w14:textId="1F87815A" w:rsidR="00C52AC8" w:rsidRPr="00C52AC8" w:rsidRDefault="00C52AC8" w:rsidP="00C52AC8">
                  <w:pPr>
                    <w:pStyle w:val="ListParagraph"/>
                    <w:numPr>
                      <w:ilvl w:val="0"/>
                      <w:numId w:val="15"/>
                    </w:numPr>
                    <w:rPr>
                      <w:rFonts w:eastAsia="Times New Roman"/>
                      <w:sz w:val="20"/>
                    </w:rPr>
                  </w:pPr>
                  <w:r w:rsidRPr="00C52AC8">
                    <w:rPr>
                      <w:rFonts w:eastAsia="Times New Roman"/>
                      <w:sz w:val="20"/>
                    </w:rPr>
                    <w:t>Knob to select mode</w:t>
                  </w:r>
                </w:p>
              </w:tc>
            </w:tr>
          </w:tbl>
          <w:p w14:paraId="519EC97F" w14:textId="77777777" w:rsidR="00C52AC8" w:rsidRPr="00C52AC8" w:rsidRDefault="00C52AC8" w:rsidP="00C52AC8">
            <w:pPr>
              <w:cnfStyle w:val="000000100000" w:firstRow="0" w:lastRow="0" w:firstColumn="0" w:lastColumn="0" w:oddVBand="0" w:evenVBand="0" w:oddHBand="1" w:evenHBand="0" w:firstRowFirstColumn="0" w:firstRowLastColumn="0" w:lastRowFirstColumn="0" w:lastRowLastColumn="0"/>
              <w:rPr>
                <w:rFonts w:eastAsia="Times New Roman"/>
                <w:sz w:val="20"/>
              </w:rPr>
            </w:pPr>
          </w:p>
        </w:tc>
        <w:tc>
          <w:tcPr>
            <w:tcW w:w="3665" w:type="dxa"/>
          </w:tcPr>
          <w:p w14:paraId="494CD72B" w14:textId="4BEE3B48" w:rsidR="00C52AC8" w:rsidRPr="00C52AC8" w:rsidRDefault="00C52AC8" w:rsidP="00C52AC8">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C52AC8">
              <w:rPr>
                <w:rFonts w:eastAsia="Times New Roman"/>
                <w:sz w:val="20"/>
              </w:rPr>
              <w:t>Use of Atmega 328p to interact with the sensors.</w:t>
            </w:r>
          </w:p>
          <w:p w14:paraId="23E7608C" w14:textId="269D8EB2" w:rsidR="00C52AC8" w:rsidRPr="00C52AC8" w:rsidRDefault="00C52AC8" w:rsidP="00C52AC8">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C52AC8">
              <w:rPr>
                <w:rFonts w:eastAsia="Times New Roman"/>
                <w:sz w:val="20"/>
              </w:rPr>
              <w:t>Pressure sensor and accelerometer sensor.</w:t>
            </w:r>
          </w:p>
          <w:p w14:paraId="7E6F8FC1" w14:textId="2DA282D0" w:rsidR="00C52AC8" w:rsidRPr="00C52AC8" w:rsidRDefault="00C52AC8" w:rsidP="00C52AC8">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eastAsia="Times New Roman"/>
                <w:sz w:val="20"/>
              </w:rPr>
            </w:pPr>
            <w:r w:rsidRPr="00C52AC8">
              <w:rPr>
                <w:rFonts w:eastAsia="Times New Roman"/>
                <w:sz w:val="20"/>
              </w:rPr>
              <w:t>Use of lamp or led to indicate the Ignition status and the mode status.</w:t>
            </w:r>
          </w:p>
          <w:p w14:paraId="53A4FE6D" w14:textId="77777777" w:rsidR="00C52AC8" w:rsidRPr="00C52AC8" w:rsidRDefault="00C52AC8" w:rsidP="003B2F85">
            <w:pPr>
              <w:cnfStyle w:val="000000100000" w:firstRow="0" w:lastRow="0" w:firstColumn="0" w:lastColumn="0" w:oddVBand="0" w:evenVBand="0" w:oddHBand="1" w:evenHBand="0" w:firstRowFirstColumn="0" w:firstRowLastColumn="0" w:lastRowFirstColumn="0" w:lastRowLastColumn="0"/>
              <w:rPr>
                <w:rFonts w:eastAsia="Times New Roman"/>
                <w:sz w:val="20"/>
              </w:rPr>
            </w:pPr>
          </w:p>
        </w:tc>
      </w:tr>
    </w:tbl>
    <w:p w14:paraId="14B3F4D8" w14:textId="64328E1D" w:rsidR="007B0961" w:rsidRPr="00575DD5" w:rsidRDefault="007B0961" w:rsidP="007B0961">
      <w:pPr>
        <w:pStyle w:val="Caption"/>
        <w:jc w:val="center"/>
      </w:pPr>
      <w:bookmarkStart w:id="28" w:name="_Toc37050859"/>
      <w:r>
        <w:t>Table 7: Semi-active Suspension High and Low Level requirements</w:t>
      </w:r>
      <w:bookmarkEnd w:id="28"/>
    </w:p>
    <w:p w14:paraId="71C0661F" w14:textId="77777777" w:rsidR="004B4EE4" w:rsidRDefault="004B4EE4" w:rsidP="003B2F85">
      <w:pPr>
        <w:rPr>
          <w:rFonts w:eastAsia="Times New Roman"/>
        </w:rPr>
      </w:pPr>
    </w:p>
    <w:p w14:paraId="505E244F" w14:textId="6D1AA9C4" w:rsidR="009A52C7" w:rsidRDefault="009A52C7" w:rsidP="003B2F85">
      <w:pPr>
        <w:rPr>
          <w:rFonts w:eastAsia="Times New Roman"/>
        </w:rPr>
      </w:pPr>
    </w:p>
    <w:p w14:paraId="32EFBE56" w14:textId="77777777" w:rsidR="00835C88" w:rsidRDefault="00835C88" w:rsidP="003B2F85">
      <w:pPr>
        <w:rPr>
          <w:rFonts w:eastAsia="Times New Roman"/>
        </w:rPr>
      </w:pPr>
    </w:p>
    <w:p w14:paraId="7117D4DE" w14:textId="3EDDC8BB" w:rsidR="009A52C7" w:rsidRDefault="00A51869" w:rsidP="00A51869">
      <w:pPr>
        <w:pStyle w:val="Heading3"/>
      </w:pPr>
      <w:bookmarkStart w:id="29" w:name="_Toc37050568"/>
      <w:r w:rsidRPr="00A51869">
        <w:t>MARKET ANALYSIS</w:t>
      </w:r>
      <w:bookmarkEnd w:id="29"/>
    </w:p>
    <w:p w14:paraId="4EE85F3D" w14:textId="77777777" w:rsidR="00835C88" w:rsidRPr="00835C88" w:rsidRDefault="00835C88" w:rsidP="00835C88">
      <w:r w:rsidRPr="00835C88">
        <w:t>The low segment vehicles uses solid suspension with unsprang differential which is also known as LEAF SPRING suspension. They are cheap but at a cost of having lower spring rate also lower ride height adjustability.</w:t>
      </w:r>
    </w:p>
    <w:p w14:paraId="439A7A68" w14:textId="77777777" w:rsidR="00835C88" w:rsidRPr="00835C88" w:rsidRDefault="00835C88" w:rsidP="00835C88">
      <w:r w:rsidRPr="00835C88">
        <w:t>The medium segment cars offer more versatility in spring rate or suspension rate and ride height adjustability by adding features like Hydro pneumatic suspension which was introduced in Citroën BX car. Also in cars belonging to a segment slightly lower than Citroën BX they have Coil over suspension also advanced coil over suspension such as nitrox suspension. These have better spring rate and height adjustability and reliability but at the cost of increased cost.</w:t>
      </w:r>
    </w:p>
    <w:p w14:paraId="1856BA0E" w14:textId="77777777" w:rsidR="00835C88" w:rsidRPr="00835C88" w:rsidRDefault="00835C88" w:rsidP="00835C88">
      <w:r w:rsidRPr="00835C88">
        <w:t xml:space="preserve">The highest segment cars offers suspensions with systems like active suspension control like in Ferrari 458 Italia which is an electromagnetic suspension which offers active suspension control. They also have added features like race coil over suspension, anti-roll over bar, wishbone suspension, sway bars, etc. These increases the handling and control of the car which ultimately makes the car of race specs but they are very expensive and the added components increases the overall maintenance cost.  </w:t>
      </w:r>
    </w:p>
    <w:p w14:paraId="5D6A7411" w14:textId="0128E79B" w:rsidR="00835C88" w:rsidRDefault="00835C88" w:rsidP="00835C88">
      <w:r w:rsidRPr="00835C88">
        <w:t>In general as we go upwards from lower segment cars which has cheaper suspension system but has lower suspension rate or versatility to higher segment cars which has much more versatility the main factor which plays an important role is COST</w:t>
      </w:r>
    </w:p>
    <w:p w14:paraId="1949D993" w14:textId="277447FC" w:rsidR="00835C88" w:rsidRDefault="00835C88" w:rsidP="00835C88"/>
    <w:p w14:paraId="32FA664A" w14:textId="06A126BC" w:rsidR="00835C88" w:rsidRDefault="00835C88" w:rsidP="00835C88"/>
    <w:p w14:paraId="6F579F89" w14:textId="0D0F8169" w:rsidR="00835C88" w:rsidRDefault="00835C88" w:rsidP="00835C88"/>
    <w:p w14:paraId="26E449DA" w14:textId="77777777" w:rsidR="00835C88" w:rsidRPr="00835C88" w:rsidRDefault="00835C88" w:rsidP="00835C88"/>
    <w:p w14:paraId="15CB2529" w14:textId="23382180" w:rsidR="00A51869" w:rsidRPr="00A51869" w:rsidRDefault="00A51869" w:rsidP="00A51869">
      <w:pPr>
        <w:pStyle w:val="Heading3"/>
        <w:rPr>
          <w:rStyle w:val="Strong"/>
          <w:b w:val="0"/>
          <w:sz w:val="24"/>
        </w:rPr>
      </w:pPr>
      <w:bookmarkStart w:id="30" w:name="_Toc34633138"/>
      <w:bookmarkStart w:id="31" w:name="_Toc37050569"/>
      <w:r w:rsidRPr="00A51869">
        <w:rPr>
          <w:rStyle w:val="Strong"/>
          <w:b w:val="0"/>
          <w:sz w:val="24"/>
        </w:rPr>
        <w:lastRenderedPageBreak/>
        <w:t>SEGMENT ANALYSIS</w:t>
      </w:r>
      <w:bookmarkEnd w:id="30"/>
      <w:bookmarkEnd w:id="31"/>
    </w:p>
    <w:tbl>
      <w:tblPr>
        <w:tblStyle w:val="GridTable4-Accent2"/>
        <w:tblW w:w="0" w:type="auto"/>
        <w:tblLook w:val="04A0" w:firstRow="1" w:lastRow="0" w:firstColumn="1" w:lastColumn="0" w:noHBand="0" w:noVBand="1"/>
      </w:tblPr>
      <w:tblGrid>
        <w:gridCol w:w="3235"/>
        <w:gridCol w:w="3236"/>
        <w:gridCol w:w="3236"/>
      </w:tblGrid>
      <w:tr w:rsidR="00A51869" w14:paraId="6C45B7BF" w14:textId="77777777" w:rsidTr="008871B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235" w:type="dxa"/>
          </w:tcPr>
          <w:p w14:paraId="2D5D62EC" w14:textId="77777777" w:rsidR="00A51869" w:rsidRPr="00BF0498" w:rsidRDefault="00A51869" w:rsidP="00BE65CF">
            <w:pPr>
              <w:jc w:val="center"/>
            </w:pPr>
            <w:r w:rsidRPr="00BF0498">
              <w:t>LOW SEGMENT</w:t>
            </w:r>
          </w:p>
        </w:tc>
        <w:tc>
          <w:tcPr>
            <w:tcW w:w="3236" w:type="dxa"/>
          </w:tcPr>
          <w:p w14:paraId="72A8C715" w14:textId="77777777" w:rsidR="00A51869" w:rsidRPr="00BF0498" w:rsidRDefault="00A51869" w:rsidP="00BE65CF">
            <w:pPr>
              <w:jc w:val="center"/>
              <w:cnfStyle w:val="100000000000" w:firstRow="1" w:lastRow="0" w:firstColumn="0" w:lastColumn="0" w:oddVBand="0" w:evenVBand="0" w:oddHBand="0" w:evenHBand="0" w:firstRowFirstColumn="0" w:firstRowLastColumn="0" w:lastRowFirstColumn="0" w:lastRowLastColumn="0"/>
            </w:pPr>
            <w:r w:rsidRPr="00BF0498">
              <w:t>MID SEGMENT</w:t>
            </w:r>
          </w:p>
        </w:tc>
        <w:tc>
          <w:tcPr>
            <w:tcW w:w="3236" w:type="dxa"/>
          </w:tcPr>
          <w:p w14:paraId="4FEA582E" w14:textId="77777777" w:rsidR="00A51869" w:rsidRPr="00BF0498" w:rsidRDefault="00A51869" w:rsidP="00BE65CF">
            <w:pPr>
              <w:jc w:val="center"/>
              <w:cnfStyle w:val="100000000000" w:firstRow="1" w:lastRow="0" w:firstColumn="0" w:lastColumn="0" w:oddVBand="0" w:evenVBand="0" w:oddHBand="0" w:evenHBand="0" w:firstRowFirstColumn="0" w:firstRowLastColumn="0" w:lastRowFirstColumn="0" w:lastRowLastColumn="0"/>
            </w:pPr>
            <w:r w:rsidRPr="00BF0498">
              <w:t>HIGHER SEGMENT</w:t>
            </w:r>
          </w:p>
        </w:tc>
      </w:tr>
      <w:tr w:rsidR="00A51869" w14:paraId="54C31D39" w14:textId="77777777" w:rsidTr="008871BB">
        <w:trPr>
          <w:cnfStyle w:val="000000100000" w:firstRow="0" w:lastRow="0" w:firstColumn="0" w:lastColumn="0" w:oddVBand="0" w:evenVBand="0" w:oddHBand="1" w:evenHBand="0" w:firstRowFirstColumn="0" w:firstRowLastColumn="0" w:lastRowFirstColumn="0" w:lastRowLastColumn="0"/>
          <w:trHeight w:val="3369"/>
        </w:trPr>
        <w:tc>
          <w:tcPr>
            <w:cnfStyle w:val="001000000000" w:firstRow="0" w:lastRow="0" w:firstColumn="1" w:lastColumn="0" w:oddVBand="0" w:evenVBand="0" w:oddHBand="0" w:evenHBand="0" w:firstRowFirstColumn="0" w:firstRowLastColumn="0" w:lastRowFirstColumn="0" w:lastRowLastColumn="0"/>
            <w:tcW w:w="3235" w:type="dxa"/>
          </w:tcPr>
          <w:p w14:paraId="49A70ED3" w14:textId="77777777" w:rsidR="00A51869" w:rsidRDefault="00A51869" w:rsidP="00A51869">
            <w:pPr>
              <w:pStyle w:val="ListParagraph"/>
              <w:numPr>
                <w:ilvl w:val="0"/>
                <w:numId w:val="2"/>
              </w:numPr>
            </w:pPr>
            <w:r>
              <w:rPr>
                <w:b w:val="0"/>
              </w:rPr>
              <w:t>Coil springs are used which has fixed stiffness.</w:t>
            </w:r>
          </w:p>
        </w:tc>
        <w:tc>
          <w:tcPr>
            <w:tcW w:w="3236" w:type="dxa"/>
          </w:tcPr>
          <w:p w14:paraId="28F098FC" w14:textId="77777777" w:rsidR="00A51869" w:rsidRDefault="00A51869" w:rsidP="00A51869">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Suspension having dampers whose stiffness can be changes are used.</w:t>
            </w:r>
          </w:p>
          <w:p w14:paraId="3129B757" w14:textId="77777777" w:rsidR="00A51869" w:rsidRDefault="00A51869" w:rsidP="00A51869">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Semi active suspension system is used here.</w:t>
            </w:r>
          </w:p>
        </w:tc>
        <w:tc>
          <w:tcPr>
            <w:tcW w:w="3236" w:type="dxa"/>
          </w:tcPr>
          <w:p w14:paraId="286B5C80" w14:textId="77777777" w:rsidR="00A51869" w:rsidRDefault="00A51869" w:rsidP="00A51869">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Airbag suspension system with variable stiffness and height is present.</w:t>
            </w:r>
          </w:p>
          <w:p w14:paraId="39C85073" w14:textId="77777777" w:rsidR="00A51869" w:rsidRDefault="00A51869" w:rsidP="00A51869">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Active suspension system is used here.</w:t>
            </w:r>
          </w:p>
        </w:tc>
      </w:tr>
    </w:tbl>
    <w:p w14:paraId="752D6D62" w14:textId="70B1124F" w:rsidR="007B0961" w:rsidRPr="00575DD5" w:rsidRDefault="007B0961" w:rsidP="007B0961">
      <w:pPr>
        <w:pStyle w:val="Caption"/>
        <w:jc w:val="center"/>
      </w:pPr>
      <w:bookmarkStart w:id="32" w:name="_Toc37050860"/>
      <w:r>
        <w:t>Table 8: Semi-active Suspension Segment analysis</w:t>
      </w:r>
      <w:bookmarkEnd w:id="32"/>
    </w:p>
    <w:p w14:paraId="5DE6682C" w14:textId="77777777" w:rsidR="00A51869" w:rsidRPr="0054474A" w:rsidRDefault="00A51869" w:rsidP="00A51869"/>
    <w:p w14:paraId="6B3750F9" w14:textId="355733A1" w:rsidR="00A51869" w:rsidRPr="00A51869" w:rsidRDefault="00A51869" w:rsidP="00A51869">
      <w:pPr>
        <w:pStyle w:val="Heading3"/>
        <w:rPr>
          <w:rStyle w:val="Strong"/>
          <w:b w:val="0"/>
        </w:rPr>
      </w:pPr>
      <w:bookmarkStart w:id="33" w:name="_Toc34633139"/>
      <w:bookmarkStart w:id="34" w:name="_Toc37050570"/>
      <w:r w:rsidRPr="00A51869">
        <w:rPr>
          <w:rStyle w:val="Strong"/>
          <w:b w:val="0"/>
          <w:sz w:val="24"/>
        </w:rPr>
        <w:t>AGEING</w:t>
      </w:r>
      <w:bookmarkEnd w:id="33"/>
      <w:bookmarkEnd w:id="34"/>
    </w:p>
    <w:tbl>
      <w:tblPr>
        <w:tblStyle w:val="GridTable4-Accent2"/>
        <w:tblW w:w="0" w:type="auto"/>
        <w:tblLook w:val="04A0" w:firstRow="1" w:lastRow="0" w:firstColumn="1" w:lastColumn="0" w:noHBand="0" w:noVBand="1"/>
      </w:tblPr>
      <w:tblGrid>
        <w:gridCol w:w="3235"/>
        <w:gridCol w:w="3236"/>
        <w:gridCol w:w="3236"/>
      </w:tblGrid>
      <w:tr w:rsidR="00A51869" w14:paraId="3AF8C7DF" w14:textId="77777777" w:rsidTr="008871B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235" w:type="dxa"/>
          </w:tcPr>
          <w:p w14:paraId="442A5D5D" w14:textId="77777777" w:rsidR="00A51869" w:rsidRPr="00BF0498" w:rsidRDefault="00A51869" w:rsidP="00BE65CF">
            <w:pPr>
              <w:jc w:val="center"/>
            </w:pPr>
            <w:r w:rsidRPr="00BF0498">
              <w:t>BEFORE 10 YEARS</w:t>
            </w:r>
          </w:p>
        </w:tc>
        <w:tc>
          <w:tcPr>
            <w:tcW w:w="3236" w:type="dxa"/>
          </w:tcPr>
          <w:p w14:paraId="284C8AD5" w14:textId="77777777" w:rsidR="00A51869" w:rsidRPr="00BF0498" w:rsidRDefault="00A51869" w:rsidP="00BE65CF">
            <w:pPr>
              <w:jc w:val="center"/>
              <w:cnfStyle w:val="100000000000" w:firstRow="1" w:lastRow="0" w:firstColumn="0" w:lastColumn="0" w:oddVBand="0" w:evenVBand="0" w:oddHBand="0" w:evenHBand="0" w:firstRowFirstColumn="0" w:firstRowLastColumn="0" w:lastRowFirstColumn="0" w:lastRowLastColumn="0"/>
            </w:pPr>
            <w:r w:rsidRPr="00BF0498">
              <w:t>AFTER 5 YEARS</w:t>
            </w:r>
          </w:p>
        </w:tc>
        <w:tc>
          <w:tcPr>
            <w:tcW w:w="3236" w:type="dxa"/>
          </w:tcPr>
          <w:p w14:paraId="1B76E340" w14:textId="77777777" w:rsidR="00A51869" w:rsidRPr="00BF0498" w:rsidRDefault="00A51869" w:rsidP="00BE65CF">
            <w:pPr>
              <w:jc w:val="center"/>
              <w:cnfStyle w:val="100000000000" w:firstRow="1" w:lastRow="0" w:firstColumn="0" w:lastColumn="0" w:oddVBand="0" w:evenVBand="0" w:oddHBand="0" w:evenHBand="0" w:firstRowFirstColumn="0" w:firstRowLastColumn="0" w:lastRowFirstColumn="0" w:lastRowLastColumn="0"/>
            </w:pPr>
            <w:r w:rsidRPr="00BF0498">
              <w:t>CURRENT TECHNOLOGY</w:t>
            </w:r>
          </w:p>
        </w:tc>
      </w:tr>
      <w:tr w:rsidR="00A51869" w14:paraId="7F2429AD" w14:textId="77777777" w:rsidTr="008871BB">
        <w:trPr>
          <w:cnfStyle w:val="000000100000" w:firstRow="0" w:lastRow="0" w:firstColumn="0" w:lastColumn="0" w:oddVBand="0" w:evenVBand="0" w:oddHBand="1" w:evenHBand="0" w:firstRowFirstColumn="0" w:firstRowLastColumn="0" w:lastRowFirstColumn="0" w:lastRowLastColumn="0"/>
          <w:trHeight w:val="3401"/>
        </w:trPr>
        <w:tc>
          <w:tcPr>
            <w:cnfStyle w:val="001000000000" w:firstRow="0" w:lastRow="0" w:firstColumn="1" w:lastColumn="0" w:oddVBand="0" w:evenVBand="0" w:oddHBand="0" w:evenHBand="0" w:firstRowFirstColumn="0" w:firstRowLastColumn="0" w:lastRowFirstColumn="0" w:lastRowLastColumn="0"/>
            <w:tcW w:w="3235" w:type="dxa"/>
          </w:tcPr>
          <w:p w14:paraId="751883A2" w14:textId="77777777" w:rsidR="00A51869" w:rsidRDefault="00A51869" w:rsidP="00A51869">
            <w:pPr>
              <w:pStyle w:val="ListParagraph"/>
              <w:numPr>
                <w:ilvl w:val="0"/>
                <w:numId w:val="3"/>
              </w:numPr>
            </w:pPr>
            <w:r>
              <w:rPr>
                <w:b w:val="0"/>
              </w:rPr>
              <w:t>Vehicles had only coil over suspension which had poor performance and lacked versatility.</w:t>
            </w:r>
          </w:p>
        </w:tc>
        <w:tc>
          <w:tcPr>
            <w:tcW w:w="3236" w:type="dxa"/>
          </w:tcPr>
          <w:p w14:paraId="487EE4F2" w14:textId="77777777" w:rsidR="00A51869" w:rsidRDefault="00A51869" w:rsidP="00A51869">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Adaptive suspension which can change the vehicle height and suspension stiffness by image processing of road ahead.</w:t>
            </w:r>
          </w:p>
        </w:tc>
        <w:tc>
          <w:tcPr>
            <w:tcW w:w="3236" w:type="dxa"/>
          </w:tcPr>
          <w:p w14:paraId="472204EF" w14:textId="77777777" w:rsidR="00A51869" w:rsidRDefault="00A51869" w:rsidP="00A51869">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Suspension which can change height of vehicle and its stiffness is changed according to the mode it is currently operating is present.</w:t>
            </w:r>
          </w:p>
        </w:tc>
      </w:tr>
    </w:tbl>
    <w:p w14:paraId="3C4109C3" w14:textId="5837CD1E" w:rsidR="007B0961" w:rsidRPr="00575DD5" w:rsidRDefault="007B0961" w:rsidP="007B0961">
      <w:pPr>
        <w:pStyle w:val="Caption"/>
        <w:jc w:val="center"/>
      </w:pPr>
      <w:bookmarkStart w:id="35" w:name="_Toc37050861"/>
      <w:r>
        <w:t>Table 9: Semi-active Suspension Ageing analysis</w:t>
      </w:r>
      <w:bookmarkEnd w:id="35"/>
    </w:p>
    <w:p w14:paraId="79C9C65A" w14:textId="12A4F0D0" w:rsidR="00A51869" w:rsidRDefault="00A51869" w:rsidP="00776FE1"/>
    <w:p w14:paraId="5344223C" w14:textId="77777777" w:rsidR="00776FE1" w:rsidRPr="00310DB8" w:rsidRDefault="00776FE1" w:rsidP="00776FE1">
      <w:pPr>
        <w:pStyle w:val="Heading3"/>
      </w:pPr>
      <w:bookmarkStart w:id="36" w:name="_Toc34633140"/>
      <w:bookmarkStart w:id="37" w:name="_Toc37050571"/>
      <w:r w:rsidRPr="00310DB8">
        <w:t>S.W.O.T. ANALYSIS</w:t>
      </w:r>
      <w:bookmarkEnd w:id="36"/>
      <w:bookmarkEnd w:id="37"/>
    </w:p>
    <w:tbl>
      <w:tblPr>
        <w:tblStyle w:val="ListTable2-Accent2"/>
        <w:tblW w:w="0" w:type="auto"/>
        <w:tblLook w:val="04A0" w:firstRow="1" w:lastRow="0" w:firstColumn="1" w:lastColumn="0" w:noHBand="0" w:noVBand="1"/>
      </w:tblPr>
      <w:tblGrid>
        <w:gridCol w:w="4855"/>
        <w:gridCol w:w="4855"/>
      </w:tblGrid>
      <w:tr w:rsidR="00776FE1" w14:paraId="4C1706E2" w14:textId="77777777" w:rsidTr="008871B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855" w:type="dxa"/>
          </w:tcPr>
          <w:p w14:paraId="77E235D4" w14:textId="77777777" w:rsidR="00776FE1" w:rsidRPr="00BF0498" w:rsidRDefault="00776FE1" w:rsidP="00BE65CF">
            <w:pPr>
              <w:jc w:val="center"/>
            </w:pPr>
            <w:r w:rsidRPr="00BF0498">
              <w:t>STRENGTH</w:t>
            </w:r>
          </w:p>
        </w:tc>
        <w:tc>
          <w:tcPr>
            <w:tcW w:w="4855" w:type="dxa"/>
          </w:tcPr>
          <w:p w14:paraId="3C3804A5" w14:textId="77777777" w:rsidR="00776FE1" w:rsidRPr="00BF0498" w:rsidRDefault="00776FE1" w:rsidP="00BE65CF">
            <w:pPr>
              <w:jc w:val="center"/>
              <w:cnfStyle w:val="100000000000" w:firstRow="1" w:lastRow="0" w:firstColumn="0" w:lastColumn="0" w:oddVBand="0" w:evenVBand="0" w:oddHBand="0" w:evenHBand="0" w:firstRowFirstColumn="0" w:firstRowLastColumn="0" w:lastRowFirstColumn="0" w:lastRowLastColumn="0"/>
            </w:pPr>
            <w:r w:rsidRPr="00BF0498">
              <w:t>WEAKNESS</w:t>
            </w:r>
          </w:p>
        </w:tc>
      </w:tr>
      <w:tr w:rsidR="00776FE1" w14:paraId="72F8E012" w14:textId="77777777" w:rsidTr="008871BB">
        <w:trPr>
          <w:cnfStyle w:val="000000100000" w:firstRow="0" w:lastRow="0" w:firstColumn="0" w:lastColumn="0" w:oddVBand="0" w:evenVBand="0" w:oddHBand="1" w:evenHBand="0"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4855" w:type="dxa"/>
          </w:tcPr>
          <w:p w14:paraId="2A6FD6E2" w14:textId="77777777" w:rsidR="00776FE1" w:rsidRPr="00957BB2" w:rsidRDefault="00776FE1" w:rsidP="00776FE1">
            <w:pPr>
              <w:pStyle w:val="ListParagraph"/>
              <w:numPr>
                <w:ilvl w:val="0"/>
                <w:numId w:val="4"/>
              </w:numPr>
              <w:rPr>
                <w:b w:val="0"/>
              </w:rPr>
            </w:pPr>
            <w:r>
              <w:rPr>
                <w:b w:val="0"/>
              </w:rPr>
              <w:t>It improves the ride quality increases vehicle handling improves traction.</w:t>
            </w:r>
          </w:p>
        </w:tc>
        <w:tc>
          <w:tcPr>
            <w:tcW w:w="4855" w:type="dxa"/>
          </w:tcPr>
          <w:p w14:paraId="1F935A38" w14:textId="77777777" w:rsidR="00776FE1" w:rsidRDefault="00776FE1" w:rsidP="00776FE1">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The vehicle cost increases.</w:t>
            </w:r>
          </w:p>
        </w:tc>
      </w:tr>
      <w:tr w:rsidR="00776FE1" w14:paraId="765728CA" w14:textId="77777777" w:rsidTr="008871BB">
        <w:trPr>
          <w:trHeight w:val="280"/>
        </w:trPr>
        <w:tc>
          <w:tcPr>
            <w:cnfStyle w:val="001000000000" w:firstRow="0" w:lastRow="0" w:firstColumn="1" w:lastColumn="0" w:oddVBand="0" w:evenVBand="0" w:oddHBand="0" w:evenHBand="0" w:firstRowFirstColumn="0" w:firstRowLastColumn="0" w:lastRowFirstColumn="0" w:lastRowLastColumn="0"/>
            <w:tcW w:w="4855" w:type="dxa"/>
          </w:tcPr>
          <w:p w14:paraId="50B9088D" w14:textId="77777777" w:rsidR="00776FE1" w:rsidRPr="00BF0498" w:rsidRDefault="00776FE1" w:rsidP="00BE65CF">
            <w:pPr>
              <w:jc w:val="center"/>
            </w:pPr>
            <w:r w:rsidRPr="00BF0498">
              <w:t>OPPORTUNITY</w:t>
            </w:r>
          </w:p>
        </w:tc>
        <w:tc>
          <w:tcPr>
            <w:tcW w:w="4855" w:type="dxa"/>
          </w:tcPr>
          <w:p w14:paraId="6589E65B" w14:textId="77777777" w:rsidR="00776FE1" w:rsidRPr="00FA2282" w:rsidRDefault="00776FE1" w:rsidP="00BE65CF">
            <w:pPr>
              <w:jc w:val="center"/>
              <w:cnfStyle w:val="000000000000" w:firstRow="0" w:lastRow="0" w:firstColumn="0" w:lastColumn="0" w:oddVBand="0" w:evenVBand="0" w:oddHBand="0" w:evenHBand="0" w:firstRowFirstColumn="0" w:firstRowLastColumn="0" w:lastRowFirstColumn="0" w:lastRowLastColumn="0"/>
              <w:rPr>
                <w:b/>
              </w:rPr>
            </w:pPr>
            <w:r w:rsidRPr="00FA2282">
              <w:rPr>
                <w:b/>
              </w:rPr>
              <w:t>THREAT</w:t>
            </w:r>
          </w:p>
        </w:tc>
      </w:tr>
      <w:tr w:rsidR="00776FE1" w14:paraId="0DEA02DF" w14:textId="77777777" w:rsidTr="008871BB">
        <w:trPr>
          <w:cnfStyle w:val="000000100000" w:firstRow="0" w:lastRow="0" w:firstColumn="0" w:lastColumn="0" w:oddVBand="0" w:evenVBand="0" w:oddHBand="1" w:evenHBand="0" w:firstRowFirstColumn="0" w:firstRowLastColumn="0" w:lastRowFirstColumn="0" w:lastRowLastColumn="0"/>
          <w:trHeight w:val="1486"/>
        </w:trPr>
        <w:tc>
          <w:tcPr>
            <w:cnfStyle w:val="001000000000" w:firstRow="0" w:lastRow="0" w:firstColumn="1" w:lastColumn="0" w:oddVBand="0" w:evenVBand="0" w:oddHBand="0" w:evenHBand="0" w:firstRowFirstColumn="0" w:firstRowLastColumn="0" w:lastRowFirstColumn="0" w:lastRowLastColumn="0"/>
            <w:tcW w:w="4855" w:type="dxa"/>
          </w:tcPr>
          <w:p w14:paraId="08C4D7A1" w14:textId="77777777" w:rsidR="00776FE1" w:rsidRDefault="00776FE1" w:rsidP="00776FE1">
            <w:pPr>
              <w:pStyle w:val="ListParagraph"/>
              <w:numPr>
                <w:ilvl w:val="0"/>
                <w:numId w:val="4"/>
              </w:numPr>
            </w:pPr>
            <w:r>
              <w:rPr>
                <w:b w:val="0"/>
              </w:rPr>
              <w:t>By usage of image processing the suspension characteristics can be changed according to the road ahead.</w:t>
            </w:r>
          </w:p>
        </w:tc>
        <w:tc>
          <w:tcPr>
            <w:tcW w:w="4855" w:type="dxa"/>
          </w:tcPr>
          <w:p w14:paraId="0290F3EA" w14:textId="77777777" w:rsidR="00776FE1" w:rsidRDefault="00776FE1" w:rsidP="00776FE1">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If the sensors fail or if the pressurized air reservoir gets empty it can lead to undesired results.  </w:t>
            </w:r>
          </w:p>
        </w:tc>
      </w:tr>
    </w:tbl>
    <w:p w14:paraId="181B0DBC" w14:textId="209A4D9E" w:rsidR="007B0961" w:rsidRPr="00575DD5" w:rsidRDefault="007B0961" w:rsidP="007B0961">
      <w:pPr>
        <w:pStyle w:val="Caption"/>
        <w:jc w:val="center"/>
      </w:pPr>
      <w:bookmarkStart w:id="38" w:name="_Toc37050862"/>
      <w:r>
        <w:t>Table 10: Semi-active Suspension SWOT analysis</w:t>
      </w:r>
      <w:bookmarkEnd w:id="38"/>
    </w:p>
    <w:p w14:paraId="00F4A2D0" w14:textId="77777777" w:rsidR="00776FE1" w:rsidRDefault="00776FE1" w:rsidP="00776FE1"/>
    <w:p w14:paraId="4416C600" w14:textId="77777777" w:rsidR="00776FE1" w:rsidRPr="003A3E1D" w:rsidRDefault="00776FE1" w:rsidP="00776FE1"/>
    <w:p w14:paraId="5853D246" w14:textId="0799F3CB" w:rsidR="00776FE1" w:rsidRDefault="00776FE1" w:rsidP="004A1795">
      <w:pPr>
        <w:pStyle w:val="Heading3"/>
      </w:pPr>
      <w:bookmarkStart w:id="39" w:name="_Toc32182004"/>
      <w:bookmarkStart w:id="40" w:name="_Toc37050572"/>
      <w:r>
        <w:t>4W &amp; 1</w:t>
      </w:r>
      <w:r w:rsidRPr="00530813">
        <w:t>H</w:t>
      </w:r>
      <w:bookmarkEnd w:id="39"/>
      <w:bookmarkEnd w:id="40"/>
    </w:p>
    <w:tbl>
      <w:tblPr>
        <w:tblStyle w:val="GridTable2-Accent2"/>
        <w:tblW w:w="0" w:type="auto"/>
        <w:tblLook w:val="04A0" w:firstRow="1" w:lastRow="0" w:firstColumn="1" w:lastColumn="0" w:noHBand="0" w:noVBand="1"/>
      </w:tblPr>
      <w:tblGrid>
        <w:gridCol w:w="4929"/>
        <w:gridCol w:w="4920"/>
      </w:tblGrid>
      <w:tr w:rsidR="00776FE1" w14:paraId="4ACBC11A" w14:textId="77777777" w:rsidTr="007B096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4929" w:type="dxa"/>
          </w:tcPr>
          <w:p w14:paraId="22B6A817" w14:textId="77777777" w:rsidR="00776FE1" w:rsidRPr="00C03148" w:rsidRDefault="00776FE1" w:rsidP="00BE65CF">
            <w:pPr>
              <w:jc w:val="center"/>
              <w:rPr>
                <w:b w:val="0"/>
              </w:rPr>
            </w:pPr>
            <w:r w:rsidRPr="00C03148">
              <w:t>WHAT</w:t>
            </w:r>
            <w:r w:rsidRPr="00C03148">
              <w:rPr>
                <w:b w:val="0"/>
              </w:rPr>
              <w:t xml:space="preserve"> </w:t>
            </w:r>
            <w:r w:rsidRPr="00C03148">
              <w:rPr>
                <w:b w:val="0"/>
                <w:i/>
                <w:sz w:val="20"/>
              </w:rPr>
              <w:t>is the feature?</w:t>
            </w:r>
          </w:p>
        </w:tc>
        <w:tc>
          <w:tcPr>
            <w:tcW w:w="4920" w:type="dxa"/>
          </w:tcPr>
          <w:p w14:paraId="545B39F8" w14:textId="77777777" w:rsidR="00776FE1" w:rsidRPr="002E16D6" w:rsidRDefault="00776FE1" w:rsidP="00BE65CF">
            <w:pPr>
              <w:jc w:val="center"/>
              <w:cnfStyle w:val="100000000000" w:firstRow="1" w:lastRow="0" w:firstColumn="0" w:lastColumn="0" w:oddVBand="0" w:evenVBand="0" w:oddHBand="0" w:evenHBand="0" w:firstRowFirstColumn="0" w:firstRowLastColumn="0" w:lastRowFirstColumn="0" w:lastRowLastColumn="0"/>
              <w:rPr>
                <w:b w:val="0"/>
              </w:rPr>
            </w:pPr>
            <w:r w:rsidRPr="00C03148">
              <w:t>WHERE</w:t>
            </w:r>
            <w:r>
              <w:rPr>
                <w:b w:val="0"/>
              </w:rPr>
              <w:t xml:space="preserve"> </w:t>
            </w:r>
            <w:r w:rsidRPr="00C03148">
              <w:rPr>
                <w:b w:val="0"/>
                <w:i/>
                <w:sz w:val="20"/>
              </w:rPr>
              <w:t>is the system used?</w:t>
            </w:r>
          </w:p>
        </w:tc>
      </w:tr>
      <w:tr w:rsidR="00776FE1" w14:paraId="7D1DB65E" w14:textId="77777777" w:rsidTr="007B0961">
        <w:trPr>
          <w:cnfStyle w:val="000000100000" w:firstRow="0" w:lastRow="0" w:firstColumn="0" w:lastColumn="0" w:oddVBand="0" w:evenVBand="0" w:oddHBand="1" w:evenHBand="0" w:firstRowFirstColumn="0" w:firstRowLastColumn="0" w:lastRowFirstColumn="0" w:lastRowLastColumn="0"/>
          <w:trHeight w:val="1476"/>
        </w:trPr>
        <w:tc>
          <w:tcPr>
            <w:cnfStyle w:val="001000000000" w:firstRow="0" w:lastRow="0" w:firstColumn="1" w:lastColumn="0" w:oddVBand="0" w:evenVBand="0" w:oddHBand="0" w:evenHBand="0" w:firstRowFirstColumn="0" w:firstRowLastColumn="0" w:lastRowFirstColumn="0" w:lastRowLastColumn="0"/>
            <w:tcW w:w="4929" w:type="dxa"/>
          </w:tcPr>
          <w:p w14:paraId="05BBCC67" w14:textId="77777777" w:rsidR="00776FE1" w:rsidRPr="00C03148" w:rsidRDefault="00776FE1" w:rsidP="00BE65CF">
            <w:pPr>
              <w:rPr>
                <w:b w:val="0"/>
              </w:rPr>
            </w:pPr>
            <w:r w:rsidRPr="00C03148">
              <w:rPr>
                <w:b w:val="0"/>
              </w:rPr>
              <w:t xml:space="preserve">This feature is the </w:t>
            </w:r>
            <w:r>
              <w:rPr>
                <w:b w:val="0"/>
              </w:rPr>
              <w:t xml:space="preserve">Semi active suspension </w:t>
            </w:r>
            <w:r w:rsidRPr="00C03148">
              <w:rPr>
                <w:b w:val="0"/>
              </w:rPr>
              <w:t xml:space="preserve">system for </w:t>
            </w:r>
            <w:r>
              <w:rPr>
                <w:b w:val="0"/>
              </w:rPr>
              <w:t>improving the handling of the vehicle by changing suspension stiffness.</w:t>
            </w:r>
          </w:p>
        </w:tc>
        <w:tc>
          <w:tcPr>
            <w:tcW w:w="4920" w:type="dxa"/>
          </w:tcPr>
          <w:p w14:paraId="109D499D" w14:textId="77777777" w:rsidR="00776FE1" w:rsidRDefault="00776FE1" w:rsidP="00BE65CF">
            <w:pPr>
              <w:cnfStyle w:val="000000100000" w:firstRow="0" w:lastRow="0" w:firstColumn="0" w:lastColumn="0" w:oddVBand="0" w:evenVBand="0" w:oddHBand="1" w:evenHBand="0" w:firstRowFirstColumn="0" w:firstRowLastColumn="0" w:lastRowFirstColumn="0" w:lastRowLastColumn="0"/>
            </w:pPr>
            <w:r>
              <w:t>This feature is present in all vehicles and is one of the most important feature of a vehicle.</w:t>
            </w:r>
          </w:p>
        </w:tc>
      </w:tr>
      <w:tr w:rsidR="00776FE1" w14:paraId="6FFB187E" w14:textId="77777777" w:rsidTr="007B0961">
        <w:trPr>
          <w:trHeight w:val="550"/>
        </w:trPr>
        <w:tc>
          <w:tcPr>
            <w:cnfStyle w:val="001000000000" w:firstRow="0" w:lastRow="0" w:firstColumn="1" w:lastColumn="0" w:oddVBand="0" w:evenVBand="0" w:oddHBand="0" w:evenHBand="0" w:firstRowFirstColumn="0" w:firstRowLastColumn="0" w:lastRowFirstColumn="0" w:lastRowLastColumn="0"/>
            <w:tcW w:w="4929" w:type="dxa"/>
          </w:tcPr>
          <w:p w14:paraId="77EA2609" w14:textId="77777777" w:rsidR="00776FE1" w:rsidRPr="002E16D6" w:rsidRDefault="00776FE1" w:rsidP="00BE65CF">
            <w:pPr>
              <w:jc w:val="center"/>
              <w:rPr>
                <w:b w:val="0"/>
              </w:rPr>
            </w:pPr>
            <w:r w:rsidRPr="00C03148">
              <w:t>WHY</w:t>
            </w:r>
            <w:r>
              <w:rPr>
                <w:b w:val="0"/>
              </w:rPr>
              <w:t xml:space="preserve"> </w:t>
            </w:r>
            <w:r w:rsidRPr="00C03148">
              <w:rPr>
                <w:b w:val="0"/>
                <w:i/>
                <w:sz w:val="20"/>
              </w:rPr>
              <w:t>is it used?</w:t>
            </w:r>
          </w:p>
        </w:tc>
        <w:tc>
          <w:tcPr>
            <w:tcW w:w="4920" w:type="dxa"/>
          </w:tcPr>
          <w:p w14:paraId="6CC22B11" w14:textId="77777777" w:rsidR="00776FE1" w:rsidRPr="002E16D6" w:rsidRDefault="00776FE1" w:rsidP="00BE65CF">
            <w:pPr>
              <w:jc w:val="center"/>
              <w:cnfStyle w:val="000000000000" w:firstRow="0" w:lastRow="0" w:firstColumn="0" w:lastColumn="0" w:oddVBand="0" w:evenVBand="0" w:oddHBand="0" w:evenHBand="0" w:firstRowFirstColumn="0" w:firstRowLastColumn="0" w:lastRowFirstColumn="0" w:lastRowLastColumn="0"/>
              <w:rPr>
                <w:b/>
              </w:rPr>
            </w:pPr>
            <w:r w:rsidRPr="002E16D6">
              <w:rPr>
                <w:b/>
              </w:rPr>
              <w:t>WHEN</w:t>
            </w:r>
            <w:r>
              <w:rPr>
                <w:b/>
              </w:rPr>
              <w:t xml:space="preserve"> </w:t>
            </w:r>
            <w:r w:rsidRPr="002E16D6">
              <w:rPr>
                <w:i/>
                <w:sz w:val="20"/>
              </w:rPr>
              <w:t>was this technology introduced?</w:t>
            </w:r>
          </w:p>
        </w:tc>
      </w:tr>
      <w:tr w:rsidR="00776FE1" w14:paraId="3C163329" w14:textId="77777777" w:rsidTr="007B0961">
        <w:trPr>
          <w:cnfStyle w:val="000000100000" w:firstRow="0" w:lastRow="0" w:firstColumn="0" w:lastColumn="0" w:oddVBand="0" w:evenVBand="0" w:oddHBand="1" w:evenHBand="0" w:firstRowFirstColumn="0" w:firstRowLastColumn="0" w:lastRowFirstColumn="0" w:lastRowLastColumn="0"/>
          <w:trHeight w:val="1211"/>
        </w:trPr>
        <w:tc>
          <w:tcPr>
            <w:cnfStyle w:val="001000000000" w:firstRow="0" w:lastRow="0" w:firstColumn="1" w:lastColumn="0" w:oddVBand="0" w:evenVBand="0" w:oddHBand="0" w:evenHBand="0" w:firstRowFirstColumn="0" w:firstRowLastColumn="0" w:lastRowFirstColumn="0" w:lastRowLastColumn="0"/>
            <w:tcW w:w="4929" w:type="dxa"/>
          </w:tcPr>
          <w:p w14:paraId="0EE79A94" w14:textId="77777777" w:rsidR="00776FE1" w:rsidRPr="00C03148" w:rsidRDefault="00776FE1" w:rsidP="00BE65CF">
            <w:pPr>
              <w:rPr>
                <w:b w:val="0"/>
              </w:rPr>
            </w:pPr>
            <w:r w:rsidRPr="00C03148">
              <w:rPr>
                <w:b w:val="0"/>
              </w:rPr>
              <w:t xml:space="preserve">To </w:t>
            </w:r>
            <w:r>
              <w:rPr>
                <w:b w:val="0"/>
              </w:rPr>
              <w:t>improve the ride quality, increase the handling and improve the traction of the vehicle.</w:t>
            </w:r>
          </w:p>
        </w:tc>
        <w:tc>
          <w:tcPr>
            <w:tcW w:w="4920" w:type="dxa"/>
          </w:tcPr>
          <w:p w14:paraId="6621DC88" w14:textId="77777777" w:rsidR="00776FE1" w:rsidRDefault="00776FE1" w:rsidP="00BE65CF">
            <w:pPr>
              <w:cnfStyle w:val="000000100000" w:firstRow="0" w:lastRow="0" w:firstColumn="0" w:lastColumn="0" w:oddVBand="0" w:evenVBand="0" w:oddHBand="1" w:evenHBand="0" w:firstRowFirstColumn="0" w:firstRowLastColumn="0" w:lastRowFirstColumn="0" w:lastRowLastColumn="0"/>
            </w:pPr>
            <w:r>
              <w:t>This technology is present in market since the birth of vehicles.</w:t>
            </w:r>
          </w:p>
        </w:tc>
      </w:tr>
      <w:tr w:rsidR="00776FE1" w14:paraId="5EEFA4F4" w14:textId="77777777" w:rsidTr="008871BB">
        <w:trPr>
          <w:trHeight w:val="308"/>
        </w:trPr>
        <w:tc>
          <w:tcPr>
            <w:cnfStyle w:val="001000000000" w:firstRow="0" w:lastRow="0" w:firstColumn="1" w:lastColumn="0" w:oddVBand="0" w:evenVBand="0" w:oddHBand="0" w:evenHBand="0" w:firstRowFirstColumn="0" w:firstRowLastColumn="0" w:lastRowFirstColumn="0" w:lastRowLastColumn="0"/>
            <w:tcW w:w="9849" w:type="dxa"/>
            <w:gridSpan w:val="2"/>
          </w:tcPr>
          <w:p w14:paraId="3AB578FF" w14:textId="77777777" w:rsidR="00776FE1" w:rsidRPr="002E16D6" w:rsidRDefault="00776FE1" w:rsidP="00BE65CF">
            <w:pPr>
              <w:jc w:val="center"/>
              <w:rPr>
                <w:b w:val="0"/>
              </w:rPr>
            </w:pPr>
            <w:r w:rsidRPr="00C03148">
              <w:t>HOW</w:t>
            </w:r>
            <w:r>
              <w:rPr>
                <w:b w:val="0"/>
              </w:rPr>
              <w:t xml:space="preserve"> </w:t>
            </w:r>
            <w:r w:rsidRPr="00C03148">
              <w:rPr>
                <w:b w:val="0"/>
                <w:i/>
                <w:sz w:val="20"/>
              </w:rPr>
              <w:t>does the feature work?</w:t>
            </w:r>
          </w:p>
        </w:tc>
      </w:tr>
      <w:tr w:rsidR="00776FE1" w14:paraId="137E65F6" w14:textId="77777777" w:rsidTr="008871BB">
        <w:trPr>
          <w:cnfStyle w:val="000000100000" w:firstRow="0" w:lastRow="0" w:firstColumn="0" w:lastColumn="0" w:oddVBand="0" w:evenVBand="0" w:oddHBand="1" w:evenHBand="0" w:firstRowFirstColumn="0" w:firstRowLastColumn="0" w:lastRowFirstColumn="0" w:lastRowLastColumn="0"/>
          <w:trHeight w:val="2842"/>
        </w:trPr>
        <w:tc>
          <w:tcPr>
            <w:cnfStyle w:val="001000000000" w:firstRow="0" w:lastRow="0" w:firstColumn="1" w:lastColumn="0" w:oddVBand="0" w:evenVBand="0" w:oddHBand="0" w:evenHBand="0" w:firstRowFirstColumn="0" w:firstRowLastColumn="0" w:lastRowFirstColumn="0" w:lastRowLastColumn="0"/>
            <w:tcW w:w="9849" w:type="dxa"/>
            <w:gridSpan w:val="2"/>
          </w:tcPr>
          <w:p w14:paraId="2A980812" w14:textId="77777777" w:rsidR="00776FE1" w:rsidRPr="00CE6800" w:rsidRDefault="00776FE1" w:rsidP="00776FE1">
            <w:pPr>
              <w:pStyle w:val="ListParagraph"/>
              <w:numPr>
                <w:ilvl w:val="0"/>
                <w:numId w:val="4"/>
              </w:numPr>
            </w:pPr>
            <w:r w:rsidRPr="00C03148">
              <w:rPr>
                <w:b w:val="0"/>
              </w:rPr>
              <w:t xml:space="preserve">The feature uses </w:t>
            </w:r>
            <w:r w:rsidRPr="00CE6800">
              <w:t xml:space="preserve">Pressure and accelerometer </w:t>
            </w:r>
            <w:r w:rsidRPr="00C03148">
              <w:rPr>
                <w:b w:val="0"/>
              </w:rPr>
              <w:t xml:space="preserve">sensors to </w:t>
            </w:r>
            <w:r>
              <w:rPr>
                <w:b w:val="0"/>
              </w:rPr>
              <w:t>determine the pressure inside the suspension and the accelerometer reading.</w:t>
            </w:r>
          </w:p>
          <w:p w14:paraId="257A75CE" w14:textId="77777777" w:rsidR="00776FE1" w:rsidRPr="00CE6800" w:rsidRDefault="00776FE1" w:rsidP="00776FE1">
            <w:pPr>
              <w:pStyle w:val="ListParagraph"/>
              <w:numPr>
                <w:ilvl w:val="0"/>
                <w:numId w:val="4"/>
              </w:numPr>
            </w:pPr>
            <w:r>
              <w:rPr>
                <w:b w:val="0"/>
              </w:rPr>
              <w:t>Depending upon the pressure inside the suspension the pressure is regulated and brought to a fixed threshold valve.</w:t>
            </w:r>
          </w:p>
          <w:p w14:paraId="66061C73" w14:textId="77777777" w:rsidR="00776FE1" w:rsidRDefault="00776FE1" w:rsidP="00776FE1">
            <w:pPr>
              <w:pStyle w:val="ListParagraph"/>
              <w:numPr>
                <w:ilvl w:val="0"/>
                <w:numId w:val="4"/>
              </w:numPr>
            </w:pPr>
            <w:r>
              <w:rPr>
                <w:b w:val="0"/>
              </w:rPr>
              <w:t>And according to the input from the accelerometer valve if the vehicle is accelerating or de-accelerating the rear or the front suspension if stiffened respectively.</w:t>
            </w:r>
          </w:p>
        </w:tc>
      </w:tr>
    </w:tbl>
    <w:p w14:paraId="29A7DE3F" w14:textId="407E856C" w:rsidR="007B0961" w:rsidRPr="00575DD5" w:rsidRDefault="007B0961" w:rsidP="007B0961">
      <w:pPr>
        <w:pStyle w:val="Caption"/>
        <w:jc w:val="center"/>
      </w:pPr>
      <w:bookmarkStart w:id="41" w:name="_Toc37050863"/>
      <w:r>
        <w:t>Table 11: Semi-active Suspension 4W&amp;1H</w:t>
      </w:r>
      <w:bookmarkEnd w:id="41"/>
    </w:p>
    <w:p w14:paraId="5CB725AA" w14:textId="5D3F53F7" w:rsidR="00776FE1" w:rsidRDefault="00776FE1" w:rsidP="00776FE1">
      <w:pPr>
        <w:rPr>
          <w:rFonts w:eastAsia="Times New Roman"/>
        </w:rPr>
      </w:pPr>
    </w:p>
    <w:p w14:paraId="61852071" w14:textId="77777777" w:rsidR="00696D84" w:rsidRDefault="00696D84" w:rsidP="00776FE1">
      <w:pPr>
        <w:rPr>
          <w:rFonts w:eastAsia="Times New Roman"/>
        </w:rPr>
      </w:pPr>
    </w:p>
    <w:p w14:paraId="5E68E3F4" w14:textId="45B56AC7" w:rsidR="00D3564F" w:rsidRDefault="00931DB9" w:rsidP="00696D84">
      <w:pPr>
        <w:pStyle w:val="Heading2"/>
      </w:pPr>
      <w:bookmarkStart w:id="42" w:name="_Toc37050573"/>
      <w:r>
        <w:t>PASSIVE KEYLESS ENTRY</w:t>
      </w:r>
      <w:bookmarkEnd w:id="42"/>
    </w:p>
    <w:p w14:paraId="526D8BE4" w14:textId="1DC57CF2" w:rsidR="00931DB9" w:rsidRDefault="00931DB9" w:rsidP="00A51869">
      <w:pPr>
        <w:pStyle w:val="Heading3"/>
      </w:pPr>
      <w:bookmarkStart w:id="43" w:name="_Toc37050574"/>
      <w:r>
        <w:t>HIGH LEVEL AND LOW LEVEL REQUIREMENTS</w:t>
      </w:r>
      <w:bookmarkEnd w:id="43"/>
    </w:p>
    <w:tbl>
      <w:tblPr>
        <w:tblStyle w:val="GridTable4-Accent11"/>
        <w:tblW w:w="9852" w:type="dxa"/>
        <w:tblLook w:val="04A0" w:firstRow="1" w:lastRow="0" w:firstColumn="1" w:lastColumn="0" w:noHBand="0" w:noVBand="1"/>
      </w:tblPr>
      <w:tblGrid>
        <w:gridCol w:w="979"/>
        <w:gridCol w:w="2199"/>
        <w:gridCol w:w="4057"/>
        <w:gridCol w:w="2617"/>
      </w:tblGrid>
      <w:tr w:rsidR="00931DB9" w14:paraId="2F4E07FC" w14:textId="77777777" w:rsidTr="0042315F">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79" w:type="dxa"/>
          </w:tcPr>
          <w:p w14:paraId="4F9C82FE" w14:textId="2E2A5CBB" w:rsidR="00931DB9" w:rsidRPr="004B4EE4" w:rsidRDefault="004B4EE4" w:rsidP="0042315F">
            <w:pPr>
              <w:rPr>
                <w:color w:val="auto"/>
                <w:sz w:val="22"/>
                <w:szCs w:val="20"/>
              </w:rPr>
            </w:pPr>
            <w:r w:rsidRPr="004B4EE4">
              <w:rPr>
                <w:color w:val="auto"/>
                <w:sz w:val="22"/>
                <w:szCs w:val="20"/>
              </w:rPr>
              <w:t>SL.NO</w:t>
            </w:r>
          </w:p>
        </w:tc>
        <w:tc>
          <w:tcPr>
            <w:tcW w:w="2199" w:type="dxa"/>
          </w:tcPr>
          <w:p w14:paraId="425A29F5" w14:textId="17C33439" w:rsidR="00931DB9" w:rsidRPr="004B4EE4" w:rsidRDefault="004B4EE4" w:rsidP="0042315F">
            <w:pPr>
              <w:jc w:val="center"/>
              <w:cnfStyle w:val="100000000000" w:firstRow="1" w:lastRow="0" w:firstColumn="0" w:lastColumn="0" w:oddVBand="0" w:evenVBand="0" w:oddHBand="0" w:evenHBand="0" w:firstRowFirstColumn="0" w:firstRowLastColumn="0" w:lastRowFirstColumn="0" w:lastRowLastColumn="0"/>
              <w:rPr>
                <w:color w:val="auto"/>
                <w:sz w:val="22"/>
                <w:szCs w:val="20"/>
              </w:rPr>
            </w:pPr>
            <w:r w:rsidRPr="004B4EE4">
              <w:rPr>
                <w:color w:val="auto"/>
                <w:sz w:val="22"/>
                <w:szCs w:val="20"/>
              </w:rPr>
              <w:t>STAKEHOLDER REQUIREMENTS</w:t>
            </w:r>
          </w:p>
        </w:tc>
        <w:tc>
          <w:tcPr>
            <w:tcW w:w="4057" w:type="dxa"/>
          </w:tcPr>
          <w:p w14:paraId="1808741F" w14:textId="2A0BFDBB" w:rsidR="00931DB9" w:rsidRPr="004B4EE4" w:rsidRDefault="004B4EE4" w:rsidP="0042315F">
            <w:pPr>
              <w:jc w:val="center"/>
              <w:cnfStyle w:val="100000000000" w:firstRow="1" w:lastRow="0" w:firstColumn="0" w:lastColumn="0" w:oddVBand="0" w:evenVBand="0" w:oddHBand="0" w:evenHBand="0" w:firstRowFirstColumn="0" w:firstRowLastColumn="0" w:lastRowFirstColumn="0" w:lastRowLastColumn="0"/>
              <w:rPr>
                <w:color w:val="auto"/>
                <w:sz w:val="22"/>
                <w:szCs w:val="20"/>
              </w:rPr>
            </w:pPr>
            <w:r w:rsidRPr="004B4EE4">
              <w:rPr>
                <w:color w:val="auto"/>
                <w:sz w:val="22"/>
                <w:szCs w:val="20"/>
              </w:rPr>
              <w:t>SYSTEM REQUIREMENTS</w:t>
            </w:r>
          </w:p>
        </w:tc>
        <w:tc>
          <w:tcPr>
            <w:tcW w:w="2617" w:type="dxa"/>
          </w:tcPr>
          <w:p w14:paraId="175B941E" w14:textId="2919B392" w:rsidR="00931DB9" w:rsidRPr="004B4EE4" w:rsidRDefault="004B4EE4" w:rsidP="0042315F">
            <w:pPr>
              <w:jc w:val="center"/>
              <w:cnfStyle w:val="100000000000" w:firstRow="1" w:lastRow="0" w:firstColumn="0" w:lastColumn="0" w:oddVBand="0" w:evenVBand="0" w:oddHBand="0" w:evenHBand="0" w:firstRowFirstColumn="0" w:firstRowLastColumn="0" w:lastRowFirstColumn="0" w:lastRowLastColumn="0"/>
              <w:rPr>
                <w:color w:val="auto"/>
                <w:sz w:val="22"/>
                <w:szCs w:val="20"/>
              </w:rPr>
            </w:pPr>
            <w:r w:rsidRPr="004B4EE4">
              <w:rPr>
                <w:color w:val="auto"/>
                <w:sz w:val="22"/>
                <w:szCs w:val="20"/>
              </w:rPr>
              <w:t>SOFTWARE REQUIREMENTS</w:t>
            </w:r>
          </w:p>
        </w:tc>
      </w:tr>
      <w:tr w:rsidR="00931DB9" w14:paraId="3499D6C4" w14:textId="77777777" w:rsidTr="0042315F">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979" w:type="dxa"/>
          </w:tcPr>
          <w:p w14:paraId="5F951427" w14:textId="77777777" w:rsidR="00931DB9" w:rsidRPr="00917A70" w:rsidRDefault="00931DB9" w:rsidP="0042315F">
            <w:pPr>
              <w:jc w:val="center"/>
              <w:rPr>
                <w:sz w:val="20"/>
                <w:szCs w:val="20"/>
              </w:rPr>
            </w:pPr>
            <w:r w:rsidRPr="00917A70">
              <w:rPr>
                <w:sz w:val="20"/>
                <w:szCs w:val="20"/>
              </w:rPr>
              <w:t>1</w:t>
            </w:r>
          </w:p>
        </w:tc>
        <w:tc>
          <w:tcPr>
            <w:tcW w:w="2199" w:type="dxa"/>
          </w:tcPr>
          <w:p w14:paraId="7533128D" w14:textId="77777777"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vehicle signal range should not set the lock unless the receiver goes out of range</w:t>
            </w:r>
          </w:p>
        </w:tc>
        <w:tc>
          <w:tcPr>
            <w:tcW w:w="4057" w:type="dxa"/>
          </w:tcPr>
          <w:p w14:paraId="435BAB20" w14:textId="1DF68472"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Servo motor</w:t>
            </w:r>
            <w:r w:rsidRPr="00917A70">
              <w:rPr>
                <w:sz w:val="20"/>
                <w:szCs w:val="20"/>
              </w:rPr>
              <w:t>,At</w:t>
            </w:r>
            <w:r>
              <w:rPr>
                <w:sz w:val="20"/>
                <w:szCs w:val="20"/>
              </w:rPr>
              <w:t xml:space="preserve">mega 328p,Status </w:t>
            </w:r>
            <w:r w:rsidR="004B4EE4">
              <w:rPr>
                <w:sz w:val="20"/>
                <w:szCs w:val="20"/>
              </w:rPr>
              <w:t>change, Radio</w:t>
            </w:r>
            <w:r>
              <w:rPr>
                <w:sz w:val="20"/>
                <w:szCs w:val="20"/>
              </w:rPr>
              <w:t xml:space="preserve"> Transceiver</w:t>
            </w:r>
          </w:p>
        </w:tc>
        <w:tc>
          <w:tcPr>
            <w:tcW w:w="2617" w:type="dxa"/>
          </w:tcPr>
          <w:p w14:paraId="2EC0C6DD" w14:textId="4AE9C7CA"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Arduino API,Matlab(</w:t>
            </w:r>
            <w:r w:rsidR="004B4EE4" w:rsidRPr="00917A70">
              <w:rPr>
                <w:sz w:val="20"/>
                <w:szCs w:val="20"/>
              </w:rPr>
              <w:t>Simulink</w:t>
            </w:r>
            <w:r w:rsidRPr="00917A70">
              <w:rPr>
                <w:sz w:val="20"/>
                <w:szCs w:val="20"/>
              </w:rPr>
              <w:t>)</w:t>
            </w:r>
          </w:p>
        </w:tc>
      </w:tr>
      <w:tr w:rsidR="00931DB9" w14:paraId="24B1ECD0" w14:textId="77777777" w:rsidTr="0042315F">
        <w:trPr>
          <w:trHeight w:val="1148"/>
        </w:trPr>
        <w:tc>
          <w:tcPr>
            <w:cnfStyle w:val="001000000000" w:firstRow="0" w:lastRow="0" w:firstColumn="1" w:lastColumn="0" w:oddVBand="0" w:evenVBand="0" w:oddHBand="0" w:evenHBand="0" w:firstRowFirstColumn="0" w:firstRowLastColumn="0" w:lastRowFirstColumn="0" w:lastRowLastColumn="0"/>
            <w:tcW w:w="979" w:type="dxa"/>
          </w:tcPr>
          <w:p w14:paraId="0CD0E5D0" w14:textId="77777777" w:rsidR="00931DB9" w:rsidRPr="00917A70" w:rsidRDefault="00931DB9" w:rsidP="0042315F">
            <w:pPr>
              <w:jc w:val="center"/>
              <w:rPr>
                <w:sz w:val="20"/>
                <w:szCs w:val="20"/>
              </w:rPr>
            </w:pPr>
            <w:r w:rsidRPr="00917A70">
              <w:rPr>
                <w:sz w:val="20"/>
                <w:szCs w:val="20"/>
              </w:rPr>
              <w:t>2</w:t>
            </w:r>
          </w:p>
        </w:tc>
        <w:tc>
          <w:tcPr>
            <w:tcW w:w="2199" w:type="dxa"/>
          </w:tcPr>
          <w:p w14:paraId="450D106A" w14:textId="77777777" w:rsidR="00931DB9" w:rsidRPr="00917A70" w:rsidRDefault="00931DB9"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door signal goes on after the vehicle status changes</w:t>
            </w:r>
          </w:p>
        </w:tc>
        <w:tc>
          <w:tcPr>
            <w:tcW w:w="4057" w:type="dxa"/>
          </w:tcPr>
          <w:p w14:paraId="213B80A9" w14:textId="28C9DF05" w:rsidR="00931DB9" w:rsidRPr="00917A70" w:rsidRDefault="00931DB9"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 xml:space="preserve">Servo </w:t>
            </w:r>
            <w:r w:rsidR="004B4EE4" w:rsidRPr="00917A70">
              <w:rPr>
                <w:sz w:val="20"/>
                <w:szCs w:val="20"/>
              </w:rPr>
              <w:t>motor,</w:t>
            </w:r>
            <w:r w:rsidR="004B4EE4">
              <w:rPr>
                <w:sz w:val="20"/>
                <w:szCs w:val="20"/>
              </w:rPr>
              <w:t xml:space="preserve"> Signal</w:t>
            </w:r>
            <w:r>
              <w:rPr>
                <w:sz w:val="20"/>
                <w:szCs w:val="20"/>
              </w:rPr>
              <w:t xml:space="preserve"> sensor</w:t>
            </w:r>
            <w:r w:rsidRPr="00917A70">
              <w:rPr>
                <w:sz w:val="20"/>
                <w:szCs w:val="20"/>
              </w:rPr>
              <w:t>(led)</w:t>
            </w:r>
          </w:p>
        </w:tc>
        <w:tc>
          <w:tcPr>
            <w:tcW w:w="2617" w:type="dxa"/>
          </w:tcPr>
          <w:p w14:paraId="02C3982F" w14:textId="2D658C2C" w:rsidR="00931DB9" w:rsidRPr="00917A70" w:rsidRDefault="00931DB9" w:rsidP="0042315F">
            <w:pPr>
              <w:jc w:val="center"/>
              <w:cnfStyle w:val="000000000000" w:firstRow="0" w:lastRow="0" w:firstColumn="0" w:lastColumn="0" w:oddVBand="0" w:evenVBand="0" w:oddHBand="0" w:evenHBand="0" w:firstRowFirstColumn="0" w:firstRowLastColumn="0" w:lastRowFirstColumn="0" w:lastRowLastColumn="0"/>
              <w:rPr>
                <w:sz w:val="20"/>
                <w:szCs w:val="20"/>
              </w:rPr>
            </w:pPr>
            <w:r w:rsidRPr="00917A70">
              <w:rPr>
                <w:sz w:val="20"/>
                <w:szCs w:val="20"/>
              </w:rPr>
              <w:t>Arduino API,Matlab(</w:t>
            </w:r>
            <w:r w:rsidR="004B4EE4" w:rsidRPr="00917A70">
              <w:rPr>
                <w:sz w:val="20"/>
                <w:szCs w:val="20"/>
              </w:rPr>
              <w:t>Simulink</w:t>
            </w:r>
            <w:r w:rsidRPr="00917A70">
              <w:rPr>
                <w:sz w:val="20"/>
                <w:szCs w:val="20"/>
              </w:rPr>
              <w:t>)</w:t>
            </w:r>
          </w:p>
        </w:tc>
      </w:tr>
      <w:tr w:rsidR="00931DB9" w14:paraId="1898F5F4" w14:textId="77777777" w:rsidTr="0042315F">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979" w:type="dxa"/>
          </w:tcPr>
          <w:p w14:paraId="58D6A1B5" w14:textId="77777777" w:rsidR="00931DB9" w:rsidRPr="00917A70" w:rsidRDefault="00931DB9" w:rsidP="0042315F">
            <w:pPr>
              <w:jc w:val="center"/>
              <w:rPr>
                <w:sz w:val="20"/>
                <w:szCs w:val="20"/>
              </w:rPr>
            </w:pPr>
            <w:r w:rsidRPr="00917A70">
              <w:rPr>
                <w:sz w:val="20"/>
                <w:szCs w:val="20"/>
              </w:rPr>
              <w:lastRenderedPageBreak/>
              <w:t>3</w:t>
            </w:r>
          </w:p>
        </w:tc>
        <w:tc>
          <w:tcPr>
            <w:tcW w:w="2199" w:type="dxa"/>
          </w:tcPr>
          <w:p w14:paraId="3D068BCC" w14:textId="77777777"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receiver comes from vehicle to door, the status changes after it reaches door signal</w:t>
            </w:r>
          </w:p>
        </w:tc>
        <w:tc>
          <w:tcPr>
            <w:tcW w:w="4057" w:type="dxa"/>
          </w:tcPr>
          <w:p w14:paraId="3F2DF24B" w14:textId="47D3A987"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Door servo,</w:t>
            </w:r>
            <w:r w:rsidR="004B4EE4">
              <w:rPr>
                <w:sz w:val="20"/>
                <w:szCs w:val="20"/>
              </w:rPr>
              <w:t xml:space="preserve"> </w:t>
            </w:r>
            <w:r w:rsidRPr="00917A70">
              <w:rPr>
                <w:sz w:val="20"/>
                <w:szCs w:val="20"/>
              </w:rPr>
              <w:t>led</w:t>
            </w:r>
            <w:r w:rsidR="004B4EE4">
              <w:rPr>
                <w:sz w:val="20"/>
                <w:szCs w:val="20"/>
              </w:rPr>
              <w:t xml:space="preserve">, </w:t>
            </w:r>
            <w:r>
              <w:rPr>
                <w:sz w:val="20"/>
                <w:szCs w:val="20"/>
              </w:rPr>
              <w:t>buzzer</w:t>
            </w:r>
          </w:p>
        </w:tc>
        <w:tc>
          <w:tcPr>
            <w:tcW w:w="2617" w:type="dxa"/>
          </w:tcPr>
          <w:p w14:paraId="60B4F146" w14:textId="0BCC359F" w:rsidR="00931DB9" w:rsidRPr="00917A70" w:rsidRDefault="00931DB9" w:rsidP="0042315F">
            <w:pPr>
              <w:jc w:val="center"/>
              <w:cnfStyle w:val="000000100000" w:firstRow="0" w:lastRow="0" w:firstColumn="0" w:lastColumn="0" w:oddVBand="0" w:evenVBand="0" w:oddHBand="1" w:evenHBand="0" w:firstRowFirstColumn="0" w:firstRowLastColumn="0" w:lastRowFirstColumn="0" w:lastRowLastColumn="0"/>
              <w:rPr>
                <w:sz w:val="20"/>
                <w:szCs w:val="20"/>
              </w:rPr>
            </w:pPr>
            <w:r w:rsidRPr="00917A70">
              <w:rPr>
                <w:sz w:val="20"/>
                <w:szCs w:val="20"/>
              </w:rPr>
              <w:t>Arduino API,Matlab(</w:t>
            </w:r>
            <w:r w:rsidR="004B4EE4" w:rsidRPr="00917A70">
              <w:rPr>
                <w:sz w:val="20"/>
                <w:szCs w:val="20"/>
              </w:rPr>
              <w:t>Simulink</w:t>
            </w:r>
            <w:r w:rsidRPr="00917A70">
              <w:rPr>
                <w:sz w:val="20"/>
                <w:szCs w:val="20"/>
              </w:rPr>
              <w:t>)</w:t>
            </w:r>
          </w:p>
        </w:tc>
      </w:tr>
    </w:tbl>
    <w:p w14:paraId="62B495D9" w14:textId="5762A52B" w:rsidR="004E0272" w:rsidRPr="00575DD5" w:rsidRDefault="004E0272" w:rsidP="004E0272">
      <w:pPr>
        <w:pStyle w:val="Caption"/>
        <w:jc w:val="center"/>
      </w:pPr>
      <w:bookmarkStart w:id="44" w:name="_Toc37050864"/>
      <w:r>
        <w:t>Table 12: Passive Keyless Entry High and Low Level requirements</w:t>
      </w:r>
      <w:bookmarkEnd w:id="44"/>
    </w:p>
    <w:p w14:paraId="00D3261B" w14:textId="77777777" w:rsidR="00645CB9" w:rsidRDefault="00645CB9" w:rsidP="00931DB9">
      <w:pPr>
        <w:spacing w:after="160" w:line="259" w:lineRule="auto"/>
      </w:pPr>
    </w:p>
    <w:p w14:paraId="7864F91C" w14:textId="2CF689FE" w:rsidR="00931DB9" w:rsidRDefault="00931DB9" w:rsidP="00A51869">
      <w:pPr>
        <w:pStyle w:val="Heading3"/>
      </w:pPr>
      <w:bookmarkStart w:id="45" w:name="_Toc37050575"/>
      <w:r>
        <w:t>MARKET ANALYSIS</w:t>
      </w:r>
      <w:bookmarkEnd w:id="45"/>
    </w:p>
    <w:p w14:paraId="604ECBA5" w14:textId="77777777" w:rsidR="002E3DD2" w:rsidRPr="00E421F7" w:rsidRDefault="002E3DD2" w:rsidP="002E3DD2">
      <w:pPr>
        <w:pStyle w:val="Chapter"/>
      </w:pPr>
      <w:r w:rsidRPr="00E421F7">
        <w:t>EARLY SYSTEMS</w:t>
      </w:r>
    </w:p>
    <w:p w14:paraId="49E757E0" w14:textId="77777777" w:rsidR="002E3DD2" w:rsidRDefault="002E3DD2" w:rsidP="002E3DD2">
      <w:r>
        <w:t>Early implementation used a remote function having the lock, unlock buttons. This technology was featured in early automobiles as a luxury feature for ease of access to the vehicle. Only high end vehicles of automobile industry at those times provided this wireless remote entry system. The system had a transmitter circuit, which was inside the vehicle, and a receiver end in the key fob. A button press would allow the radio signal from the transmitter to do the locking or unlocking feature.</w:t>
      </w:r>
    </w:p>
    <w:p w14:paraId="4B230B89" w14:textId="77777777" w:rsidR="002E3DD2" w:rsidRPr="00C70D0B" w:rsidRDefault="002E3DD2" w:rsidP="002E3DD2">
      <w:r w:rsidRPr="00C70D0B">
        <w:t>The two most common </w:t>
      </w:r>
      <w:r w:rsidRPr="00C70D0B">
        <w:rPr>
          <w:bCs/>
        </w:rPr>
        <w:t>remote keyless-entry</w:t>
      </w:r>
      <w:r w:rsidRPr="00C70D0B">
        <w:t> devices are:</w:t>
      </w:r>
    </w:p>
    <w:p w14:paraId="1A7E5479" w14:textId="77777777" w:rsidR="002E3DD2" w:rsidRDefault="002E3DD2" w:rsidP="002E3DD2">
      <w:r w:rsidRPr="00C70D0B">
        <w:t xml:space="preserve">The fob that goes on </w:t>
      </w:r>
      <w:r>
        <w:t>user</w:t>
      </w:r>
      <w:r w:rsidRPr="00C70D0B">
        <w:t xml:space="preserve"> key ring to </w:t>
      </w:r>
      <w:hyperlink r:id="rId18" w:history="1">
        <w:r w:rsidRPr="00C70D0B">
          <w:t>lock and unlock</w:t>
        </w:r>
      </w:hyperlink>
      <w:r w:rsidRPr="00C70D0B">
        <w:t> </w:t>
      </w:r>
      <w:r>
        <w:t>user</w:t>
      </w:r>
      <w:r w:rsidRPr="00C70D0B">
        <w:t xml:space="preserve"> car doors (Many of these fobs also arm and disarm a </w:t>
      </w:r>
      <w:hyperlink r:id="rId19" w:history="1">
        <w:r w:rsidRPr="00C70D0B">
          <w:t>car alarm system</w:t>
        </w:r>
      </w:hyperlink>
      <w:r w:rsidRPr="00C70D0B">
        <w:t>)</w:t>
      </w:r>
      <w:r>
        <w:t xml:space="preserve">. </w:t>
      </w:r>
      <w:r w:rsidRPr="00C70D0B">
        <w:t xml:space="preserve">The small controller that hangs off </w:t>
      </w:r>
      <w:r>
        <w:t>user</w:t>
      </w:r>
      <w:r w:rsidRPr="00C70D0B">
        <w:t> </w:t>
      </w:r>
      <w:hyperlink r:id="rId20" w:history="1">
        <w:r w:rsidRPr="00C70D0B">
          <w:t>car's</w:t>
        </w:r>
      </w:hyperlink>
      <w:r w:rsidRPr="00C70D0B">
        <w:t> sun visor to open and close the garage door</w:t>
      </w:r>
      <w:r>
        <w:t xml:space="preserve">. </w:t>
      </w:r>
      <w:r w:rsidRPr="00C70D0B">
        <w:t>Some </w:t>
      </w:r>
      <w:hyperlink r:id="rId21" w:history="1">
        <w:r w:rsidRPr="00C70D0B">
          <w:t>home security systems</w:t>
        </w:r>
      </w:hyperlink>
      <w:r w:rsidRPr="00C70D0B">
        <w:t> also have </w:t>
      </w:r>
      <w:hyperlink r:id="rId22" w:history="1">
        <w:r w:rsidRPr="00C70D0B">
          <w:t>remote controls</w:t>
        </w:r>
      </w:hyperlink>
      <w:r w:rsidRPr="00C70D0B">
        <w:t>, but these are not so common.</w:t>
      </w:r>
      <w:r>
        <w:t xml:space="preserve"> </w:t>
      </w:r>
      <w:r w:rsidRPr="00C70D0B">
        <w:t xml:space="preserve">The fob that </w:t>
      </w:r>
      <w:r>
        <w:t>user</w:t>
      </w:r>
      <w:r w:rsidRPr="00C70D0B">
        <w:t xml:space="preserve"> carry on </w:t>
      </w:r>
      <w:r>
        <w:t>user</w:t>
      </w:r>
      <w:r w:rsidRPr="00C70D0B">
        <w:t xml:space="preserve"> keychain or use to open the garage door is actually a small </w:t>
      </w:r>
      <w:r w:rsidRPr="00C70D0B">
        <w:rPr>
          <w:bCs/>
        </w:rPr>
        <w:t>radio transmitter</w:t>
      </w:r>
      <w:r w:rsidRPr="00C70D0B">
        <w:t xml:space="preserve">. When </w:t>
      </w:r>
      <w:r>
        <w:t>user</w:t>
      </w:r>
      <w:r w:rsidRPr="00C70D0B">
        <w:t xml:space="preserve"> push a button on the fob, </w:t>
      </w:r>
      <w:r>
        <w:t>user</w:t>
      </w:r>
      <w:r w:rsidRPr="00C70D0B">
        <w:t xml:space="preserve"> turn on the transmitter and it sends a code to the receiver (either in the car or in the garage). Inside the car or garage is a radio </w:t>
      </w:r>
      <w:r w:rsidRPr="00C70D0B">
        <w:rPr>
          <w:bCs/>
        </w:rPr>
        <w:t>receiver</w:t>
      </w:r>
      <w:r w:rsidRPr="00C70D0B">
        <w:t> tuned to the frequency that the transmitter is using (300 or 400 MHz is typical for modern systems). The transmitter is similar to the one in a </w:t>
      </w:r>
      <w:hyperlink r:id="rId23" w:history="1">
        <w:r w:rsidRPr="00C70D0B">
          <w:t>radio-controlled toy</w:t>
        </w:r>
      </w:hyperlink>
      <w:r>
        <w:t>.</w:t>
      </w:r>
    </w:p>
    <w:p w14:paraId="7B7B674B" w14:textId="77777777" w:rsidR="002E3DD2" w:rsidRPr="007C465E" w:rsidRDefault="002E3DD2" w:rsidP="002E3DD2">
      <w:r w:rsidRPr="007C465E">
        <w:t>In the very early days of garage door openers, around the 1950s, the transmitters were extremely simple. They sent out a </w:t>
      </w:r>
      <w:r w:rsidRPr="007C465E">
        <w:rPr>
          <w:bCs/>
        </w:rPr>
        <w:t>single signal</w:t>
      </w:r>
      <w:r w:rsidRPr="007C465E">
        <w:t>, and the garage door opener responded by opening or closing. As garage door openers became common, the simplicity of this system created a big problem -- anyone could drive down the street with a transmitter and open any garage door! They all used the same frequency and there was no security.</w:t>
      </w:r>
    </w:p>
    <w:p w14:paraId="48369112" w14:textId="77777777" w:rsidR="002E3DD2" w:rsidRDefault="002E3DD2" w:rsidP="002E3DD2">
      <w:r w:rsidRPr="007C465E">
        <w:t>By the 1970s, garage door openers had gott</w:t>
      </w:r>
      <w:r>
        <w:t>en slightly more sophisticated and had</w:t>
      </w:r>
      <w:r w:rsidRPr="007C465E">
        <w:t xml:space="preserve"> a </w:t>
      </w:r>
      <w:r w:rsidRPr="007C465E">
        <w:rPr>
          <w:bCs/>
        </w:rPr>
        <w:t>controller chip</w:t>
      </w:r>
      <w:r w:rsidRPr="007C465E">
        <w:t> and a </w:t>
      </w:r>
      <w:r w:rsidRPr="007C465E">
        <w:rPr>
          <w:bCs/>
        </w:rPr>
        <w:t>DIP switch</w:t>
      </w:r>
      <w:r>
        <w:rPr>
          <w:bCs/>
        </w:rPr>
        <w:t>.</w:t>
      </w:r>
      <w:r w:rsidRPr="007C465E">
        <w:t xml:space="preserve"> A DIP switch has eight tiny switches arranged in a small package and </w:t>
      </w:r>
      <w:hyperlink r:id="rId24" w:history="1">
        <w:r w:rsidRPr="007C465E">
          <w:t>soldered</w:t>
        </w:r>
      </w:hyperlink>
      <w:r w:rsidRPr="007C465E">
        <w:t xml:space="preserve"> to the circuit board. By setting the DIP switches inside the transmitter, </w:t>
      </w:r>
      <w:r>
        <w:t>user</w:t>
      </w:r>
      <w:r w:rsidRPr="007C465E">
        <w:t xml:space="preserve"> controlled the code that the transmitter sent. The garage door </w:t>
      </w:r>
      <w:r w:rsidRPr="007C465E">
        <w:lastRenderedPageBreak/>
        <w:t xml:space="preserve">would only open if the receiver's DIP switch were set to the same pattern. This provided some level of security, but not much. Eight DIP switches provide only 256 possible combinations. </w:t>
      </w:r>
      <w:r w:rsidRPr="00FF78FA">
        <w:t>The transmitters in these circa-1970 garage doo</w:t>
      </w:r>
      <w:r>
        <w:t>r openers were also very simple where the</w:t>
      </w:r>
      <w:r w:rsidRPr="00FF78FA">
        <w:t xml:space="preserve"> transmitter consisted of two transistors and a couple of resistors, and not much else. A two-transistor transmitter like this, powered by a 9-volt</w:t>
      </w:r>
      <w:r w:rsidRPr="007C465E">
        <w:t> </w:t>
      </w:r>
      <w:hyperlink r:id="rId25" w:history="1">
        <w:r w:rsidRPr="007C465E">
          <w:t>battery</w:t>
        </w:r>
      </w:hyperlink>
      <w:r w:rsidRPr="00FF78FA">
        <w:t xml:space="preserve">, is as simple as a radio transmitter gets. It's the same transmitter that </w:t>
      </w:r>
      <w:r>
        <w:t>user</w:t>
      </w:r>
      <w:r w:rsidRPr="00FF78FA">
        <w:t xml:space="preserve"> find in a pair of low-power walkie-talkies.</w:t>
      </w:r>
      <w:r>
        <w:t xml:space="preserve"> </w:t>
      </w:r>
      <w:r w:rsidRPr="00FF78FA">
        <w:t xml:space="preserve">Remote-entry transmitters have gotten a lot more sophisticated since then. </w:t>
      </w:r>
    </w:p>
    <w:p w14:paraId="70683DDF" w14:textId="77777777" w:rsidR="002E3DD2" w:rsidRDefault="002E3DD2" w:rsidP="002E3DD2"/>
    <w:p w14:paraId="6A1A8826" w14:textId="77777777" w:rsidR="002E3DD2" w:rsidRDefault="002E3DD2" w:rsidP="002E3DD2"/>
    <w:p w14:paraId="16E608A0" w14:textId="77777777" w:rsidR="002E3DD2" w:rsidRPr="0076169D" w:rsidRDefault="002E3DD2" w:rsidP="002E3DD2">
      <w:pPr>
        <w:pStyle w:val="Chapter"/>
      </w:pPr>
      <w:r w:rsidRPr="0076169D">
        <w:t>PRESENT SYSTEM</w:t>
      </w:r>
    </w:p>
    <w:p w14:paraId="11E5AE68" w14:textId="77777777" w:rsidR="002E3DD2" w:rsidRDefault="002E3DD2" w:rsidP="002E3DD2">
      <w:r w:rsidRPr="00D331A2">
        <w:t xml:space="preserve">With the remote keyless-entry systems that </w:t>
      </w:r>
      <w:r>
        <w:t>user</w:t>
      </w:r>
      <w:r w:rsidRPr="00D331A2">
        <w:t xml:space="preserve"> find</w:t>
      </w:r>
      <w:r>
        <w:t>s</w:t>
      </w:r>
      <w:r w:rsidRPr="00D331A2">
        <w:t xml:space="preserve"> on </w:t>
      </w:r>
      <w:hyperlink r:id="rId26" w:history="1">
        <w:r w:rsidRPr="00D331A2">
          <w:t>cars</w:t>
        </w:r>
      </w:hyperlink>
      <w:r w:rsidRPr="00D331A2">
        <w:t xml:space="preserve"> today, </w:t>
      </w:r>
      <w:hyperlink r:id="rId27" w:history="1">
        <w:r w:rsidRPr="00D331A2">
          <w:t>security</w:t>
        </w:r>
      </w:hyperlink>
      <w:r w:rsidRPr="00D331A2">
        <w:t> is a big issue. If people could easily open other people's cars in a crowded parking lot at the mall, it would be a real problem. And with the proliferation of </w:t>
      </w:r>
      <w:hyperlink r:id="rId28" w:history="1">
        <w:r w:rsidRPr="00D331A2">
          <w:t>radio scanners</w:t>
        </w:r>
      </w:hyperlink>
      <w:r w:rsidRPr="00D331A2">
        <w:t xml:space="preserve">, </w:t>
      </w:r>
      <w:r>
        <w:t>user</w:t>
      </w:r>
      <w:r w:rsidRPr="00D331A2">
        <w:t xml:space="preserve"> also need to prevent people from "capturing" the code that </w:t>
      </w:r>
      <w:r>
        <w:t>user</w:t>
      </w:r>
      <w:r w:rsidRPr="00D331A2">
        <w:t xml:space="preserve"> transmitter sends. Once they have </w:t>
      </w:r>
      <w:r>
        <w:t>user</w:t>
      </w:r>
      <w:r w:rsidRPr="00D331A2">
        <w:t xml:space="preserve"> code, they can simply re-transmit it to open </w:t>
      </w:r>
      <w:r>
        <w:t>user</w:t>
      </w:r>
      <w:r w:rsidRPr="00D331A2">
        <w:t xml:space="preserve"> car.</w:t>
      </w:r>
    </w:p>
    <w:p w14:paraId="33607BD0" w14:textId="516499F1" w:rsidR="002E3DD2" w:rsidRDefault="002E3DD2" w:rsidP="002E3DD2">
      <w:r w:rsidRPr="00D331A2">
        <w:t>The controller chip in any modern controller uses something called a </w:t>
      </w:r>
      <w:r w:rsidRPr="00D331A2">
        <w:rPr>
          <w:bCs/>
        </w:rPr>
        <w:t>hopping code</w:t>
      </w:r>
      <w:r w:rsidRPr="00D331A2">
        <w:t> or a </w:t>
      </w:r>
      <w:r w:rsidRPr="00D331A2">
        <w:rPr>
          <w:bCs/>
        </w:rPr>
        <w:t>rolling code</w:t>
      </w:r>
      <w:r w:rsidRPr="00D331A2">
        <w:t xml:space="preserve"> to provide security. </w:t>
      </w:r>
      <w:r>
        <w:t xml:space="preserve">Some systems </w:t>
      </w:r>
      <w:r w:rsidRPr="00D331A2">
        <w:t>uses a </w:t>
      </w:r>
      <w:hyperlink r:id="rId29" w:history="1">
        <w:r w:rsidRPr="00D331A2">
          <w:t>40-bit</w:t>
        </w:r>
      </w:hyperlink>
      <w:r w:rsidRPr="00D331A2">
        <w:t> ro</w:t>
      </w:r>
      <w:r w:rsidR="00D3564F">
        <w:t>lling code. Forty bits provide 240</w:t>
      </w:r>
      <w:r w:rsidRPr="00D331A2">
        <w:t> (about </w:t>
      </w:r>
      <w:r w:rsidRPr="00D331A2">
        <w:rPr>
          <w:bCs/>
        </w:rPr>
        <w:t>1 trillion</w:t>
      </w:r>
      <w:r w:rsidRPr="00D331A2">
        <w:t xml:space="preserve">) possible codes. </w:t>
      </w:r>
    </w:p>
    <w:p w14:paraId="177A9E9A" w14:textId="77777777" w:rsidR="002E3DD2" w:rsidRPr="00CA553A" w:rsidRDefault="002E3DD2" w:rsidP="002E3DD2">
      <w:pPr>
        <w:rPr>
          <w:rStyle w:val="Emphasis"/>
        </w:rPr>
      </w:pPr>
      <w:r w:rsidRPr="00CA553A">
        <w:rPr>
          <w:rStyle w:val="Emphasis"/>
        </w:rPr>
        <w:t>Working:</w:t>
      </w:r>
    </w:p>
    <w:p w14:paraId="56232AB9" w14:textId="77777777" w:rsidR="002E3DD2" w:rsidRPr="00D331A2" w:rsidRDefault="002E3DD2" w:rsidP="002E3DD2">
      <w:pPr>
        <w:pStyle w:val="ListParagraph"/>
        <w:numPr>
          <w:ilvl w:val="0"/>
          <w:numId w:val="1"/>
        </w:numPr>
        <w:spacing w:after="160" w:line="259" w:lineRule="auto"/>
      </w:pPr>
      <w:r w:rsidRPr="00D331A2">
        <w:t>The transmitter's controller chip has a </w:t>
      </w:r>
      <w:hyperlink r:id="rId30" w:history="1">
        <w:r w:rsidRPr="00D331A2">
          <w:t>memory</w:t>
        </w:r>
      </w:hyperlink>
      <w:r w:rsidRPr="00D331A2">
        <w:t xml:space="preserve"> location that holds the current 40-bit code. When </w:t>
      </w:r>
      <w:r>
        <w:t>user</w:t>
      </w:r>
      <w:r w:rsidRPr="00D331A2">
        <w:t xml:space="preserve"> push a button on </w:t>
      </w:r>
      <w:r>
        <w:t>user</w:t>
      </w:r>
      <w:r w:rsidRPr="00D331A2">
        <w:t xml:space="preserve"> key fob, it sends that 40-bit code along with a </w:t>
      </w:r>
      <w:r w:rsidRPr="00CA553A">
        <w:rPr>
          <w:bCs/>
        </w:rPr>
        <w:t>function code</w:t>
      </w:r>
      <w:r w:rsidRPr="00D331A2">
        <w:t xml:space="preserve"> that tells the car what </w:t>
      </w:r>
      <w:r>
        <w:t>user</w:t>
      </w:r>
      <w:r w:rsidRPr="00D331A2">
        <w:t xml:space="preserve"> want to do (lock the doors, unlock the doors, open the trunk, etc.).</w:t>
      </w:r>
    </w:p>
    <w:p w14:paraId="1E2ADE90" w14:textId="77777777" w:rsidR="002E3DD2" w:rsidRPr="00D331A2" w:rsidRDefault="002E3DD2" w:rsidP="002E3DD2">
      <w:pPr>
        <w:pStyle w:val="ListParagraph"/>
        <w:numPr>
          <w:ilvl w:val="0"/>
          <w:numId w:val="1"/>
        </w:numPr>
        <w:spacing w:after="160" w:line="259" w:lineRule="auto"/>
      </w:pPr>
      <w:r w:rsidRPr="00D331A2">
        <w:t>The receiver's controller chip also has a memory location that holds the current 40-bit code. If the receiver gets the 40-bit code it expects, then it performs the requested function. If not, it does nothing.</w:t>
      </w:r>
    </w:p>
    <w:p w14:paraId="6DA90E9B" w14:textId="77777777" w:rsidR="002E3DD2" w:rsidRPr="00D331A2" w:rsidRDefault="002E3DD2" w:rsidP="002E3DD2">
      <w:pPr>
        <w:pStyle w:val="ListParagraph"/>
        <w:numPr>
          <w:ilvl w:val="0"/>
          <w:numId w:val="1"/>
        </w:numPr>
        <w:spacing w:after="160" w:line="259" w:lineRule="auto"/>
      </w:pPr>
      <w:r w:rsidRPr="00D331A2">
        <w:t>Both the transmitter and the receiver use the same </w:t>
      </w:r>
      <w:hyperlink r:id="rId31" w:history="1">
        <w:r w:rsidRPr="00D331A2">
          <w:t>pseudo-random number generator</w:t>
        </w:r>
      </w:hyperlink>
      <w:r w:rsidRPr="00D331A2">
        <w:t>. When the transmitter sends a 40-bit code, it uses the pseudo-random number generator to pick a new code, which it stores in memory. On the other end, when the receiver receives a valid code, it uses the same pseudo-random number generator to pick a new one. In this way, the transmitter and the receiver are </w:t>
      </w:r>
      <w:r w:rsidRPr="00CA553A">
        <w:rPr>
          <w:bCs/>
        </w:rPr>
        <w:t>synchronized</w:t>
      </w:r>
      <w:r w:rsidRPr="00D331A2">
        <w:t>. The receiver only opens the door if it receives the code it expects.</w:t>
      </w:r>
    </w:p>
    <w:p w14:paraId="09A2376A" w14:textId="77777777" w:rsidR="002E3DD2" w:rsidRPr="00D331A2" w:rsidRDefault="002E3DD2" w:rsidP="002E3DD2">
      <w:pPr>
        <w:pStyle w:val="ListParagraph"/>
        <w:numPr>
          <w:ilvl w:val="0"/>
          <w:numId w:val="1"/>
        </w:numPr>
        <w:spacing w:after="160" w:line="259" w:lineRule="auto"/>
      </w:pPr>
      <w:r w:rsidRPr="00D331A2">
        <w:t xml:space="preserve">If </w:t>
      </w:r>
      <w:r>
        <w:t>user</w:t>
      </w:r>
      <w:r w:rsidRPr="00D331A2">
        <w:t xml:space="preserve"> are a mile away from </w:t>
      </w:r>
      <w:r>
        <w:t>user</w:t>
      </w:r>
      <w:r w:rsidRPr="00D331A2">
        <w:t xml:space="preserve"> car and accidentally push the button on the transmitter, the transmitter and receiver are no </w:t>
      </w:r>
      <w:r w:rsidRPr="00D331A2">
        <w:lastRenderedPageBreak/>
        <w:t xml:space="preserve">longer synchronized. The receiver solves this problem by accepting any of the next 256 possible valid codes in the pseudo-random number sequence. This way, </w:t>
      </w:r>
      <w:r>
        <w:t>user</w:t>
      </w:r>
      <w:r w:rsidRPr="00D331A2">
        <w:t xml:space="preserve"> (or </w:t>
      </w:r>
      <w:r>
        <w:t>user</w:t>
      </w:r>
      <w:r w:rsidRPr="00D331A2">
        <w:t xml:space="preserve"> three-year-old child) could "accidentally" push a button on the transmitter up to 256 times and it would be okay -- the receiver would still accept the transmission and perform the requested function. However, if </w:t>
      </w:r>
      <w:r>
        <w:t>user</w:t>
      </w:r>
      <w:r w:rsidRPr="00D331A2">
        <w:t xml:space="preserve"> accidentally push the button 257 times, the receiver will totally ignore </w:t>
      </w:r>
      <w:r>
        <w:t>user</w:t>
      </w:r>
      <w:r w:rsidRPr="00D331A2">
        <w:t xml:space="preserve"> transmitter. It won't work anymore.</w:t>
      </w:r>
    </w:p>
    <w:p w14:paraId="2F348E96" w14:textId="77777777" w:rsidR="002E3DD2" w:rsidRPr="00D331A2" w:rsidRDefault="002E3DD2" w:rsidP="002E3DD2">
      <w:pPr>
        <w:pStyle w:val="ListParagraph"/>
        <w:numPr>
          <w:ilvl w:val="0"/>
          <w:numId w:val="1"/>
        </w:numPr>
        <w:spacing w:after="160" w:line="259" w:lineRule="auto"/>
      </w:pPr>
      <w:r w:rsidRPr="00D331A2">
        <w:t xml:space="preserve">So, what do </w:t>
      </w:r>
      <w:r>
        <w:t>user</w:t>
      </w:r>
      <w:r w:rsidRPr="00D331A2">
        <w:t xml:space="preserve"> do if </w:t>
      </w:r>
      <w:r>
        <w:t>user</w:t>
      </w:r>
      <w:r w:rsidRPr="00D331A2">
        <w:t xml:space="preserve"> three-year-old child DOES desynchronize </w:t>
      </w:r>
      <w:r>
        <w:t>user</w:t>
      </w:r>
      <w:r w:rsidRPr="00D331A2">
        <w:t xml:space="preserve"> transmitter by pushing the button on it 300 times, so that the receiver no longer recognizes it? Most cars give </w:t>
      </w:r>
      <w:r>
        <w:t>user</w:t>
      </w:r>
      <w:r w:rsidRPr="00D331A2">
        <w:t xml:space="preserve"> a way to </w:t>
      </w:r>
      <w:r w:rsidRPr="00CA553A">
        <w:rPr>
          <w:bCs/>
        </w:rPr>
        <w:t>resynchronize</w:t>
      </w:r>
      <w:r w:rsidRPr="00D331A2">
        <w:t>. Here is a typical procedure:</w:t>
      </w:r>
    </w:p>
    <w:p w14:paraId="0E4EE95C" w14:textId="77777777" w:rsidR="002E3DD2" w:rsidRPr="00D331A2" w:rsidRDefault="002E3DD2" w:rsidP="002E3DD2">
      <w:pPr>
        <w:pStyle w:val="ListParagraph"/>
        <w:numPr>
          <w:ilvl w:val="0"/>
          <w:numId w:val="1"/>
        </w:numPr>
        <w:spacing w:after="160" w:line="259" w:lineRule="auto"/>
      </w:pPr>
      <w:r w:rsidRPr="00D331A2">
        <w:t>Turn the </w:t>
      </w:r>
      <w:hyperlink r:id="rId32" w:history="1">
        <w:r w:rsidRPr="00D331A2">
          <w:t>ignition</w:t>
        </w:r>
      </w:hyperlink>
      <w:r w:rsidRPr="00D331A2">
        <w:t> key on and off eight times in less than 10 seconds. This tells the security system in the car to switch over to programming mode.</w:t>
      </w:r>
    </w:p>
    <w:p w14:paraId="045B323C" w14:textId="77777777" w:rsidR="002E3DD2" w:rsidRPr="00D331A2" w:rsidRDefault="002E3DD2" w:rsidP="002E3DD2">
      <w:pPr>
        <w:pStyle w:val="ListParagraph"/>
        <w:numPr>
          <w:ilvl w:val="0"/>
          <w:numId w:val="1"/>
        </w:numPr>
        <w:spacing w:after="160" w:line="259" w:lineRule="auto"/>
      </w:pPr>
      <w:r w:rsidRPr="00D331A2">
        <w:t xml:space="preserve">Press a button on all of the </w:t>
      </w:r>
      <w:r>
        <w:t>transmitter</w:t>
      </w:r>
      <w:r w:rsidRPr="00D331A2">
        <w:t xml:space="preserve"> </w:t>
      </w:r>
      <w:r>
        <w:t>user</w:t>
      </w:r>
      <w:r w:rsidRPr="00D331A2">
        <w:t xml:space="preserve"> want</w:t>
      </w:r>
      <w:r>
        <w:t>s</w:t>
      </w:r>
      <w:r w:rsidRPr="00D331A2">
        <w:t xml:space="preserve"> the car to recognize. Most cars allow at least four transmitters.</w:t>
      </w:r>
    </w:p>
    <w:p w14:paraId="39A2EA09" w14:textId="77777777" w:rsidR="002E3DD2" w:rsidRPr="00D331A2" w:rsidRDefault="002E3DD2" w:rsidP="002E3DD2">
      <w:pPr>
        <w:pStyle w:val="ListParagraph"/>
        <w:numPr>
          <w:ilvl w:val="0"/>
          <w:numId w:val="1"/>
        </w:numPr>
        <w:spacing w:after="160" w:line="259" w:lineRule="auto"/>
      </w:pPr>
      <w:r w:rsidRPr="00D331A2">
        <w:t>Switch the ignition off.</w:t>
      </w:r>
    </w:p>
    <w:p w14:paraId="39F924A0" w14:textId="77777777" w:rsidR="002E3DD2" w:rsidRPr="00D331A2" w:rsidRDefault="002E3DD2" w:rsidP="002E3DD2">
      <w:pPr>
        <w:pStyle w:val="ListParagraph"/>
        <w:numPr>
          <w:ilvl w:val="0"/>
          <w:numId w:val="1"/>
        </w:numPr>
        <w:spacing w:after="160" w:line="259" w:lineRule="auto"/>
      </w:pPr>
      <w:r w:rsidRPr="00D331A2">
        <w:t>Given a 40-bit code, four transmitters and up to 256 levels of look-ahead in the pseudo-random number generator to avoid de</w:t>
      </w:r>
      <w:r>
        <w:t>-</w:t>
      </w:r>
      <w:r w:rsidRPr="00D331A2">
        <w:t xml:space="preserve">synchronization, there is a one-in-a-billion chance of </w:t>
      </w:r>
      <w:r>
        <w:t>user</w:t>
      </w:r>
      <w:r w:rsidRPr="00D331A2">
        <w:t xml:space="preserve"> transmitter opening another car's doors. When </w:t>
      </w:r>
      <w:r>
        <w:t>user</w:t>
      </w:r>
      <w:r w:rsidRPr="00D331A2">
        <w:t xml:space="preserve"> take into account the fact that all car manufacturers use different systems and that the newest systems use many more bits, </w:t>
      </w:r>
      <w:r>
        <w:t>user</w:t>
      </w:r>
      <w:r w:rsidRPr="00D331A2">
        <w:t xml:space="preserve"> can see that it is nearly impossible for any given key fob to open any other car door.</w:t>
      </w:r>
    </w:p>
    <w:p w14:paraId="25FEE14C" w14:textId="77777777" w:rsidR="002E3DD2" w:rsidRDefault="002E3DD2" w:rsidP="002E3DD2">
      <w:pPr>
        <w:pStyle w:val="ListParagraph"/>
        <w:numPr>
          <w:ilvl w:val="0"/>
          <w:numId w:val="1"/>
        </w:numPr>
        <w:spacing w:after="160" w:line="259" w:lineRule="auto"/>
      </w:pPr>
      <w:r>
        <w:t>User</w:t>
      </w:r>
      <w:r w:rsidRPr="00D331A2">
        <w:t xml:space="preserve"> can also see that code capturing will not work with a rolling code transmitter like this. Older garage door transmitters sent the same 8-bit code based on the pattern set on the DIP switches. Someone could capture the code with a radio scanner and easily re-transmit it to open the door. With a rolling code, capturing the transmission is useless. There is no way to predict which </w:t>
      </w:r>
      <w:hyperlink r:id="rId33" w:history="1">
        <w:r w:rsidRPr="00D331A2">
          <w:t>random number</w:t>
        </w:r>
      </w:hyperlink>
      <w:r w:rsidRPr="00D331A2">
        <w:t> the transmitter and receiver have chosen to use as the next code, so re-transmitting the captured code has no effect. With trillions of possibilities, there is also no way to scan through all the codes because it would take years to do that.</w:t>
      </w:r>
    </w:p>
    <w:p w14:paraId="10C255A0" w14:textId="04699BC8" w:rsidR="002E3DD2" w:rsidRDefault="002E3DD2" w:rsidP="004A1795"/>
    <w:p w14:paraId="54B5A2CD" w14:textId="77777777" w:rsidR="00931DB9" w:rsidRPr="00B4566E" w:rsidRDefault="00931DB9" w:rsidP="00931DB9">
      <w:pPr>
        <w:pStyle w:val="Chapter"/>
        <w:rPr>
          <w:rStyle w:val="Strong"/>
          <w:b w:val="0"/>
          <w:sz w:val="16"/>
        </w:rPr>
      </w:pPr>
      <w:r w:rsidRPr="00B4566E">
        <w:rPr>
          <w:rStyle w:val="Strong"/>
          <w:b w:val="0"/>
        </w:rPr>
        <w:t>SEGMENT ANALYSIS</w:t>
      </w:r>
    </w:p>
    <w:tbl>
      <w:tblPr>
        <w:tblStyle w:val="GridTable4-Accent2"/>
        <w:tblW w:w="0" w:type="auto"/>
        <w:tblLook w:val="04A0" w:firstRow="1" w:lastRow="0" w:firstColumn="1" w:lastColumn="0" w:noHBand="0" w:noVBand="1"/>
      </w:tblPr>
      <w:tblGrid>
        <w:gridCol w:w="3116"/>
        <w:gridCol w:w="3117"/>
        <w:gridCol w:w="3117"/>
      </w:tblGrid>
      <w:tr w:rsidR="00931DB9" w14:paraId="6D3EE30B" w14:textId="77777777" w:rsidTr="0042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338796" w14:textId="77777777" w:rsidR="00931DB9" w:rsidRPr="00BF0498" w:rsidRDefault="00931DB9" w:rsidP="0042315F">
            <w:pPr>
              <w:jc w:val="center"/>
            </w:pPr>
            <w:r w:rsidRPr="00BF0498">
              <w:t>LOW SEGMENT</w:t>
            </w:r>
          </w:p>
        </w:tc>
        <w:tc>
          <w:tcPr>
            <w:tcW w:w="3117" w:type="dxa"/>
          </w:tcPr>
          <w:p w14:paraId="6EE55BA8" w14:textId="77777777" w:rsidR="00931DB9" w:rsidRPr="00BF0498" w:rsidRDefault="00931DB9" w:rsidP="0042315F">
            <w:pPr>
              <w:jc w:val="center"/>
              <w:cnfStyle w:val="100000000000" w:firstRow="1" w:lastRow="0" w:firstColumn="0" w:lastColumn="0" w:oddVBand="0" w:evenVBand="0" w:oddHBand="0" w:evenHBand="0" w:firstRowFirstColumn="0" w:firstRowLastColumn="0" w:lastRowFirstColumn="0" w:lastRowLastColumn="0"/>
            </w:pPr>
            <w:r w:rsidRPr="00BF0498">
              <w:t>MID SEGMENT</w:t>
            </w:r>
          </w:p>
        </w:tc>
        <w:tc>
          <w:tcPr>
            <w:tcW w:w="3117" w:type="dxa"/>
          </w:tcPr>
          <w:p w14:paraId="6FFA37E3" w14:textId="77777777" w:rsidR="00931DB9" w:rsidRPr="00BF0498" w:rsidRDefault="00931DB9" w:rsidP="0042315F">
            <w:pPr>
              <w:jc w:val="center"/>
              <w:cnfStyle w:val="100000000000" w:firstRow="1" w:lastRow="0" w:firstColumn="0" w:lastColumn="0" w:oddVBand="0" w:evenVBand="0" w:oddHBand="0" w:evenHBand="0" w:firstRowFirstColumn="0" w:firstRowLastColumn="0" w:lastRowFirstColumn="0" w:lastRowLastColumn="0"/>
            </w:pPr>
            <w:r w:rsidRPr="00BF0498">
              <w:t>HIGHER SEGMENT</w:t>
            </w:r>
          </w:p>
        </w:tc>
      </w:tr>
      <w:tr w:rsidR="00931DB9" w14:paraId="29DE4FE9" w14:textId="77777777" w:rsidTr="0042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990646" w14:textId="77777777" w:rsidR="00931DB9" w:rsidRPr="00BF0498" w:rsidRDefault="00931DB9" w:rsidP="0042315F">
            <w:pPr>
              <w:pStyle w:val="ListParagraph"/>
              <w:numPr>
                <w:ilvl w:val="0"/>
                <w:numId w:val="2"/>
              </w:numPr>
              <w:rPr>
                <w:b w:val="0"/>
              </w:rPr>
            </w:pPr>
            <w:r w:rsidRPr="00BF0498">
              <w:rPr>
                <w:b w:val="0"/>
              </w:rPr>
              <w:t>Central Locking from driver’s side using physical key</w:t>
            </w:r>
          </w:p>
          <w:p w14:paraId="299266D9" w14:textId="77777777" w:rsidR="00931DB9" w:rsidRDefault="00931DB9" w:rsidP="0042315F">
            <w:pPr>
              <w:pStyle w:val="ListParagraph"/>
              <w:numPr>
                <w:ilvl w:val="0"/>
                <w:numId w:val="2"/>
              </w:numPr>
            </w:pPr>
            <w:r w:rsidRPr="00BF0498">
              <w:rPr>
                <w:b w:val="0"/>
              </w:rPr>
              <w:lastRenderedPageBreak/>
              <w:t>Remote control for door lock/unlock</w:t>
            </w:r>
          </w:p>
        </w:tc>
        <w:tc>
          <w:tcPr>
            <w:tcW w:w="3117" w:type="dxa"/>
          </w:tcPr>
          <w:p w14:paraId="70806E3E" w14:textId="77777777" w:rsidR="00931DB9" w:rsidRDefault="00931DB9" w:rsidP="0042315F">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lastRenderedPageBreak/>
              <w:t>Request sensor buttons on door handles</w:t>
            </w:r>
          </w:p>
          <w:p w14:paraId="0A123172" w14:textId="77777777" w:rsidR="00931DB9" w:rsidRDefault="00931DB9" w:rsidP="0042315F">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lastRenderedPageBreak/>
              <w:t>Proximity detection for the system to get connected to the beacon</w:t>
            </w:r>
          </w:p>
        </w:tc>
        <w:tc>
          <w:tcPr>
            <w:tcW w:w="3117" w:type="dxa"/>
          </w:tcPr>
          <w:p w14:paraId="76FF8BB2" w14:textId="77777777" w:rsidR="00931DB9" w:rsidRDefault="00931DB9" w:rsidP="0042315F">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lastRenderedPageBreak/>
              <w:t>Use of keycard for lock/unlock</w:t>
            </w:r>
          </w:p>
          <w:p w14:paraId="449F2F17" w14:textId="77777777" w:rsidR="00931DB9" w:rsidRDefault="00931DB9" w:rsidP="0042315F">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 xml:space="preserve">Passive entry when user’s </w:t>
            </w:r>
            <w:r>
              <w:lastRenderedPageBreak/>
              <w:t>hand is detected near the door handle</w:t>
            </w:r>
          </w:p>
        </w:tc>
      </w:tr>
    </w:tbl>
    <w:p w14:paraId="7E059774" w14:textId="7019D34B" w:rsidR="004E0272" w:rsidRPr="00575DD5" w:rsidRDefault="004E0272" w:rsidP="004E0272">
      <w:pPr>
        <w:pStyle w:val="Caption"/>
        <w:jc w:val="center"/>
      </w:pPr>
      <w:bookmarkStart w:id="46" w:name="_Toc37050865"/>
      <w:r>
        <w:lastRenderedPageBreak/>
        <w:t>Table 13: Passive Keyless Entry Segment analysis</w:t>
      </w:r>
      <w:bookmarkEnd w:id="46"/>
    </w:p>
    <w:p w14:paraId="01E6D371" w14:textId="77777777" w:rsidR="00931DB9" w:rsidRPr="0054474A" w:rsidRDefault="00931DB9" w:rsidP="00931DB9"/>
    <w:p w14:paraId="0F4A3E37" w14:textId="77777777" w:rsidR="00931DB9" w:rsidRDefault="00931DB9" w:rsidP="00931DB9">
      <w:pPr>
        <w:pStyle w:val="Chapter"/>
      </w:pPr>
      <w:r>
        <w:t xml:space="preserve"> AGEING</w:t>
      </w:r>
    </w:p>
    <w:tbl>
      <w:tblPr>
        <w:tblStyle w:val="GridTable4-Accent2"/>
        <w:tblW w:w="0" w:type="auto"/>
        <w:tblLook w:val="04A0" w:firstRow="1" w:lastRow="0" w:firstColumn="1" w:lastColumn="0" w:noHBand="0" w:noVBand="1"/>
      </w:tblPr>
      <w:tblGrid>
        <w:gridCol w:w="3116"/>
        <w:gridCol w:w="3117"/>
        <w:gridCol w:w="3117"/>
      </w:tblGrid>
      <w:tr w:rsidR="00931DB9" w14:paraId="71819AA0" w14:textId="77777777" w:rsidTr="00423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E41853F" w14:textId="77777777" w:rsidR="00931DB9" w:rsidRPr="00BF0498" w:rsidRDefault="00931DB9" w:rsidP="0042315F">
            <w:pPr>
              <w:jc w:val="center"/>
            </w:pPr>
            <w:r w:rsidRPr="00BF0498">
              <w:t>BEFORE 10 YEARS</w:t>
            </w:r>
          </w:p>
        </w:tc>
        <w:tc>
          <w:tcPr>
            <w:tcW w:w="3117" w:type="dxa"/>
          </w:tcPr>
          <w:p w14:paraId="22A19463" w14:textId="77777777" w:rsidR="00931DB9" w:rsidRPr="00BF0498" w:rsidRDefault="00931DB9" w:rsidP="0042315F">
            <w:pPr>
              <w:jc w:val="center"/>
              <w:cnfStyle w:val="100000000000" w:firstRow="1" w:lastRow="0" w:firstColumn="0" w:lastColumn="0" w:oddVBand="0" w:evenVBand="0" w:oddHBand="0" w:evenHBand="0" w:firstRowFirstColumn="0" w:firstRowLastColumn="0" w:lastRowFirstColumn="0" w:lastRowLastColumn="0"/>
            </w:pPr>
            <w:r w:rsidRPr="00BF0498">
              <w:t>AFTER 5 YEARS</w:t>
            </w:r>
          </w:p>
        </w:tc>
        <w:tc>
          <w:tcPr>
            <w:tcW w:w="3117" w:type="dxa"/>
          </w:tcPr>
          <w:p w14:paraId="2BC64CEB" w14:textId="77777777" w:rsidR="00931DB9" w:rsidRPr="00BF0498" w:rsidRDefault="00931DB9" w:rsidP="0042315F">
            <w:pPr>
              <w:jc w:val="center"/>
              <w:cnfStyle w:val="100000000000" w:firstRow="1" w:lastRow="0" w:firstColumn="0" w:lastColumn="0" w:oddVBand="0" w:evenVBand="0" w:oddHBand="0" w:evenHBand="0" w:firstRowFirstColumn="0" w:firstRowLastColumn="0" w:lastRowFirstColumn="0" w:lastRowLastColumn="0"/>
            </w:pPr>
            <w:r w:rsidRPr="00BF0498">
              <w:t>CURRENT TECHNOLOGY</w:t>
            </w:r>
          </w:p>
        </w:tc>
      </w:tr>
      <w:tr w:rsidR="00931DB9" w14:paraId="32206966" w14:textId="77777777" w:rsidTr="00423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15E25D" w14:textId="77777777" w:rsidR="00931DB9" w:rsidRPr="00BF0498" w:rsidRDefault="00931DB9" w:rsidP="0042315F">
            <w:pPr>
              <w:pStyle w:val="ListParagraph"/>
              <w:numPr>
                <w:ilvl w:val="0"/>
                <w:numId w:val="3"/>
              </w:numPr>
              <w:rPr>
                <w:b w:val="0"/>
              </w:rPr>
            </w:pPr>
            <w:r w:rsidRPr="00BF0498">
              <w:rPr>
                <w:b w:val="0"/>
              </w:rPr>
              <w:t>Central locking using the physical locking from the driver side</w:t>
            </w:r>
          </w:p>
          <w:p w14:paraId="2699D58A" w14:textId="77777777" w:rsidR="00931DB9" w:rsidRPr="00BF0498" w:rsidRDefault="00931DB9" w:rsidP="0042315F">
            <w:pPr>
              <w:pStyle w:val="ListParagraph"/>
              <w:numPr>
                <w:ilvl w:val="0"/>
                <w:numId w:val="3"/>
              </w:numPr>
              <w:rPr>
                <w:b w:val="0"/>
              </w:rPr>
            </w:pPr>
            <w:r w:rsidRPr="00BF0498">
              <w:rPr>
                <w:b w:val="0"/>
              </w:rPr>
              <w:t>Key fab having only lock and unlock button</w:t>
            </w:r>
          </w:p>
          <w:p w14:paraId="76A1DB1B" w14:textId="77777777" w:rsidR="00931DB9" w:rsidRDefault="00931DB9" w:rsidP="0042315F">
            <w:pPr>
              <w:pStyle w:val="ListParagraph"/>
              <w:numPr>
                <w:ilvl w:val="0"/>
                <w:numId w:val="3"/>
              </w:numPr>
            </w:pPr>
            <w:r w:rsidRPr="00BF0498">
              <w:rPr>
                <w:b w:val="0"/>
              </w:rPr>
              <w:t>Hands-free entry using code in the window panel</w:t>
            </w:r>
          </w:p>
        </w:tc>
        <w:tc>
          <w:tcPr>
            <w:tcW w:w="3117" w:type="dxa"/>
          </w:tcPr>
          <w:p w14:paraId="3A5FA20E" w14:textId="77777777" w:rsidR="00931DB9" w:rsidRDefault="00931DB9" w:rsidP="0042315F">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 xml:space="preserve">Tags inserted in human body using nanotechnology </w:t>
            </w:r>
          </w:p>
          <w:p w14:paraId="01D8C7AF" w14:textId="77777777" w:rsidR="00931DB9" w:rsidRDefault="00931DB9" w:rsidP="0042315F">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AI recognizing user’s action for automatic lock/unlock</w:t>
            </w:r>
          </w:p>
          <w:p w14:paraId="74713AD2" w14:textId="77777777" w:rsidR="00931DB9" w:rsidRDefault="00931DB9" w:rsidP="0042315F">
            <w:pPr>
              <w:pStyle w:val="ListParagraph"/>
              <w:cnfStyle w:val="000000100000" w:firstRow="0" w:lastRow="0" w:firstColumn="0" w:lastColumn="0" w:oddVBand="0" w:evenVBand="0" w:oddHBand="1" w:evenHBand="0" w:firstRowFirstColumn="0" w:firstRowLastColumn="0" w:lastRowFirstColumn="0" w:lastRowLastColumn="0"/>
            </w:pPr>
          </w:p>
        </w:tc>
        <w:tc>
          <w:tcPr>
            <w:tcW w:w="3117" w:type="dxa"/>
          </w:tcPr>
          <w:p w14:paraId="36EA779D" w14:textId="77777777" w:rsidR="00931DB9" w:rsidRDefault="00931DB9" w:rsidP="0042315F">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Request sensor buttons</w:t>
            </w:r>
          </w:p>
          <w:p w14:paraId="5BFB8D09" w14:textId="77777777" w:rsidR="00931DB9" w:rsidRDefault="00931DB9" w:rsidP="0042315F">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Contact based cards for lock/unlock mechanisms</w:t>
            </w:r>
          </w:p>
          <w:p w14:paraId="5C5E8BA7" w14:textId="77777777" w:rsidR="00931DB9" w:rsidRDefault="00931DB9" w:rsidP="0042315F">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t>Using mobile devices over connected services</w:t>
            </w:r>
          </w:p>
        </w:tc>
      </w:tr>
    </w:tbl>
    <w:p w14:paraId="45DB8EA6" w14:textId="70EE6575" w:rsidR="004E0272" w:rsidRPr="00575DD5" w:rsidRDefault="004E0272" w:rsidP="004E0272">
      <w:pPr>
        <w:pStyle w:val="Caption"/>
        <w:jc w:val="center"/>
      </w:pPr>
      <w:bookmarkStart w:id="47" w:name="_Toc37050866"/>
      <w:r>
        <w:t>Table 14: Passive Keyless Entry Ageing analysis</w:t>
      </w:r>
      <w:bookmarkEnd w:id="47"/>
    </w:p>
    <w:p w14:paraId="42F70706" w14:textId="2934D607" w:rsidR="00545014" w:rsidRDefault="00545014" w:rsidP="00931DB9"/>
    <w:p w14:paraId="1EEC03E8" w14:textId="77777777" w:rsidR="00931DB9" w:rsidRPr="00310DB8" w:rsidRDefault="00931DB9" w:rsidP="00A51869">
      <w:pPr>
        <w:pStyle w:val="Heading3"/>
      </w:pPr>
      <w:r>
        <w:t xml:space="preserve"> </w:t>
      </w:r>
      <w:bookmarkStart w:id="48" w:name="_Toc37050576"/>
      <w:r w:rsidRPr="00310DB8">
        <w:t>S.W.O.T. ANALYSIS</w:t>
      </w:r>
      <w:bookmarkEnd w:id="48"/>
    </w:p>
    <w:tbl>
      <w:tblPr>
        <w:tblStyle w:val="ListTable2-Accent2"/>
        <w:tblW w:w="0" w:type="auto"/>
        <w:tblLook w:val="04A0" w:firstRow="1" w:lastRow="0" w:firstColumn="1" w:lastColumn="0" w:noHBand="0" w:noVBand="1"/>
      </w:tblPr>
      <w:tblGrid>
        <w:gridCol w:w="4675"/>
        <w:gridCol w:w="4675"/>
      </w:tblGrid>
      <w:tr w:rsidR="00931DB9" w14:paraId="0BD31055" w14:textId="77777777" w:rsidTr="00645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5EA289" w14:textId="77777777" w:rsidR="00931DB9" w:rsidRPr="00BF0498" w:rsidRDefault="00931DB9" w:rsidP="0042315F">
            <w:pPr>
              <w:jc w:val="center"/>
            </w:pPr>
            <w:r w:rsidRPr="00BF0498">
              <w:t>STRENGTH</w:t>
            </w:r>
          </w:p>
        </w:tc>
        <w:tc>
          <w:tcPr>
            <w:tcW w:w="4675" w:type="dxa"/>
          </w:tcPr>
          <w:p w14:paraId="4C8E5802" w14:textId="77777777" w:rsidR="00931DB9" w:rsidRPr="00BF0498" w:rsidRDefault="00931DB9" w:rsidP="0042315F">
            <w:pPr>
              <w:jc w:val="center"/>
              <w:cnfStyle w:val="100000000000" w:firstRow="1" w:lastRow="0" w:firstColumn="0" w:lastColumn="0" w:oddVBand="0" w:evenVBand="0" w:oddHBand="0" w:evenHBand="0" w:firstRowFirstColumn="0" w:firstRowLastColumn="0" w:lastRowFirstColumn="0" w:lastRowLastColumn="0"/>
            </w:pPr>
            <w:r w:rsidRPr="00BF0498">
              <w:t>WEAKNESS</w:t>
            </w:r>
          </w:p>
        </w:tc>
      </w:tr>
      <w:tr w:rsidR="00931DB9" w14:paraId="0C0D95E9" w14:textId="77777777" w:rsidTr="00645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264AEC" w14:textId="77777777" w:rsidR="00931DB9" w:rsidRPr="00957BB2" w:rsidRDefault="00931DB9" w:rsidP="0042315F">
            <w:pPr>
              <w:pStyle w:val="ListParagraph"/>
              <w:numPr>
                <w:ilvl w:val="0"/>
                <w:numId w:val="4"/>
              </w:numPr>
              <w:rPr>
                <w:b w:val="0"/>
              </w:rPr>
            </w:pPr>
            <w:r w:rsidRPr="00957BB2">
              <w:rPr>
                <w:b w:val="0"/>
              </w:rPr>
              <w:t>More secure system</w:t>
            </w:r>
            <w:r>
              <w:rPr>
                <w:b w:val="0"/>
              </w:rPr>
              <w:t xml:space="preserve"> as the beacon sensitivity is required</w:t>
            </w:r>
          </w:p>
        </w:tc>
        <w:tc>
          <w:tcPr>
            <w:tcW w:w="4675" w:type="dxa"/>
          </w:tcPr>
          <w:p w14:paraId="4715027F" w14:textId="5CDE71BC" w:rsidR="00931DB9" w:rsidRDefault="00931DB9" w:rsidP="0042315F">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Proximity sensor may not be </w:t>
            </w:r>
            <w:r w:rsidR="00B9565C">
              <w:t>able to comprehend sometimes</w:t>
            </w:r>
          </w:p>
        </w:tc>
      </w:tr>
      <w:tr w:rsidR="00931DB9" w14:paraId="7035370F" w14:textId="77777777" w:rsidTr="00645CB9">
        <w:tc>
          <w:tcPr>
            <w:cnfStyle w:val="001000000000" w:firstRow="0" w:lastRow="0" w:firstColumn="1" w:lastColumn="0" w:oddVBand="0" w:evenVBand="0" w:oddHBand="0" w:evenHBand="0" w:firstRowFirstColumn="0" w:firstRowLastColumn="0" w:lastRowFirstColumn="0" w:lastRowLastColumn="0"/>
            <w:tcW w:w="4675" w:type="dxa"/>
          </w:tcPr>
          <w:p w14:paraId="003CC1F9" w14:textId="77777777" w:rsidR="00931DB9" w:rsidRPr="00BF0498" w:rsidRDefault="00931DB9" w:rsidP="0042315F">
            <w:pPr>
              <w:jc w:val="center"/>
            </w:pPr>
            <w:r w:rsidRPr="00BF0498">
              <w:t>OPPORTUNITY</w:t>
            </w:r>
          </w:p>
        </w:tc>
        <w:tc>
          <w:tcPr>
            <w:tcW w:w="4675" w:type="dxa"/>
          </w:tcPr>
          <w:p w14:paraId="35EA1505" w14:textId="77777777" w:rsidR="00931DB9" w:rsidRPr="00FA2282" w:rsidRDefault="00931DB9" w:rsidP="0042315F">
            <w:pPr>
              <w:jc w:val="center"/>
              <w:cnfStyle w:val="000000000000" w:firstRow="0" w:lastRow="0" w:firstColumn="0" w:lastColumn="0" w:oddVBand="0" w:evenVBand="0" w:oddHBand="0" w:evenHBand="0" w:firstRowFirstColumn="0" w:firstRowLastColumn="0" w:lastRowFirstColumn="0" w:lastRowLastColumn="0"/>
              <w:rPr>
                <w:b/>
              </w:rPr>
            </w:pPr>
            <w:r w:rsidRPr="00FA2282">
              <w:rPr>
                <w:b/>
              </w:rPr>
              <w:t>THREAT</w:t>
            </w:r>
          </w:p>
        </w:tc>
      </w:tr>
      <w:tr w:rsidR="00931DB9" w14:paraId="6C08C1E5" w14:textId="77777777" w:rsidTr="00645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8E254C" w14:textId="77777777" w:rsidR="00931DB9" w:rsidRDefault="00931DB9" w:rsidP="0042315F">
            <w:pPr>
              <w:pStyle w:val="ListParagraph"/>
              <w:numPr>
                <w:ilvl w:val="0"/>
                <w:numId w:val="4"/>
              </w:numPr>
            </w:pPr>
            <w:r>
              <w:rPr>
                <w:b w:val="0"/>
              </w:rPr>
              <w:t>Motion sensor can be used to detect even the slightest movement</w:t>
            </w:r>
          </w:p>
        </w:tc>
        <w:tc>
          <w:tcPr>
            <w:tcW w:w="4675" w:type="dxa"/>
          </w:tcPr>
          <w:p w14:paraId="1C39AF5A" w14:textId="77777777" w:rsidR="00931DB9" w:rsidRDefault="00931DB9" w:rsidP="0042315F">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If remote is within the proximity vicinity, security issues of hacking and robbing can happen</w:t>
            </w:r>
          </w:p>
        </w:tc>
      </w:tr>
    </w:tbl>
    <w:p w14:paraId="196F9704" w14:textId="19335E03" w:rsidR="004E0272" w:rsidRPr="00575DD5" w:rsidRDefault="004E0272" w:rsidP="004E0272">
      <w:pPr>
        <w:pStyle w:val="Caption"/>
        <w:jc w:val="center"/>
      </w:pPr>
      <w:bookmarkStart w:id="49" w:name="_Toc37050867"/>
      <w:r>
        <w:t>Table 15: Passive Keyless Entry SWOT analysis</w:t>
      </w:r>
      <w:bookmarkEnd w:id="49"/>
    </w:p>
    <w:p w14:paraId="20EDD646" w14:textId="02FA8DCB" w:rsidR="004A1795" w:rsidRDefault="004A1795" w:rsidP="00931DB9"/>
    <w:p w14:paraId="275DFA13" w14:textId="77777777" w:rsidR="00931DB9" w:rsidRPr="00511CDC" w:rsidRDefault="00931DB9" w:rsidP="00A51869">
      <w:pPr>
        <w:pStyle w:val="Heading3"/>
      </w:pPr>
      <w:r>
        <w:t xml:space="preserve"> </w:t>
      </w:r>
      <w:bookmarkStart w:id="50" w:name="_Toc37050577"/>
      <w:r w:rsidRPr="00310DB8">
        <w:t>4W&amp;1H</w:t>
      </w:r>
      <w:bookmarkEnd w:id="50"/>
    </w:p>
    <w:tbl>
      <w:tblPr>
        <w:tblStyle w:val="GridTable2-Accent2"/>
        <w:tblW w:w="0" w:type="auto"/>
        <w:tblLook w:val="04A0" w:firstRow="1" w:lastRow="0" w:firstColumn="1" w:lastColumn="0" w:noHBand="0" w:noVBand="1"/>
      </w:tblPr>
      <w:tblGrid>
        <w:gridCol w:w="4675"/>
        <w:gridCol w:w="4675"/>
      </w:tblGrid>
      <w:tr w:rsidR="00931DB9" w14:paraId="7A7C7F4F" w14:textId="77777777" w:rsidTr="00645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4F736E" w14:textId="77777777" w:rsidR="00931DB9" w:rsidRPr="00C03148" w:rsidRDefault="00931DB9" w:rsidP="0042315F">
            <w:pPr>
              <w:jc w:val="center"/>
              <w:rPr>
                <w:b w:val="0"/>
              </w:rPr>
            </w:pPr>
            <w:r w:rsidRPr="00C03148">
              <w:t>WHAT</w:t>
            </w:r>
            <w:r w:rsidRPr="00C03148">
              <w:rPr>
                <w:b w:val="0"/>
              </w:rPr>
              <w:t xml:space="preserve"> </w:t>
            </w:r>
            <w:r w:rsidRPr="00C03148">
              <w:rPr>
                <w:b w:val="0"/>
                <w:i/>
                <w:sz w:val="20"/>
              </w:rPr>
              <w:t>is the feature?</w:t>
            </w:r>
          </w:p>
        </w:tc>
        <w:tc>
          <w:tcPr>
            <w:tcW w:w="4675" w:type="dxa"/>
          </w:tcPr>
          <w:p w14:paraId="120C3C93" w14:textId="77777777" w:rsidR="00931DB9" w:rsidRPr="002E16D6" w:rsidRDefault="00931DB9" w:rsidP="0042315F">
            <w:pPr>
              <w:jc w:val="center"/>
              <w:cnfStyle w:val="100000000000" w:firstRow="1" w:lastRow="0" w:firstColumn="0" w:lastColumn="0" w:oddVBand="0" w:evenVBand="0" w:oddHBand="0" w:evenHBand="0" w:firstRowFirstColumn="0" w:firstRowLastColumn="0" w:lastRowFirstColumn="0" w:lastRowLastColumn="0"/>
              <w:rPr>
                <w:b w:val="0"/>
              </w:rPr>
            </w:pPr>
            <w:r w:rsidRPr="00C03148">
              <w:t>WHERE</w:t>
            </w:r>
            <w:r>
              <w:rPr>
                <w:b w:val="0"/>
              </w:rPr>
              <w:t xml:space="preserve"> </w:t>
            </w:r>
            <w:r w:rsidRPr="00C03148">
              <w:rPr>
                <w:b w:val="0"/>
                <w:i/>
                <w:sz w:val="20"/>
              </w:rPr>
              <w:t>is the system used?</w:t>
            </w:r>
          </w:p>
        </w:tc>
      </w:tr>
      <w:tr w:rsidR="00931DB9" w14:paraId="6E55E162" w14:textId="77777777" w:rsidTr="00645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2CE47A" w14:textId="77777777" w:rsidR="00931DB9" w:rsidRPr="00C03148" w:rsidRDefault="00931DB9" w:rsidP="0042315F">
            <w:pPr>
              <w:rPr>
                <w:b w:val="0"/>
              </w:rPr>
            </w:pPr>
            <w:r w:rsidRPr="00C03148">
              <w:rPr>
                <w:b w:val="0"/>
              </w:rPr>
              <w:t>This feature is the Passive entry system for entry into a locked system</w:t>
            </w:r>
          </w:p>
        </w:tc>
        <w:tc>
          <w:tcPr>
            <w:tcW w:w="4675" w:type="dxa"/>
          </w:tcPr>
          <w:p w14:paraId="7645C9A6"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This feature is primarily used in vehicles to lock/unlock doors without physical key</w:t>
            </w:r>
          </w:p>
        </w:tc>
      </w:tr>
      <w:tr w:rsidR="00931DB9" w14:paraId="25EBEBEF" w14:textId="77777777" w:rsidTr="00645CB9">
        <w:tc>
          <w:tcPr>
            <w:cnfStyle w:val="001000000000" w:firstRow="0" w:lastRow="0" w:firstColumn="1" w:lastColumn="0" w:oddVBand="0" w:evenVBand="0" w:oddHBand="0" w:evenHBand="0" w:firstRowFirstColumn="0" w:firstRowLastColumn="0" w:lastRowFirstColumn="0" w:lastRowLastColumn="0"/>
            <w:tcW w:w="4675" w:type="dxa"/>
          </w:tcPr>
          <w:p w14:paraId="6FB46502" w14:textId="77777777" w:rsidR="00931DB9" w:rsidRPr="002E16D6" w:rsidRDefault="00931DB9" w:rsidP="0042315F">
            <w:pPr>
              <w:jc w:val="center"/>
              <w:rPr>
                <w:b w:val="0"/>
              </w:rPr>
            </w:pPr>
            <w:r w:rsidRPr="00C03148">
              <w:t>WHY</w:t>
            </w:r>
            <w:r>
              <w:rPr>
                <w:b w:val="0"/>
              </w:rPr>
              <w:t xml:space="preserve"> </w:t>
            </w:r>
            <w:r w:rsidRPr="00C03148">
              <w:rPr>
                <w:b w:val="0"/>
                <w:i/>
                <w:sz w:val="20"/>
              </w:rPr>
              <w:t>is it used?</w:t>
            </w:r>
          </w:p>
        </w:tc>
        <w:tc>
          <w:tcPr>
            <w:tcW w:w="4675" w:type="dxa"/>
          </w:tcPr>
          <w:p w14:paraId="7693FA08" w14:textId="77777777" w:rsidR="00931DB9" w:rsidRPr="002E16D6" w:rsidRDefault="00931DB9" w:rsidP="0042315F">
            <w:pPr>
              <w:jc w:val="center"/>
              <w:cnfStyle w:val="000000000000" w:firstRow="0" w:lastRow="0" w:firstColumn="0" w:lastColumn="0" w:oddVBand="0" w:evenVBand="0" w:oddHBand="0" w:evenHBand="0" w:firstRowFirstColumn="0" w:firstRowLastColumn="0" w:lastRowFirstColumn="0" w:lastRowLastColumn="0"/>
              <w:rPr>
                <w:b/>
              </w:rPr>
            </w:pPr>
            <w:r w:rsidRPr="002E16D6">
              <w:rPr>
                <w:b/>
              </w:rPr>
              <w:t>WHEN</w:t>
            </w:r>
            <w:r>
              <w:rPr>
                <w:b/>
              </w:rPr>
              <w:t xml:space="preserve"> </w:t>
            </w:r>
            <w:r w:rsidRPr="002E16D6">
              <w:rPr>
                <w:i/>
                <w:sz w:val="20"/>
              </w:rPr>
              <w:t>was this technology introduced?</w:t>
            </w:r>
          </w:p>
        </w:tc>
      </w:tr>
      <w:tr w:rsidR="00931DB9" w14:paraId="17F85AE9" w14:textId="77777777" w:rsidTr="00645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C7005F" w14:textId="77777777" w:rsidR="00931DB9" w:rsidRPr="00C03148" w:rsidRDefault="00931DB9" w:rsidP="0042315F">
            <w:pPr>
              <w:rPr>
                <w:b w:val="0"/>
              </w:rPr>
            </w:pPr>
            <w:r w:rsidRPr="00C03148">
              <w:rPr>
                <w:b w:val="0"/>
              </w:rPr>
              <w:t>To increase the ease of access and security of a vehicle using wireless communication</w:t>
            </w:r>
          </w:p>
        </w:tc>
        <w:tc>
          <w:tcPr>
            <w:tcW w:w="4675" w:type="dxa"/>
          </w:tcPr>
          <w:p w14:paraId="7B662076"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 xml:space="preserve">This was introduced in early 1900 when automobile industry competed for excellence to </w:t>
            </w:r>
            <w:r>
              <w:lastRenderedPageBreak/>
              <w:t>increase the luxury feature of their vehicles</w:t>
            </w:r>
          </w:p>
        </w:tc>
      </w:tr>
      <w:tr w:rsidR="00931DB9" w14:paraId="6211269A" w14:textId="77777777" w:rsidTr="00645CB9">
        <w:tc>
          <w:tcPr>
            <w:cnfStyle w:val="001000000000" w:firstRow="0" w:lastRow="0" w:firstColumn="1" w:lastColumn="0" w:oddVBand="0" w:evenVBand="0" w:oddHBand="0" w:evenHBand="0" w:firstRowFirstColumn="0" w:firstRowLastColumn="0" w:lastRowFirstColumn="0" w:lastRowLastColumn="0"/>
            <w:tcW w:w="9350" w:type="dxa"/>
            <w:gridSpan w:val="2"/>
          </w:tcPr>
          <w:p w14:paraId="2DC462DB" w14:textId="77777777" w:rsidR="00931DB9" w:rsidRPr="002E16D6" w:rsidRDefault="00931DB9" w:rsidP="0042315F">
            <w:pPr>
              <w:jc w:val="center"/>
              <w:rPr>
                <w:b w:val="0"/>
              </w:rPr>
            </w:pPr>
            <w:r w:rsidRPr="00C03148">
              <w:lastRenderedPageBreak/>
              <w:t>HOW</w:t>
            </w:r>
            <w:r>
              <w:rPr>
                <w:b w:val="0"/>
              </w:rPr>
              <w:t xml:space="preserve"> </w:t>
            </w:r>
            <w:r w:rsidRPr="00C03148">
              <w:rPr>
                <w:b w:val="0"/>
                <w:i/>
                <w:sz w:val="20"/>
              </w:rPr>
              <w:t>does the feature work?</w:t>
            </w:r>
          </w:p>
        </w:tc>
      </w:tr>
      <w:tr w:rsidR="00931DB9" w14:paraId="6EE03C50" w14:textId="77777777" w:rsidTr="00645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702C0E1" w14:textId="77777777" w:rsidR="00931DB9" w:rsidRPr="00C03148" w:rsidRDefault="00931DB9" w:rsidP="0042315F">
            <w:pPr>
              <w:pStyle w:val="ListParagraph"/>
              <w:numPr>
                <w:ilvl w:val="0"/>
                <w:numId w:val="4"/>
              </w:numPr>
              <w:rPr>
                <w:b w:val="0"/>
              </w:rPr>
            </w:pPr>
            <w:r w:rsidRPr="00C03148">
              <w:rPr>
                <w:b w:val="0"/>
              </w:rPr>
              <w:t>The feature uses proximity sensors to transmit and receive radio signals from the beacon (i.e. the key)</w:t>
            </w:r>
          </w:p>
          <w:p w14:paraId="4FAE56E6" w14:textId="77777777" w:rsidR="00931DB9" w:rsidRPr="00C03148" w:rsidRDefault="00931DB9" w:rsidP="0042315F">
            <w:pPr>
              <w:pStyle w:val="ListParagraph"/>
              <w:numPr>
                <w:ilvl w:val="0"/>
                <w:numId w:val="4"/>
              </w:numPr>
              <w:rPr>
                <w:b w:val="0"/>
              </w:rPr>
            </w:pPr>
            <w:r w:rsidRPr="00C03148">
              <w:rPr>
                <w:b w:val="0"/>
              </w:rPr>
              <w:t>Transfer of data over a controlled code is used for enhanced security</w:t>
            </w:r>
          </w:p>
          <w:p w14:paraId="6E488341" w14:textId="77777777" w:rsidR="00931DB9" w:rsidRDefault="00931DB9" w:rsidP="0042315F">
            <w:pPr>
              <w:pStyle w:val="ListParagraph"/>
              <w:numPr>
                <w:ilvl w:val="0"/>
                <w:numId w:val="4"/>
              </w:numPr>
            </w:pPr>
            <w:r w:rsidRPr="00C03148">
              <w:rPr>
                <w:b w:val="0"/>
              </w:rPr>
              <w:t>Approaching the sensor unlocks while moving away from the range locks the vehicle</w:t>
            </w:r>
          </w:p>
        </w:tc>
      </w:tr>
    </w:tbl>
    <w:p w14:paraId="3DCAF54B" w14:textId="7A56B3ED" w:rsidR="004E0272" w:rsidRPr="00575DD5" w:rsidRDefault="004E0272" w:rsidP="004E0272">
      <w:pPr>
        <w:pStyle w:val="Caption"/>
        <w:jc w:val="center"/>
      </w:pPr>
      <w:bookmarkStart w:id="51" w:name="_Toc37050868"/>
      <w:r>
        <w:t>Table 16: Passive Keyless Entry 4W&amp;1H</w:t>
      </w:r>
      <w:bookmarkEnd w:id="51"/>
    </w:p>
    <w:p w14:paraId="27E3EDE8" w14:textId="77777777" w:rsidR="00931DB9" w:rsidRPr="00EB074D" w:rsidRDefault="00931DB9" w:rsidP="00EB074D">
      <w:pPr>
        <w:rPr>
          <w:rFonts w:eastAsia="Times New Roman"/>
        </w:rPr>
      </w:pPr>
    </w:p>
    <w:p w14:paraId="6E38EBD6" w14:textId="24F5D6F3" w:rsidR="00B4566E" w:rsidRDefault="00B4566E" w:rsidP="0057444E"/>
    <w:p w14:paraId="4DFDDBD5" w14:textId="30BAFCCF" w:rsidR="0057444E" w:rsidRDefault="0057444E" w:rsidP="0057444E"/>
    <w:p w14:paraId="558171D2" w14:textId="066E63E7" w:rsidR="00545014" w:rsidRDefault="00545014" w:rsidP="0057444E"/>
    <w:p w14:paraId="53FB3D74" w14:textId="13618353" w:rsidR="004D12AC" w:rsidRDefault="004D12AC" w:rsidP="0057444E"/>
    <w:p w14:paraId="1EF7B3BD" w14:textId="2D49675C" w:rsidR="004D12AC" w:rsidRDefault="004D12AC" w:rsidP="0057444E"/>
    <w:p w14:paraId="740F0E42" w14:textId="5449F643" w:rsidR="004D12AC" w:rsidRDefault="004D12AC" w:rsidP="0057444E"/>
    <w:p w14:paraId="34795031" w14:textId="394776F9" w:rsidR="004D12AC" w:rsidRDefault="004D12AC" w:rsidP="0057444E"/>
    <w:p w14:paraId="05AC08E6" w14:textId="1EE7C167" w:rsidR="004D12AC" w:rsidRDefault="004D12AC" w:rsidP="0057444E"/>
    <w:p w14:paraId="3BF36116" w14:textId="5C6B2901" w:rsidR="004D12AC" w:rsidRDefault="004D12AC" w:rsidP="0057444E"/>
    <w:p w14:paraId="161105B9" w14:textId="00C2BB31" w:rsidR="004D12AC" w:rsidRDefault="004D12AC" w:rsidP="0057444E"/>
    <w:p w14:paraId="4993E479" w14:textId="5D7E0B70" w:rsidR="004D12AC" w:rsidRDefault="004D12AC" w:rsidP="0057444E"/>
    <w:p w14:paraId="4789B4EF" w14:textId="5EE7019E" w:rsidR="004D12AC" w:rsidRDefault="004D12AC" w:rsidP="0057444E"/>
    <w:p w14:paraId="5F35F5B2" w14:textId="244E515E" w:rsidR="004D12AC" w:rsidRDefault="004D12AC" w:rsidP="0057444E"/>
    <w:p w14:paraId="6B944AC7" w14:textId="58E0BDEB" w:rsidR="004D12AC" w:rsidRDefault="004D12AC" w:rsidP="0057444E"/>
    <w:p w14:paraId="40E2D1E3" w14:textId="70E6447D" w:rsidR="004D12AC" w:rsidRDefault="004D12AC" w:rsidP="0057444E"/>
    <w:p w14:paraId="4CDE5B75" w14:textId="27A80945" w:rsidR="004D12AC" w:rsidRDefault="004D12AC" w:rsidP="0057444E"/>
    <w:p w14:paraId="74785934" w14:textId="1389F179" w:rsidR="004D12AC" w:rsidRDefault="004D12AC" w:rsidP="0057444E"/>
    <w:p w14:paraId="2E01782A" w14:textId="5029EE78" w:rsidR="004D12AC" w:rsidRDefault="004D12AC" w:rsidP="0057444E"/>
    <w:p w14:paraId="73AE4117" w14:textId="25C8FD99" w:rsidR="004D12AC" w:rsidRDefault="004D12AC" w:rsidP="0057444E"/>
    <w:p w14:paraId="2AB59466" w14:textId="22FA1CBF" w:rsidR="004D12AC" w:rsidRDefault="004D12AC" w:rsidP="0057444E"/>
    <w:p w14:paraId="702D9F27" w14:textId="475A4DC6" w:rsidR="004D12AC" w:rsidRDefault="004D12AC" w:rsidP="0057444E"/>
    <w:p w14:paraId="6E667972" w14:textId="39555F77" w:rsidR="004D12AC" w:rsidRDefault="004D12AC" w:rsidP="0057444E"/>
    <w:p w14:paraId="1B3C2316" w14:textId="76CB3501" w:rsidR="004D12AC" w:rsidRDefault="004D12AC" w:rsidP="0057444E"/>
    <w:p w14:paraId="6CBD62B1" w14:textId="20B502CC" w:rsidR="004D12AC" w:rsidRDefault="004D12AC" w:rsidP="0057444E"/>
    <w:p w14:paraId="5B39146A" w14:textId="36D0841E" w:rsidR="004D12AC" w:rsidRDefault="004D12AC" w:rsidP="0057444E"/>
    <w:p w14:paraId="78693894" w14:textId="12CE6360" w:rsidR="004D12AC" w:rsidRDefault="004D12AC" w:rsidP="0057444E"/>
    <w:p w14:paraId="12C71213" w14:textId="7FFEEBC5" w:rsidR="004D12AC" w:rsidRDefault="004D12AC" w:rsidP="0057444E"/>
    <w:p w14:paraId="71A7F181" w14:textId="77777777" w:rsidR="004D12AC" w:rsidRPr="0057444E" w:rsidRDefault="004D12AC" w:rsidP="0057444E"/>
    <w:p w14:paraId="48C15EF6" w14:textId="4B185E7C" w:rsidR="00DE680C" w:rsidRDefault="00DE680C" w:rsidP="00931DB9">
      <w:pPr>
        <w:pStyle w:val="Heading1"/>
      </w:pPr>
      <w:bookmarkStart w:id="52" w:name="_Toc37050578"/>
      <w:r>
        <w:lastRenderedPageBreak/>
        <w:t>LITERATURE REVIEW</w:t>
      </w:r>
      <w:bookmarkEnd w:id="52"/>
    </w:p>
    <w:p w14:paraId="7734C441" w14:textId="025CC4E2" w:rsidR="00EF0AA2" w:rsidRDefault="00CF3026" w:rsidP="004A1795">
      <w:pPr>
        <w:pStyle w:val="Heading2"/>
      </w:pPr>
      <w:bookmarkStart w:id="53" w:name="_Toc37050579"/>
      <w:r>
        <w:t>AIRBAG SYSTEM</w:t>
      </w:r>
      <w:bookmarkEnd w:id="53"/>
    </w:p>
    <w:p w14:paraId="69DC8308" w14:textId="5E619BDD" w:rsidR="00CF3026" w:rsidRPr="00CF3026" w:rsidRDefault="00D85D73" w:rsidP="00980040">
      <w:bookmarkStart w:id="54" w:name="_Toc34608209"/>
      <w:r w:rsidRPr="00980040">
        <w:t>[1]</w:t>
      </w:r>
      <w:r w:rsidR="00980040">
        <w:t xml:space="preserve"> </w:t>
      </w:r>
      <w:r w:rsidR="00CF3026" w:rsidRPr="00980040">
        <w:t xml:space="preserve">Air Bag: A Safety Restraint System of an </w:t>
      </w:r>
      <w:bookmarkEnd w:id="54"/>
      <w:r w:rsidR="00B4566E" w:rsidRPr="00980040">
        <w:t>Automobile (</w:t>
      </w:r>
      <w:r w:rsidR="00CF3026" w:rsidRPr="00980040">
        <w:t>Tasnim N. Shaikh, Satyajeet Chaudhari and Hiren Rasania):</w:t>
      </w:r>
      <w:r w:rsidR="00CF3026" w:rsidRPr="00CF3026">
        <w:t xml:space="preserve"> </w:t>
      </w:r>
    </w:p>
    <w:p w14:paraId="4B9BBFFE" w14:textId="77777777" w:rsidR="00CF3026" w:rsidRDefault="00CF3026" w:rsidP="00665358">
      <w:r w:rsidRPr="004941EC">
        <w:t>An Airbag is an automotive safety restraint system for an occupant as well as passengers. The system consists of a flexible fabric envelope or cushion, designed to inflate rapidly during an automobile collision. Its purpose is to cushion occupants during a crash and provide protection to their bodies when they strike interior objects such as the steering wheel or a window etc. Thus it lowers the number of injuries by reducing the force exerted by steering wheel, windows and the dashboard at any point on the body. This is a</w:t>
      </w:r>
      <w:r>
        <w:t xml:space="preserve">ccomplished in two ways, </w:t>
      </w:r>
      <w:r w:rsidRPr="004941EC">
        <w:t>viz;</w:t>
      </w:r>
    </w:p>
    <w:p w14:paraId="3121574E" w14:textId="77777777" w:rsidR="00CF3026" w:rsidRDefault="00CF3026" w:rsidP="00665358">
      <w:r>
        <w:t>B</w:t>
      </w:r>
      <w:r w:rsidRPr="004941EC">
        <w:t>y increasing the interval over the force being applied or</w:t>
      </w:r>
    </w:p>
    <w:p w14:paraId="671F119E" w14:textId="77777777" w:rsidR="00CF3026" w:rsidRPr="004941EC" w:rsidRDefault="00CF3026" w:rsidP="00665358">
      <w:r>
        <w:t>B</w:t>
      </w:r>
      <w:r w:rsidRPr="004941EC">
        <w:t>y spreading the for</w:t>
      </w:r>
      <w:r>
        <w:t>c</w:t>
      </w:r>
      <w:r w:rsidRPr="004941EC">
        <w:t>e ove</w:t>
      </w:r>
      <w:r>
        <w:t>r a large area of the body.</w:t>
      </w:r>
    </w:p>
    <w:p w14:paraId="2DF3C2C6" w14:textId="529AB8ED" w:rsidR="00CF3026" w:rsidRDefault="00CF3026" w:rsidP="00665358">
      <w:r w:rsidRPr="00597DE3">
        <w:t>Air bag fabric has to keep a balance be</w:t>
      </w:r>
      <w:r>
        <w:t xml:space="preserve">tween two extreme </w:t>
      </w:r>
      <w:r w:rsidR="002474D5">
        <w:t>conditions.</w:t>
      </w:r>
      <w:r w:rsidR="002474D5" w:rsidRPr="00597DE3">
        <w:t xml:space="preserve"> It</w:t>
      </w:r>
      <w:r w:rsidRPr="00597DE3">
        <w:t xml:space="preserve"> has to be sufficiently flexible to fold into relatively small volumes. At the same time it should be sufficiently strong to withstand the deployment at high speed, e.g. under the influence of an explosive charge, and the impact of passengers or oth</w:t>
      </w:r>
      <w:r>
        <w:t>er influences when inflated</w:t>
      </w:r>
      <w:r w:rsidRPr="00597DE3">
        <w:t xml:space="preserve">. </w:t>
      </w:r>
      <w:r w:rsidRPr="00874349">
        <w:t>Air bags must inflate very rapidly to be effective, and therefore come out of the steering wheel hub or instrumental panel with considerable force, generally at a speed over 100 mph</w:t>
      </w:r>
      <w:r>
        <w:t>.</w:t>
      </w:r>
    </w:p>
    <w:p w14:paraId="7B8400BD" w14:textId="77777777" w:rsidR="00CF3026" w:rsidRDefault="00CF3026" w:rsidP="00665358"/>
    <w:p w14:paraId="0ADB3035" w14:textId="75C95595" w:rsidR="00CF3026" w:rsidRDefault="00CF3026" w:rsidP="00D85D73">
      <w:bookmarkStart w:id="55" w:name="_Toc34608210"/>
      <w:r w:rsidRPr="00980040">
        <w:t xml:space="preserve">Decision Algorithm for Smart Airbag Deployment Safety </w:t>
      </w:r>
      <w:bookmarkEnd w:id="55"/>
      <w:r w:rsidR="00D85D73" w:rsidRPr="00980040">
        <w:t>Issues (</w:t>
      </w:r>
      <w:r w:rsidRPr="00980040">
        <w:t xml:space="preserve">Aini Hussain, Member, IEEE, </w:t>
      </w:r>
      <w:proofErr w:type="gramStart"/>
      <w:r w:rsidRPr="00980040">
        <w:t>M</w:t>
      </w:r>
      <w:proofErr w:type="gramEnd"/>
      <w:r w:rsidRPr="00980040">
        <w:t xml:space="preserve"> A Hannan, Azah Mohamed, Senior Member, IEEE, Hilmi Sanusi and Burhanuddin Yeop Majlis, Member, IEEE):</w:t>
      </w:r>
    </w:p>
    <w:p w14:paraId="15D514F5" w14:textId="783441F1" w:rsidR="00CF3026" w:rsidRDefault="00CF3026" w:rsidP="00665358">
      <w:r w:rsidRPr="00CF3026">
        <w:t xml:space="preserve">Airbag deployment has been known to be responsible for huge death, incidental injuries and broken bones due to low crash severity and wrong deployment decisions. Therefore, the authorities and industries have been looking for more innovative and intelligent products to be realized for future enhancements in the vehicle safety systems (vsss). Although the vsss technologies have advanced considerably, they still face challenges such as how to avoid unnecessary and untimely airbag deployments that can be hazardous and fatal. Currently, most of the existing airbag systems deploy without regard to occupant </w:t>
      </w:r>
      <w:r w:rsidRPr="00CF3026">
        <w:rPr>
          <w:rStyle w:val="Heading4Char"/>
          <w:rFonts w:eastAsiaTheme="minorEastAsia"/>
          <w:caps w:val="0"/>
          <w:sz w:val="24"/>
          <w:szCs w:val="24"/>
        </w:rPr>
        <w:t>size and position. It intends to provide a thorough discussion relating to the occupancy detection, occupant size classification, occupant off-position detection to determine safe distance zone for airbag deployment, crash</w:t>
      </w:r>
      <w:r w:rsidRPr="00CF3026">
        <w:t xml:space="preserve">-severity analysis and airbag decision algorithms via a computer modeling. The proposed system model </w:t>
      </w:r>
      <w:r w:rsidRPr="00CF3026">
        <w:lastRenderedPageBreak/>
        <w:t>consists of three main modules namely, occupant sensing, crash severity analysis and decision fusion.</w:t>
      </w:r>
    </w:p>
    <w:p w14:paraId="07D2A34E" w14:textId="7BE665E4" w:rsidR="00931DB9" w:rsidRDefault="00931DB9" w:rsidP="00665358"/>
    <w:p w14:paraId="50DFE5EC" w14:textId="77777777" w:rsidR="004A1795" w:rsidRDefault="004A1795" w:rsidP="00665358"/>
    <w:p w14:paraId="2FF5C8F1" w14:textId="1C3BEAC3" w:rsidR="004A1795" w:rsidRDefault="00931DB9" w:rsidP="004A1795">
      <w:pPr>
        <w:pStyle w:val="Heading2"/>
      </w:pPr>
      <w:bookmarkStart w:id="56" w:name="_Toc37050580"/>
      <w:r>
        <w:t>SEAT BELT ALERT SYSTEM</w:t>
      </w:r>
      <w:bookmarkEnd w:id="56"/>
    </w:p>
    <w:tbl>
      <w:tblPr>
        <w:tblStyle w:val="GridTable4-Accent2"/>
        <w:tblW w:w="10178" w:type="dxa"/>
        <w:tblLook w:val="04A0" w:firstRow="1" w:lastRow="0" w:firstColumn="1" w:lastColumn="0" w:noHBand="0" w:noVBand="1"/>
      </w:tblPr>
      <w:tblGrid>
        <w:gridCol w:w="1129"/>
        <w:gridCol w:w="3119"/>
        <w:gridCol w:w="3402"/>
        <w:gridCol w:w="2528"/>
      </w:tblGrid>
      <w:tr w:rsidR="00931DB9" w14:paraId="0AFD6ED1" w14:textId="77777777" w:rsidTr="004A179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129" w:type="dxa"/>
          </w:tcPr>
          <w:p w14:paraId="0CFA401E" w14:textId="77777777" w:rsidR="00931DB9" w:rsidRPr="00656AF9" w:rsidRDefault="00931DB9" w:rsidP="0042315F">
            <w:pPr>
              <w:spacing w:before="240"/>
              <w:jc w:val="center"/>
              <w:rPr>
                <w:b w:val="0"/>
              </w:rPr>
            </w:pPr>
            <w:r>
              <w:rPr>
                <w:b w:val="0"/>
              </w:rPr>
              <w:t>Sr No.</w:t>
            </w:r>
          </w:p>
        </w:tc>
        <w:tc>
          <w:tcPr>
            <w:tcW w:w="3119" w:type="dxa"/>
          </w:tcPr>
          <w:p w14:paraId="777A694E" w14:textId="77777777" w:rsidR="00931DB9" w:rsidRPr="00656AF9" w:rsidRDefault="00931DB9" w:rsidP="0042315F">
            <w:pPr>
              <w:spacing w:before="240"/>
              <w:jc w:val="center"/>
              <w:cnfStyle w:val="100000000000" w:firstRow="1" w:lastRow="0" w:firstColumn="0" w:lastColumn="0" w:oddVBand="0" w:evenVBand="0" w:oddHBand="0" w:evenHBand="0" w:firstRowFirstColumn="0" w:firstRowLastColumn="0" w:lastRowFirstColumn="0" w:lastRowLastColumn="0"/>
              <w:rPr>
                <w:b w:val="0"/>
              </w:rPr>
            </w:pPr>
            <w:r>
              <w:rPr>
                <w:b w:val="0"/>
              </w:rPr>
              <w:t>Features</w:t>
            </w:r>
          </w:p>
        </w:tc>
        <w:tc>
          <w:tcPr>
            <w:tcW w:w="3402" w:type="dxa"/>
          </w:tcPr>
          <w:p w14:paraId="2E26CE32" w14:textId="77777777" w:rsidR="00931DB9" w:rsidRPr="00656AF9" w:rsidRDefault="00931DB9" w:rsidP="0042315F">
            <w:pPr>
              <w:spacing w:before="240"/>
              <w:jc w:val="center"/>
              <w:cnfStyle w:val="100000000000" w:firstRow="1" w:lastRow="0" w:firstColumn="0" w:lastColumn="0" w:oddVBand="0" w:evenVBand="0" w:oddHBand="0" w:evenHBand="0" w:firstRowFirstColumn="0" w:firstRowLastColumn="0" w:lastRowFirstColumn="0" w:lastRowLastColumn="0"/>
              <w:rPr>
                <w:b w:val="0"/>
              </w:rPr>
            </w:pPr>
            <w:r>
              <w:rPr>
                <w:b w:val="0"/>
              </w:rPr>
              <w:t>Title</w:t>
            </w:r>
          </w:p>
        </w:tc>
        <w:tc>
          <w:tcPr>
            <w:tcW w:w="2528" w:type="dxa"/>
          </w:tcPr>
          <w:p w14:paraId="21C12D8E" w14:textId="77777777" w:rsidR="00931DB9" w:rsidRPr="00656AF9" w:rsidRDefault="00931DB9" w:rsidP="0042315F">
            <w:pPr>
              <w:spacing w:before="240"/>
              <w:cnfStyle w:val="100000000000" w:firstRow="1" w:lastRow="0" w:firstColumn="0" w:lastColumn="0" w:oddVBand="0" w:evenVBand="0" w:oddHBand="0" w:evenHBand="0" w:firstRowFirstColumn="0" w:firstRowLastColumn="0" w:lastRowFirstColumn="0" w:lastRowLastColumn="0"/>
              <w:rPr>
                <w:b w:val="0"/>
              </w:rPr>
            </w:pPr>
            <w:r>
              <w:rPr>
                <w:b w:val="0"/>
              </w:rPr>
              <w:t>Author</w:t>
            </w:r>
          </w:p>
        </w:tc>
      </w:tr>
      <w:tr w:rsidR="00931DB9" w14:paraId="39669850" w14:textId="77777777" w:rsidTr="0042315F">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129" w:type="dxa"/>
          </w:tcPr>
          <w:p w14:paraId="3790ED51" w14:textId="77777777" w:rsidR="00931DB9" w:rsidRDefault="00931DB9" w:rsidP="0042315F">
            <w:pPr>
              <w:rPr>
                <w:b w:val="0"/>
                <w:bCs w:val="0"/>
              </w:rPr>
            </w:pPr>
            <w:r>
              <w:rPr>
                <w:b w:val="0"/>
                <w:bCs w:val="0"/>
              </w:rPr>
              <w:t>1.</w:t>
            </w:r>
          </w:p>
        </w:tc>
        <w:tc>
          <w:tcPr>
            <w:tcW w:w="3119" w:type="dxa"/>
          </w:tcPr>
          <w:p w14:paraId="4DED0867"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 xml:space="preserve">Seat belt </w:t>
            </w:r>
          </w:p>
        </w:tc>
        <w:tc>
          <w:tcPr>
            <w:tcW w:w="3402" w:type="dxa"/>
          </w:tcPr>
          <w:p w14:paraId="1968384E" w14:textId="77777777" w:rsidR="00931DB9" w:rsidRPr="00A42676" w:rsidRDefault="00931DB9" w:rsidP="0042315F">
            <w:pPr>
              <w:cnfStyle w:val="000000100000" w:firstRow="0" w:lastRow="0" w:firstColumn="0" w:lastColumn="0" w:oddVBand="0" w:evenVBand="0" w:oddHBand="1" w:evenHBand="0" w:firstRowFirstColumn="0" w:firstRowLastColumn="0" w:lastRowFirstColumn="0" w:lastRowLastColumn="0"/>
            </w:pPr>
            <w:r>
              <w:t>Seat belt alert system with ignition control in car</w:t>
            </w:r>
          </w:p>
        </w:tc>
        <w:tc>
          <w:tcPr>
            <w:tcW w:w="2528" w:type="dxa"/>
          </w:tcPr>
          <w:p w14:paraId="4E44B67E"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1 Akshay Vetal, 2 Gaurav Sakurde,</w:t>
            </w:r>
          </w:p>
          <w:p w14:paraId="3D19D56B"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 xml:space="preserve">3 Pradip Salunke,  </w:t>
            </w:r>
          </w:p>
          <w:p w14:paraId="231D34F4" w14:textId="77777777" w:rsidR="00931DB9" w:rsidRDefault="00931DB9" w:rsidP="0042315F">
            <w:pPr>
              <w:cnfStyle w:val="000000100000" w:firstRow="0" w:lastRow="0" w:firstColumn="0" w:lastColumn="0" w:oddVBand="0" w:evenVBand="0" w:oddHBand="1" w:evenHBand="0" w:firstRowFirstColumn="0" w:firstRowLastColumn="0" w:lastRowFirstColumn="0" w:lastRowLastColumn="0"/>
            </w:pPr>
            <w:r>
              <w:t xml:space="preserve">4 Krinshna Barskar, </w:t>
            </w:r>
          </w:p>
          <w:p w14:paraId="32852844" w14:textId="77777777" w:rsidR="00931DB9" w:rsidRPr="00A42676" w:rsidRDefault="00931DB9" w:rsidP="0042315F">
            <w:pPr>
              <w:cnfStyle w:val="000000100000" w:firstRow="0" w:lastRow="0" w:firstColumn="0" w:lastColumn="0" w:oddVBand="0" w:evenVBand="0" w:oddHBand="1" w:evenHBand="0" w:firstRowFirstColumn="0" w:firstRowLastColumn="0" w:lastRowFirstColumn="0" w:lastRowLastColumn="0"/>
            </w:pPr>
            <w:r>
              <w:t>5 Prof. M. B. Bankar</w:t>
            </w:r>
          </w:p>
        </w:tc>
      </w:tr>
      <w:tr w:rsidR="00931DB9" w14:paraId="2E765FC7" w14:textId="77777777" w:rsidTr="0042315F">
        <w:trPr>
          <w:trHeight w:val="689"/>
        </w:trPr>
        <w:tc>
          <w:tcPr>
            <w:cnfStyle w:val="001000000000" w:firstRow="0" w:lastRow="0" w:firstColumn="1" w:lastColumn="0" w:oddVBand="0" w:evenVBand="0" w:oddHBand="0" w:evenHBand="0" w:firstRowFirstColumn="0" w:firstRowLastColumn="0" w:lastRowFirstColumn="0" w:lastRowLastColumn="0"/>
            <w:tcW w:w="1129" w:type="dxa"/>
          </w:tcPr>
          <w:p w14:paraId="2FEE0636" w14:textId="77777777" w:rsidR="00931DB9" w:rsidRPr="009C261A" w:rsidRDefault="00931DB9" w:rsidP="0042315F">
            <w:pPr>
              <w:rPr>
                <w:b w:val="0"/>
                <w:bCs w:val="0"/>
              </w:rPr>
            </w:pPr>
            <w:r>
              <w:rPr>
                <w:b w:val="0"/>
                <w:bCs w:val="0"/>
              </w:rPr>
              <w:t>2.</w:t>
            </w:r>
          </w:p>
        </w:tc>
        <w:tc>
          <w:tcPr>
            <w:tcW w:w="3119" w:type="dxa"/>
          </w:tcPr>
          <w:p w14:paraId="59711497" w14:textId="77777777" w:rsidR="00931DB9" w:rsidRDefault="00931DB9" w:rsidP="0042315F">
            <w:pPr>
              <w:cnfStyle w:val="000000000000" w:firstRow="0" w:lastRow="0" w:firstColumn="0" w:lastColumn="0" w:oddVBand="0" w:evenVBand="0" w:oddHBand="0" w:evenHBand="0" w:firstRowFirstColumn="0" w:firstRowLastColumn="0" w:lastRowFirstColumn="0" w:lastRowLastColumn="0"/>
            </w:pPr>
            <w:r>
              <w:t>Seat belt</w:t>
            </w:r>
          </w:p>
        </w:tc>
        <w:tc>
          <w:tcPr>
            <w:tcW w:w="3402" w:type="dxa"/>
          </w:tcPr>
          <w:p w14:paraId="622FCFED" w14:textId="77777777" w:rsidR="00931DB9" w:rsidRPr="00A42676" w:rsidRDefault="00931DB9" w:rsidP="0042315F">
            <w:pPr>
              <w:cnfStyle w:val="000000000000" w:firstRow="0" w:lastRow="0" w:firstColumn="0" w:lastColumn="0" w:oddVBand="0" w:evenVBand="0" w:oddHBand="0" w:evenHBand="0" w:firstRowFirstColumn="0" w:firstRowLastColumn="0" w:lastRowFirstColumn="0" w:lastRowLastColumn="0"/>
            </w:pPr>
            <w:r>
              <w:t>Seat belt safety features using sensors to protect occupants</w:t>
            </w:r>
          </w:p>
        </w:tc>
        <w:tc>
          <w:tcPr>
            <w:tcW w:w="2528" w:type="dxa"/>
          </w:tcPr>
          <w:p w14:paraId="5F48A697" w14:textId="77777777" w:rsidR="00931DB9" w:rsidRDefault="00931DB9" w:rsidP="0042315F">
            <w:pPr>
              <w:cnfStyle w:val="000000000000" w:firstRow="0" w:lastRow="0" w:firstColumn="0" w:lastColumn="0" w:oddVBand="0" w:evenVBand="0" w:oddHBand="0" w:evenHBand="0" w:firstRowFirstColumn="0" w:firstRowLastColumn="0" w:lastRowFirstColumn="0" w:lastRowLastColumn="0"/>
            </w:pPr>
            <w:r w:rsidRPr="00A42676">
              <w:t xml:space="preserve"> </w:t>
            </w:r>
            <w:r>
              <w:t>S.D Rahul,</w:t>
            </w:r>
          </w:p>
          <w:p w14:paraId="012BD37D" w14:textId="77777777" w:rsidR="00931DB9" w:rsidRDefault="00931DB9" w:rsidP="0042315F">
            <w:pPr>
              <w:cnfStyle w:val="000000000000" w:firstRow="0" w:lastRow="0" w:firstColumn="0" w:lastColumn="0" w:oddVBand="0" w:evenVBand="0" w:oddHBand="0" w:evenHBand="0" w:firstRowFirstColumn="0" w:firstRowLastColumn="0" w:lastRowFirstColumn="0" w:lastRowLastColumn="0"/>
            </w:pPr>
            <w:r>
              <w:t>Bhardwaj,</w:t>
            </w:r>
          </w:p>
          <w:p w14:paraId="095D13B7" w14:textId="77777777" w:rsidR="00931DB9" w:rsidRDefault="00931DB9" w:rsidP="0042315F">
            <w:pPr>
              <w:cnfStyle w:val="000000000000" w:firstRow="0" w:lastRow="0" w:firstColumn="0" w:lastColumn="0" w:oddVBand="0" w:evenVBand="0" w:oddHBand="0" w:evenHBand="0" w:firstRowFirstColumn="0" w:firstRowLastColumn="0" w:lastRowFirstColumn="0" w:lastRowLastColumn="0"/>
            </w:pPr>
            <w:r>
              <w:t>ShraddhaR,</w:t>
            </w:r>
          </w:p>
          <w:p w14:paraId="52CA1AE3" w14:textId="77777777" w:rsidR="00931DB9" w:rsidRPr="00A42676" w:rsidRDefault="00931DB9" w:rsidP="0042315F">
            <w:pPr>
              <w:cnfStyle w:val="000000000000" w:firstRow="0" w:lastRow="0" w:firstColumn="0" w:lastColumn="0" w:oddVBand="0" w:evenVBand="0" w:oddHBand="0" w:evenHBand="0" w:firstRowFirstColumn="0" w:firstRowLastColumn="0" w:lastRowFirstColumn="0" w:lastRowLastColumn="0"/>
            </w:pPr>
            <w:r>
              <w:t>Jogdhankar</w:t>
            </w:r>
          </w:p>
        </w:tc>
      </w:tr>
    </w:tbl>
    <w:p w14:paraId="6AC262B0" w14:textId="119E33F9" w:rsidR="00D60137" w:rsidRPr="00575DD5" w:rsidRDefault="00D60137" w:rsidP="00D60137">
      <w:pPr>
        <w:pStyle w:val="Caption"/>
        <w:jc w:val="center"/>
      </w:pPr>
      <w:bookmarkStart w:id="57" w:name="_Toc37050869"/>
      <w:r>
        <w:t>Table 17:</w:t>
      </w:r>
      <w:r w:rsidR="004D12AC">
        <w:t xml:space="preserve"> Seat Belt Alert Literature Rev</w:t>
      </w:r>
      <w:r>
        <w:t>i</w:t>
      </w:r>
      <w:r w:rsidR="004D12AC">
        <w:t>e</w:t>
      </w:r>
      <w:r>
        <w:t>w</w:t>
      </w:r>
      <w:bookmarkEnd w:id="57"/>
    </w:p>
    <w:p w14:paraId="71906CAC" w14:textId="1CC1F9E4" w:rsidR="00CF3026" w:rsidRDefault="00CF3026" w:rsidP="00665358"/>
    <w:p w14:paraId="589C51E1" w14:textId="15F477F6" w:rsidR="009A52C7" w:rsidRDefault="009A52C7" w:rsidP="00665358"/>
    <w:p w14:paraId="253FFFC2" w14:textId="368C2AF5" w:rsidR="004A1795" w:rsidRDefault="009A52C7" w:rsidP="004A1795">
      <w:pPr>
        <w:pStyle w:val="Heading2"/>
      </w:pPr>
      <w:bookmarkStart w:id="58" w:name="_Toc37050581"/>
      <w:r>
        <w:t>SEMI ACTIVE SUSPENSION SYSTEM</w:t>
      </w:r>
      <w:bookmarkEnd w:id="58"/>
    </w:p>
    <w:tbl>
      <w:tblPr>
        <w:tblStyle w:val="GridTable4-Accent11"/>
        <w:tblW w:w="10201" w:type="dxa"/>
        <w:tblLook w:val="04A0" w:firstRow="1" w:lastRow="0" w:firstColumn="1" w:lastColumn="0" w:noHBand="0" w:noVBand="1"/>
      </w:tblPr>
      <w:tblGrid>
        <w:gridCol w:w="2236"/>
        <w:gridCol w:w="2265"/>
        <w:gridCol w:w="2242"/>
        <w:gridCol w:w="3458"/>
      </w:tblGrid>
      <w:tr w:rsidR="00432A23" w:rsidRPr="00530813" w14:paraId="10A6C1B0" w14:textId="77777777" w:rsidTr="00EF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C9494B9" w14:textId="77777777" w:rsidR="00432A23" w:rsidRPr="00432A23" w:rsidRDefault="00432A23" w:rsidP="00115929">
            <w:pPr>
              <w:pStyle w:val="Default"/>
              <w:jc w:val="both"/>
              <w:rPr>
                <w:rFonts w:asciiTheme="minorHAnsi" w:hAnsiTheme="minorHAnsi" w:cs="Times New Roman"/>
              </w:rPr>
            </w:pPr>
            <w:r w:rsidRPr="00432A23">
              <w:rPr>
                <w:rFonts w:asciiTheme="minorHAnsi" w:hAnsiTheme="minorHAnsi" w:cs="Times New Roman"/>
                <w:b w:val="0"/>
                <w:bCs w:val="0"/>
              </w:rPr>
              <w:t xml:space="preserve">Project Name </w:t>
            </w:r>
          </w:p>
          <w:p w14:paraId="0B1A35A2" w14:textId="77777777" w:rsidR="00432A23" w:rsidRPr="00432A23" w:rsidRDefault="00432A23" w:rsidP="00115929">
            <w:pPr>
              <w:jc w:val="both"/>
              <w:rPr>
                <w:rFonts w:cs="Times New Roman"/>
                <w:szCs w:val="24"/>
              </w:rPr>
            </w:pPr>
          </w:p>
        </w:tc>
        <w:tc>
          <w:tcPr>
            <w:tcW w:w="2265" w:type="dxa"/>
          </w:tcPr>
          <w:p w14:paraId="078832B7" w14:textId="77777777" w:rsidR="00432A23" w:rsidRPr="00432A23" w:rsidRDefault="00432A23" w:rsidP="00115929">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rPr>
            </w:pPr>
            <w:r w:rsidRPr="00432A23">
              <w:rPr>
                <w:rFonts w:asciiTheme="minorHAnsi" w:hAnsiTheme="minorHAnsi" w:cs="Times New Roman"/>
                <w:b w:val="0"/>
                <w:bCs w:val="0"/>
              </w:rPr>
              <w:t xml:space="preserve">Topic Name </w:t>
            </w:r>
          </w:p>
          <w:p w14:paraId="0F0E4610" w14:textId="77777777" w:rsidR="00432A23" w:rsidRPr="00432A23" w:rsidRDefault="00432A23" w:rsidP="00115929">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c>
          <w:tcPr>
            <w:tcW w:w="2242" w:type="dxa"/>
          </w:tcPr>
          <w:p w14:paraId="31A29467" w14:textId="77777777" w:rsidR="00432A23" w:rsidRPr="00432A23" w:rsidRDefault="00432A23" w:rsidP="00115929">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rPr>
            </w:pPr>
            <w:r w:rsidRPr="00432A23">
              <w:rPr>
                <w:rFonts w:asciiTheme="minorHAnsi" w:hAnsiTheme="minorHAnsi" w:cs="Times New Roman"/>
                <w:b w:val="0"/>
                <w:bCs w:val="0"/>
              </w:rPr>
              <w:t xml:space="preserve">Author </w:t>
            </w:r>
          </w:p>
          <w:p w14:paraId="4523FCEC" w14:textId="77777777" w:rsidR="00432A23" w:rsidRPr="00432A23" w:rsidRDefault="00432A23" w:rsidP="00115929">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c>
          <w:tcPr>
            <w:tcW w:w="3458" w:type="dxa"/>
          </w:tcPr>
          <w:p w14:paraId="10AACAD8" w14:textId="77777777" w:rsidR="00432A23" w:rsidRPr="00432A23" w:rsidRDefault="00432A23" w:rsidP="00115929">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rPr>
            </w:pPr>
            <w:r w:rsidRPr="00432A23">
              <w:rPr>
                <w:rFonts w:asciiTheme="minorHAnsi" w:hAnsiTheme="minorHAnsi" w:cs="Times New Roman"/>
                <w:b w:val="0"/>
                <w:bCs w:val="0"/>
              </w:rPr>
              <w:t xml:space="preserve">Description </w:t>
            </w:r>
          </w:p>
          <w:p w14:paraId="03348389" w14:textId="77777777" w:rsidR="00432A23" w:rsidRPr="00432A23" w:rsidRDefault="00432A23" w:rsidP="00115929">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p>
        </w:tc>
      </w:tr>
      <w:tr w:rsidR="00432A23" w:rsidRPr="00530813" w14:paraId="7F918869" w14:textId="77777777" w:rsidTr="00EF0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8614924" w14:textId="77777777" w:rsidR="00432A23" w:rsidRPr="004A1795" w:rsidRDefault="00432A23" w:rsidP="004A1795">
            <w:pPr>
              <w:rPr>
                <w:rFonts w:eastAsia="Segoe UI"/>
              </w:rPr>
            </w:pPr>
          </w:p>
          <w:p w14:paraId="773FD081" w14:textId="77777777" w:rsidR="00432A23" w:rsidRPr="004A1795" w:rsidRDefault="00432A23" w:rsidP="004A1795">
            <w:pPr>
              <w:rPr>
                <w:rFonts w:eastAsia="Segoe UI"/>
              </w:rPr>
            </w:pPr>
            <w:r w:rsidRPr="004A1795">
              <w:rPr>
                <w:rFonts w:eastAsia="Segoe UI"/>
              </w:rPr>
              <w:t>Semi active suspension system</w:t>
            </w:r>
          </w:p>
        </w:tc>
        <w:tc>
          <w:tcPr>
            <w:tcW w:w="2265" w:type="dxa"/>
          </w:tcPr>
          <w:p w14:paraId="662ECA50"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rPr>
                <w:rFonts w:cs="Arial"/>
              </w:rPr>
            </w:pPr>
          </w:p>
          <w:p w14:paraId="2C145D2B"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r w:rsidRPr="004A1795">
              <w:rPr>
                <w:rFonts w:cs="Arial"/>
              </w:rPr>
              <w:t>Improvement of vehicle roll stability by varying suspension properties.</w:t>
            </w:r>
          </w:p>
        </w:tc>
        <w:tc>
          <w:tcPr>
            <w:tcW w:w="2242" w:type="dxa"/>
          </w:tcPr>
          <w:p w14:paraId="24470900"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rPr>
                <w:rFonts w:cs="Arial"/>
              </w:rPr>
            </w:pPr>
          </w:p>
          <w:p w14:paraId="5430F853"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r w:rsidRPr="004A1795">
              <w:rPr>
                <w:rFonts w:cs="Arial"/>
              </w:rPr>
              <w:t>Taehyun Shim and  Pradheep C. Velusamy</w:t>
            </w:r>
          </w:p>
        </w:tc>
        <w:tc>
          <w:tcPr>
            <w:tcW w:w="3458" w:type="dxa"/>
          </w:tcPr>
          <w:p w14:paraId="75B3723F"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p>
          <w:p w14:paraId="0032E2E3"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r w:rsidRPr="004A1795">
              <w:t xml:space="preserve">Some suspension properties such as roll centre height, roll steer, and roll chamber these strongly influence the vehicle roll dynamics. In this paper, the effects of suspension properties on vehicle roll response have benn investigated using a multi-body vehicle dynamics programme. Design of experiments has been used for identifying critical hardpoints affecting ths suspension </w:t>
            </w:r>
            <w:r w:rsidRPr="004A1795">
              <w:lastRenderedPageBreak/>
              <w:t>parameter optimization. This approach provides a viable alternative to costlier active control systems for economy class vehicles.</w:t>
            </w:r>
          </w:p>
          <w:p w14:paraId="3B36C5A7"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p>
          <w:p w14:paraId="3F49716F" w14:textId="77777777" w:rsidR="00432A23" w:rsidRPr="004A1795" w:rsidRDefault="00432A23" w:rsidP="004A1795">
            <w:pPr>
              <w:cnfStyle w:val="000000100000" w:firstRow="0" w:lastRow="0" w:firstColumn="0" w:lastColumn="0" w:oddVBand="0" w:evenVBand="0" w:oddHBand="1" w:evenHBand="0" w:firstRowFirstColumn="0" w:firstRowLastColumn="0" w:lastRowFirstColumn="0" w:lastRowLastColumn="0"/>
            </w:pPr>
          </w:p>
        </w:tc>
      </w:tr>
      <w:tr w:rsidR="00432A23" w:rsidRPr="00530813" w14:paraId="0BDC33E9" w14:textId="77777777" w:rsidTr="00EF0AA2">
        <w:trPr>
          <w:trHeight w:val="1098"/>
        </w:trPr>
        <w:tc>
          <w:tcPr>
            <w:cnfStyle w:val="001000000000" w:firstRow="0" w:lastRow="0" w:firstColumn="1" w:lastColumn="0" w:oddVBand="0" w:evenVBand="0" w:oddHBand="0" w:evenHBand="0" w:firstRowFirstColumn="0" w:firstRowLastColumn="0" w:lastRowFirstColumn="0" w:lastRowLastColumn="0"/>
            <w:tcW w:w="2236" w:type="dxa"/>
          </w:tcPr>
          <w:p w14:paraId="0D2B233A" w14:textId="77777777" w:rsidR="00432A23" w:rsidRPr="004A1795" w:rsidRDefault="00432A23" w:rsidP="004A1795">
            <w:pPr>
              <w:rPr>
                <w:rFonts w:ascii="Verdana" w:eastAsia="Segoe UI" w:hAnsi="Verdana"/>
              </w:rPr>
            </w:pPr>
          </w:p>
        </w:tc>
        <w:tc>
          <w:tcPr>
            <w:tcW w:w="2265" w:type="dxa"/>
          </w:tcPr>
          <w:p w14:paraId="4AF31DF2"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rPr>
                <w:rFonts w:ascii="Verdana" w:hAnsi="Verdana" w:cs="Arial"/>
              </w:rPr>
            </w:pPr>
            <w:r w:rsidRPr="004A1795">
              <w:t>Variable Stiffness Suspension System</w:t>
            </w:r>
          </w:p>
        </w:tc>
        <w:tc>
          <w:tcPr>
            <w:tcW w:w="2242" w:type="dxa"/>
          </w:tcPr>
          <w:p w14:paraId="6BD09764"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pPr>
            <w:r w:rsidRPr="004A1795">
              <w:t>Joseph Jerz, Jr. 131 Wylerhorn St., Crestline, Calif.</w:t>
            </w:r>
          </w:p>
          <w:p w14:paraId="3C4CC64C"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pPr>
            <w:r w:rsidRPr="004A1795">
              <w:t>Reference: UNITED STATES PATENTS</w:t>
            </w:r>
          </w:p>
          <w:p w14:paraId="68602BE5"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p>
          <w:p w14:paraId="4C80EBAC"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rPr>
                <w:rFonts w:ascii="Verdana" w:hAnsi="Verdana" w:cs="Arial"/>
              </w:rPr>
            </w:pPr>
          </w:p>
        </w:tc>
        <w:tc>
          <w:tcPr>
            <w:tcW w:w="3458" w:type="dxa"/>
          </w:tcPr>
          <w:p w14:paraId="08DE0C84"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pPr>
            <w:r w:rsidRPr="004A1795">
              <w:t>In this paper they discussed about the variable suspension stiffness system they designed using two springs. The springs are connected in series with one of the spring being stiffer than the other and the other one is softer.</w:t>
            </w:r>
          </w:p>
          <w:p w14:paraId="4992CE10"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p>
          <w:p w14:paraId="1FF818CD" w14:textId="77777777" w:rsidR="00432A23" w:rsidRPr="004A1795" w:rsidRDefault="00432A23" w:rsidP="004A1795">
            <w:pPr>
              <w:cnfStyle w:val="000000000000" w:firstRow="0" w:lastRow="0" w:firstColumn="0" w:lastColumn="0" w:oddVBand="0" w:evenVBand="0" w:oddHBand="0" w:evenHBand="0" w:firstRowFirstColumn="0" w:firstRowLastColumn="0" w:lastRowFirstColumn="0" w:lastRowLastColumn="0"/>
              <w:rPr>
                <w:rFonts w:ascii="Verdana" w:hAnsi="Verdana"/>
              </w:rPr>
            </w:pPr>
            <w:r w:rsidRPr="004A1795">
              <w:t xml:space="preserve">Under normal road conditions the softer spring is actuated giving a more comfortable ride but the vehicle suspension system is supported by the stronger stiffer spring under heavy load conditions. The conversion between these two conditions may be effected automatically, by engagement under heavy load conditions of a pair of stop shoulders acting to limit compression of the light spring. Similarly, upon excessive extension of the springs, an additional set of stop shoulders may automatically become effective to limit the amount of extension of </w:t>
            </w:r>
            <w:r w:rsidRPr="004A1795">
              <w:lastRenderedPageBreak/>
              <w:t>the softer spring and cause the stiffer spring to resist further extension.</w:t>
            </w:r>
          </w:p>
        </w:tc>
      </w:tr>
    </w:tbl>
    <w:p w14:paraId="06E29731" w14:textId="5FAD029C" w:rsidR="00D60137" w:rsidRPr="00575DD5" w:rsidRDefault="00D60137" w:rsidP="00D60137">
      <w:pPr>
        <w:pStyle w:val="Caption"/>
        <w:jc w:val="center"/>
      </w:pPr>
      <w:bookmarkStart w:id="59" w:name="_Toc37050870"/>
      <w:r>
        <w:lastRenderedPageBreak/>
        <w:t>Table 18: Semi-active Suspension Literature Review</w:t>
      </w:r>
      <w:bookmarkEnd w:id="59"/>
    </w:p>
    <w:p w14:paraId="6894CB80" w14:textId="0878E638" w:rsidR="00432A23" w:rsidRDefault="00432A23" w:rsidP="00432A23"/>
    <w:p w14:paraId="2124B734" w14:textId="77777777" w:rsidR="004A1795" w:rsidRDefault="004A1795" w:rsidP="00432A23"/>
    <w:p w14:paraId="58E32C68" w14:textId="0DA4A63F" w:rsidR="004A1795" w:rsidRPr="00931DB9" w:rsidRDefault="00CF3026" w:rsidP="004A1795">
      <w:pPr>
        <w:pStyle w:val="Heading2"/>
      </w:pPr>
      <w:bookmarkStart w:id="60" w:name="_Toc37050582"/>
      <w:r w:rsidRPr="00931DB9">
        <w:t>PASSIVE KEYLESS ENTRY</w:t>
      </w:r>
      <w:bookmarkEnd w:id="60"/>
    </w:p>
    <w:p w14:paraId="18F79A4E" w14:textId="6CA46465" w:rsidR="0057444E" w:rsidRPr="00837D1B" w:rsidRDefault="0057444E" w:rsidP="00665358">
      <w:r w:rsidRPr="00837D1B">
        <w:t>[1] Hands-free Remote Entry System</w:t>
      </w:r>
    </w:p>
    <w:p w14:paraId="06680713" w14:textId="7BACF625" w:rsidR="0057444E" w:rsidRDefault="0057444E" w:rsidP="00665358">
      <w:r w:rsidRPr="00837D1B">
        <w:t xml:space="preserve">   This paper shows the hands-free system used in automobiles for increased security and ease of access to the vehicle without any physical entry on system to identify the signal and unlock which button is pressed</w:t>
      </w:r>
      <w:r w:rsidR="00837D1B" w:rsidRPr="00837D1B">
        <w:t>.</w:t>
      </w:r>
      <w:r w:rsidR="004F166C">
        <w:t xml:space="preserve"> Using a control unit to provide a code for every request and to use it for authentication purpose to follow the action.</w:t>
      </w:r>
    </w:p>
    <w:p w14:paraId="706ACCC8" w14:textId="77777777" w:rsidR="00837D1B" w:rsidRPr="00837D1B" w:rsidRDefault="00837D1B" w:rsidP="00665358"/>
    <w:p w14:paraId="5F8739D1" w14:textId="713771F1" w:rsidR="00C03148" w:rsidRDefault="00837D1B" w:rsidP="00665358">
      <w:r w:rsidRPr="00837D1B">
        <w:t>[2]Passive remote</w:t>
      </w:r>
    </w:p>
    <w:p w14:paraId="771B0D3A" w14:textId="45C7EC26" w:rsidR="00837D1B" w:rsidRDefault="00837D1B" w:rsidP="00665358">
      <w:r>
        <w:t xml:space="preserve">   The purpose is to help understand the basic technology involved in the system to create an area of sensors where in the main receiver when inside, could be used only for accessing the various functioned it is programmed to.</w:t>
      </w:r>
    </w:p>
    <w:p w14:paraId="21BB5AFB" w14:textId="1DEA0C6D" w:rsidR="00837D1B" w:rsidRDefault="00837D1B" w:rsidP="00665358"/>
    <w:p w14:paraId="36EB831F" w14:textId="33A5F573" w:rsidR="00837D1B" w:rsidRDefault="00837D1B" w:rsidP="00665358">
      <w:r w:rsidRPr="00837D1B">
        <w:t>[3]</w:t>
      </w:r>
      <w:r>
        <w:t xml:space="preserve"> Keyless remote system</w:t>
      </w:r>
    </w:p>
    <w:p w14:paraId="00C605D6" w14:textId="55F44C41" w:rsidR="00837D1B" w:rsidRDefault="00837D1B" w:rsidP="00665358">
      <w:r>
        <w:t xml:space="preserve">   The use of a mobile device having Bluetooth connectivity is used to connect to the vehicle and perform the security actions from anywhere in the world. The use of only the mobile device to connect to the vehicle having a ranged frequency.</w:t>
      </w:r>
      <w:r w:rsidR="004F166C">
        <w:t xml:space="preserve"> </w:t>
      </w:r>
    </w:p>
    <w:p w14:paraId="005D6D60" w14:textId="17FDA4FA" w:rsidR="00837D1B" w:rsidRDefault="00837D1B" w:rsidP="00665358"/>
    <w:p w14:paraId="78AED885" w14:textId="64BEA8A0" w:rsidR="00837D1B" w:rsidRDefault="00837D1B" w:rsidP="00665358">
      <w:r w:rsidRPr="00837D1B">
        <w:t>[4]</w:t>
      </w:r>
      <w:r>
        <w:t xml:space="preserve">Study on vehicle and garage Remote entry </w:t>
      </w:r>
    </w:p>
    <w:p w14:paraId="4F5F141F" w14:textId="138D5BC1" w:rsidR="00931DB9" w:rsidRDefault="00837D1B" w:rsidP="00625543">
      <w:r>
        <w:t xml:space="preserve">   This information helped to understand the old system of using a radio signal of specific frequency to perform actions and the required lock/unlock functions.</w:t>
      </w:r>
      <w:r w:rsidR="004F166C">
        <w:t xml:space="preserve"> The direct connection when in direct sight provided a convenience feature which was at times only implemented in luxury cars. Having a key fob to do such actions without physical effort helped a lot and changed the present i</w:t>
      </w:r>
      <w:r w:rsidR="00D85D73">
        <w:t>terations on a whole new level.</w:t>
      </w:r>
    </w:p>
    <w:p w14:paraId="3D64F077" w14:textId="7CF19FC0" w:rsidR="00DE680C" w:rsidRDefault="00DE680C" w:rsidP="00D85D73">
      <w:pPr>
        <w:pStyle w:val="Heading1"/>
      </w:pPr>
      <w:bookmarkStart w:id="61" w:name="_Toc37050583"/>
      <w:r>
        <w:lastRenderedPageBreak/>
        <w:t>UML DIAGRAM</w:t>
      </w:r>
      <w:bookmarkEnd w:id="61"/>
    </w:p>
    <w:p w14:paraId="6469CAB0" w14:textId="6FD3EC4F" w:rsidR="00DE680C" w:rsidRDefault="00310DB8" w:rsidP="004A1795">
      <w:pPr>
        <w:pStyle w:val="Heading2"/>
      </w:pPr>
      <w:r>
        <w:t xml:space="preserve"> </w:t>
      </w:r>
      <w:bookmarkStart w:id="62" w:name="_Toc37050584"/>
      <w:r w:rsidR="00DE680C" w:rsidRPr="00310DB8">
        <w:t>STRUCTURAL DIAGRAM</w:t>
      </w:r>
      <w:bookmarkEnd w:id="62"/>
    </w:p>
    <w:p w14:paraId="301D7DA0" w14:textId="77777777" w:rsidR="00072F6A" w:rsidRPr="00310DB8" w:rsidRDefault="00072F6A" w:rsidP="004A1795">
      <w:pPr>
        <w:pStyle w:val="Heading2"/>
      </w:pPr>
    </w:p>
    <w:p w14:paraId="57C77425" w14:textId="7FAF911B" w:rsidR="00310DB8" w:rsidRDefault="00310DB8" w:rsidP="00A51869">
      <w:pPr>
        <w:pStyle w:val="Heading3"/>
      </w:pPr>
      <w:r>
        <w:t xml:space="preserve"> </w:t>
      </w:r>
      <w:bookmarkStart w:id="63" w:name="_Toc37050585"/>
      <w:r w:rsidR="00DE680C">
        <w:t>PIN DIAGRAM</w:t>
      </w:r>
      <w:bookmarkEnd w:id="63"/>
    </w:p>
    <w:p w14:paraId="75D9002B" w14:textId="7A65DF0E" w:rsidR="00310DB8" w:rsidRDefault="00310DB8" w:rsidP="00D85D73">
      <w:pPr>
        <w:pStyle w:val="Heading1"/>
        <w:numPr>
          <w:ilvl w:val="0"/>
          <w:numId w:val="0"/>
        </w:numPr>
        <w:ind w:left="432"/>
      </w:pPr>
    </w:p>
    <w:p w14:paraId="744279BE" w14:textId="13748FEC" w:rsidR="00DE680C" w:rsidRDefault="00310DB8" w:rsidP="00DE680C">
      <w:r>
        <w:t xml:space="preserve">  </w:t>
      </w:r>
      <w:r w:rsidR="00DE680C" w:rsidRPr="008E64BB">
        <w:rPr>
          <w:noProof/>
        </w:rPr>
        <w:drawing>
          <wp:inline distT="0" distB="0" distL="0" distR="0" wp14:anchorId="14B2E67B" wp14:editId="6E319233">
            <wp:extent cx="5943526" cy="3215640"/>
            <wp:effectExtent l="190500" t="190500" r="191135" b="194310"/>
            <wp:docPr id="1" name="Picture 1" descr="Z:\Downloads\introduction-to-arduino-mega-5-768x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ownloads\introduction-to-arduino-mega-5-768x4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459" cy="3219932"/>
                    </a:xfrm>
                    <a:prstGeom prst="rect">
                      <a:avLst/>
                    </a:prstGeom>
                    <a:ln>
                      <a:noFill/>
                    </a:ln>
                    <a:effectLst>
                      <a:outerShdw blurRad="190500" algn="tl" rotWithShape="0">
                        <a:srgbClr val="000000">
                          <a:alpha val="70000"/>
                        </a:srgbClr>
                      </a:outerShdw>
                    </a:effectLst>
                  </pic:spPr>
                </pic:pic>
              </a:graphicData>
            </a:graphic>
          </wp:inline>
        </w:drawing>
      </w:r>
    </w:p>
    <w:p w14:paraId="1732B3D0" w14:textId="40C42334" w:rsidR="00C03148" w:rsidRPr="003A5F0C" w:rsidRDefault="00C03148" w:rsidP="00C03148">
      <w:pPr>
        <w:pStyle w:val="Quote"/>
        <w:rPr>
          <w:iCs w:val="0"/>
        </w:rPr>
      </w:pPr>
      <w:bookmarkStart w:id="64" w:name="_Toc5843605"/>
      <w:bookmarkStart w:id="65" w:name="_Toc37050609"/>
      <w:r w:rsidRPr="00F94201">
        <w:rPr>
          <w:rStyle w:val="Emphasis"/>
        </w:rPr>
        <w:t xml:space="preserve">Figure 1: Arduino </w:t>
      </w:r>
      <w:r w:rsidR="007C2E68">
        <w:rPr>
          <w:rStyle w:val="Emphasis"/>
        </w:rPr>
        <w:t xml:space="preserve">Integrated </w:t>
      </w:r>
      <w:r w:rsidRPr="00F94201">
        <w:rPr>
          <w:rStyle w:val="Emphasis"/>
        </w:rPr>
        <w:t>PIN Diagram</w:t>
      </w:r>
      <w:bookmarkEnd w:id="64"/>
      <w:bookmarkEnd w:id="65"/>
    </w:p>
    <w:p w14:paraId="79C21AE9" w14:textId="538ACD46" w:rsidR="00310DB8" w:rsidRDefault="00310DB8" w:rsidP="00DE680C"/>
    <w:p w14:paraId="0EF1CFAC" w14:textId="6DCA3A96" w:rsidR="00051AD7" w:rsidRDefault="00051AD7" w:rsidP="00DE680C"/>
    <w:p w14:paraId="023684E8" w14:textId="406EA997" w:rsidR="00051AD7" w:rsidRDefault="00051AD7" w:rsidP="00DE680C"/>
    <w:p w14:paraId="706CE323" w14:textId="2DBDFC76" w:rsidR="00051AD7" w:rsidRDefault="00051AD7" w:rsidP="00DE680C"/>
    <w:p w14:paraId="6C8AFF20" w14:textId="4054115A" w:rsidR="00051AD7" w:rsidRDefault="00051AD7" w:rsidP="00DE680C"/>
    <w:p w14:paraId="742A84CE" w14:textId="204527A7" w:rsidR="00051AD7" w:rsidRDefault="00051AD7" w:rsidP="00DE680C"/>
    <w:p w14:paraId="180EF7CE" w14:textId="58F9DAE0" w:rsidR="00051AD7" w:rsidRDefault="00051AD7" w:rsidP="00DE680C"/>
    <w:p w14:paraId="044EA8E8" w14:textId="32062997" w:rsidR="00051AD7" w:rsidRDefault="00051AD7" w:rsidP="00DE680C"/>
    <w:p w14:paraId="317659B4" w14:textId="73D3AFEC" w:rsidR="00051AD7" w:rsidRDefault="00051AD7" w:rsidP="00DE680C"/>
    <w:p w14:paraId="1B10F343" w14:textId="748FD8B5" w:rsidR="00051AD7" w:rsidRDefault="00051AD7" w:rsidP="00DE680C"/>
    <w:p w14:paraId="4D797EA1" w14:textId="5C320D41" w:rsidR="00051AD7" w:rsidRDefault="00051AD7" w:rsidP="00DE680C"/>
    <w:p w14:paraId="07335ED8" w14:textId="2EC6D899" w:rsidR="00051AD7" w:rsidRDefault="00051AD7" w:rsidP="00DE680C"/>
    <w:p w14:paraId="1D702799" w14:textId="7A462D62" w:rsidR="00051AD7" w:rsidRDefault="00051AD7" w:rsidP="00DE680C"/>
    <w:p w14:paraId="5FD5FD7D" w14:textId="2818E73D" w:rsidR="00051AD7" w:rsidRDefault="00051AD7" w:rsidP="00DE680C"/>
    <w:p w14:paraId="207EAD03" w14:textId="026FA71B" w:rsidR="00DE680C" w:rsidRDefault="00DE680C" w:rsidP="00A51869">
      <w:pPr>
        <w:pStyle w:val="Heading3"/>
      </w:pPr>
      <w:bookmarkStart w:id="66" w:name="_Toc37050586"/>
      <w:r>
        <w:lastRenderedPageBreak/>
        <w:t>BLOCK DIAGRAM</w:t>
      </w:r>
      <w:bookmarkEnd w:id="66"/>
    </w:p>
    <w:p w14:paraId="3BCF2DC0" w14:textId="30E36DBA" w:rsidR="00CF3026" w:rsidRPr="000E25AD" w:rsidRDefault="000E25AD" w:rsidP="000E25AD">
      <w:pPr>
        <w:pStyle w:val="Heading4"/>
        <w:rPr>
          <w:rStyle w:val="Strong"/>
          <w:b w:val="0"/>
          <w:bCs w:val="0"/>
        </w:rPr>
      </w:pPr>
      <w:r w:rsidRPr="000E25AD">
        <w:rPr>
          <w:rStyle w:val="Strong"/>
          <w:b w:val="0"/>
          <w:bCs w:val="0"/>
        </w:rPr>
        <w:t>INTEGRATED SYSTEM</w:t>
      </w:r>
    </w:p>
    <w:p w14:paraId="1FF54752" w14:textId="16F20448" w:rsidR="000E25AD" w:rsidRDefault="000E25AD" w:rsidP="00CB1126">
      <w:pPr>
        <w:pStyle w:val="Subtitle"/>
        <w:jc w:val="center"/>
        <w:rPr>
          <w:rStyle w:val="Strong"/>
          <w:b/>
          <w:bCs w:val="0"/>
          <w:sz w:val="36"/>
          <w:szCs w:val="36"/>
        </w:rPr>
      </w:pPr>
      <w:r w:rsidRPr="000E25AD">
        <w:rPr>
          <w:rStyle w:val="Strong"/>
          <w:b/>
          <w:bCs w:val="0"/>
          <w:noProof/>
          <w:sz w:val="36"/>
          <w:szCs w:val="36"/>
        </w:rPr>
        <w:drawing>
          <wp:inline distT="0" distB="0" distL="0" distR="0" wp14:anchorId="57542BF9" wp14:editId="1ADC5001">
            <wp:extent cx="5892800" cy="5709033"/>
            <wp:effectExtent l="190500" t="190500" r="184150" b="196850"/>
            <wp:docPr id="18" name="Picture 18" descr="D:\KPIT\ml4_report requirements\ml4_block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PIT\ml4_report requirements\ml4_block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7884" cy="5713958"/>
                    </a:xfrm>
                    <a:prstGeom prst="rect">
                      <a:avLst/>
                    </a:prstGeom>
                    <a:ln>
                      <a:noFill/>
                    </a:ln>
                    <a:effectLst>
                      <a:outerShdw blurRad="190500" algn="tl" rotWithShape="0">
                        <a:srgbClr val="000000">
                          <a:alpha val="70000"/>
                        </a:srgbClr>
                      </a:outerShdw>
                    </a:effectLst>
                  </pic:spPr>
                </pic:pic>
              </a:graphicData>
            </a:graphic>
          </wp:inline>
        </w:drawing>
      </w:r>
    </w:p>
    <w:p w14:paraId="1272FED2" w14:textId="2FF601CA" w:rsidR="007C2E68" w:rsidRPr="003A5F0C" w:rsidRDefault="007C2E68" w:rsidP="007C2E68">
      <w:pPr>
        <w:pStyle w:val="Quote"/>
        <w:rPr>
          <w:iCs w:val="0"/>
        </w:rPr>
      </w:pPr>
      <w:bookmarkStart w:id="67" w:name="_Toc37050610"/>
      <w:r>
        <w:rPr>
          <w:rStyle w:val="Emphasis"/>
        </w:rPr>
        <w:t>Figure 2</w:t>
      </w:r>
      <w:r w:rsidRPr="00F94201">
        <w:rPr>
          <w:rStyle w:val="Emphasis"/>
        </w:rPr>
        <w:t xml:space="preserve">: </w:t>
      </w:r>
      <w:r>
        <w:rPr>
          <w:rStyle w:val="Emphasis"/>
        </w:rPr>
        <w:t>Integrated System Block</w:t>
      </w:r>
      <w:r w:rsidRPr="00F94201">
        <w:rPr>
          <w:rStyle w:val="Emphasis"/>
        </w:rPr>
        <w:t xml:space="preserve"> Diagram</w:t>
      </w:r>
      <w:bookmarkEnd w:id="67"/>
    </w:p>
    <w:p w14:paraId="5D9AEBDC" w14:textId="77777777" w:rsidR="007C2E68" w:rsidRDefault="007C2E68" w:rsidP="007C2E68">
      <w:pPr>
        <w:rPr>
          <w:rStyle w:val="Strong"/>
          <w:b w:val="0"/>
          <w:bCs w:val="0"/>
          <w:sz w:val="36"/>
          <w:szCs w:val="36"/>
        </w:rPr>
      </w:pPr>
    </w:p>
    <w:p w14:paraId="2CB302F6" w14:textId="77777777" w:rsidR="000E25AD" w:rsidRPr="000E25AD" w:rsidRDefault="000E25AD" w:rsidP="000E25AD">
      <w:pPr>
        <w:pStyle w:val="Subtitle"/>
        <w:rPr>
          <w:rStyle w:val="Strong"/>
          <w:b/>
          <w:bCs w:val="0"/>
          <w:sz w:val="36"/>
          <w:szCs w:val="36"/>
        </w:rPr>
      </w:pPr>
    </w:p>
    <w:p w14:paraId="2CB98393" w14:textId="03692270" w:rsidR="000E25AD" w:rsidRDefault="000E25AD" w:rsidP="00DE680C"/>
    <w:p w14:paraId="12A50E54" w14:textId="3391A559" w:rsidR="000E25AD" w:rsidRDefault="007C2E68" w:rsidP="000E25AD">
      <w:pPr>
        <w:pStyle w:val="Heading4"/>
      </w:pPr>
      <w:r>
        <w:lastRenderedPageBreak/>
        <w:t xml:space="preserve">ADVANCED </w:t>
      </w:r>
      <w:r w:rsidR="000E25AD">
        <w:t>AIRBAG SYSTEM</w:t>
      </w:r>
    </w:p>
    <w:p w14:paraId="7AAABC81" w14:textId="07670ED8" w:rsidR="000E25AD" w:rsidRDefault="000E25AD" w:rsidP="00032097">
      <w:pPr>
        <w:jc w:val="center"/>
      </w:pPr>
      <w:bookmarkStart w:id="68" w:name="_Toc32182801"/>
      <w:r>
        <w:rPr>
          <w:b/>
          <w:noProof/>
        </w:rPr>
        <w:drawing>
          <wp:inline distT="0" distB="0" distL="0" distR="0" wp14:anchorId="7D81DCEF" wp14:editId="087DD635">
            <wp:extent cx="5429250" cy="4400550"/>
            <wp:effectExtent l="190500" t="190500" r="190500" b="19050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429250" cy="4400550"/>
                    </a:xfrm>
                    <a:prstGeom prst="rect">
                      <a:avLst/>
                    </a:prstGeom>
                    <a:ln>
                      <a:noFill/>
                    </a:ln>
                    <a:effectLst>
                      <a:outerShdw blurRad="190500" algn="tl" rotWithShape="0">
                        <a:srgbClr val="000000">
                          <a:alpha val="70000"/>
                        </a:srgbClr>
                      </a:outerShdw>
                    </a:effectLst>
                  </pic:spPr>
                </pic:pic>
              </a:graphicData>
            </a:graphic>
          </wp:inline>
        </w:drawing>
      </w:r>
      <w:bookmarkEnd w:id="68"/>
    </w:p>
    <w:p w14:paraId="17B13270" w14:textId="4FDBBF76" w:rsidR="007C2E68" w:rsidRPr="007C2E68" w:rsidRDefault="007C2E68" w:rsidP="007C2E68">
      <w:pPr>
        <w:pStyle w:val="Quote"/>
        <w:rPr>
          <w:iCs w:val="0"/>
        </w:rPr>
      </w:pPr>
      <w:bookmarkStart w:id="69" w:name="_Toc37050611"/>
      <w:r>
        <w:rPr>
          <w:rStyle w:val="Emphasis"/>
        </w:rPr>
        <w:t>Figure 3</w:t>
      </w:r>
      <w:r w:rsidRPr="00F94201">
        <w:rPr>
          <w:rStyle w:val="Emphasis"/>
        </w:rPr>
        <w:t xml:space="preserve">: </w:t>
      </w:r>
      <w:r>
        <w:rPr>
          <w:rStyle w:val="Emphasis"/>
        </w:rPr>
        <w:t>Advanced Airbag Block Diagram</w:t>
      </w:r>
      <w:bookmarkEnd w:id="69"/>
    </w:p>
    <w:p w14:paraId="5FB1665D" w14:textId="709C3FBB" w:rsidR="000E25AD" w:rsidRDefault="00931DB9" w:rsidP="00931DB9">
      <w:pPr>
        <w:pStyle w:val="Heading4"/>
      </w:pPr>
      <w:r>
        <w:t>SEAT BELT ALERT SYSTEM</w:t>
      </w:r>
    </w:p>
    <w:p w14:paraId="3545E1F2" w14:textId="506785D5" w:rsidR="00931DB9" w:rsidRDefault="00931DB9" w:rsidP="00CB1126">
      <w:pPr>
        <w:jc w:val="center"/>
      </w:pPr>
      <w:r>
        <w:rPr>
          <w:noProof/>
        </w:rPr>
        <w:drawing>
          <wp:inline distT="0" distB="0" distL="0" distR="0" wp14:anchorId="6EF729DA" wp14:editId="5BFE893F">
            <wp:extent cx="6000750" cy="2210577"/>
            <wp:effectExtent l="190500" t="190500" r="190500" b="1898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5105" cy="2223233"/>
                    </a:xfrm>
                    <a:prstGeom prst="rect">
                      <a:avLst/>
                    </a:prstGeom>
                    <a:ln>
                      <a:noFill/>
                    </a:ln>
                    <a:effectLst>
                      <a:outerShdw blurRad="190500" algn="tl" rotWithShape="0">
                        <a:srgbClr val="000000">
                          <a:alpha val="70000"/>
                        </a:srgbClr>
                      </a:outerShdw>
                    </a:effectLst>
                  </pic:spPr>
                </pic:pic>
              </a:graphicData>
            </a:graphic>
          </wp:inline>
        </w:drawing>
      </w:r>
    </w:p>
    <w:p w14:paraId="52608FC2" w14:textId="2CA5A6D5" w:rsidR="000E25AD" w:rsidRPr="00072F6A" w:rsidRDefault="00072F6A" w:rsidP="00072F6A">
      <w:pPr>
        <w:pStyle w:val="Quote"/>
        <w:rPr>
          <w:iCs w:val="0"/>
        </w:rPr>
      </w:pPr>
      <w:bookmarkStart w:id="70" w:name="_Toc37050612"/>
      <w:r>
        <w:rPr>
          <w:rStyle w:val="Emphasis"/>
        </w:rPr>
        <w:t>Figure 4</w:t>
      </w:r>
      <w:r w:rsidR="007C2E68" w:rsidRPr="00F94201">
        <w:rPr>
          <w:rStyle w:val="Emphasis"/>
        </w:rPr>
        <w:t xml:space="preserve">: </w:t>
      </w:r>
      <w:r>
        <w:rPr>
          <w:rStyle w:val="Emphasis"/>
        </w:rPr>
        <w:t>Seat Belt Alert Block</w:t>
      </w:r>
      <w:r w:rsidR="007C2E68" w:rsidRPr="00F94201">
        <w:rPr>
          <w:rStyle w:val="Emphasis"/>
        </w:rPr>
        <w:t xml:space="preserve"> Diagram</w:t>
      </w:r>
      <w:bookmarkEnd w:id="70"/>
    </w:p>
    <w:p w14:paraId="00B2E88B" w14:textId="02FD4CE9" w:rsidR="000E25AD" w:rsidRDefault="00CB1126" w:rsidP="00CB1126">
      <w:pPr>
        <w:pStyle w:val="Heading4"/>
      </w:pPr>
      <w:r>
        <w:lastRenderedPageBreak/>
        <w:t>SEMI ACTIVE SUSPENSION SYSTEM</w:t>
      </w:r>
    </w:p>
    <w:p w14:paraId="4A7C34CD" w14:textId="3C968095" w:rsidR="00CB1126" w:rsidRDefault="00CB1126" w:rsidP="00CB1126">
      <w:pPr>
        <w:jc w:val="center"/>
      </w:pPr>
      <w:r>
        <w:rPr>
          <w:noProof/>
        </w:rPr>
        <w:drawing>
          <wp:inline distT="0" distB="0" distL="0" distR="0" wp14:anchorId="754E5167" wp14:editId="60C64E9C">
            <wp:extent cx="4970780" cy="2533650"/>
            <wp:effectExtent l="190500" t="190500" r="191770" b="1905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b="23355"/>
                    <a:stretch/>
                  </pic:blipFill>
                  <pic:spPr bwMode="auto">
                    <a:xfrm>
                      <a:off x="0" y="0"/>
                      <a:ext cx="5033269" cy="25655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01815E" w14:textId="2DE7259D" w:rsidR="00072F6A" w:rsidRPr="003A5F0C" w:rsidRDefault="00072F6A" w:rsidP="00072F6A">
      <w:pPr>
        <w:pStyle w:val="Quote"/>
        <w:rPr>
          <w:iCs w:val="0"/>
        </w:rPr>
      </w:pPr>
      <w:bookmarkStart w:id="71" w:name="_Toc37050613"/>
      <w:r>
        <w:rPr>
          <w:rStyle w:val="Emphasis"/>
        </w:rPr>
        <w:t>Figure 5</w:t>
      </w:r>
      <w:r w:rsidRPr="00F94201">
        <w:rPr>
          <w:rStyle w:val="Emphasis"/>
        </w:rPr>
        <w:t xml:space="preserve">: </w:t>
      </w:r>
      <w:r>
        <w:rPr>
          <w:rStyle w:val="Emphasis"/>
        </w:rPr>
        <w:t>Semi-active Suspension Block</w:t>
      </w:r>
      <w:r w:rsidRPr="00F94201">
        <w:rPr>
          <w:rStyle w:val="Emphasis"/>
        </w:rPr>
        <w:t xml:space="preserve"> Diagram</w:t>
      </w:r>
      <w:bookmarkEnd w:id="71"/>
    </w:p>
    <w:p w14:paraId="74CF98C3" w14:textId="77777777" w:rsidR="00072F6A" w:rsidRDefault="00072F6A" w:rsidP="00CB1126">
      <w:pPr>
        <w:jc w:val="center"/>
      </w:pPr>
    </w:p>
    <w:p w14:paraId="6CDA2AA5" w14:textId="6F40DA23" w:rsidR="000E25AD" w:rsidRPr="00072F6A" w:rsidRDefault="000E25AD" w:rsidP="00072F6A">
      <w:pPr>
        <w:pStyle w:val="Heading4"/>
      </w:pPr>
      <w:r>
        <w:t>PASSIVE KEYLESS SYSTEM</w:t>
      </w:r>
    </w:p>
    <w:p w14:paraId="6E736B32" w14:textId="68DE8F96" w:rsidR="00EE4589" w:rsidRDefault="00EE4589" w:rsidP="00072F6A">
      <w:pPr>
        <w:jc w:val="center"/>
      </w:pPr>
      <w:r w:rsidRPr="00EE4589">
        <w:rPr>
          <w:noProof/>
        </w:rPr>
        <w:drawing>
          <wp:inline distT="0" distB="0" distL="0" distR="0" wp14:anchorId="59E08634" wp14:editId="32A9B53B">
            <wp:extent cx="4637405" cy="3867150"/>
            <wp:effectExtent l="190500" t="190500" r="182245" b="190500"/>
            <wp:docPr id="2" name="Picture 2" descr="C:\Users\PRACHURJYA\Downloads\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URJYA\Downloads\Block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3207" cy="3880327"/>
                    </a:xfrm>
                    <a:prstGeom prst="rect">
                      <a:avLst/>
                    </a:prstGeom>
                    <a:ln>
                      <a:noFill/>
                    </a:ln>
                    <a:effectLst>
                      <a:outerShdw blurRad="190500" algn="tl" rotWithShape="0">
                        <a:srgbClr val="000000">
                          <a:alpha val="70000"/>
                        </a:srgbClr>
                      </a:outerShdw>
                    </a:effectLst>
                  </pic:spPr>
                </pic:pic>
              </a:graphicData>
            </a:graphic>
          </wp:inline>
        </w:drawing>
      </w:r>
    </w:p>
    <w:p w14:paraId="53821090" w14:textId="54691C2E" w:rsidR="00C03148" w:rsidRPr="00E753E0" w:rsidRDefault="00432A23" w:rsidP="00E753E0">
      <w:pPr>
        <w:pStyle w:val="Quote"/>
        <w:rPr>
          <w:i w:val="0"/>
          <w:iCs w:val="0"/>
        </w:rPr>
      </w:pPr>
      <w:bookmarkStart w:id="72" w:name="_Toc5843606"/>
      <w:bookmarkStart w:id="73" w:name="_Toc37050614"/>
      <w:r>
        <w:rPr>
          <w:rStyle w:val="Emphasis"/>
        </w:rPr>
        <w:t>Figure 6</w:t>
      </w:r>
      <w:r w:rsidR="00C03148" w:rsidRPr="00F94201">
        <w:rPr>
          <w:rStyle w:val="Emphasis"/>
        </w:rPr>
        <w:t xml:space="preserve">: </w:t>
      </w:r>
      <w:r w:rsidR="00C03148">
        <w:rPr>
          <w:rStyle w:val="Emphasis"/>
        </w:rPr>
        <w:t xml:space="preserve">Passive </w:t>
      </w:r>
      <w:r w:rsidR="00072F6A">
        <w:rPr>
          <w:rStyle w:val="Emphasis"/>
        </w:rPr>
        <w:t xml:space="preserve">Keyless </w:t>
      </w:r>
      <w:r w:rsidR="00C03148">
        <w:rPr>
          <w:rStyle w:val="Emphasis"/>
        </w:rPr>
        <w:t>Entry</w:t>
      </w:r>
      <w:r w:rsidR="00C03148" w:rsidRPr="00F94201">
        <w:rPr>
          <w:rStyle w:val="Emphasis"/>
        </w:rPr>
        <w:t xml:space="preserve"> Block Diagram</w:t>
      </w:r>
      <w:bookmarkEnd w:id="72"/>
      <w:bookmarkEnd w:id="73"/>
    </w:p>
    <w:p w14:paraId="07C5AB16" w14:textId="64667C6B" w:rsidR="00072F6A" w:rsidRPr="00310DB8" w:rsidRDefault="00DE680C" w:rsidP="004A1795">
      <w:pPr>
        <w:pStyle w:val="Heading2"/>
      </w:pPr>
      <w:bookmarkStart w:id="74" w:name="_Toc37050587"/>
      <w:r w:rsidRPr="00310DB8">
        <w:lastRenderedPageBreak/>
        <w:t>BEHAVIOURAL DIAGRAM</w:t>
      </w:r>
      <w:bookmarkEnd w:id="74"/>
    </w:p>
    <w:p w14:paraId="4F52B13E" w14:textId="03D3A333" w:rsidR="00DE680C" w:rsidRDefault="00DE680C" w:rsidP="00A51869">
      <w:pPr>
        <w:pStyle w:val="Heading3"/>
      </w:pPr>
      <w:bookmarkStart w:id="75" w:name="_Toc37050588"/>
      <w:r>
        <w:t>STATEFLOW DIAGRAM</w:t>
      </w:r>
      <w:bookmarkEnd w:id="75"/>
    </w:p>
    <w:p w14:paraId="075F7556" w14:textId="1BC3224E" w:rsidR="000E25AD" w:rsidRDefault="000E25AD" w:rsidP="000E25AD">
      <w:pPr>
        <w:pStyle w:val="Heading4"/>
      </w:pPr>
      <w:r>
        <w:t>INTEGRATED SYSTEM</w:t>
      </w:r>
    </w:p>
    <w:p w14:paraId="2807D38B" w14:textId="1963E31D" w:rsidR="00BE65CF" w:rsidRDefault="00BE65CF" w:rsidP="00BE65CF">
      <w:r w:rsidRPr="00BE65CF">
        <w:rPr>
          <w:noProof/>
        </w:rPr>
        <w:drawing>
          <wp:inline distT="0" distB="0" distL="0" distR="0" wp14:anchorId="2CD91628" wp14:editId="7AF9BF8A">
            <wp:extent cx="5753100" cy="3167659"/>
            <wp:effectExtent l="190500" t="190500" r="190500" b="185420"/>
            <wp:docPr id="24" name="Picture 24" descr="C:\Users\PRACHURJYA\Downloads\integrated_stat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URJYA\Downloads\integrated_state_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9529" cy="3187717"/>
                    </a:xfrm>
                    <a:prstGeom prst="rect">
                      <a:avLst/>
                    </a:prstGeom>
                    <a:ln>
                      <a:noFill/>
                    </a:ln>
                    <a:effectLst>
                      <a:outerShdw blurRad="190500" algn="tl" rotWithShape="0">
                        <a:srgbClr val="000000">
                          <a:alpha val="70000"/>
                        </a:srgbClr>
                      </a:outerShdw>
                    </a:effectLst>
                  </pic:spPr>
                </pic:pic>
              </a:graphicData>
            </a:graphic>
          </wp:inline>
        </w:drawing>
      </w:r>
    </w:p>
    <w:p w14:paraId="05B2E5DF" w14:textId="25EB0CB6" w:rsidR="001B0856" w:rsidRPr="00E753E0" w:rsidRDefault="001B0856" w:rsidP="001B0856">
      <w:pPr>
        <w:pStyle w:val="Quote"/>
        <w:rPr>
          <w:i w:val="0"/>
          <w:iCs w:val="0"/>
        </w:rPr>
      </w:pPr>
      <w:bookmarkStart w:id="76" w:name="_Toc37050615"/>
      <w:r>
        <w:rPr>
          <w:rStyle w:val="Emphasis"/>
        </w:rPr>
        <w:t>Figure 7</w:t>
      </w:r>
      <w:r w:rsidRPr="00F94201">
        <w:rPr>
          <w:rStyle w:val="Emphasis"/>
        </w:rPr>
        <w:t xml:space="preserve">: </w:t>
      </w:r>
      <w:r>
        <w:rPr>
          <w:rStyle w:val="Emphasis"/>
        </w:rPr>
        <w:t>Integrated System State flow</w:t>
      </w:r>
      <w:r w:rsidRPr="00F94201">
        <w:rPr>
          <w:rStyle w:val="Emphasis"/>
        </w:rPr>
        <w:t xml:space="preserve"> Diagram</w:t>
      </w:r>
      <w:bookmarkEnd w:id="76"/>
    </w:p>
    <w:p w14:paraId="280C93A6" w14:textId="77777777" w:rsidR="00261916" w:rsidRDefault="00261916" w:rsidP="00BE65CF"/>
    <w:p w14:paraId="12D94D5F" w14:textId="4F41BA00" w:rsidR="000E25AD" w:rsidRDefault="00072F6A" w:rsidP="000E25AD">
      <w:pPr>
        <w:pStyle w:val="Heading4"/>
      </w:pPr>
      <w:r>
        <w:lastRenderedPageBreak/>
        <w:t xml:space="preserve">ADVANCED </w:t>
      </w:r>
      <w:r w:rsidR="000E25AD">
        <w:t>AIRBAG SYSTEM</w:t>
      </w:r>
    </w:p>
    <w:p w14:paraId="185096E8" w14:textId="1912508C" w:rsidR="004B36F8" w:rsidRDefault="004B36F8" w:rsidP="00696D84">
      <w:pPr>
        <w:jc w:val="center"/>
      </w:pPr>
      <w:r w:rsidRPr="004B36F8">
        <w:rPr>
          <w:noProof/>
        </w:rPr>
        <w:drawing>
          <wp:inline distT="0" distB="0" distL="0" distR="0" wp14:anchorId="1D115B53" wp14:editId="1DA2904F">
            <wp:extent cx="5575300" cy="3263117"/>
            <wp:effectExtent l="190500" t="190500" r="196850" b="185420"/>
            <wp:docPr id="15" name="Picture 15" descr="C:\Users\PRACHURJYA\Downloads\st_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URJYA\Downloads\st_dia.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5" t="4071" r="3188" b="15453"/>
                    <a:stretch/>
                  </pic:blipFill>
                  <pic:spPr bwMode="auto">
                    <a:xfrm>
                      <a:off x="0" y="0"/>
                      <a:ext cx="5581616" cy="32668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BB893C" w14:textId="058F1A16" w:rsidR="00432A23" w:rsidRPr="00E753E0" w:rsidRDefault="00432A23" w:rsidP="00432A23">
      <w:pPr>
        <w:pStyle w:val="Quote"/>
        <w:rPr>
          <w:i w:val="0"/>
          <w:iCs w:val="0"/>
        </w:rPr>
      </w:pPr>
      <w:bookmarkStart w:id="77" w:name="_Toc37050616"/>
      <w:r>
        <w:rPr>
          <w:rStyle w:val="Emphasis"/>
        </w:rPr>
        <w:t xml:space="preserve">Figure </w:t>
      </w:r>
      <w:r w:rsidR="004D12AC">
        <w:rPr>
          <w:rStyle w:val="Emphasis"/>
        </w:rPr>
        <w:t>8</w:t>
      </w:r>
      <w:r w:rsidRPr="00F94201">
        <w:rPr>
          <w:rStyle w:val="Emphasis"/>
        </w:rPr>
        <w:t xml:space="preserve">: </w:t>
      </w:r>
      <w:r>
        <w:rPr>
          <w:rStyle w:val="Emphasis"/>
        </w:rPr>
        <w:t xml:space="preserve">Advanced Airbag </w:t>
      </w:r>
      <w:r w:rsidR="009038BC">
        <w:rPr>
          <w:rStyle w:val="Emphasis"/>
        </w:rPr>
        <w:t>State flow</w:t>
      </w:r>
      <w:r w:rsidRPr="00F94201">
        <w:rPr>
          <w:rStyle w:val="Emphasis"/>
        </w:rPr>
        <w:t xml:space="preserve"> Diagram</w:t>
      </w:r>
      <w:bookmarkEnd w:id="77"/>
    </w:p>
    <w:p w14:paraId="293C35B7" w14:textId="3C38B84F" w:rsidR="00C83653" w:rsidRDefault="009038BC" w:rsidP="00432A23">
      <w:pPr>
        <w:pStyle w:val="Heading4"/>
      </w:pPr>
      <w:r>
        <w:t>SEAT BELT WARNING SYSTEM</w:t>
      </w:r>
    </w:p>
    <w:p w14:paraId="49C28CD3" w14:textId="48F8FA11" w:rsidR="009038BC" w:rsidRDefault="009038BC" w:rsidP="009038BC">
      <w:pPr>
        <w:jc w:val="center"/>
      </w:pPr>
      <w:r>
        <w:rPr>
          <w:noProof/>
        </w:rPr>
        <w:drawing>
          <wp:inline distT="0" distB="0" distL="0" distR="0" wp14:anchorId="4D72E238" wp14:editId="4CEC8404">
            <wp:extent cx="4582886" cy="2839423"/>
            <wp:effectExtent l="190500" t="190500" r="198755" b="1898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6441" cy="2854017"/>
                    </a:xfrm>
                    <a:prstGeom prst="rect">
                      <a:avLst/>
                    </a:prstGeom>
                    <a:ln>
                      <a:noFill/>
                    </a:ln>
                    <a:effectLst>
                      <a:outerShdw blurRad="190500" algn="tl" rotWithShape="0">
                        <a:srgbClr val="000000">
                          <a:alpha val="70000"/>
                        </a:srgbClr>
                      </a:outerShdw>
                    </a:effectLst>
                  </pic:spPr>
                </pic:pic>
              </a:graphicData>
            </a:graphic>
          </wp:inline>
        </w:drawing>
      </w:r>
    </w:p>
    <w:p w14:paraId="35B68DC8" w14:textId="7665D3E2" w:rsidR="009038BC" w:rsidRDefault="004D12AC" w:rsidP="009038BC">
      <w:pPr>
        <w:pStyle w:val="Quote"/>
        <w:rPr>
          <w:rStyle w:val="Emphasis"/>
        </w:rPr>
      </w:pPr>
      <w:bookmarkStart w:id="78" w:name="_Toc37050617"/>
      <w:r>
        <w:rPr>
          <w:rStyle w:val="Emphasis"/>
        </w:rPr>
        <w:t>Figure 9</w:t>
      </w:r>
      <w:r w:rsidR="009038BC" w:rsidRPr="00F94201">
        <w:rPr>
          <w:rStyle w:val="Emphasis"/>
        </w:rPr>
        <w:t xml:space="preserve">: </w:t>
      </w:r>
      <w:r w:rsidR="009038BC">
        <w:rPr>
          <w:rStyle w:val="Emphasis"/>
        </w:rPr>
        <w:t>Seat Belt Alert State flow</w:t>
      </w:r>
      <w:r w:rsidR="009038BC" w:rsidRPr="00F94201">
        <w:rPr>
          <w:rStyle w:val="Emphasis"/>
        </w:rPr>
        <w:t xml:space="preserve"> Diagram</w:t>
      </w:r>
      <w:bookmarkEnd w:id="78"/>
    </w:p>
    <w:p w14:paraId="3A7730EC" w14:textId="64D308BF" w:rsidR="009038BC" w:rsidRDefault="009038BC" w:rsidP="009038BC"/>
    <w:p w14:paraId="0F03693F" w14:textId="77777777" w:rsidR="009038BC" w:rsidRPr="009038BC" w:rsidRDefault="009038BC" w:rsidP="009038BC"/>
    <w:p w14:paraId="1E340E2B" w14:textId="671F8C75" w:rsidR="00C83653" w:rsidRDefault="00C83653" w:rsidP="00C83653">
      <w:pPr>
        <w:pStyle w:val="Heading4"/>
      </w:pPr>
      <w:r>
        <w:lastRenderedPageBreak/>
        <w:t>SEMI ACTIVE SUSPENSION SYSTEM</w:t>
      </w:r>
    </w:p>
    <w:p w14:paraId="405C5725" w14:textId="4E663B65" w:rsidR="00C83653" w:rsidRDefault="00C83653" w:rsidP="00C83653">
      <w:pPr>
        <w:jc w:val="center"/>
      </w:pPr>
      <w:r>
        <w:rPr>
          <w:noProof/>
        </w:rPr>
        <w:drawing>
          <wp:inline distT="0" distB="0" distL="0" distR="0" wp14:anchorId="74F01EDC" wp14:editId="520C4509">
            <wp:extent cx="5134051" cy="2711450"/>
            <wp:effectExtent l="190500" t="190500" r="200025" b="1841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L SF.jpg"/>
                    <pic:cNvPicPr/>
                  </pic:nvPicPr>
                  <pic:blipFill>
                    <a:blip r:embed="rId43">
                      <a:extLst>
                        <a:ext uri="{28A0092B-C50C-407E-A947-70E740481C1C}">
                          <a14:useLocalDpi xmlns:a14="http://schemas.microsoft.com/office/drawing/2010/main" val="0"/>
                        </a:ext>
                      </a:extLst>
                    </a:blip>
                    <a:stretch>
                      <a:fillRect/>
                    </a:stretch>
                  </pic:blipFill>
                  <pic:spPr>
                    <a:xfrm>
                      <a:off x="0" y="0"/>
                      <a:ext cx="5138269" cy="2713678"/>
                    </a:xfrm>
                    <a:prstGeom prst="rect">
                      <a:avLst/>
                    </a:prstGeom>
                    <a:ln>
                      <a:noFill/>
                    </a:ln>
                    <a:effectLst>
                      <a:outerShdw blurRad="190500" algn="tl" rotWithShape="0">
                        <a:srgbClr val="000000">
                          <a:alpha val="70000"/>
                        </a:srgbClr>
                      </a:outerShdw>
                    </a:effectLst>
                  </pic:spPr>
                </pic:pic>
              </a:graphicData>
            </a:graphic>
          </wp:inline>
        </w:drawing>
      </w:r>
    </w:p>
    <w:p w14:paraId="16ED0BD4" w14:textId="532174D8" w:rsidR="00432A23" w:rsidRPr="00E753E0" w:rsidRDefault="00432A23" w:rsidP="00432A23">
      <w:pPr>
        <w:pStyle w:val="Quote"/>
        <w:rPr>
          <w:i w:val="0"/>
          <w:iCs w:val="0"/>
        </w:rPr>
      </w:pPr>
      <w:bookmarkStart w:id="79" w:name="_Toc37050618"/>
      <w:r>
        <w:rPr>
          <w:rStyle w:val="Emphasis"/>
        </w:rPr>
        <w:t xml:space="preserve">Figure </w:t>
      </w:r>
      <w:r w:rsidR="004D12AC">
        <w:rPr>
          <w:rStyle w:val="Emphasis"/>
        </w:rPr>
        <w:t>10</w:t>
      </w:r>
      <w:r w:rsidRPr="00F94201">
        <w:rPr>
          <w:rStyle w:val="Emphasis"/>
        </w:rPr>
        <w:t xml:space="preserve">: </w:t>
      </w:r>
      <w:r>
        <w:rPr>
          <w:rStyle w:val="Emphasis"/>
        </w:rPr>
        <w:t>Semi-active Suspension State flow</w:t>
      </w:r>
      <w:r w:rsidRPr="00F94201">
        <w:rPr>
          <w:rStyle w:val="Emphasis"/>
        </w:rPr>
        <w:t xml:space="preserve"> Diagram</w:t>
      </w:r>
      <w:bookmarkEnd w:id="79"/>
    </w:p>
    <w:p w14:paraId="43015E7E" w14:textId="77777777" w:rsidR="00432A23" w:rsidRDefault="00432A23" w:rsidP="00C83653">
      <w:pPr>
        <w:jc w:val="center"/>
      </w:pPr>
    </w:p>
    <w:p w14:paraId="2EC8C3D4" w14:textId="266ED5D9" w:rsidR="000E25AD" w:rsidRDefault="000E25AD" w:rsidP="000E25AD">
      <w:pPr>
        <w:pStyle w:val="Heading4"/>
      </w:pPr>
      <w:r>
        <w:t>PASSIVE KEYLESS ENTRY</w:t>
      </w:r>
    </w:p>
    <w:p w14:paraId="704E84E8" w14:textId="62BF57E4" w:rsidR="00EE4589" w:rsidRDefault="00310DB8" w:rsidP="00DE680C">
      <w:r>
        <w:rPr>
          <w:noProof/>
        </w:rPr>
        <w:t xml:space="preserve">  </w:t>
      </w:r>
      <w:r w:rsidR="00EE4589" w:rsidRPr="00EE4589">
        <w:rPr>
          <w:noProof/>
        </w:rPr>
        <w:drawing>
          <wp:inline distT="0" distB="0" distL="0" distR="0" wp14:anchorId="6A8F815C" wp14:editId="3BC25858">
            <wp:extent cx="5574865" cy="3569335"/>
            <wp:effectExtent l="190500" t="190500" r="197485" b="183515"/>
            <wp:docPr id="11" name="Picture 11" descr="C:\Users\PRACHURJYA\Downloads\State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URJYA\Downloads\Stateflow.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21175"/>
                    <a:stretch/>
                  </pic:blipFill>
                  <pic:spPr bwMode="auto">
                    <a:xfrm>
                      <a:off x="0" y="0"/>
                      <a:ext cx="5577913" cy="35712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86C78E" w14:textId="01396465" w:rsidR="009038BC" w:rsidRPr="006A59C2" w:rsidRDefault="004D12AC" w:rsidP="006A59C2">
      <w:pPr>
        <w:pStyle w:val="Quote"/>
        <w:rPr>
          <w:i w:val="0"/>
          <w:iCs w:val="0"/>
        </w:rPr>
      </w:pPr>
      <w:bookmarkStart w:id="80" w:name="_Toc5843607"/>
      <w:bookmarkStart w:id="81" w:name="_Toc37050619"/>
      <w:r>
        <w:rPr>
          <w:rStyle w:val="Emphasis"/>
        </w:rPr>
        <w:t>Figure 11</w:t>
      </w:r>
      <w:r w:rsidR="00C03148" w:rsidRPr="00F94201">
        <w:rPr>
          <w:rStyle w:val="Emphasis"/>
        </w:rPr>
        <w:t xml:space="preserve">: </w:t>
      </w:r>
      <w:r w:rsidR="00C03148">
        <w:rPr>
          <w:rStyle w:val="Emphasis"/>
        </w:rPr>
        <w:t>Passive Entry</w:t>
      </w:r>
      <w:r w:rsidR="00C03148" w:rsidRPr="00F94201">
        <w:rPr>
          <w:rStyle w:val="Emphasis"/>
        </w:rPr>
        <w:t xml:space="preserve"> State flow Diagram</w:t>
      </w:r>
      <w:bookmarkEnd w:id="80"/>
      <w:bookmarkEnd w:id="81"/>
    </w:p>
    <w:p w14:paraId="1D856091" w14:textId="3736DDD1" w:rsidR="00DE680C" w:rsidRDefault="00DE680C" w:rsidP="00A51869">
      <w:pPr>
        <w:pStyle w:val="Heading3"/>
      </w:pPr>
      <w:bookmarkStart w:id="82" w:name="_Toc37050589"/>
      <w:r>
        <w:lastRenderedPageBreak/>
        <w:t>FLOWCHART</w:t>
      </w:r>
      <w:bookmarkEnd w:id="82"/>
    </w:p>
    <w:p w14:paraId="503B82F4" w14:textId="4B8F6325" w:rsidR="00D85D73" w:rsidRDefault="00D85D73" w:rsidP="00D85D73">
      <w:pPr>
        <w:pStyle w:val="Heading4"/>
      </w:pPr>
      <w:r>
        <w:t>INTEGRATED FLOWCHART</w:t>
      </w:r>
    </w:p>
    <w:p w14:paraId="22D7CAE4" w14:textId="470DA58A" w:rsidR="00D85D73" w:rsidRDefault="00D85D73" w:rsidP="00D85D73">
      <w:r w:rsidRPr="00D85D73">
        <w:rPr>
          <w:noProof/>
        </w:rPr>
        <w:drawing>
          <wp:inline distT="0" distB="0" distL="0" distR="0" wp14:anchorId="601E1B69" wp14:editId="011D364B">
            <wp:extent cx="5919727" cy="4958862"/>
            <wp:effectExtent l="190500" t="190500" r="195580" b="184785"/>
            <wp:docPr id="43" name="Picture 43" descr="C:\Users\prachurjyas1\Downloads\ml4_report requirements\ml4_report requirements\ml4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urjyas1\Downloads\ml4_report requirements\ml4_report requirements\ml4_flo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371" cy="4967779"/>
                    </a:xfrm>
                    <a:prstGeom prst="rect">
                      <a:avLst/>
                    </a:prstGeom>
                    <a:ln>
                      <a:noFill/>
                    </a:ln>
                    <a:effectLst>
                      <a:outerShdw blurRad="190500" algn="tl" rotWithShape="0">
                        <a:srgbClr val="000000">
                          <a:alpha val="70000"/>
                        </a:srgbClr>
                      </a:outerShdw>
                    </a:effectLst>
                  </pic:spPr>
                </pic:pic>
              </a:graphicData>
            </a:graphic>
          </wp:inline>
        </w:drawing>
      </w:r>
    </w:p>
    <w:p w14:paraId="5CD0F105" w14:textId="4940AC7E" w:rsidR="009038BC" w:rsidRPr="00E753E0" w:rsidRDefault="004D12AC" w:rsidP="009038BC">
      <w:pPr>
        <w:pStyle w:val="Quote"/>
        <w:rPr>
          <w:i w:val="0"/>
          <w:iCs w:val="0"/>
        </w:rPr>
      </w:pPr>
      <w:bookmarkStart w:id="83" w:name="_Toc37050620"/>
      <w:r>
        <w:rPr>
          <w:rStyle w:val="Emphasis"/>
        </w:rPr>
        <w:t>Figure 12</w:t>
      </w:r>
      <w:r w:rsidR="009038BC" w:rsidRPr="00F94201">
        <w:rPr>
          <w:rStyle w:val="Emphasis"/>
        </w:rPr>
        <w:t xml:space="preserve">: </w:t>
      </w:r>
      <w:r w:rsidR="009038BC">
        <w:rPr>
          <w:rStyle w:val="Emphasis"/>
        </w:rPr>
        <w:t>Integrated System Flowchart</w:t>
      </w:r>
      <w:bookmarkEnd w:id="83"/>
    </w:p>
    <w:p w14:paraId="719479F1" w14:textId="77777777" w:rsidR="009038BC" w:rsidRDefault="009038BC" w:rsidP="00D85D73"/>
    <w:p w14:paraId="246ACF86" w14:textId="6FB75DF3" w:rsidR="000E25AD" w:rsidRDefault="009038BC" w:rsidP="000E25AD">
      <w:pPr>
        <w:pStyle w:val="Heading4"/>
      </w:pPr>
      <w:r>
        <w:lastRenderedPageBreak/>
        <w:t xml:space="preserve">ADVANCED </w:t>
      </w:r>
      <w:r w:rsidR="000E25AD">
        <w:t>AIRBAG SYSTEM</w:t>
      </w:r>
    </w:p>
    <w:p w14:paraId="787A3176" w14:textId="332CCE9D" w:rsidR="000E25AD" w:rsidRDefault="000E25AD" w:rsidP="006A4D3C">
      <w:pPr>
        <w:jc w:val="center"/>
      </w:pPr>
      <w:r w:rsidRPr="004468F4">
        <w:rPr>
          <w:noProof/>
        </w:rPr>
        <w:drawing>
          <wp:inline distT="0" distB="0" distL="0" distR="0" wp14:anchorId="606705B9" wp14:editId="00E82E89">
            <wp:extent cx="5177828" cy="5600700"/>
            <wp:effectExtent l="190500" t="190500" r="194310" b="19050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1511" cy="5604684"/>
                    </a:xfrm>
                    <a:prstGeom prst="rect">
                      <a:avLst/>
                    </a:prstGeom>
                    <a:ln>
                      <a:noFill/>
                    </a:ln>
                    <a:effectLst>
                      <a:outerShdw blurRad="190500" algn="tl" rotWithShape="0">
                        <a:srgbClr val="000000">
                          <a:alpha val="70000"/>
                        </a:srgbClr>
                      </a:outerShdw>
                    </a:effectLst>
                  </pic:spPr>
                </pic:pic>
              </a:graphicData>
            </a:graphic>
          </wp:inline>
        </w:drawing>
      </w:r>
    </w:p>
    <w:p w14:paraId="23DDC7D9" w14:textId="1D5387CA" w:rsidR="009038BC" w:rsidRPr="00E753E0" w:rsidRDefault="004D12AC" w:rsidP="009038BC">
      <w:pPr>
        <w:pStyle w:val="Quote"/>
        <w:rPr>
          <w:i w:val="0"/>
          <w:iCs w:val="0"/>
        </w:rPr>
      </w:pPr>
      <w:bookmarkStart w:id="84" w:name="_Toc37050621"/>
      <w:r>
        <w:rPr>
          <w:rStyle w:val="Emphasis"/>
        </w:rPr>
        <w:t>Figure 13</w:t>
      </w:r>
      <w:r w:rsidR="009038BC">
        <w:rPr>
          <w:rStyle w:val="Emphasis"/>
        </w:rPr>
        <w:t>:</w:t>
      </w:r>
      <w:r w:rsidR="009038BC" w:rsidRPr="00F94201">
        <w:rPr>
          <w:rStyle w:val="Emphasis"/>
        </w:rPr>
        <w:t xml:space="preserve"> </w:t>
      </w:r>
      <w:r w:rsidR="009038BC">
        <w:rPr>
          <w:rStyle w:val="Emphasis"/>
        </w:rPr>
        <w:t>Advanced Airbag Flowchart</w:t>
      </w:r>
      <w:bookmarkEnd w:id="84"/>
    </w:p>
    <w:p w14:paraId="58FF2CD5" w14:textId="77777777" w:rsidR="009038BC" w:rsidRDefault="009038BC" w:rsidP="006A4D3C">
      <w:pPr>
        <w:jc w:val="center"/>
      </w:pPr>
    </w:p>
    <w:p w14:paraId="5AB2C6FC" w14:textId="3C3F239D" w:rsidR="00A768B0" w:rsidRDefault="00931DB9" w:rsidP="00931DB9">
      <w:pPr>
        <w:pStyle w:val="Heading4"/>
      </w:pPr>
      <w:r>
        <w:lastRenderedPageBreak/>
        <w:t>SEAT BELT ALERT SYSTEM</w:t>
      </w:r>
    </w:p>
    <w:p w14:paraId="5D4616C0" w14:textId="793A1780" w:rsidR="00931DB9" w:rsidRDefault="00931DB9" w:rsidP="00931DB9">
      <w:pPr>
        <w:jc w:val="center"/>
      </w:pPr>
      <w:r>
        <w:rPr>
          <w:noProof/>
        </w:rPr>
        <w:drawing>
          <wp:inline distT="0" distB="0" distL="0" distR="0" wp14:anchorId="1DD99E4F" wp14:editId="7F3A7768">
            <wp:extent cx="4102335" cy="5295900"/>
            <wp:effectExtent l="190500" t="190500" r="18415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7813" cy="5406247"/>
                    </a:xfrm>
                    <a:prstGeom prst="rect">
                      <a:avLst/>
                    </a:prstGeom>
                    <a:ln>
                      <a:noFill/>
                    </a:ln>
                    <a:effectLst>
                      <a:outerShdw blurRad="190500" algn="tl" rotWithShape="0">
                        <a:srgbClr val="000000">
                          <a:alpha val="70000"/>
                        </a:srgbClr>
                      </a:outerShdw>
                    </a:effectLst>
                  </pic:spPr>
                </pic:pic>
              </a:graphicData>
            </a:graphic>
          </wp:inline>
        </w:drawing>
      </w:r>
    </w:p>
    <w:p w14:paraId="206EE217" w14:textId="5CC7D2E8" w:rsidR="009038BC" w:rsidRPr="00E753E0" w:rsidRDefault="004D12AC" w:rsidP="009038BC">
      <w:pPr>
        <w:pStyle w:val="Quote"/>
        <w:rPr>
          <w:i w:val="0"/>
          <w:iCs w:val="0"/>
        </w:rPr>
      </w:pPr>
      <w:bookmarkStart w:id="85" w:name="_Toc37050622"/>
      <w:r>
        <w:rPr>
          <w:rStyle w:val="Emphasis"/>
        </w:rPr>
        <w:t>Figure 14</w:t>
      </w:r>
      <w:r w:rsidR="009038BC" w:rsidRPr="00F94201">
        <w:rPr>
          <w:rStyle w:val="Emphasis"/>
        </w:rPr>
        <w:t xml:space="preserve">: </w:t>
      </w:r>
      <w:r w:rsidR="009038BC">
        <w:rPr>
          <w:rStyle w:val="Emphasis"/>
        </w:rPr>
        <w:t>Seat Belt Alert Flowchart</w:t>
      </w:r>
      <w:bookmarkEnd w:id="85"/>
    </w:p>
    <w:p w14:paraId="44A48EA6" w14:textId="77777777" w:rsidR="009038BC" w:rsidRDefault="009038BC" w:rsidP="00931DB9">
      <w:pPr>
        <w:jc w:val="center"/>
      </w:pPr>
    </w:p>
    <w:p w14:paraId="58DDAD4E" w14:textId="6C9B4A85" w:rsidR="00A768B0" w:rsidRDefault="004436C1" w:rsidP="004436C1">
      <w:pPr>
        <w:pStyle w:val="Heading4"/>
      </w:pPr>
      <w:r>
        <w:lastRenderedPageBreak/>
        <w:t>SEMI ACTIVE SUSPENSION SYSTEM</w:t>
      </w:r>
    </w:p>
    <w:p w14:paraId="1C86B64C" w14:textId="70A6DC26" w:rsidR="004436C1" w:rsidRDefault="004436C1" w:rsidP="004436C1">
      <w:r>
        <w:rPr>
          <w:noProof/>
        </w:rPr>
        <w:drawing>
          <wp:inline distT="0" distB="0" distL="0" distR="0" wp14:anchorId="4E4ADDFF" wp14:editId="6942C3EB">
            <wp:extent cx="5918200" cy="6032500"/>
            <wp:effectExtent l="190500" t="190500" r="196850" b="196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b="12700"/>
                    <a:stretch/>
                  </pic:blipFill>
                  <pic:spPr bwMode="auto">
                    <a:xfrm>
                      <a:off x="0" y="0"/>
                      <a:ext cx="5918200" cy="6032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4C94E0" w14:textId="74F924FA" w:rsidR="009038BC" w:rsidRPr="00E753E0" w:rsidRDefault="004D12AC" w:rsidP="009038BC">
      <w:pPr>
        <w:pStyle w:val="Quote"/>
        <w:rPr>
          <w:i w:val="0"/>
          <w:iCs w:val="0"/>
        </w:rPr>
      </w:pPr>
      <w:bookmarkStart w:id="86" w:name="_Toc37050623"/>
      <w:r>
        <w:rPr>
          <w:rStyle w:val="Emphasis"/>
        </w:rPr>
        <w:t>Figure 15</w:t>
      </w:r>
      <w:r w:rsidR="009038BC" w:rsidRPr="00F94201">
        <w:rPr>
          <w:rStyle w:val="Emphasis"/>
        </w:rPr>
        <w:t xml:space="preserve">: </w:t>
      </w:r>
      <w:r w:rsidR="009038BC">
        <w:rPr>
          <w:rStyle w:val="Emphasis"/>
        </w:rPr>
        <w:t>Semi-active Suspension Flowchart</w:t>
      </w:r>
      <w:bookmarkEnd w:id="86"/>
    </w:p>
    <w:p w14:paraId="4C5893D1" w14:textId="77777777" w:rsidR="009038BC" w:rsidRDefault="009038BC" w:rsidP="004436C1"/>
    <w:p w14:paraId="23758F46" w14:textId="4883780B" w:rsidR="000E25AD" w:rsidRDefault="000E25AD" w:rsidP="00DE680C"/>
    <w:p w14:paraId="76A11C67" w14:textId="05A938ED" w:rsidR="000E25AD" w:rsidRDefault="000E25AD" w:rsidP="00DE680C"/>
    <w:p w14:paraId="47F99BF0" w14:textId="6F4338F1" w:rsidR="000E25AD" w:rsidRDefault="000E25AD" w:rsidP="00DE680C"/>
    <w:p w14:paraId="00EC5636" w14:textId="699F18EF" w:rsidR="000E25AD" w:rsidRDefault="000E25AD" w:rsidP="00DE680C"/>
    <w:p w14:paraId="178C686F" w14:textId="01266C9C" w:rsidR="000E25AD" w:rsidRDefault="000E25AD" w:rsidP="00DE680C"/>
    <w:p w14:paraId="3A215864" w14:textId="5EBC1582" w:rsidR="000E25AD" w:rsidRDefault="000E25AD" w:rsidP="00DE680C"/>
    <w:p w14:paraId="7092153C" w14:textId="54915B54" w:rsidR="000E25AD" w:rsidRDefault="000E25AD" w:rsidP="00DE680C"/>
    <w:p w14:paraId="532D3E0A" w14:textId="2735BF6E" w:rsidR="000E25AD" w:rsidRDefault="000E25AD" w:rsidP="000E25AD">
      <w:pPr>
        <w:pStyle w:val="Heading4"/>
      </w:pPr>
      <w:r>
        <w:lastRenderedPageBreak/>
        <w:t>PASSIVE KEYLESS ENTRY</w:t>
      </w:r>
    </w:p>
    <w:p w14:paraId="5A3EBF52" w14:textId="3873A514" w:rsidR="00EE4589" w:rsidRDefault="00A768B0" w:rsidP="00DE680C">
      <w:r w:rsidRPr="00EE4589">
        <w:rPr>
          <w:noProof/>
        </w:rPr>
        <w:drawing>
          <wp:inline distT="0" distB="0" distL="0" distR="0" wp14:anchorId="00115B44" wp14:editId="6D9E373A">
            <wp:extent cx="5962650" cy="3604629"/>
            <wp:effectExtent l="190500" t="190500" r="190500" b="186690"/>
            <wp:docPr id="5" name="Picture 5" descr="C:\Users\PRACHURJYA\Downloads\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URJYA\Downloads\Flow Cha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627" cy="3611870"/>
                    </a:xfrm>
                    <a:prstGeom prst="rect">
                      <a:avLst/>
                    </a:prstGeom>
                    <a:ln>
                      <a:noFill/>
                    </a:ln>
                    <a:effectLst>
                      <a:outerShdw blurRad="190500" algn="tl" rotWithShape="0">
                        <a:srgbClr val="000000">
                          <a:alpha val="70000"/>
                        </a:srgbClr>
                      </a:outerShdw>
                    </a:effectLst>
                  </pic:spPr>
                </pic:pic>
              </a:graphicData>
            </a:graphic>
          </wp:inline>
        </w:drawing>
      </w:r>
    </w:p>
    <w:p w14:paraId="78523566" w14:textId="3C76521A" w:rsidR="00EE4589" w:rsidRPr="00957BB2" w:rsidRDefault="004D12AC" w:rsidP="00957BB2">
      <w:pPr>
        <w:pStyle w:val="Quote"/>
        <w:rPr>
          <w:i w:val="0"/>
          <w:iCs w:val="0"/>
        </w:rPr>
      </w:pPr>
      <w:bookmarkStart w:id="87" w:name="_Toc5843608"/>
      <w:bookmarkStart w:id="88" w:name="_Toc37050624"/>
      <w:r>
        <w:rPr>
          <w:rStyle w:val="Emphasis"/>
        </w:rPr>
        <w:t>Figure 16</w:t>
      </w:r>
      <w:r w:rsidR="00C03148" w:rsidRPr="00F94201">
        <w:rPr>
          <w:rStyle w:val="Emphasis"/>
        </w:rPr>
        <w:t xml:space="preserve">: </w:t>
      </w:r>
      <w:r w:rsidR="00C03148">
        <w:rPr>
          <w:rStyle w:val="Emphasis"/>
        </w:rPr>
        <w:t>Passive Entry</w:t>
      </w:r>
      <w:r w:rsidR="00C03148" w:rsidRPr="00F94201">
        <w:rPr>
          <w:rStyle w:val="Emphasis"/>
        </w:rPr>
        <w:t xml:space="preserve"> Flowchar</w:t>
      </w:r>
      <w:bookmarkEnd w:id="87"/>
      <w:r w:rsidR="00957BB2">
        <w:rPr>
          <w:rStyle w:val="Emphasis"/>
        </w:rPr>
        <w:t>t</w:t>
      </w:r>
      <w:bookmarkEnd w:id="88"/>
    </w:p>
    <w:p w14:paraId="17EC5BE3" w14:textId="6C185DD8" w:rsidR="00EE4589" w:rsidRDefault="00EE4589" w:rsidP="00DE680C"/>
    <w:p w14:paraId="67CE7A28" w14:textId="0325E3EB" w:rsidR="00957BB2" w:rsidRDefault="00957BB2" w:rsidP="00DE680C"/>
    <w:p w14:paraId="5FA55ACD" w14:textId="77777777" w:rsidR="00072F6A" w:rsidRDefault="00072F6A" w:rsidP="00DE680C"/>
    <w:p w14:paraId="58A93E07" w14:textId="670222C6" w:rsidR="00DE680C" w:rsidRDefault="00DE680C" w:rsidP="00D85D73">
      <w:pPr>
        <w:pStyle w:val="Heading1"/>
      </w:pPr>
      <w:bookmarkStart w:id="89" w:name="_Toc37050590"/>
      <w:r>
        <w:t>BILL OF MATERIALS</w:t>
      </w:r>
      <w:bookmarkEnd w:id="89"/>
    </w:p>
    <w:tbl>
      <w:tblPr>
        <w:tblStyle w:val="GridTable4-Accent2"/>
        <w:tblW w:w="0" w:type="auto"/>
        <w:tblLook w:val="04A0" w:firstRow="1" w:lastRow="0" w:firstColumn="1" w:lastColumn="0" w:noHBand="0" w:noVBand="1"/>
      </w:tblPr>
      <w:tblGrid>
        <w:gridCol w:w="3280"/>
        <w:gridCol w:w="3280"/>
        <w:gridCol w:w="3281"/>
      </w:tblGrid>
      <w:tr w:rsidR="00DE680C" w14:paraId="20465B8B" w14:textId="77777777" w:rsidTr="0075712F">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280" w:type="dxa"/>
          </w:tcPr>
          <w:p w14:paraId="6FBD7EF6" w14:textId="77777777" w:rsidR="00DE680C" w:rsidRPr="00DE3B96" w:rsidRDefault="00DE680C" w:rsidP="00EE4589">
            <w:pPr>
              <w:jc w:val="center"/>
              <w:rPr>
                <w:b w:val="0"/>
              </w:rPr>
            </w:pPr>
            <w:r w:rsidRPr="00DE3B96">
              <w:t>COMPONENTS</w:t>
            </w:r>
          </w:p>
        </w:tc>
        <w:tc>
          <w:tcPr>
            <w:tcW w:w="3280" w:type="dxa"/>
          </w:tcPr>
          <w:p w14:paraId="53BC9D33"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QUANTITY</w:t>
            </w:r>
          </w:p>
        </w:tc>
        <w:tc>
          <w:tcPr>
            <w:tcW w:w="3281" w:type="dxa"/>
          </w:tcPr>
          <w:p w14:paraId="05E794DB"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PRICE</w:t>
            </w:r>
          </w:p>
        </w:tc>
      </w:tr>
      <w:tr w:rsidR="00DE680C" w14:paraId="23E85A30" w14:textId="77777777" w:rsidTr="0075712F">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280" w:type="dxa"/>
          </w:tcPr>
          <w:p w14:paraId="4632AFFF" w14:textId="70D6D2B1" w:rsidR="00DE680C" w:rsidRPr="00656B52" w:rsidRDefault="00656B52" w:rsidP="00656B52">
            <w:pPr>
              <w:jc w:val="center"/>
              <w:rPr>
                <w:b w:val="0"/>
              </w:rPr>
            </w:pPr>
            <w:r>
              <w:rPr>
                <w:b w:val="0"/>
              </w:rPr>
              <w:t>Arduino MEGA</w:t>
            </w:r>
          </w:p>
        </w:tc>
        <w:tc>
          <w:tcPr>
            <w:tcW w:w="3280" w:type="dxa"/>
          </w:tcPr>
          <w:p w14:paraId="2196B4F0" w14:textId="06A98A58" w:rsidR="00DE680C" w:rsidRDefault="00656B52" w:rsidP="00656B52">
            <w:pPr>
              <w:jc w:val="center"/>
              <w:cnfStyle w:val="000000100000" w:firstRow="0" w:lastRow="0" w:firstColumn="0" w:lastColumn="0" w:oddVBand="0" w:evenVBand="0" w:oddHBand="1" w:evenHBand="0" w:firstRowFirstColumn="0" w:firstRowLastColumn="0" w:lastRowFirstColumn="0" w:lastRowLastColumn="0"/>
            </w:pPr>
            <w:r>
              <w:t>1</w:t>
            </w:r>
          </w:p>
        </w:tc>
        <w:tc>
          <w:tcPr>
            <w:tcW w:w="3281" w:type="dxa"/>
          </w:tcPr>
          <w:p w14:paraId="2DA812DC" w14:textId="1BCB5265" w:rsidR="00DE680C" w:rsidRDefault="00656B52" w:rsidP="00656B52">
            <w:pPr>
              <w:jc w:val="center"/>
              <w:cnfStyle w:val="000000100000" w:firstRow="0" w:lastRow="0" w:firstColumn="0" w:lastColumn="0" w:oddVBand="0" w:evenVBand="0" w:oddHBand="1" w:evenHBand="0" w:firstRowFirstColumn="0" w:firstRowLastColumn="0" w:lastRowFirstColumn="0" w:lastRowLastColumn="0"/>
            </w:pPr>
            <w:r>
              <w:t>1500</w:t>
            </w:r>
          </w:p>
        </w:tc>
      </w:tr>
      <w:tr w:rsidR="00DE680C" w14:paraId="04A10327" w14:textId="77777777" w:rsidTr="0075712F">
        <w:trPr>
          <w:trHeight w:val="395"/>
        </w:trPr>
        <w:tc>
          <w:tcPr>
            <w:cnfStyle w:val="001000000000" w:firstRow="0" w:lastRow="0" w:firstColumn="1" w:lastColumn="0" w:oddVBand="0" w:evenVBand="0" w:oddHBand="0" w:evenHBand="0" w:firstRowFirstColumn="0" w:firstRowLastColumn="0" w:lastRowFirstColumn="0" w:lastRowLastColumn="0"/>
            <w:tcW w:w="3280" w:type="dxa"/>
          </w:tcPr>
          <w:p w14:paraId="23D8BC3B" w14:textId="466BB03C" w:rsidR="00DE680C" w:rsidRPr="00656B52" w:rsidRDefault="00656B52" w:rsidP="00656B52">
            <w:pPr>
              <w:jc w:val="center"/>
              <w:rPr>
                <w:b w:val="0"/>
              </w:rPr>
            </w:pPr>
            <w:r>
              <w:rPr>
                <w:b w:val="0"/>
              </w:rPr>
              <w:t>Proximity sensor</w:t>
            </w:r>
          </w:p>
        </w:tc>
        <w:tc>
          <w:tcPr>
            <w:tcW w:w="3280" w:type="dxa"/>
          </w:tcPr>
          <w:p w14:paraId="4CB9E046" w14:textId="562BFDD6" w:rsidR="00DE680C" w:rsidRDefault="00656B52" w:rsidP="00656B52">
            <w:pPr>
              <w:jc w:val="center"/>
              <w:cnfStyle w:val="000000000000" w:firstRow="0" w:lastRow="0" w:firstColumn="0" w:lastColumn="0" w:oddVBand="0" w:evenVBand="0" w:oddHBand="0" w:evenHBand="0" w:firstRowFirstColumn="0" w:firstRowLastColumn="0" w:lastRowFirstColumn="0" w:lastRowLastColumn="0"/>
            </w:pPr>
            <w:r>
              <w:t>4</w:t>
            </w:r>
          </w:p>
        </w:tc>
        <w:tc>
          <w:tcPr>
            <w:tcW w:w="3281" w:type="dxa"/>
          </w:tcPr>
          <w:p w14:paraId="11DDCA27" w14:textId="0EE977B9" w:rsidR="00DE680C" w:rsidRDefault="00656B52" w:rsidP="00656B52">
            <w:pPr>
              <w:jc w:val="center"/>
              <w:cnfStyle w:val="000000000000" w:firstRow="0" w:lastRow="0" w:firstColumn="0" w:lastColumn="0" w:oddVBand="0" w:evenVBand="0" w:oddHBand="0" w:evenHBand="0" w:firstRowFirstColumn="0" w:firstRowLastColumn="0" w:lastRowFirstColumn="0" w:lastRowLastColumn="0"/>
            </w:pPr>
            <w:r>
              <w:t>200</w:t>
            </w:r>
          </w:p>
        </w:tc>
      </w:tr>
      <w:tr w:rsidR="00DE680C" w14:paraId="14C52862" w14:textId="77777777" w:rsidTr="0075712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280" w:type="dxa"/>
          </w:tcPr>
          <w:p w14:paraId="30029F7F" w14:textId="7E470A1E" w:rsidR="00DE680C" w:rsidRPr="00656B52" w:rsidRDefault="00656B52" w:rsidP="00656B52">
            <w:pPr>
              <w:jc w:val="center"/>
              <w:rPr>
                <w:b w:val="0"/>
              </w:rPr>
            </w:pPr>
            <w:r>
              <w:rPr>
                <w:b w:val="0"/>
              </w:rPr>
              <w:t>Buzzer</w:t>
            </w:r>
          </w:p>
        </w:tc>
        <w:tc>
          <w:tcPr>
            <w:tcW w:w="3280" w:type="dxa"/>
          </w:tcPr>
          <w:p w14:paraId="6FADAB0B" w14:textId="5E7A7CA0" w:rsidR="00DE680C" w:rsidRDefault="00B045D6" w:rsidP="00656B52">
            <w:pPr>
              <w:jc w:val="center"/>
              <w:cnfStyle w:val="000000100000" w:firstRow="0" w:lastRow="0" w:firstColumn="0" w:lastColumn="0" w:oddVBand="0" w:evenVBand="0" w:oddHBand="1" w:evenHBand="0" w:firstRowFirstColumn="0" w:firstRowLastColumn="0" w:lastRowFirstColumn="0" w:lastRowLastColumn="0"/>
            </w:pPr>
            <w:r>
              <w:t>1</w:t>
            </w:r>
          </w:p>
        </w:tc>
        <w:tc>
          <w:tcPr>
            <w:tcW w:w="3281" w:type="dxa"/>
          </w:tcPr>
          <w:p w14:paraId="7487B204" w14:textId="061F5A91" w:rsidR="00DE680C" w:rsidRDefault="00656B52" w:rsidP="00656B52">
            <w:pPr>
              <w:jc w:val="center"/>
              <w:cnfStyle w:val="000000100000" w:firstRow="0" w:lastRow="0" w:firstColumn="0" w:lastColumn="0" w:oddVBand="0" w:evenVBand="0" w:oddHBand="1" w:evenHBand="0" w:firstRowFirstColumn="0" w:firstRowLastColumn="0" w:lastRowFirstColumn="0" w:lastRowLastColumn="0"/>
            </w:pPr>
            <w:r>
              <w:t>100</w:t>
            </w:r>
          </w:p>
        </w:tc>
      </w:tr>
      <w:tr w:rsidR="00656B52" w14:paraId="492B9A5E" w14:textId="77777777" w:rsidTr="0075712F">
        <w:trPr>
          <w:trHeight w:val="350"/>
        </w:trPr>
        <w:tc>
          <w:tcPr>
            <w:cnfStyle w:val="001000000000" w:firstRow="0" w:lastRow="0" w:firstColumn="1" w:lastColumn="0" w:oddVBand="0" w:evenVBand="0" w:oddHBand="0" w:evenHBand="0" w:firstRowFirstColumn="0" w:firstRowLastColumn="0" w:lastRowFirstColumn="0" w:lastRowLastColumn="0"/>
            <w:tcW w:w="3280" w:type="dxa"/>
          </w:tcPr>
          <w:p w14:paraId="7AFD59ED" w14:textId="4AE3C3DC" w:rsidR="00656B52" w:rsidRDefault="00656B52" w:rsidP="00656B52">
            <w:pPr>
              <w:jc w:val="center"/>
              <w:rPr>
                <w:b w:val="0"/>
              </w:rPr>
            </w:pPr>
            <w:r>
              <w:rPr>
                <w:b w:val="0"/>
              </w:rPr>
              <w:t>LED</w:t>
            </w:r>
          </w:p>
        </w:tc>
        <w:tc>
          <w:tcPr>
            <w:tcW w:w="3280" w:type="dxa"/>
          </w:tcPr>
          <w:p w14:paraId="646FD2EE" w14:textId="0313A340" w:rsidR="00656B52" w:rsidRDefault="00B045D6" w:rsidP="00656B52">
            <w:pPr>
              <w:jc w:val="center"/>
              <w:cnfStyle w:val="000000000000" w:firstRow="0" w:lastRow="0" w:firstColumn="0" w:lastColumn="0" w:oddVBand="0" w:evenVBand="0" w:oddHBand="0" w:evenHBand="0" w:firstRowFirstColumn="0" w:firstRowLastColumn="0" w:lastRowFirstColumn="0" w:lastRowLastColumn="0"/>
            </w:pPr>
            <w:r>
              <w:t>1</w:t>
            </w:r>
          </w:p>
        </w:tc>
        <w:tc>
          <w:tcPr>
            <w:tcW w:w="3281" w:type="dxa"/>
          </w:tcPr>
          <w:p w14:paraId="30FBDBCA" w14:textId="14A8435B" w:rsidR="00656B52" w:rsidRDefault="00186B56" w:rsidP="00656B52">
            <w:pPr>
              <w:jc w:val="center"/>
              <w:cnfStyle w:val="000000000000" w:firstRow="0" w:lastRow="0" w:firstColumn="0" w:lastColumn="0" w:oddVBand="0" w:evenVBand="0" w:oddHBand="0" w:evenHBand="0" w:firstRowFirstColumn="0" w:firstRowLastColumn="0" w:lastRowFirstColumn="0" w:lastRowLastColumn="0"/>
            </w:pPr>
            <w:r>
              <w:t>80</w:t>
            </w:r>
          </w:p>
        </w:tc>
      </w:tr>
      <w:tr w:rsidR="00656B52" w14:paraId="0CB8484F" w14:textId="77777777" w:rsidTr="0075712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280" w:type="dxa"/>
          </w:tcPr>
          <w:p w14:paraId="74B82139" w14:textId="0ADE9F19" w:rsidR="00656B52" w:rsidRDefault="00186B56" w:rsidP="00656B52">
            <w:pPr>
              <w:jc w:val="center"/>
              <w:rPr>
                <w:b w:val="0"/>
              </w:rPr>
            </w:pPr>
            <w:r>
              <w:rPr>
                <w:b w:val="0"/>
              </w:rPr>
              <w:t>Servo motor</w:t>
            </w:r>
          </w:p>
        </w:tc>
        <w:tc>
          <w:tcPr>
            <w:tcW w:w="3280" w:type="dxa"/>
          </w:tcPr>
          <w:p w14:paraId="56DF7C85" w14:textId="22AF9551" w:rsidR="00656B52" w:rsidRDefault="00186B56" w:rsidP="00656B52">
            <w:pPr>
              <w:jc w:val="center"/>
              <w:cnfStyle w:val="000000100000" w:firstRow="0" w:lastRow="0" w:firstColumn="0" w:lastColumn="0" w:oddVBand="0" w:evenVBand="0" w:oddHBand="1" w:evenHBand="0" w:firstRowFirstColumn="0" w:firstRowLastColumn="0" w:lastRowFirstColumn="0" w:lastRowLastColumn="0"/>
            </w:pPr>
            <w:r>
              <w:t>1</w:t>
            </w:r>
          </w:p>
        </w:tc>
        <w:tc>
          <w:tcPr>
            <w:tcW w:w="3281" w:type="dxa"/>
          </w:tcPr>
          <w:p w14:paraId="56B8DB0C" w14:textId="5085B758" w:rsidR="00656B52" w:rsidRDefault="00186B56" w:rsidP="00656B52">
            <w:pPr>
              <w:jc w:val="center"/>
              <w:cnfStyle w:val="000000100000" w:firstRow="0" w:lastRow="0" w:firstColumn="0" w:lastColumn="0" w:oddVBand="0" w:evenVBand="0" w:oddHBand="1" w:evenHBand="0" w:firstRowFirstColumn="0" w:firstRowLastColumn="0" w:lastRowFirstColumn="0" w:lastRowLastColumn="0"/>
            </w:pPr>
            <w:r>
              <w:t>400</w:t>
            </w:r>
          </w:p>
        </w:tc>
      </w:tr>
    </w:tbl>
    <w:p w14:paraId="7FD55266" w14:textId="6F3A23F8" w:rsidR="00957BB2" w:rsidRDefault="00C03148" w:rsidP="0057444E">
      <w:pPr>
        <w:pStyle w:val="Caption"/>
        <w:jc w:val="center"/>
      </w:pPr>
      <w:bookmarkStart w:id="90" w:name="_Toc5847866"/>
      <w:bookmarkStart w:id="91" w:name="_Toc37050871"/>
      <w:r>
        <w:t xml:space="preserve">Table </w:t>
      </w:r>
      <w:r w:rsidR="004D12AC">
        <w:t>19</w:t>
      </w:r>
      <w:r>
        <w:t>: Bill of Materials</w:t>
      </w:r>
      <w:bookmarkEnd w:id="90"/>
      <w:bookmarkEnd w:id="91"/>
    </w:p>
    <w:p w14:paraId="1C2C023F" w14:textId="3A474C01" w:rsidR="00957BB2" w:rsidRDefault="00957BB2" w:rsidP="00DE680C"/>
    <w:p w14:paraId="5C3BA185" w14:textId="07437C9D" w:rsidR="00DB2D5D" w:rsidRDefault="00DB2D5D" w:rsidP="00DE680C"/>
    <w:p w14:paraId="43104516" w14:textId="66B1866A" w:rsidR="000E25AD" w:rsidRDefault="000E25AD" w:rsidP="00DE680C"/>
    <w:p w14:paraId="437E7942" w14:textId="615B5CA1" w:rsidR="000E25AD" w:rsidRDefault="000E25AD" w:rsidP="00DE680C"/>
    <w:p w14:paraId="08FD673B" w14:textId="77777777" w:rsidR="000E25AD" w:rsidRDefault="000E25AD" w:rsidP="00DE680C"/>
    <w:p w14:paraId="473C2E56" w14:textId="3EB12310" w:rsidR="00DE680C" w:rsidRDefault="00DE680C" w:rsidP="00D85D73">
      <w:pPr>
        <w:pStyle w:val="Heading1"/>
      </w:pPr>
      <w:bookmarkStart w:id="92" w:name="_Toc37050591"/>
      <w:r>
        <w:lastRenderedPageBreak/>
        <w:t>EXECUTION PLAN</w:t>
      </w:r>
      <w:bookmarkEnd w:id="92"/>
    </w:p>
    <w:tbl>
      <w:tblPr>
        <w:tblStyle w:val="GridTable5Dark-Accent2"/>
        <w:tblW w:w="0" w:type="auto"/>
        <w:tblLook w:val="04A0" w:firstRow="1" w:lastRow="0" w:firstColumn="1" w:lastColumn="0" w:noHBand="0" w:noVBand="1"/>
      </w:tblPr>
      <w:tblGrid>
        <w:gridCol w:w="1870"/>
        <w:gridCol w:w="2377"/>
        <w:gridCol w:w="1870"/>
        <w:gridCol w:w="1870"/>
        <w:gridCol w:w="1870"/>
      </w:tblGrid>
      <w:tr w:rsidR="00DE680C" w14:paraId="0ED9B847" w14:textId="77777777" w:rsidTr="00186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ACA7254" w14:textId="77777777" w:rsidR="00DE680C" w:rsidRPr="00DE3B96" w:rsidRDefault="00DE680C" w:rsidP="00EE4589">
            <w:pPr>
              <w:jc w:val="center"/>
              <w:rPr>
                <w:b w:val="0"/>
              </w:rPr>
            </w:pPr>
            <w:r w:rsidRPr="00DE3B96">
              <w:t>SL. NO.</w:t>
            </w:r>
          </w:p>
        </w:tc>
        <w:tc>
          <w:tcPr>
            <w:tcW w:w="2196" w:type="dxa"/>
          </w:tcPr>
          <w:p w14:paraId="7390FF97"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TASK</w:t>
            </w:r>
          </w:p>
        </w:tc>
        <w:tc>
          <w:tcPr>
            <w:tcW w:w="1870" w:type="dxa"/>
          </w:tcPr>
          <w:p w14:paraId="1CAA4675"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STARTING DATE</w:t>
            </w:r>
          </w:p>
        </w:tc>
        <w:tc>
          <w:tcPr>
            <w:tcW w:w="1870" w:type="dxa"/>
          </w:tcPr>
          <w:p w14:paraId="4B5DC10F"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COMPLETION DATE</w:t>
            </w:r>
          </w:p>
        </w:tc>
        <w:tc>
          <w:tcPr>
            <w:tcW w:w="1870" w:type="dxa"/>
          </w:tcPr>
          <w:p w14:paraId="66C42C05" w14:textId="77777777" w:rsidR="00DE680C" w:rsidRPr="00DE3B96" w:rsidRDefault="00DE680C" w:rsidP="00EE4589">
            <w:pPr>
              <w:jc w:val="center"/>
              <w:cnfStyle w:val="100000000000" w:firstRow="1" w:lastRow="0" w:firstColumn="0" w:lastColumn="0" w:oddVBand="0" w:evenVBand="0" w:oddHBand="0" w:evenHBand="0" w:firstRowFirstColumn="0" w:firstRowLastColumn="0" w:lastRowFirstColumn="0" w:lastRowLastColumn="0"/>
              <w:rPr>
                <w:b w:val="0"/>
              </w:rPr>
            </w:pPr>
            <w:r w:rsidRPr="00DE3B96">
              <w:t>HOURS ALLOTED</w:t>
            </w:r>
          </w:p>
        </w:tc>
      </w:tr>
      <w:tr w:rsidR="00DE680C" w14:paraId="2865ED03" w14:textId="77777777" w:rsidTr="00186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17F23F4" w14:textId="5452CC47" w:rsidR="00DE680C" w:rsidRPr="00186B56" w:rsidRDefault="00186B56" w:rsidP="00186B56">
            <w:pPr>
              <w:jc w:val="center"/>
              <w:rPr>
                <w:b w:val="0"/>
              </w:rPr>
            </w:pPr>
            <w:r>
              <w:rPr>
                <w:b w:val="0"/>
              </w:rPr>
              <w:t>1</w:t>
            </w:r>
          </w:p>
        </w:tc>
        <w:tc>
          <w:tcPr>
            <w:tcW w:w="2196" w:type="dxa"/>
          </w:tcPr>
          <w:p w14:paraId="15932F45" w14:textId="4AD52746"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Problem Statement and Requirement Gathering</w:t>
            </w:r>
          </w:p>
        </w:tc>
        <w:tc>
          <w:tcPr>
            <w:tcW w:w="1870" w:type="dxa"/>
          </w:tcPr>
          <w:p w14:paraId="4A89258F" w14:textId="139DCBD1" w:rsidR="00DE680C" w:rsidRPr="00186B56" w:rsidRDefault="00361F77" w:rsidP="00186B56">
            <w:pPr>
              <w:jc w:val="center"/>
              <w:cnfStyle w:val="000000100000" w:firstRow="0" w:lastRow="0" w:firstColumn="0" w:lastColumn="0" w:oddVBand="0" w:evenVBand="0" w:oddHBand="1" w:evenHBand="0" w:firstRowFirstColumn="0" w:firstRowLastColumn="0" w:lastRowFirstColumn="0" w:lastRowLastColumn="0"/>
            </w:pPr>
            <w:r>
              <w:t>07-02-2020</w:t>
            </w:r>
          </w:p>
        </w:tc>
        <w:tc>
          <w:tcPr>
            <w:tcW w:w="1870" w:type="dxa"/>
          </w:tcPr>
          <w:p w14:paraId="0A72C155" w14:textId="0673D35B" w:rsidR="00DE680C" w:rsidRPr="00186B56" w:rsidRDefault="00361F77" w:rsidP="00186B56">
            <w:pPr>
              <w:jc w:val="center"/>
              <w:cnfStyle w:val="000000100000" w:firstRow="0" w:lastRow="0" w:firstColumn="0" w:lastColumn="0" w:oddVBand="0" w:evenVBand="0" w:oddHBand="1" w:evenHBand="0" w:firstRowFirstColumn="0" w:firstRowLastColumn="0" w:lastRowFirstColumn="0" w:lastRowLastColumn="0"/>
            </w:pPr>
            <w:r>
              <w:t>10-02-2020</w:t>
            </w:r>
          </w:p>
        </w:tc>
        <w:tc>
          <w:tcPr>
            <w:tcW w:w="1870" w:type="dxa"/>
          </w:tcPr>
          <w:p w14:paraId="6F6FA04F" w14:textId="68876449"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18 hours</w:t>
            </w:r>
          </w:p>
        </w:tc>
      </w:tr>
      <w:tr w:rsidR="00DE680C" w14:paraId="221A0353" w14:textId="77777777" w:rsidTr="00186B56">
        <w:tc>
          <w:tcPr>
            <w:cnfStyle w:val="001000000000" w:firstRow="0" w:lastRow="0" w:firstColumn="1" w:lastColumn="0" w:oddVBand="0" w:evenVBand="0" w:oddHBand="0" w:evenHBand="0" w:firstRowFirstColumn="0" w:firstRowLastColumn="0" w:lastRowFirstColumn="0" w:lastRowLastColumn="0"/>
            <w:tcW w:w="1870" w:type="dxa"/>
          </w:tcPr>
          <w:p w14:paraId="69425EBC" w14:textId="6E9F1C85" w:rsidR="00DE680C" w:rsidRPr="00186B56" w:rsidRDefault="00186B56" w:rsidP="00186B56">
            <w:pPr>
              <w:jc w:val="center"/>
              <w:rPr>
                <w:b w:val="0"/>
              </w:rPr>
            </w:pPr>
            <w:r>
              <w:rPr>
                <w:b w:val="0"/>
              </w:rPr>
              <w:t>2</w:t>
            </w:r>
          </w:p>
        </w:tc>
        <w:tc>
          <w:tcPr>
            <w:tcW w:w="2196" w:type="dxa"/>
          </w:tcPr>
          <w:p w14:paraId="3239398D" w14:textId="57527421"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Hardware Design</w:t>
            </w:r>
          </w:p>
        </w:tc>
        <w:tc>
          <w:tcPr>
            <w:tcW w:w="1870" w:type="dxa"/>
          </w:tcPr>
          <w:p w14:paraId="5861953C" w14:textId="13430AA6" w:rsidR="00DE680C" w:rsidRPr="00186B56" w:rsidRDefault="00361F77" w:rsidP="00186B56">
            <w:pPr>
              <w:jc w:val="center"/>
              <w:cnfStyle w:val="000000000000" w:firstRow="0" w:lastRow="0" w:firstColumn="0" w:lastColumn="0" w:oddVBand="0" w:evenVBand="0" w:oddHBand="0" w:evenHBand="0" w:firstRowFirstColumn="0" w:firstRowLastColumn="0" w:lastRowFirstColumn="0" w:lastRowLastColumn="0"/>
            </w:pPr>
            <w:r>
              <w:t>07-02-2020</w:t>
            </w:r>
          </w:p>
        </w:tc>
        <w:tc>
          <w:tcPr>
            <w:tcW w:w="1870" w:type="dxa"/>
          </w:tcPr>
          <w:p w14:paraId="32A715C9" w14:textId="4E79FE6F" w:rsidR="00DE680C" w:rsidRPr="00186B56" w:rsidRDefault="00361F77" w:rsidP="00186B56">
            <w:pPr>
              <w:jc w:val="center"/>
              <w:cnfStyle w:val="000000000000" w:firstRow="0" w:lastRow="0" w:firstColumn="0" w:lastColumn="0" w:oddVBand="0" w:evenVBand="0" w:oddHBand="0" w:evenHBand="0" w:firstRowFirstColumn="0" w:firstRowLastColumn="0" w:lastRowFirstColumn="0" w:lastRowLastColumn="0"/>
            </w:pPr>
            <w:r>
              <w:t>10-02-2020</w:t>
            </w:r>
          </w:p>
        </w:tc>
        <w:tc>
          <w:tcPr>
            <w:tcW w:w="1870" w:type="dxa"/>
          </w:tcPr>
          <w:p w14:paraId="4EFB8494" w14:textId="2C281D82"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10 hours</w:t>
            </w:r>
          </w:p>
        </w:tc>
      </w:tr>
      <w:tr w:rsidR="00DE680C" w14:paraId="5DAADA4A" w14:textId="77777777" w:rsidTr="00186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AFE4DA9" w14:textId="12DC2D88" w:rsidR="00DE680C" w:rsidRPr="00186B56" w:rsidRDefault="00186B56" w:rsidP="00186B56">
            <w:pPr>
              <w:jc w:val="center"/>
              <w:rPr>
                <w:b w:val="0"/>
              </w:rPr>
            </w:pPr>
            <w:r>
              <w:rPr>
                <w:b w:val="0"/>
              </w:rPr>
              <w:t>3</w:t>
            </w:r>
          </w:p>
        </w:tc>
        <w:tc>
          <w:tcPr>
            <w:tcW w:w="2196" w:type="dxa"/>
          </w:tcPr>
          <w:p w14:paraId="68F6234F" w14:textId="15A51140"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Software Coding</w:t>
            </w:r>
          </w:p>
        </w:tc>
        <w:tc>
          <w:tcPr>
            <w:tcW w:w="1870" w:type="dxa"/>
          </w:tcPr>
          <w:p w14:paraId="45B58283" w14:textId="04ADC4F2" w:rsidR="00DE680C" w:rsidRPr="00186B56" w:rsidRDefault="00361F77" w:rsidP="00186B56">
            <w:pPr>
              <w:jc w:val="center"/>
              <w:cnfStyle w:val="000000100000" w:firstRow="0" w:lastRow="0" w:firstColumn="0" w:lastColumn="0" w:oddVBand="0" w:evenVBand="0" w:oddHBand="1" w:evenHBand="0" w:firstRowFirstColumn="0" w:firstRowLastColumn="0" w:lastRowFirstColumn="0" w:lastRowLastColumn="0"/>
            </w:pPr>
            <w:r>
              <w:t>14—02-2020</w:t>
            </w:r>
          </w:p>
        </w:tc>
        <w:tc>
          <w:tcPr>
            <w:tcW w:w="1870" w:type="dxa"/>
          </w:tcPr>
          <w:p w14:paraId="5F5CBC3F" w14:textId="77CAA81E" w:rsidR="00DE680C" w:rsidRPr="00186B56" w:rsidRDefault="00361F77" w:rsidP="00186B56">
            <w:pPr>
              <w:jc w:val="center"/>
              <w:cnfStyle w:val="000000100000" w:firstRow="0" w:lastRow="0" w:firstColumn="0" w:lastColumn="0" w:oddVBand="0" w:evenVBand="0" w:oddHBand="1" w:evenHBand="0" w:firstRowFirstColumn="0" w:firstRowLastColumn="0" w:lastRowFirstColumn="0" w:lastRowLastColumn="0"/>
            </w:pPr>
            <w:r>
              <w:t>17-02-2020</w:t>
            </w:r>
          </w:p>
        </w:tc>
        <w:tc>
          <w:tcPr>
            <w:tcW w:w="1870" w:type="dxa"/>
          </w:tcPr>
          <w:p w14:paraId="03AEA2DE" w14:textId="257F770C"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24 hours</w:t>
            </w:r>
          </w:p>
        </w:tc>
      </w:tr>
      <w:tr w:rsidR="00DE680C" w14:paraId="3549FEB0" w14:textId="77777777" w:rsidTr="00186B56">
        <w:tc>
          <w:tcPr>
            <w:cnfStyle w:val="001000000000" w:firstRow="0" w:lastRow="0" w:firstColumn="1" w:lastColumn="0" w:oddVBand="0" w:evenVBand="0" w:oddHBand="0" w:evenHBand="0" w:firstRowFirstColumn="0" w:firstRowLastColumn="0" w:lastRowFirstColumn="0" w:lastRowLastColumn="0"/>
            <w:tcW w:w="1870" w:type="dxa"/>
          </w:tcPr>
          <w:p w14:paraId="7E853932" w14:textId="1EFA434E" w:rsidR="00DE680C" w:rsidRPr="00186B56" w:rsidRDefault="00186B56" w:rsidP="00186B56">
            <w:pPr>
              <w:jc w:val="center"/>
              <w:rPr>
                <w:b w:val="0"/>
              </w:rPr>
            </w:pPr>
            <w:r>
              <w:rPr>
                <w:b w:val="0"/>
              </w:rPr>
              <w:t>4</w:t>
            </w:r>
          </w:p>
        </w:tc>
        <w:tc>
          <w:tcPr>
            <w:tcW w:w="2196" w:type="dxa"/>
          </w:tcPr>
          <w:p w14:paraId="57F03E14" w14:textId="18A0288F"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Implementations and Simulations</w:t>
            </w:r>
          </w:p>
        </w:tc>
        <w:tc>
          <w:tcPr>
            <w:tcW w:w="1870" w:type="dxa"/>
          </w:tcPr>
          <w:p w14:paraId="368A7C7A" w14:textId="445D7850" w:rsidR="00DE680C" w:rsidRPr="00186B56" w:rsidRDefault="00361F77" w:rsidP="00186B56">
            <w:pPr>
              <w:jc w:val="center"/>
              <w:cnfStyle w:val="000000000000" w:firstRow="0" w:lastRow="0" w:firstColumn="0" w:lastColumn="0" w:oddVBand="0" w:evenVBand="0" w:oddHBand="0" w:evenHBand="0" w:firstRowFirstColumn="0" w:firstRowLastColumn="0" w:lastRowFirstColumn="0" w:lastRowLastColumn="0"/>
            </w:pPr>
            <w:r>
              <w:t>14-02-2020</w:t>
            </w:r>
          </w:p>
        </w:tc>
        <w:tc>
          <w:tcPr>
            <w:tcW w:w="1870" w:type="dxa"/>
          </w:tcPr>
          <w:p w14:paraId="79D62DC8" w14:textId="448761F0" w:rsidR="00DE680C" w:rsidRPr="00186B56" w:rsidRDefault="00361F77" w:rsidP="00186B56">
            <w:pPr>
              <w:jc w:val="center"/>
              <w:cnfStyle w:val="000000000000" w:firstRow="0" w:lastRow="0" w:firstColumn="0" w:lastColumn="0" w:oddVBand="0" w:evenVBand="0" w:oddHBand="0" w:evenHBand="0" w:firstRowFirstColumn="0" w:firstRowLastColumn="0" w:lastRowFirstColumn="0" w:lastRowLastColumn="0"/>
            </w:pPr>
            <w:r>
              <w:t>17-02-2020</w:t>
            </w:r>
          </w:p>
        </w:tc>
        <w:tc>
          <w:tcPr>
            <w:tcW w:w="1870" w:type="dxa"/>
          </w:tcPr>
          <w:p w14:paraId="28A74D37" w14:textId="43B3F80A"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15 hours</w:t>
            </w:r>
          </w:p>
        </w:tc>
      </w:tr>
      <w:tr w:rsidR="00DE680C" w14:paraId="4C81F794" w14:textId="77777777" w:rsidTr="00186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2BC7941" w14:textId="7BFCA6A8" w:rsidR="00DE680C" w:rsidRPr="00186B56" w:rsidRDefault="00186B56" w:rsidP="00186B56">
            <w:pPr>
              <w:jc w:val="center"/>
              <w:rPr>
                <w:b w:val="0"/>
              </w:rPr>
            </w:pPr>
            <w:r>
              <w:rPr>
                <w:b w:val="0"/>
              </w:rPr>
              <w:t>5</w:t>
            </w:r>
          </w:p>
        </w:tc>
        <w:tc>
          <w:tcPr>
            <w:tcW w:w="2196" w:type="dxa"/>
          </w:tcPr>
          <w:p w14:paraId="4384B237" w14:textId="5F69A22A"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Integrations</w:t>
            </w:r>
          </w:p>
        </w:tc>
        <w:tc>
          <w:tcPr>
            <w:tcW w:w="1870" w:type="dxa"/>
          </w:tcPr>
          <w:p w14:paraId="54B5CEB5" w14:textId="77777777" w:rsidR="00DE680C" w:rsidRPr="00186B56" w:rsidRDefault="00DE680C" w:rsidP="00186B56">
            <w:pPr>
              <w:jc w:val="center"/>
              <w:cnfStyle w:val="000000100000" w:firstRow="0" w:lastRow="0" w:firstColumn="0" w:lastColumn="0" w:oddVBand="0" w:evenVBand="0" w:oddHBand="1" w:evenHBand="0" w:firstRowFirstColumn="0" w:firstRowLastColumn="0" w:lastRowFirstColumn="0" w:lastRowLastColumn="0"/>
            </w:pPr>
          </w:p>
        </w:tc>
        <w:tc>
          <w:tcPr>
            <w:tcW w:w="1870" w:type="dxa"/>
          </w:tcPr>
          <w:p w14:paraId="5DC7D0B7" w14:textId="77777777" w:rsidR="00DE680C" w:rsidRPr="00186B56" w:rsidRDefault="00DE680C" w:rsidP="00186B56">
            <w:pPr>
              <w:jc w:val="center"/>
              <w:cnfStyle w:val="000000100000" w:firstRow="0" w:lastRow="0" w:firstColumn="0" w:lastColumn="0" w:oddVBand="0" w:evenVBand="0" w:oddHBand="1" w:evenHBand="0" w:firstRowFirstColumn="0" w:firstRowLastColumn="0" w:lastRowFirstColumn="0" w:lastRowLastColumn="0"/>
            </w:pPr>
          </w:p>
        </w:tc>
        <w:tc>
          <w:tcPr>
            <w:tcW w:w="1870" w:type="dxa"/>
          </w:tcPr>
          <w:p w14:paraId="559EE9F3" w14:textId="7F177FBA" w:rsidR="00DE680C"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20 hours</w:t>
            </w:r>
          </w:p>
        </w:tc>
      </w:tr>
      <w:tr w:rsidR="00DE680C" w14:paraId="6F6C73E0" w14:textId="77777777" w:rsidTr="00186B56">
        <w:tc>
          <w:tcPr>
            <w:cnfStyle w:val="001000000000" w:firstRow="0" w:lastRow="0" w:firstColumn="1" w:lastColumn="0" w:oddVBand="0" w:evenVBand="0" w:oddHBand="0" w:evenHBand="0" w:firstRowFirstColumn="0" w:firstRowLastColumn="0" w:lastRowFirstColumn="0" w:lastRowLastColumn="0"/>
            <w:tcW w:w="1870" w:type="dxa"/>
          </w:tcPr>
          <w:p w14:paraId="3103BC9D" w14:textId="1C72C759" w:rsidR="00DE680C" w:rsidRPr="00186B56" w:rsidRDefault="00186B56" w:rsidP="00186B56">
            <w:pPr>
              <w:jc w:val="center"/>
              <w:rPr>
                <w:b w:val="0"/>
              </w:rPr>
            </w:pPr>
            <w:r>
              <w:rPr>
                <w:b w:val="0"/>
              </w:rPr>
              <w:t>6</w:t>
            </w:r>
          </w:p>
        </w:tc>
        <w:tc>
          <w:tcPr>
            <w:tcW w:w="2196" w:type="dxa"/>
          </w:tcPr>
          <w:p w14:paraId="77679053" w14:textId="5BD3D206"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Testing</w:t>
            </w:r>
          </w:p>
        </w:tc>
        <w:tc>
          <w:tcPr>
            <w:tcW w:w="1870" w:type="dxa"/>
          </w:tcPr>
          <w:p w14:paraId="5B18B052" w14:textId="77777777" w:rsidR="00DE680C" w:rsidRPr="00186B56" w:rsidRDefault="00DE680C" w:rsidP="00186B56">
            <w:pPr>
              <w:jc w:val="center"/>
              <w:cnfStyle w:val="000000000000" w:firstRow="0" w:lastRow="0" w:firstColumn="0" w:lastColumn="0" w:oddVBand="0" w:evenVBand="0" w:oddHBand="0" w:evenHBand="0" w:firstRowFirstColumn="0" w:firstRowLastColumn="0" w:lastRowFirstColumn="0" w:lastRowLastColumn="0"/>
            </w:pPr>
          </w:p>
        </w:tc>
        <w:tc>
          <w:tcPr>
            <w:tcW w:w="1870" w:type="dxa"/>
          </w:tcPr>
          <w:p w14:paraId="5D31107B" w14:textId="77777777" w:rsidR="00DE680C" w:rsidRPr="00186B56" w:rsidRDefault="00DE680C" w:rsidP="00186B56">
            <w:pPr>
              <w:jc w:val="center"/>
              <w:cnfStyle w:val="000000000000" w:firstRow="0" w:lastRow="0" w:firstColumn="0" w:lastColumn="0" w:oddVBand="0" w:evenVBand="0" w:oddHBand="0" w:evenHBand="0" w:firstRowFirstColumn="0" w:firstRowLastColumn="0" w:lastRowFirstColumn="0" w:lastRowLastColumn="0"/>
            </w:pPr>
          </w:p>
        </w:tc>
        <w:tc>
          <w:tcPr>
            <w:tcW w:w="1870" w:type="dxa"/>
          </w:tcPr>
          <w:p w14:paraId="3E521E98" w14:textId="2576D23B" w:rsidR="00DE680C" w:rsidRPr="00186B56" w:rsidRDefault="00186B56" w:rsidP="00186B56">
            <w:pPr>
              <w:jc w:val="center"/>
              <w:cnfStyle w:val="000000000000" w:firstRow="0" w:lastRow="0" w:firstColumn="0" w:lastColumn="0" w:oddVBand="0" w:evenVBand="0" w:oddHBand="0" w:evenHBand="0" w:firstRowFirstColumn="0" w:firstRowLastColumn="0" w:lastRowFirstColumn="0" w:lastRowLastColumn="0"/>
            </w:pPr>
            <w:r>
              <w:t>10 hours</w:t>
            </w:r>
          </w:p>
        </w:tc>
      </w:tr>
      <w:tr w:rsidR="00186B56" w14:paraId="62A96B34" w14:textId="77777777" w:rsidTr="00186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6350D8" w14:textId="6E6FD141" w:rsidR="00186B56" w:rsidRDefault="00186B56" w:rsidP="00186B56">
            <w:pPr>
              <w:jc w:val="center"/>
              <w:rPr>
                <w:b w:val="0"/>
              </w:rPr>
            </w:pPr>
            <w:r>
              <w:rPr>
                <w:b w:val="0"/>
              </w:rPr>
              <w:t>7</w:t>
            </w:r>
          </w:p>
        </w:tc>
        <w:tc>
          <w:tcPr>
            <w:tcW w:w="2196" w:type="dxa"/>
          </w:tcPr>
          <w:p w14:paraId="50216C0C" w14:textId="4DAFD8D0" w:rsid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Documentation</w:t>
            </w:r>
          </w:p>
        </w:tc>
        <w:tc>
          <w:tcPr>
            <w:tcW w:w="1870" w:type="dxa"/>
          </w:tcPr>
          <w:p w14:paraId="2D3AF2AF" w14:textId="77777777" w:rsidR="00186B56"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p>
        </w:tc>
        <w:tc>
          <w:tcPr>
            <w:tcW w:w="1870" w:type="dxa"/>
          </w:tcPr>
          <w:p w14:paraId="497CF3BF" w14:textId="77777777" w:rsidR="00186B56" w:rsidRPr="00186B56" w:rsidRDefault="00186B56" w:rsidP="00186B56">
            <w:pPr>
              <w:jc w:val="center"/>
              <w:cnfStyle w:val="000000100000" w:firstRow="0" w:lastRow="0" w:firstColumn="0" w:lastColumn="0" w:oddVBand="0" w:evenVBand="0" w:oddHBand="1" w:evenHBand="0" w:firstRowFirstColumn="0" w:firstRowLastColumn="0" w:lastRowFirstColumn="0" w:lastRowLastColumn="0"/>
            </w:pPr>
          </w:p>
        </w:tc>
        <w:tc>
          <w:tcPr>
            <w:tcW w:w="1870" w:type="dxa"/>
          </w:tcPr>
          <w:p w14:paraId="599FCDDD" w14:textId="39559A1C" w:rsidR="00186B56" w:rsidRDefault="00186B56" w:rsidP="00186B56">
            <w:pPr>
              <w:jc w:val="center"/>
              <w:cnfStyle w:val="000000100000" w:firstRow="0" w:lastRow="0" w:firstColumn="0" w:lastColumn="0" w:oddVBand="0" w:evenVBand="0" w:oddHBand="1" w:evenHBand="0" w:firstRowFirstColumn="0" w:firstRowLastColumn="0" w:lastRowFirstColumn="0" w:lastRowLastColumn="0"/>
            </w:pPr>
            <w:r>
              <w:t>9 hours</w:t>
            </w:r>
          </w:p>
        </w:tc>
      </w:tr>
    </w:tbl>
    <w:p w14:paraId="3D3FC959" w14:textId="066760D4" w:rsidR="0057444E" w:rsidRDefault="00C03148" w:rsidP="0057444E">
      <w:pPr>
        <w:pStyle w:val="Caption"/>
        <w:jc w:val="center"/>
      </w:pPr>
      <w:bookmarkStart w:id="93" w:name="_Toc5847867"/>
      <w:bookmarkStart w:id="94" w:name="_Toc37050872"/>
      <w:r>
        <w:t xml:space="preserve">Table </w:t>
      </w:r>
      <w:r w:rsidR="004D12AC">
        <w:t>20</w:t>
      </w:r>
      <w:r>
        <w:t xml:space="preserve">: </w:t>
      </w:r>
      <w:r w:rsidR="004D12AC">
        <w:t xml:space="preserve">Team </w:t>
      </w:r>
      <w:r>
        <w:t>Execution Plan</w:t>
      </w:r>
      <w:bookmarkEnd w:id="93"/>
      <w:bookmarkEnd w:id="94"/>
    </w:p>
    <w:p w14:paraId="40D8A79C" w14:textId="568749D0" w:rsidR="00044CE5" w:rsidRPr="00663E67" w:rsidRDefault="00044CE5" w:rsidP="00663E67">
      <w:pPr>
        <w:pStyle w:val="Title"/>
        <w:rPr>
          <w:sz w:val="56"/>
          <w:szCs w:val="56"/>
        </w:rPr>
      </w:pPr>
    </w:p>
    <w:p w14:paraId="75E374BE" w14:textId="0C2B3DAA" w:rsidR="000E25AD" w:rsidRDefault="00040859" w:rsidP="00D85D73">
      <w:pPr>
        <w:pStyle w:val="Heading1"/>
      </w:pPr>
      <w:bookmarkStart w:id="95" w:name="_Toc37050592"/>
      <w:r>
        <w:t>TEAM DESCRIPTION</w:t>
      </w:r>
      <w:bookmarkEnd w:id="95"/>
    </w:p>
    <w:p w14:paraId="71E95675" w14:textId="4EA0399F" w:rsidR="00040859" w:rsidRDefault="00040859" w:rsidP="00D85D73">
      <w:pPr>
        <w:pStyle w:val="Heading1"/>
      </w:pPr>
      <w:bookmarkStart w:id="96" w:name="_Toc37050593"/>
      <w:r>
        <w:t>INTEGRATED MODELLING AND TESTING</w:t>
      </w:r>
      <w:bookmarkEnd w:id="96"/>
    </w:p>
    <w:p w14:paraId="73CF7016" w14:textId="27738D9F" w:rsidR="00696D84" w:rsidRDefault="00696D84" w:rsidP="00696D84">
      <w:pPr>
        <w:pStyle w:val="Heading2"/>
      </w:pPr>
      <w:bookmarkStart w:id="97" w:name="_Toc37050594"/>
      <w:r>
        <w:t>MODEL BASED DESIGN</w:t>
      </w:r>
      <w:bookmarkEnd w:id="97"/>
    </w:p>
    <w:p w14:paraId="218413AE" w14:textId="7D37884D" w:rsidR="00040859" w:rsidRDefault="00696D84" w:rsidP="00040859">
      <w:r w:rsidRPr="00696D84">
        <w:rPr>
          <w:noProof/>
        </w:rPr>
        <w:drawing>
          <wp:inline distT="0" distB="0" distL="0" distR="0" wp14:anchorId="37668D12" wp14:editId="5E2190E0">
            <wp:extent cx="5918200" cy="2250744"/>
            <wp:effectExtent l="190500" t="190500" r="196850" b="187960"/>
            <wp:docPr id="27" name="Picture 27" descr="D:\KPIT\ML4_Final\final_integration_html_files\image-001-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PIT\ML4_Final\final_integration_html_files\image-001-s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7047" cy="2254108"/>
                    </a:xfrm>
                    <a:prstGeom prst="rect">
                      <a:avLst/>
                    </a:prstGeom>
                    <a:ln>
                      <a:noFill/>
                    </a:ln>
                    <a:effectLst>
                      <a:outerShdw blurRad="190500" algn="tl" rotWithShape="0">
                        <a:srgbClr val="000000">
                          <a:alpha val="70000"/>
                        </a:srgbClr>
                      </a:outerShdw>
                    </a:effectLst>
                  </pic:spPr>
                </pic:pic>
              </a:graphicData>
            </a:graphic>
          </wp:inline>
        </w:drawing>
      </w:r>
    </w:p>
    <w:p w14:paraId="6005FD95" w14:textId="28774D52" w:rsidR="00F46E24" w:rsidRPr="00957BB2" w:rsidRDefault="004D12AC" w:rsidP="00F46E24">
      <w:pPr>
        <w:pStyle w:val="Quote"/>
        <w:rPr>
          <w:i w:val="0"/>
          <w:iCs w:val="0"/>
        </w:rPr>
      </w:pPr>
      <w:bookmarkStart w:id="98" w:name="_Toc37050625"/>
      <w:r>
        <w:rPr>
          <w:rStyle w:val="Emphasis"/>
        </w:rPr>
        <w:t>Figure 17</w:t>
      </w:r>
      <w:r w:rsidR="00F46E24" w:rsidRPr="00F94201">
        <w:rPr>
          <w:rStyle w:val="Emphasis"/>
        </w:rPr>
        <w:t xml:space="preserve">: </w:t>
      </w:r>
      <w:r w:rsidR="00F46E24">
        <w:rPr>
          <w:rStyle w:val="Emphasis"/>
        </w:rPr>
        <w:t>Integrated Body and Safety Model in Simulink</w:t>
      </w:r>
      <w:bookmarkEnd w:id="98"/>
    </w:p>
    <w:p w14:paraId="169D3527" w14:textId="4F5D8B74" w:rsidR="00D85D73" w:rsidRDefault="00696D84" w:rsidP="00663E67">
      <w:r w:rsidRPr="00696D84">
        <w:rPr>
          <w:noProof/>
        </w:rPr>
        <w:lastRenderedPageBreak/>
        <w:drawing>
          <wp:inline distT="0" distB="0" distL="0" distR="0" wp14:anchorId="5C0CC7D0" wp14:editId="7D76F171">
            <wp:extent cx="5918200" cy="3427529"/>
            <wp:effectExtent l="190500" t="190500" r="196850" b="192405"/>
            <wp:docPr id="28" name="Picture 28" descr="D:\KPIT\ML4_Final\final_integration_html_files\image-009-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PIT\ML4_Final\final_integration_html_files\image-009-s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5493" cy="3431753"/>
                    </a:xfrm>
                    <a:prstGeom prst="rect">
                      <a:avLst/>
                    </a:prstGeom>
                    <a:ln>
                      <a:noFill/>
                    </a:ln>
                    <a:effectLst>
                      <a:outerShdw blurRad="190500" algn="tl" rotWithShape="0">
                        <a:srgbClr val="000000">
                          <a:alpha val="70000"/>
                        </a:srgbClr>
                      </a:outerShdw>
                    </a:effectLst>
                  </pic:spPr>
                </pic:pic>
              </a:graphicData>
            </a:graphic>
          </wp:inline>
        </w:drawing>
      </w:r>
    </w:p>
    <w:p w14:paraId="52BBAF37" w14:textId="77777777" w:rsidR="00696D84" w:rsidRDefault="00696D84" w:rsidP="00663E67"/>
    <w:p w14:paraId="529D46EF" w14:textId="28927979" w:rsidR="00696D84" w:rsidRPr="00957BB2" w:rsidRDefault="004D12AC" w:rsidP="00696D84">
      <w:pPr>
        <w:pStyle w:val="Quote"/>
        <w:rPr>
          <w:i w:val="0"/>
          <w:iCs w:val="0"/>
        </w:rPr>
      </w:pPr>
      <w:bookmarkStart w:id="99" w:name="_Toc37050626"/>
      <w:r>
        <w:rPr>
          <w:rStyle w:val="Emphasis"/>
        </w:rPr>
        <w:t>Figure 18</w:t>
      </w:r>
      <w:r w:rsidR="00696D84" w:rsidRPr="00F94201">
        <w:rPr>
          <w:rStyle w:val="Emphasis"/>
        </w:rPr>
        <w:t xml:space="preserve">: </w:t>
      </w:r>
      <w:r w:rsidR="00680986">
        <w:rPr>
          <w:rStyle w:val="Emphasis"/>
        </w:rPr>
        <w:t>Main System Block</w:t>
      </w:r>
      <w:bookmarkEnd w:id="99"/>
    </w:p>
    <w:p w14:paraId="280CD9D5" w14:textId="49030F3F" w:rsidR="00D85D73" w:rsidRDefault="00D85D73" w:rsidP="00696D84"/>
    <w:p w14:paraId="156CB88F" w14:textId="3861263B" w:rsidR="00696D84" w:rsidRDefault="00696D84" w:rsidP="00696D84">
      <w:r w:rsidRPr="00696D84">
        <w:rPr>
          <w:noProof/>
        </w:rPr>
        <w:drawing>
          <wp:inline distT="0" distB="0" distL="0" distR="0" wp14:anchorId="008A7985" wp14:editId="3F6D5DF6">
            <wp:extent cx="5905500" cy="2314318"/>
            <wp:effectExtent l="190500" t="190500" r="190500" b="181610"/>
            <wp:docPr id="31" name="Picture 31" descr="D:\KPIT\ML4_Final\final_integration_html_files\image-012-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PIT\ML4_Final\final_integration_html_files\image-012-s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3740" cy="2321466"/>
                    </a:xfrm>
                    <a:prstGeom prst="rect">
                      <a:avLst/>
                    </a:prstGeom>
                    <a:ln>
                      <a:noFill/>
                    </a:ln>
                    <a:effectLst>
                      <a:outerShdw blurRad="190500" algn="tl" rotWithShape="0">
                        <a:srgbClr val="000000">
                          <a:alpha val="70000"/>
                        </a:srgbClr>
                      </a:outerShdw>
                    </a:effectLst>
                  </pic:spPr>
                </pic:pic>
              </a:graphicData>
            </a:graphic>
          </wp:inline>
        </w:drawing>
      </w:r>
    </w:p>
    <w:p w14:paraId="7C525430" w14:textId="3118FFD5" w:rsidR="00696D84" w:rsidRPr="00957BB2" w:rsidRDefault="004D12AC" w:rsidP="00696D84">
      <w:pPr>
        <w:pStyle w:val="Quote"/>
        <w:rPr>
          <w:i w:val="0"/>
          <w:iCs w:val="0"/>
        </w:rPr>
      </w:pPr>
      <w:bookmarkStart w:id="100" w:name="_Toc37050627"/>
      <w:r>
        <w:rPr>
          <w:rStyle w:val="Emphasis"/>
        </w:rPr>
        <w:t>Figure 19</w:t>
      </w:r>
      <w:r w:rsidR="00696D84" w:rsidRPr="00F94201">
        <w:rPr>
          <w:rStyle w:val="Emphasis"/>
        </w:rPr>
        <w:t xml:space="preserve">: </w:t>
      </w:r>
      <w:r w:rsidR="00680986">
        <w:rPr>
          <w:rStyle w:val="Emphasis"/>
        </w:rPr>
        <w:t>Subsystem block and other feature enabled block</w:t>
      </w:r>
      <w:bookmarkEnd w:id="100"/>
    </w:p>
    <w:p w14:paraId="075AE01C" w14:textId="77777777" w:rsidR="00EB4EE2" w:rsidRDefault="00EB4EE2" w:rsidP="00EB4EE2">
      <w:pPr>
        <w:pStyle w:val="Subtitle"/>
        <w:rPr>
          <w:sz w:val="36"/>
          <w:szCs w:val="36"/>
        </w:rPr>
      </w:pPr>
    </w:p>
    <w:p w14:paraId="65843E16" w14:textId="77777777" w:rsidR="00EB4EE2" w:rsidRDefault="00EB4EE2" w:rsidP="00EB4EE2">
      <w:pPr>
        <w:pStyle w:val="Subtitle"/>
        <w:rPr>
          <w:sz w:val="36"/>
          <w:szCs w:val="36"/>
        </w:rPr>
      </w:pPr>
    </w:p>
    <w:p w14:paraId="2AA71FF7" w14:textId="77777777" w:rsidR="00EB4EE2" w:rsidRDefault="00EB4EE2" w:rsidP="00EB4EE2">
      <w:pPr>
        <w:pStyle w:val="Subtitle"/>
        <w:rPr>
          <w:sz w:val="36"/>
          <w:szCs w:val="36"/>
        </w:rPr>
      </w:pPr>
    </w:p>
    <w:p w14:paraId="02047550" w14:textId="12ED0A0C" w:rsidR="00696D84" w:rsidRDefault="00EB4EE2" w:rsidP="00EB4EE2">
      <w:pPr>
        <w:pStyle w:val="Subtitle"/>
        <w:rPr>
          <w:sz w:val="36"/>
          <w:szCs w:val="36"/>
        </w:rPr>
      </w:pPr>
      <w:r>
        <w:rPr>
          <w:sz w:val="36"/>
          <w:szCs w:val="36"/>
        </w:rPr>
        <w:lastRenderedPageBreak/>
        <w:t>REQUIREMENT LINKING USING EDITOR</w:t>
      </w:r>
    </w:p>
    <w:p w14:paraId="0528AE8B" w14:textId="6D72D7AE" w:rsidR="00EB4EE2" w:rsidRDefault="00EB4EE2" w:rsidP="00EB4EE2">
      <w:pPr>
        <w:pStyle w:val="Subtitle"/>
        <w:rPr>
          <w:sz w:val="36"/>
          <w:szCs w:val="36"/>
        </w:rPr>
      </w:pPr>
      <w:r w:rsidRPr="00EB4EE2">
        <w:rPr>
          <w:noProof/>
          <w:sz w:val="36"/>
          <w:szCs w:val="36"/>
        </w:rPr>
        <w:drawing>
          <wp:inline distT="0" distB="0" distL="0" distR="0" wp14:anchorId="4172DAE4" wp14:editId="28A400B3">
            <wp:extent cx="5969000" cy="3202120"/>
            <wp:effectExtent l="190500" t="190500" r="184150" b="189230"/>
            <wp:docPr id="54" name="Picture 54" descr="D:\KPIT\ML4_Final\REQ_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PIT\ML4_Final\REQ_EDITO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5941" cy="3205844"/>
                    </a:xfrm>
                    <a:prstGeom prst="rect">
                      <a:avLst/>
                    </a:prstGeom>
                    <a:ln>
                      <a:noFill/>
                    </a:ln>
                    <a:effectLst>
                      <a:outerShdw blurRad="190500" algn="tl" rotWithShape="0">
                        <a:srgbClr val="000000">
                          <a:alpha val="70000"/>
                        </a:srgbClr>
                      </a:outerShdw>
                    </a:effectLst>
                  </pic:spPr>
                </pic:pic>
              </a:graphicData>
            </a:graphic>
          </wp:inline>
        </w:drawing>
      </w:r>
    </w:p>
    <w:p w14:paraId="177E4255" w14:textId="4DF8855B" w:rsidR="00696D84" w:rsidRPr="00EB4EE2" w:rsidRDefault="004D12AC" w:rsidP="00EB4EE2">
      <w:pPr>
        <w:pStyle w:val="Quote"/>
        <w:rPr>
          <w:i w:val="0"/>
          <w:iCs w:val="0"/>
        </w:rPr>
      </w:pPr>
      <w:bookmarkStart w:id="101" w:name="_Toc37050628"/>
      <w:r>
        <w:rPr>
          <w:rStyle w:val="Emphasis"/>
        </w:rPr>
        <w:t>Figure 20</w:t>
      </w:r>
      <w:r w:rsidR="00EB4EE2" w:rsidRPr="00F94201">
        <w:rPr>
          <w:rStyle w:val="Emphasis"/>
        </w:rPr>
        <w:t xml:space="preserve">: </w:t>
      </w:r>
      <w:r w:rsidR="00EB4EE2">
        <w:rPr>
          <w:rStyle w:val="Emphasis"/>
        </w:rPr>
        <w:t xml:space="preserve">Integrated Body and Safety </w:t>
      </w:r>
      <w:r w:rsidR="00680986">
        <w:rPr>
          <w:rStyle w:val="Emphasis"/>
        </w:rPr>
        <w:t>Requirement Linking</w:t>
      </w:r>
      <w:bookmarkEnd w:id="101"/>
    </w:p>
    <w:p w14:paraId="6F29A29D" w14:textId="77777777" w:rsidR="00FC6A66" w:rsidRDefault="00FC6A66" w:rsidP="00D85D73">
      <w:pPr>
        <w:pStyle w:val="Title"/>
        <w:rPr>
          <w:sz w:val="36"/>
        </w:rPr>
      </w:pPr>
    </w:p>
    <w:p w14:paraId="100D90DB" w14:textId="52284D48" w:rsidR="00D85D73" w:rsidRDefault="00D85D73" w:rsidP="00D85D73">
      <w:pPr>
        <w:pStyle w:val="Title"/>
        <w:rPr>
          <w:sz w:val="36"/>
        </w:rPr>
      </w:pPr>
      <w:r w:rsidRPr="00DC0365">
        <w:rPr>
          <w:sz w:val="36"/>
        </w:rPr>
        <w:t xml:space="preserve">INTEGRATED SIGNAL </w:t>
      </w:r>
      <w:r w:rsidR="00FE2D50" w:rsidRPr="00DC0365">
        <w:rPr>
          <w:sz w:val="36"/>
        </w:rPr>
        <w:t>BUILDER</w:t>
      </w:r>
    </w:p>
    <w:p w14:paraId="30DBDB0C" w14:textId="72101BC7" w:rsidR="00DC0365" w:rsidRPr="00DC0365" w:rsidRDefault="00DC0365" w:rsidP="00D85D73">
      <w:pPr>
        <w:pStyle w:val="Title"/>
        <w:rPr>
          <w:rStyle w:val="Strong"/>
          <w:sz w:val="28"/>
          <w:szCs w:val="28"/>
        </w:rPr>
      </w:pPr>
      <w:r>
        <w:rPr>
          <w:rStyle w:val="Strong"/>
          <w:sz w:val="28"/>
          <w:szCs w:val="28"/>
        </w:rPr>
        <w:t>Signal builder for the main block system</w:t>
      </w:r>
    </w:p>
    <w:p w14:paraId="797101E9" w14:textId="5F256ED8" w:rsidR="00DC0365" w:rsidRDefault="00DC0365" w:rsidP="00DC0365">
      <w:r w:rsidRPr="00DC0365">
        <w:rPr>
          <w:noProof/>
        </w:rPr>
        <w:drawing>
          <wp:inline distT="0" distB="0" distL="0" distR="0" wp14:anchorId="51DFD54F" wp14:editId="37D8D98B">
            <wp:extent cx="5894705" cy="2857500"/>
            <wp:effectExtent l="190500" t="190500" r="182245" b="190500"/>
            <wp:docPr id="37" name="Picture 37" descr="D:\KPIT\ML4_Final\main_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PIT\ML4_Final\main_sb.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220" b="4417"/>
                    <a:stretch/>
                  </pic:blipFill>
                  <pic:spPr bwMode="auto">
                    <a:xfrm>
                      <a:off x="0" y="0"/>
                      <a:ext cx="5894705" cy="2857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7B1F025" w14:textId="6B1E209A" w:rsidR="00DC0365" w:rsidRDefault="00680986" w:rsidP="00DC0365">
      <w:pPr>
        <w:pStyle w:val="Quote"/>
        <w:rPr>
          <w:rStyle w:val="Emphasis"/>
        </w:rPr>
      </w:pPr>
      <w:bookmarkStart w:id="102" w:name="_Toc37050629"/>
      <w:r>
        <w:rPr>
          <w:rStyle w:val="Emphasis"/>
        </w:rPr>
        <w:t>Figure 21</w:t>
      </w:r>
      <w:r w:rsidR="00DC0365" w:rsidRPr="00F94201">
        <w:rPr>
          <w:rStyle w:val="Emphasis"/>
        </w:rPr>
        <w:t xml:space="preserve">: </w:t>
      </w:r>
      <w:r>
        <w:rPr>
          <w:rStyle w:val="Emphasis"/>
        </w:rPr>
        <w:t>Main Block Signal Builder inputs</w:t>
      </w:r>
      <w:bookmarkEnd w:id="102"/>
    </w:p>
    <w:p w14:paraId="48521863" w14:textId="77777777" w:rsidR="00DC0365" w:rsidRPr="00DC0365" w:rsidRDefault="00DC0365" w:rsidP="00DC0365"/>
    <w:p w14:paraId="071BB40E" w14:textId="27F18BA5" w:rsidR="00DC0365" w:rsidRPr="00DC0365" w:rsidRDefault="00DC0365" w:rsidP="00DC0365">
      <w:pPr>
        <w:rPr>
          <w:rStyle w:val="Strong"/>
          <w:b w:val="0"/>
        </w:rPr>
      </w:pPr>
      <w:r>
        <w:rPr>
          <w:rStyle w:val="Strong"/>
          <w:b w:val="0"/>
        </w:rPr>
        <w:t>SIGNAL BUILDER FOR THE ENABLED SYSTEM</w:t>
      </w:r>
    </w:p>
    <w:p w14:paraId="3C73D2F2" w14:textId="4400FB15" w:rsidR="00040859" w:rsidRDefault="00DC0365" w:rsidP="00040859">
      <w:r w:rsidRPr="00DC0365">
        <w:rPr>
          <w:noProof/>
        </w:rPr>
        <w:drawing>
          <wp:inline distT="0" distB="0" distL="0" distR="0" wp14:anchorId="6E82CDD7" wp14:editId="297D986D">
            <wp:extent cx="5918446" cy="3175000"/>
            <wp:effectExtent l="190500" t="190500" r="196850" b="196850"/>
            <wp:docPr id="40" name="Picture 40" descr="D:\KPIT\ML4_Final\enable_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PIT\ML4_Final\enable_sb.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1565" cy="3176673"/>
                    </a:xfrm>
                    <a:prstGeom prst="rect">
                      <a:avLst/>
                    </a:prstGeom>
                    <a:ln>
                      <a:noFill/>
                    </a:ln>
                    <a:effectLst>
                      <a:outerShdw blurRad="190500" algn="tl" rotWithShape="0">
                        <a:srgbClr val="000000">
                          <a:alpha val="70000"/>
                        </a:srgbClr>
                      </a:outerShdw>
                    </a:effectLst>
                  </pic:spPr>
                </pic:pic>
              </a:graphicData>
            </a:graphic>
          </wp:inline>
        </w:drawing>
      </w:r>
    </w:p>
    <w:p w14:paraId="74AD3DE6" w14:textId="51DBA8EC" w:rsidR="00DC0365" w:rsidRPr="00DC0365" w:rsidRDefault="00680986" w:rsidP="00DC0365">
      <w:pPr>
        <w:pStyle w:val="Quote"/>
        <w:rPr>
          <w:i w:val="0"/>
          <w:iCs w:val="0"/>
        </w:rPr>
      </w:pPr>
      <w:bookmarkStart w:id="103" w:name="_Toc37050630"/>
      <w:r>
        <w:rPr>
          <w:rStyle w:val="Emphasis"/>
        </w:rPr>
        <w:t>Figure 22</w:t>
      </w:r>
      <w:r w:rsidR="00DC0365" w:rsidRPr="00F94201">
        <w:rPr>
          <w:rStyle w:val="Emphasis"/>
        </w:rPr>
        <w:t xml:space="preserve">: </w:t>
      </w:r>
      <w:r>
        <w:rPr>
          <w:rStyle w:val="Emphasis"/>
        </w:rPr>
        <w:t>Signal Builder inputs for Enabled system</w:t>
      </w:r>
      <w:bookmarkEnd w:id="103"/>
    </w:p>
    <w:p w14:paraId="3383CF19" w14:textId="77777777" w:rsidR="00EB4EE2" w:rsidRDefault="00EB4EE2" w:rsidP="00FE2D50">
      <w:pPr>
        <w:pStyle w:val="Title"/>
        <w:rPr>
          <w:sz w:val="36"/>
        </w:rPr>
      </w:pPr>
    </w:p>
    <w:p w14:paraId="5ADBB314" w14:textId="17A1C15D" w:rsidR="00FE2D50" w:rsidRPr="00DC0365" w:rsidRDefault="00FE2D50" w:rsidP="00FE2D50">
      <w:pPr>
        <w:pStyle w:val="Title"/>
        <w:rPr>
          <w:sz w:val="36"/>
        </w:rPr>
      </w:pPr>
      <w:r w:rsidRPr="00DC0365">
        <w:rPr>
          <w:sz w:val="36"/>
        </w:rPr>
        <w:t>I</w:t>
      </w:r>
      <w:r w:rsidR="00DC0365">
        <w:rPr>
          <w:sz w:val="36"/>
        </w:rPr>
        <w:t>NTEGRATED OUTPUT on</w:t>
      </w:r>
      <w:r w:rsidRPr="00DC0365">
        <w:rPr>
          <w:sz w:val="36"/>
        </w:rPr>
        <w:t xml:space="preserve"> SCOPE</w:t>
      </w:r>
    </w:p>
    <w:p w14:paraId="6376DC16" w14:textId="66FABCDC" w:rsidR="00A15622" w:rsidRDefault="00696D84" w:rsidP="00040859">
      <w:r w:rsidRPr="00696D84">
        <w:rPr>
          <w:noProof/>
        </w:rPr>
        <w:drawing>
          <wp:inline distT="0" distB="0" distL="0" distR="0" wp14:anchorId="33DEF5AB" wp14:editId="1E1EB11E">
            <wp:extent cx="5927603" cy="2794000"/>
            <wp:effectExtent l="190500" t="190500" r="187960" b="196850"/>
            <wp:docPr id="36" name="Picture 36" descr="D:\KPIT\ML4_Final\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PIT\ML4_Final\Outpu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306" cy="2797159"/>
                    </a:xfrm>
                    <a:prstGeom prst="rect">
                      <a:avLst/>
                    </a:prstGeom>
                    <a:ln>
                      <a:noFill/>
                    </a:ln>
                    <a:effectLst>
                      <a:outerShdw blurRad="190500" algn="tl" rotWithShape="0">
                        <a:srgbClr val="000000">
                          <a:alpha val="70000"/>
                        </a:srgbClr>
                      </a:outerShdw>
                    </a:effectLst>
                  </pic:spPr>
                </pic:pic>
              </a:graphicData>
            </a:graphic>
          </wp:inline>
        </w:drawing>
      </w:r>
    </w:p>
    <w:p w14:paraId="41455BE3" w14:textId="42789E32" w:rsidR="00696D84" w:rsidRDefault="00680986" w:rsidP="00696D84">
      <w:pPr>
        <w:pStyle w:val="Quote"/>
        <w:rPr>
          <w:rStyle w:val="Emphasis"/>
        </w:rPr>
      </w:pPr>
      <w:bookmarkStart w:id="104" w:name="_Toc37050631"/>
      <w:r>
        <w:rPr>
          <w:rStyle w:val="Emphasis"/>
        </w:rPr>
        <w:t>Figure 23</w:t>
      </w:r>
      <w:r w:rsidR="00696D84" w:rsidRPr="00F94201">
        <w:rPr>
          <w:rStyle w:val="Emphasis"/>
        </w:rPr>
        <w:t xml:space="preserve">: </w:t>
      </w:r>
      <w:r w:rsidR="00696D84">
        <w:rPr>
          <w:rStyle w:val="Emphasis"/>
        </w:rPr>
        <w:t xml:space="preserve">Integrated </w:t>
      </w:r>
      <w:r>
        <w:rPr>
          <w:rStyle w:val="Emphasis"/>
        </w:rPr>
        <w:t>Output of All systems on scope</w:t>
      </w:r>
      <w:bookmarkEnd w:id="104"/>
    </w:p>
    <w:p w14:paraId="51CEE037" w14:textId="77777777" w:rsidR="0078754B" w:rsidRPr="0078754B" w:rsidRDefault="0078754B" w:rsidP="0078754B"/>
    <w:p w14:paraId="3728A784" w14:textId="2F70AB48" w:rsidR="004F4A8D" w:rsidRDefault="004F4A8D" w:rsidP="0078754B">
      <w:pPr>
        <w:pStyle w:val="Heading2"/>
      </w:pPr>
      <w:bookmarkStart w:id="105" w:name="_Toc37050595"/>
      <w:r>
        <w:lastRenderedPageBreak/>
        <w:t>DEBUG</w:t>
      </w:r>
      <w:bookmarkEnd w:id="105"/>
      <w:r w:rsidR="000B55C2">
        <w:t>GING</w:t>
      </w:r>
    </w:p>
    <w:p w14:paraId="1CC8B4D6" w14:textId="3FBE40DD" w:rsidR="004F4A8D" w:rsidRDefault="004F4A8D" w:rsidP="004F4A8D">
      <w:pPr>
        <w:pStyle w:val="Subtitle"/>
        <w:rPr>
          <w:b w:val="0"/>
          <w:sz w:val="36"/>
          <w:szCs w:val="36"/>
        </w:rPr>
      </w:pPr>
      <w:r>
        <w:rPr>
          <w:b w:val="0"/>
          <w:sz w:val="36"/>
          <w:szCs w:val="36"/>
        </w:rPr>
        <w:t>DATA INSPECTOR</w:t>
      </w:r>
    </w:p>
    <w:p w14:paraId="00CB47A3" w14:textId="08887B11" w:rsidR="004F4A8D" w:rsidRPr="004F4A8D" w:rsidRDefault="004F4A8D" w:rsidP="004F4A8D">
      <w:pPr>
        <w:rPr>
          <w:b/>
        </w:rPr>
      </w:pPr>
      <w:r w:rsidRPr="004F4A8D">
        <w:rPr>
          <w:b/>
        </w:rPr>
        <w:t>Initial comparison gave no signals to be in tolerance level</w:t>
      </w:r>
    </w:p>
    <w:p w14:paraId="67E6652A" w14:textId="2966D80B" w:rsidR="004F4A8D" w:rsidRDefault="004F4A8D" w:rsidP="004F4A8D">
      <w:r w:rsidRPr="004F4A8D">
        <w:rPr>
          <w:noProof/>
        </w:rPr>
        <w:drawing>
          <wp:inline distT="0" distB="0" distL="0" distR="0" wp14:anchorId="0CED1072" wp14:editId="74FAF772">
            <wp:extent cx="5803900" cy="3113551"/>
            <wp:effectExtent l="190500" t="190500" r="196850" b="182245"/>
            <wp:docPr id="56" name="Picture 56" descr="D:\KPIT\ML4_Final\INSPECTOR_WITH_0_T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PIT\ML4_Final\INSPECTOR_WITH_0_TOL.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9034" cy="3116305"/>
                    </a:xfrm>
                    <a:prstGeom prst="rect">
                      <a:avLst/>
                    </a:prstGeom>
                    <a:ln>
                      <a:noFill/>
                    </a:ln>
                    <a:effectLst>
                      <a:outerShdw blurRad="190500" algn="tl" rotWithShape="0">
                        <a:srgbClr val="000000">
                          <a:alpha val="70000"/>
                        </a:srgbClr>
                      </a:outerShdw>
                    </a:effectLst>
                  </pic:spPr>
                </pic:pic>
              </a:graphicData>
            </a:graphic>
          </wp:inline>
        </w:drawing>
      </w:r>
    </w:p>
    <w:p w14:paraId="52B52873" w14:textId="6518165B" w:rsidR="004F4A8D" w:rsidRDefault="00680986" w:rsidP="004F4A8D">
      <w:pPr>
        <w:pStyle w:val="Quote"/>
        <w:rPr>
          <w:rStyle w:val="Emphasis"/>
        </w:rPr>
      </w:pPr>
      <w:bookmarkStart w:id="106" w:name="_Toc37050632"/>
      <w:r>
        <w:rPr>
          <w:rStyle w:val="Emphasis"/>
        </w:rPr>
        <w:t>Figure 24</w:t>
      </w:r>
      <w:r w:rsidR="004F4A8D" w:rsidRPr="00F94201">
        <w:rPr>
          <w:rStyle w:val="Emphasis"/>
        </w:rPr>
        <w:t xml:space="preserve">: </w:t>
      </w:r>
      <w:r w:rsidR="004F4A8D">
        <w:rPr>
          <w:rStyle w:val="Emphasis"/>
        </w:rPr>
        <w:t xml:space="preserve">Integrated </w:t>
      </w:r>
      <w:r>
        <w:rPr>
          <w:rStyle w:val="Emphasis"/>
        </w:rPr>
        <w:t>Data inspector comparison</w:t>
      </w:r>
      <w:bookmarkEnd w:id="106"/>
    </w:p>
    <w:p w14:paraId="697AE374" w14:textId="334A0414" w:rsidR="004F4A8D" w:rsidRDefault="004F4A8D" w:rsidP="004F4A8D">
      <w:pPr>
        <w:rPr>
          <w:b/>
        </w:rPr>
      </w:pPr>
      <w:r w:rsidRPr="004F4A8D">
        <w:rPr>
          <w:b/>
        </w:rPr>
        <w:t>When comparing signals using Global Abs Tolerance at 10</w:t>
      </w:r>
    </w:p>
    <w:p w14:paraId="398B43F7" w14:textId="06DC4C0D" w:rsidR="004F4A8D" w:rsidRDefault="004F4A8D" w:rsidP="004F4A8D">
      <w:pPr>
        <w:rPr>
          <w:b/>
        </w:rPr>
      </w:pPr>
      <w:r w:rsidRPr="004F4A8D">
        <w:rPr>
          <w:b/>
          <w:noProof/>
        </w:rPr>
        <w:drawing>
          <wp:inline distT="0" distB="0" distL="0" distR="0" wp14:anchorId="6C49F6D3" wp14:editId="38D752E8">
            <wp:extent cx="5917262" cy="3072765"/>
            <wp:effectExtent l="190500" t="190500" r="198120" b="184785"/>
            <wp:docPr id="57" name="Picture 57" descr="D:\KPIT\ML4_Final\TOL_AT_10_TENSIONER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PIT\ML4_Final\TOL_AT_10_TENSIONER_ERROR.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200"/>
                    <a:stretch/>
                  </pic:blipFill>
                  <pic:spPr bwMode="auto">
                    <a:xfrm>
                      <a:off x="0" y="0"/>
                      <a:ext cx="5924761" cy="3076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9C1FD1" w14:textId="1213B891" w:rsidR="004F4A8D" w:rsidRDefault="00680986" w:rsidP="004F4A8D">
      <w:pPr>
        <w:pStyle w:val="Quote"/>
        <w:rPr>
          <w:rStyle w:val="Emphasis"/>
        </w:rPr>
      </w:pPr>
      <w:bookmarkStart w:id="107" w:name="_Toc37050633"/>
      <w:r>
        <w:rPr>
          <w:rStyle w:val="Emphasis"/>
        </w:rPr>
        <w:t>Figure 25</w:t>
      </w:r>
      <w:r w:rsidR="004F4A8D" w:rsidRPr="00F94201">
        <w:rPr>
          <w:rStyle w:val="Emphasis"/>
        </w:rPr>
        <w:t xml:space="preserve">: </w:t>
      </w:r>
      <w:r>
        <w:rPr>
          <w:rStyle w:val="Emphasis"/>
        </w:rPr>
        <w:t>Comparison of runs with Global Abs Tolerance at 10</w:t>
      </w:r>
      <w:bookmarkEnd w:id="107"/>
    </w:p>
    <w:p w14:paraId="4C5E45A5" w14:textId="3E20ECB3" w:rsidR="004F4A8D" w:rsidRDefault="004F4A8D" w:rsidP="004F4A8D">
      <w:pPr>
        <w:pStyle w:val="ListParagraph"/>
        <w:numPr>
          <w:ilvl w:val="0"/>
          <w:numId w:val="25"/>
        </w:numPr>
      </w:pPr>
      <w:r>
        <w:lastRenderedPageBreak/>
        <w:t>Signals for the Buzzer and Tensioner values were not within tolerance</w:t>
      </w:r>
    </w:p>
    <w:p w14:paraId="10255982" w14:textId="6C21B176" w:rsidR="004F4A8D" w:rsidRDefault="00FC6A66" w:rsidP="004F4A8D">
      <w:pPr>
        <w:rPr>
          <w:b/>
        </w:rPr>
      </w:pPr>
      <w:r>
        <w:rPr>
          <w:b/>
        </w:rPr>
        <w:t>Again comparing signals using Global Abs Tolerance at 10 and Global Rel Tolerance at 2</w:t>
      </w:r>
    </w:p>
    <w:p w14:paraId="63A1F9AC" w14:textId="347A71CA" w:rsidR="00FC6A66" w:rsidRDefault="009243D9" w:rsidP="004F4A8D">
      <w:pPr>
        <w:rPr>
          <w:b/>
        </w:rPr>
      </w:pPr>
      <w:r w:rsidRPr="009243D9">
        <w:rPr>
          <w:b/>
          <w:noProof/>
        </w:rPr>
        <w:drawing>
          <wp:inline distT="0" distB="0" distL="0" distR="0" wp14:anchorId="68973AFF" wp14:editId="2BA0EEE5">
            <wp:extent cx="5918446" cy="3175000"/>
            <wp:effectExtent l="190500" t="190500" r="196850" b="196850"/>
            <wp:docPr id="59" name="Picture 59" descr="D:\KPIT\ML4_Final\TOL_AT_10_TENSIONER_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PIT\ML4_Final\TOL_AT_10_TENSIONER_CORRECTIO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148" cy="3177523"/>
                    </a:xfrm>
                    <a:prstGeom prst="rect">
                      <a:avLst/>
                    </a:prstGeom>
                    <a:ln>
                      <a:noFill/>
                    </a:ln>
                    <a:effectLst>
                      <a:outerShdw blurRad="190500" algn="tl" rotWithShape="0">
                        <a:srgbClr val="000000">
                          <a:alpha val="70000"/>
                        </a:srgbClr>
                      </a:outerShdw>
                    </a:effectLst>
                  </pic:spPr>
                </pic:pic>
              </a:graphicData>
            </a:graphic>
          </wp:inline>
        </w:drawing>
      </w:r>
    </w:p>
    <w:p w14:paraId="76F5ACA4" w14:textId="3D3FF125" w:rsidR="00FC6A66" w:rsidRDefault="00680986" w:rsidP="00FC6A66">
      <w:pPr>
        <w:pStyle w:val="Quote"/>
        <w:rPr>
          <w:rStyle w:val="Emphasis"/>
        </w:rPr>
      </w:pPr>
      <w:bookmarkStart w:id="108" w:name="_Toc37050634"/>
      <w:r>
        <w:rPr>
          <w:rStyle w:val="Emphasis"/>
        </w:rPr>
        <w:t>Figure 26</w:t>
      </w:r>
      <w:r w:rsidR="00FC6A66" w:rsidRPr="00F94201">
        <w:rPr>
          <w:rStyle w:val="Emphasis"/>
        </w:rPr>
        <w:t xml:space="preserve">: </w:t>
      </w:r>
      <w:r>
        <w:rPr>
          <w:rStyle w:val="Emphasis"/>
        </w:rPr>
        <w:t xml:space="preserve">Comparison runs including increase in Abs and Rel </w:t>
      </w:r>
      <w:r w:rsidR="009126B3">
        <w:rPr>
          <w:rStyle w:val="Emphasis"/>
        </w:rPr>
        <w:t>Tolerance</w:t>
      </w:r>
      <w:bookmarkEnd w:id="108"/>
    </w:p>
    <w:p w14:paraId="55BECBE2" w14:textId="12FE6346" w:rsidR="00FC6A66" w:rsidRPr="00FC6A66" w:rsidRDefault="00FC6A66" w:rsidP="00FC6A66">
      <w:pPr>
        <w:pStyle w:val="ListParagraph"/>
        <w:numPr>
          <w:ilvl w:val="0"/>
          <w:numId w:val="25"/>
        </w:numPr>
        <w:rPr>
          <w:b/>
        </w:rPr>
      </w:pPr>
      <w:r>
        <w:t>The Tensioner value was set inside tolerance. However, the buzzer was not executed so it was not inside any tolerance level</w:t>
      </w:r>
    </w:p>
    <w:p w14:paraId="77B78F24" w14:textId="5ED6A1A5" w:rsidR="004F4A8D" w:rsidRDefault="004F4A8D" w:rsidP="004F4A8D"/>
    <w:p w14:paraId="6B042562" w14:textId="77777777" w:rsidR="00680986" w:rsidRPr="004F4A8D" w:rsidRDefault="00680986" w:rsidP="004F4A8D"/>
    <w:p w14:paraId="1FFA2DCD" w14:textId="67A4C50E" w:rsidR="0078754B" w:rsidRDefault="0078754B" w:rsidP="0078754B">
      <w:pPr>
        <w:pStyle w:val="Heading2"/>
      </w:pPr>
      <w:bookmarkStart w:id="109" w:name="_Toc37050596"/>
      <w:r>
        <w:t>TESTING</w:t>
      </w:r>
      <w:r w:rsidR="00DC0365">
        <w:t xml:space="preserve"> USING </w:t>
      </w:r>
      <w:r w:rsidR="00446115">
        <w:t>SIMULINK TEST</w:t>
      </w:r>
      <w:bookmarkEnd w:id="109"/>
    </w:p>
    <w:p w14:paraId="3632B7FA" w14:textId="4FC7295A" w:rsidR="001126E7" w:rsidRPr="00446115" w:rsidRDefault="001126E7" w:rsidP="001126E7">
      <w:pPr>
        <w:pStyle w:val="Subtitle"/>
        <w:rPr>
          <w:b w:val="0"/>
          <w:sz w:val="36"/>
          <w:szCs w:val="36"/>
        </w:rPr>
      </w:pPr>
      <w:r>
        <w:rPr>
          <w:b w:val="0"/>
          <w:sz w:val="36"/>
          <w:szCs w:val="36"/>
        </w:rPr>
        <w:t>TESTING BY TOGGLING THE SIGNAL SCAN SWITCH</w:t>
      </w:r>
    </w:p>
    <w:p w14:paraId="677DDCA1" w14:textId="3AED915F" w:rsidR="001126E7" w:rsidRDefault="001126E7" w:rsidP="001126E7">
      <w:pPr>
        <w:rPr>
          <w:b/>
        </w:rPr>
      </w:pPr>
      <w:r>
        <w:rPr>
          <w:b/>
        </w:rPr>
        <w:t>OUTPUT ON SCOPE</w:t>
      </w:r>
    </w:p>
    <w:p w14:paraId="46EEB530" w14:textId="1843847C" w:rsidR="001126E7" w:rsidRPr="001126E7" w:rsidRDefault="001126E7" w:rsidP="001126E7">
      <w:pPr>
        <w:pStyle w:val="ListParagraph"/>
        <w:numPr>
          <w:ilvl w:val="0"/>
          <w:numId w:val="25"/>
        </w:numPr>
        <w:rPr>
          <w:b/>
        </w:rPr>
      </w:pPr>
      <w:r>
        <w:t>Signal Scan switch acts as the main enabler signal for the whole system</w:t>
      </w:r>
    </w:p>
    <w:p w14:paraId="713E4F07" w14:textId="260B2C64" w:rsidR="001126E7" w:rsidRPr="001126E7" w:rsidRDefault="001126E7" w:rsidP="001126E7">
      <w:pPr>
        <w:pStyle w:val="ListParagraph"/>
        <w:numPr>
          <w:ilvl w:val="0"/>
          <w:numId w:val="25"/>
        </w:numPr>
        <w:rPr>
          <w:b/>
        </w:rPr>
      </w:pPr>
      <w:r>
        <w:t>If there is no user, to detect the signal then no feature will get activated</w:t>
      </w:r>
    </w:p>
    <w:p w14:paraId="52429D46" w14:textId="6B518BDD" w:rsidR="001126E7" w:rsidRDefault="001126E7" w:rsidP="001126E7">
      <w:pPr>
        <w:rPr>
          <w:b/>
        </w:rPr>
      </w:pPr>
      <w:r w:rsidRPr="001126E7">
        <w:rPr>
          <w:b/>
          <w:noProof/>
        </w:rPr>
        <w:lastRenderedPageBreak/>
        <w:drawing>
          <wp:inline distT="0" distB="0" distL="0" distR="0" wp14:anchorId="00DE2215" wp14:editId="379B9F1D">
            <wp:extent cx="5942120" cy="3187700"/>
            <wp:effectExtent l="190500" t="190500" r="192405" b="184150"/>
            <wp:docPr id="60" name="Picture 60" descr="D:\KPIT\ML4_Final\SCAN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PIT\ML4_Final\SCANOF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786" cy="3189667"/>
                    </a:xfrm>
                    <a:prstGeom prst="rect">
                      <a:avLst/>
                    </a:prstGeom>
                    <a:ln>
                      <a:noFill/>
                    </a:ln>
                    <a:effectLst>
                      <a:outerShdw blurRad="190500" algn="tl" rotWithShape="0">
                        <a:srgbClr val="000000">
                          <a:alpha val="70000"/>
                        </a:srgbClr>
                      </a:outerShdw>
                    </a:effectLst>
                  </pic:spPr>
                </pic:pic>
              </a:graphicData>
            </a:graphic>
          </wp:inline>
        </w:drawing>
      </w:r>
    </w:p>
    <w:p w14:paraId="579125C7" w14:textId="61F9E6D5" w:rsidR="001126E7" w:rsidRDefault="009126B3" w:rsidP="001126E7">
      <w:pPr>
        <w:pStyle w:val="Quote"/>
        <w:rPr>
          <w:rStyle w:val="Emphasis"/>
        </w:rPr>
      </w:pPr>
      <w:bookmarkStart w:id="110" w:name="_Toc37050635"/>
      <w:r>
        <w:rPr>
          <w:rStyle w:val="Emphasis"/>
        </w:rPr>
        <w:t>Figure 27</w:t>
      </w:r>
      <w:r w:rsidR="001126E7" w:rsidRPr="00F94201">
        <w:rPr>
          <w:rStyle w:val="Emphasis"/>
        </w:rPr>
        <w:t xml:space="preserve">: </w:t>
      </w:r>
      <w:r>
        <w:rPr>
          <w:rStyle w:val="Emphasis"/>
        </w:rPr>
        <w:t>Toggle of input Signal switch to OFF</w:t>
      </w:r>
      <w:bookmarkEnd w:id="110"/>
    </w:p>
    <w:p w14:paraId="326F7CBF" w14:textId="77777777" w:rsidR="001126E7" w:rsidRPr="001126E7" w:rsidRDefault="001126E7" w:rsidP="001126E7">
      <w:pPr>
        <w:rPr>
          <w:b/>
        </w:rPr>
      </w:pPr>
    </w:p>
    <w:p w14:paraId="16BE4F59" w14:textId="356464DA" w:rsidR="00DC0365" w:rsidRPr="00446115" w:rsidRDefault="00446115" w:rsidP="00446115">
      <w:pPr>
        <w:pStyle w:val="Subtitle"/>
        <w:rPr>
          <w:b w:val="0"/>
          <w:sz w:val="36"/>
          <w:szCs w:val="36"/>
        </w:rPr>
      </w:pPr>
      <w:r>
        <w:rPr>
          <w:b w:val="0"/>
          <w:sz w:val="36"/>
          <w:szCs w:val="36"/>
        </w:rPr>
        <w:t>TESTING USING SIGNAL BUILDER</w:t>
      </w:r>
    </w:p>
    <w:p w14:paraId="3C2C4373" w14:textId="3C9C8567" w:rsidR="00696D84" w:rsidRPr="005A6FC4" w:rsidRDefault="00D40A26" w:rsidP="00040859">
      <w:pPr>
        <w:rPr>
          <w:b/>
        </w:rPr>
      </w:pPr>
      <w:r w:rsidRPr="005A6FC4">
        <w:rPr>
          <w:b/>
        </w:rPr>
        <w:t>SIGNAL INPUT FROM EXCEL FILE</w:t>
      </w:r>
    </w:p>
    <w:p w14:paraId="4EF23B47" w14:textId="44A8192F" w:rsidR="00D40A26" w:rsidRPr="00D40A26" w:rsidRDefault="00D40A26" w:rsidP="00D40A26">
      <w:r w:rsidRPr="00D40A26">
        <w:rPr>
          <w:noProof/>
        </w:rPr>
        <w:drawing>
          <wp:inline distT="0" distB="0" distL="0" distR="0" wp14:anchorId="74263434" wp14:editId="7534A33E">
            <wp:extent cx="5880100" cy="3154429"/>
            <wp:effectExtent l="190500" t="190500" r="196850" b="198755"/>
            <wp:docPr id="44" name="Picture 44" descr="D:\KPIT\ML4_Final\SB_harness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PIT\ML4_Final\SB_harnessSB.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97157" cy="3163579"/>
                    </a:xfrm>
                    <a:prstGeom prst="rect">
                      <a:avLst/>
                    </a:prstGeom>
                    <a:ln>
                      <a:noFill/>
                    </a:ln>
                    <a:effectLst>
                      <a:outerShdw blurRad="190500" algn="tl" rotWithShape="0">
                        <a:srgbClr val="000000">
                          <a:alpha val="70000"/>
                        </a:srgbClr>
                      </a:outerShdw>
                    </a:effectLst>
                  </pic:spPr>
                </pic:pic>
              </a:graphicData>
            </a:graphic>
          </wp:inline>
        </w:drawing>
      </w:r>
    </w:p>
    <w:p w14:paraId="0B6BCF7F" w14:textId="1EA6C73F" w:rsidR="00D40A26" w:rsidRDefault="00D40A26" w:rsidP="00D40A26">
      <w:pPr>
        <w:pStyle w:val="Quote"/>
        <w:rPr>
          <w:rStyle w:val="Emphasis"/>
        </w:rPr>
      </w:pPr>
      <w:bookmarkStart w:id="111" w:name="_Toc37050636"/>
      <w:r>
        <w:rPr>
          <w:rStyle w:val="Emphasis"/>
        </w:rPr>
        <w:t xml:space="preserve">Figure </w:t>
      </w:r>
      <w:r w:rsidR="009126B3">
        <w:rPr>
          <w:rStyle w:val="Emphasis"/>
        </w:rPr>
        <w:t>28</w:t>
      </w:r>
      <w:r w:rsidRPr="00F94201">
        <w:rPr>
          <w:rStyle w:val="Emphasis"/>
        </w:rPr>
        <w:t xml:space="preserve">: </w:t>
      </w:r>
      <w:r w:rsidR="009126B3">
        <w:rPr>
          <w:rStyle w:val="Emphasis"/>
        </w:rPr>
        <w:t>Signal Builder Input from Excel file</w:t>
      </w:r>
      <w:bookmarkEnd w:id="111"/>
    </w:p>
    <w:p w14:paraId="032E79DA" w14:textId="2BA6F5B5" w:rsidR="00D40A26" w:rsidRPr="005A6FC4" w:rsidRDefault="00D40A26" w:rsidP="00D40A26">
      <w:pPr>
        <w:rPr>
          <w:b/>
        </w:rPr>
      </w:pPr>
      <w:r w:rsidRPr="005A6FC4">
        <w:rPr>
          <w:b/>
        </w:rPr>
        <w:lastRenderedPageBreak/>
        <w:t>HARNESS MODEL</w:t>
      </w:r>
    </w:p>
    <w:p w14:paraId="3F2CFC9E" w14:textId="7FFF42D9" w:rsidR="00D40A26" w:rsidRDefault="00D40A26" w:rsidP="00D40A26">
      <w:r w:rsidRPr="00D40A26">
        <w:rPr>
          <w:noProof/>
        </w:rPr>
        <w:drawing>
          <wp:inline distT="0" distB="0" distL="0" distR="0" wp14:anchorId="26223CBF" wp14:editId="2146228D">
            <wp:extent cx="5930265" cy="2997200"/>
            <wp:effectExtent l="190500" t="190500" r="184785" b="184150"/>
            <wp:docPr id="47" name="Picture 47" descr="D:\KPIT\ML4_Final\SB_harness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PIT\ML4_Final\SB_harness_model.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76"/>
                    <a:stretch/>
                  </pic:blipFill>
                  <pic:spPr bwMode="auto">
                    <a:xfrm>
                      <a:off x="0" y="0"/>
                      <a:ext cx="5942858" cy="30035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5348DE" w14:textId="4ACF007B" w:rsidR="00D40A26" w:rsidRDefault="009126B3" w:rsidP="00D40A26">
      <w:pPr>
        <w:pStyle w:val="Quote"/>
        <w:rPr>
          <w:rStyle w:val="Emphasis"/>
        </w:rPr>
      </w:pPr>
      <w:bookmarkStart w:id="112" w:name="_Toc37050637"/>
      <w:r>
        <w:rPr>
          <w:rStyle w:val="Emphasis"/>
        </w:rPr>
        <w:t>Figure 29</w:t>
      </w:r>
      <w:r w:rsidR="00D40A26" w:rsidRPr="00F94201">
        <w:rPr>
          <w:rStyle w:val="Emphasis"/>
        </w:rPr>
        <w:t xml:space="preserve">: </w:t>
      </w:r>
      <w:r>
        <w:rPr>
          <w:rStyle w:val="Emphasis"/>
        </w:rPr>
        <w:t>Signal Builder Harness Model</w:t>
      </w:r>
      <w:bookmarkEnd w:id="112"/>
    </w:p>
    <w:p w14:paraId="7EB46A93" w14:textId="77777777" w:rsidR="00D40A26" w:rsidRDefault="00D40A26" w:rsidP="00D40A26"/>
    <w:p w14:paraId="5B8291F3" w14:textId="7004CCB7" w:rsidR="00D40A26" w:rsidRPr="005A6FC4" w:rsidRDefault="00D40A26" w:rsidP="00D40A26">
      <w:pPr>
        <w:rPr>
          <w:b/>
        </w:rPr>
      </w:pPr>
      <w:r w:rsidRPr="005A6FC4">
        <w:rPr>
          <w:b/>
        </w:rPr>
        <w:t>OUTPUT SIGNAL ON SCOPE</w:t>
      </w:r>
    </w:p>
    <w:p w14:paraId="60FB2231" w14:textId="4B6BA42B" w:rsidR="00D40A26" w:rsidRPr="00D40A26" w:rsidRDefault="00D40A26" w:rsidP="00D40A26">
      <w:r w:rsidRPr="00D40A26">
        <w:rPr>
          <w:noProof/>
        </w:rPr>
        <w:drawing>
          <wp:inline distT="0" distB="0" distL="0" distR="0" wp14:anchorId="37859C54" wp14:editId="4242ED34">
            <wp:extent cx="5908885" cy="3175000"/>
            <wp:effectExtent l="190500" t="190500" r="187325" b="196850"/>
            <wp:docPr id="45" name="Picture 45" descr="D:\KPIT\ML4_Final\SB_harnss_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PIT\ML4_Final\SB_harnss_scop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15166" cy="3178375"/>
                    </a:xfrm>
                    <a:prstGeom prst="rect">
                      <a:avLst/>
                    </a:prstGeom>
                    <a:ln>
                      <a:noFill/>
                    </a:ln>
                    <a:effectLst>
                      <a:outerShdw blurRad="190500" algn="tl" rotWithShape="0">
                        <a:srgbClr val="000000">
                          <a:alpha val="70000"/>
                        </a:srgbClr>
                      </a:outerShdw>
                    </a:effectLst>
                  </pic:spPr>
                </pic:pic>
              </a:graphicData>
            </a:graphic>
          </wp:inline>
        </w:drawing>
      </w:r>
    </w:p>
    <w:p w14:paraId="7B19E8EB" w14:textId="0598FEA1" w:rsidR="00D40A26" w:rsidRDefault="001339BE" w:rsidP="005A6FC4">
      <w:pPr>
        <w:pStyle w:val="Quote"/>
        <w:rPr>
          <w:rStyle w:val="Emphasis"/>
        </w:rPr>
      </w:pPr>
      <w:bookmarkStart w:id="113" w:name="_Toc37050638"/>
      <w:r>
        <w:rPr>
          <w:rStyle w:val="Emphasis"/>
        </w:rPr>
        <w:t>Figure 30: Signal Builder Output</w:t>
      </w:r>
      <w:bookmarkEnd w:id="113"/>
    </w:p>
    <w:p w14:paraId="596D1CE3" w14:textId="77777777" w:rsidR="001339BE" w:rsidRPr="001339BE" w:rsidRDefault="001339BE" w:rsidP="001339BE"/>
    <w:p w14:paraId="0797D05F" w14:textId="0F6C1467" w:rsidR="00EB4EE2" w:rsidRDefault="00EB4EE2" w:rsidP="00EB4EE2">
      <w:pPr>
        <w:rPr>
          <w:b/>
        </w:rPr>
      </w:pPr>
      <w:r>
        <w:rPr>
          <w:b/>
        </w:rPr>
        <w:lastRenderedPageBreak/>
        <w:t>OUTPUT USING OUTPORT TO DATASET</w:t>
      </w:r>
    </w:p>
    <w:p w14:paraId="40577D99" w14:textId="28BA4741" w:rsidR="00EB4EE2" w:rsidRDefault="00EB4EE2" w:rsidP="00EB4EE2">
      <w:pPr>
        <w:rPr>
          <w:b/>
        </w:rPr>
      </w:pPr>
      <w:r w:rsidRPr="00EB4EE2">
        <w:rPr>
          <w:b/>
          <w:noProof/>
        </w:rPr>
        <w:drawing>
          <wp:inline distT="0" distB="0" distL="0" distR="0" wp14:anchorId="23A67C28" wp14:editId="62EA5ECA">
            <wp:extent cx="5969000" cy="3233208"/>
            <wp:effectExtent l="190500" t="190500" r="184150" b="196215"/>
            <wp:docPr id="55" name="Picture 55" descr="D:\KPIT\ML4_Final\SB_harness_ou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PIT\ML4_Final\SB_harness_oupor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7303" cy="3237706"/>
                    </a:xfrm>
                    <a:prstGeom prst="rect">
                      <a:avLst/>
                    </a:prstGeom>
                    <a:ln>
                      <a:noFill/>
                    </a:ln>
                    <a:effectLst>
                      <a:outerShdw blurRad="190500" algn="tl" rotWithShape="0">
                        <a:srgbClr val="000000">
                          <a:alpha val="70000"/>
                        </a:srgbClr>
                      </a:outerShdw>
                    </a:effectLst>
                  </pic:spPr>
                </pic:pic>
              </a:graphicData>
            </a:graphic>
          </wp:inline>
        </w:drawing>
      </w:r>
    </w:p>
    <w:p w14:paraId="5CB34B72" w14:textId="2AE311B4" w:rsidR="00EB4EE2" w:rsidRDefault="001339BE" w:rsidP="00EB4EE2">
      <w:pPr>
        <w:pStyle w:val="Quote"/>
        <w:rPr>
          <w:rStyle w:val="Emphasis"/>
        </w:rPr>
      </w:pPr>
      <w:bookmarkStart w:id="114" w:name="_Toc37050639"/>
      <w:r>
        <w:rPr>
          <w:rStyle w:val="Emphasis"/>
        </w:rPr>
        <w:t>Figure 31</w:t>
      </w:r>
      <w:r w:rsidR="00EB4EE2" w:rsidRPr="00F94201">
        <w:rPr>
          <w:rStyle w:val="Emphasis"/>
        </w:rPr>
        <w:t xml:space="preserve">: </w:t>
      </w:r>
      <w:r>
        <w:rPr>
          <w:rStyle w:val="Emphasis"/>
        </w:rPr>
        <w:t>Output Signal transition in Workspace as dataset</w:t>
      </w:r>
      <w:bookmarkEnd w:id="114"/>
    </w:p>
    <w:p w14:paraId="642AF3F1" w14:textId="77777777" w:rsidR="00D2486F" w:rsidRPr="00D2486F" w:rsidRDefault="00D2486F" w:rsidP="00D2486F"/>
    <w:p w14:paraId="1FA42F19" w14:textId="196A4184" w:rsidR="00594340" w:rsidRDefault="00594340" w:rsidP="005A6FC4">
      <w:pPr>
        <w:pStyle w:val="Subtitle"/>
        <w:rPr>
          <w:b w:val="0"/>
          <w:sz w:val="36"/>
          <w:szCs w:val="36"/>
        </w:rPr>
      </w:pPr>
      <w:r>
        <w:rPr>
          <w:b w:val="0"/>
          <w:sz w:val="36"/>
          <w:szCs w:val="36"/>
        </w:rPr>
        <w:t>TESTING USING CONSTANT INPUTS TO MAIN SYSTEM</w:t>
      </w:r>
    </w:p>
    <w:p w14:paraId="1C601536" w14:textId="250CF3F5" w:rsidR="00594340" w:rsidRDefault="005E3509" w:rsidP="005E3509">
      <w:pPr>
        <w:rPr>
          <w:b/>
        </w:rPr>
      </w:pPr>
      <w:r>
        <w:rPr>
          <w:b/>
        </w:rPr>
        <w:t>HARNESS MODEL</w:t>
      </w:r>
    </w:p>
    <w:p w14:paraId="7CF7B286" w14:textId="7EEF9BBA" w:rsidR="005E3509" w:rsidRDefault="005E3509" w:rsidP="005E3509">
      <w:pPr>
        <w:rPr>
          <w:b/>
        </w:rPr>
      </w:pPr>
      <w:r w:rsidRPr="005E3509">
        <w:rPr>
          <w:b/>
          <w:noProof/>
        </w:rPr>
        <w:drawing>
          <wp:inline distT="0" distB="0" distL="0" distR="0" wp14:anchorId="3D4A8854" wp14:editId="43C0A2FC">
            <wp:extent cx="5870575" cy="2954586"/>
            <wp:effectExtent l="190500" t="190500" r="187325" b="189230"/>
            <wp:docPr id="51" name="Picture 51" descr="D:\KPIT\ML4_Final\const_main_har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PIT\ML4_Final\const_main_harnes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183"/>
                    <a:stretch/>
                  </pic:blipFill>
                  <pic:spPr bwMode="auto">
                    <a:xfrm>
                      <a:off x="0" y="0"/>
                      <a:ext cx="5875170" cy="29568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F6DA8A" w14:textId="5A0CD5D5" w:rsidR="005E3509" w:rsidRPr="005A6FC4" w:rsidRDefault="00D2486F" w:rsidP="005E3509">
      <w:pPr>
        <w:pStyle w:val="Quote"/>
        <w:rPr>
          <w:i w:val="0"/>
          <w:iCs w:val="0"/>
        </w:rPr>
      </w:pPr>
      <w:bookmarkStart w:id="115" w:name="_Toc37050640"/>
      <w:r>
        <w:rPr>
          <w:rStyle w:val="Emphasis"/>
        </w:rPr>
        <w:t>Figure 32</w:t>
      </w:r>
      <w:r w:rsidR="005E3509" w:rsidRPr="00F94201">
        <w:rPr>
          <w:rStyle w:val="Emphasis"/>
        </w:rPr>
        <w:t xml:space="preserve">: </w:t>
      </w:r>
      <w:r>
        <w:rPr>
          <w:rStyle w:val="Emphasis"/>
        </w:rPr>
        <w:t>Constant input to Main System</w:t>
      </w:r>
      <w:bookmarkEnd w:id="115"/>
    </w:p>
    <w:p w14:paraId="28B631F0" w14:textId="77777777" w:rsidR="002474D5" w:rsidRDefault="002474D5" w:rsidP="005E3509">
      <w:pPr>
        <w:rPr>
          <w:b/>
        </w:rPr>
      </w:pPr>
    </w:p>
    <w:p w14:paraId="49363D75" w14:textId="65527DEF" w:rsidR="005E3509" w:rsidRDefault="00EB4EE2" w:rsidP="005E3509">
      <w:pPr>
        <w:rPr>
          <w:b/>
        </w:rPr>
      </w:pPr>
      <w:r>
        <w:rPr>
          <w:b/>
        </w:rPr>
        <w:t>OUTPUT ON SCOPE WHEN INPUT SIGNAL IS 99</w:t>
      </w:r>
    </w:p>
    <w:p w14:paraId="6B74FB3F" w14:textId="298218C1" w:rsidR="00EB4EE2" w:rsidRDefault="00EB4EE2" w:rsidP="005E3509">
      <w:pPr>
        <w:rPr>
          <w:b/>
        </w:rPr>
      </w:pPr>
      <w:r w:rsidRPr="00EB4EE2">
        <w:rPr>
          <w:b/>
          <w:noProof/>
        </w:rPr>
        <w:drawing>
          <wp:inline distT="0" distB="0" distL="0" distR="0" wp14:anchorId="109042AB" wp14:editId="78B7D698">
            <wp:extent cx="5956156" cy="3200400"/>
            <wp:effectExtent l="190500" t="190500" r="197485" b="190500"/>
            <wp:docPr id="52" name="Picture 52" descr="D:\KPIT\ML4_Final\const_harness_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PIT\ML4_Final\const_harness_sc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2018" cy="3203550"/>
                    </a:xfrm>
                    <a:prstGeom prst="rect">
                      <a:avLst/>
                    </a:prstGeom>
                    <a:ln>
                      <a:noFill/>
                    </a:ln>
                    <a:effectLst>
                      <a:outerShdw blurRad="190500" algn="tl" rotWithShape="0">
                        <a:srgbClr val="000000">
                          <a:alpha val="70000"/>
                        </a:srgbClr>
                      </a:outerShdw>
                    </a:effectLst>
                  </pic:spPr>
                </pic:pic>
              </a:graphicData>
            </a:graphic>
          </wp:inline>
        </w:drawing>
      </w:r>
    </w:p>
    <w:p w14:paraId="234361FA" w14:textId="29D16FE5" w:rsidR="00EB4EE2" w:rsidRPr="005A6FC4" w:rsidRDefault="00D2486F" w:rsidP="00EB4EE2">
      <w:pPr>
        <w:pStyle w:val="Quote"/>
        <w:rPr>
          <w:i w:val="0"/>
          <w:iCs w:val="0"/>
        </w:rPr>
      </w:pPr>
      <w:bookmarkStart w:id="116" w:name="_Toc37050641"/>
      <w:r>
        <w:rPr>
          <w:rStyle w:val="Emphasis"/>
        </w:rPr>
        <w:t>Figure 33</w:t>
      </w:r>
      <w:r w:rsidR="00EB4EE2" w:rsidRPr="00F94201">
        <w:rPr>
          <w:rStyle w:val="Emphasis"/>
        </w:rPr>
        <w:t xml:space="preserve">: </w:t>
      </w:r>
      <w:r>
        <w:rPr>
          <w:rStyle w:val="Emphasis"/>
        </w:rPr>
        <w:t>Output signals when input is 99</w:t>
      </w:r>
      <w:bookmarkEnd w:id="116"/>
    </w:p>
    <w:p w14:paraId="5BF6AE64" w14:textId="77777777" w:rsidR="002474D5" w:rsidRDefault="002474D5" w:rsidP="00EB4EE2">
      <w:pPr>
        <w:rPr>
          <w:b/>
        </w:rPr>
      </w:pPr>
    </w:p>
    <w:p w14:paraId="29015249" w14:textId="3CB08BF9" w:rsidR="00EB4EE2" w:rsidRDefault="00EB4EE2" w:rsidP="00EB4EE2">
      <w:pPr>
        <w:rPr>
          <w:b/>
        </w:rPr>
      </w:pPr>
      <w:r>
        <w:rPr>
          <w:b/>
        </w:rPr>
        <w:t>OUTPUT ON SCOPE WHEN INPUT SIGNAL IS 1000</w:t>
      </w:r>
    </w:p>
    <w:p w14:paraId="5EA264C7" w14:textId="50C93ECB" w:rsidR="00EB4EE2" w:rsidRDefault="00EB4EE2" w:rsidP="00EB4EE2">
      <w:pPr>
        <w:rPr>
          <w:b/>
        </w:rPr>
      </w:pPr>
      <w:r w:rsidRPr="00EB4EE2">
        <w:rPr>
          <w:b/>
          <w:noProof/>
        </w:rPr>
        <w:drawing>
          <wp:inline distT="0" distB="0" distL="0" distR="0" wp14:anchorId="2FE5C3D7" wp14:editId="1151C0D5">
            <wp:extent cx="5932520" cy="3187700"/>
            <wp:effectExtent l="190500" t="190500" r="182880" b="184150"/>
            <wp:docPr id="53" name="Picture 53" descr="D:\KPIT\ML4_Final\const_harness_s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PIT\ML4_Final\const_harness_sc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559" cy="3190408"/>
                    </a:xfrm>
                    <a:prstGeom prst="rect">
                      <a:avLst/>
                    </a:prstGeom>
                    <a:ln>
                      <a:noFill/>
                    </a:ln>
                    <a:effectLst>
                      <a:outerShdw blurRad="190500" algn="tl" rotWithShape="0">
                        <a:srgbClr val="000000">
                          <a:alpha val="70000"/>
                        </a:srgbClr>
                      </a:outerShdw>
                    </a:effectLst>
                  </pic:spPr>
                </pic:pic>
              </a:graphicData>
            </a:graphic>
          </wp:inline>
        </w:drawing>
      </w:r>
    </w:p>
    <w:p w14:paraId="2869F4A6" w14:textId="46A5CAB5" w:rsidR="00EB4EE2" w:rsidRPr="005E3509" w:rsidRDefault="00D2486F" w:rsidP="00EB4EE2">
      <w:pPr>
        <w:pStyle w:val="Quote"/>
        <w:rPr>
          <w:b/>
        </w:rPr>
      </w:pPr>
      <w:bookmarkStart w:id="117" w:name="_Toc37050642"/>
      <w:r>
        <w:rPr>
          <w:rStyle w:val="Emphasis"/>
        </w:rPr>
        <w:t>Figure 34</w:t>
      </w:r>
      <w:r w:rsidR="00EB4EE2" w:rsidRPr="00F94201">
        <w:rPr>
          <w:rStyle w:val="Emphasis"/>
        </w:rPr>
        <w:t xml:space="preserve">: </w:t>
      </w:r>
      <w:r>
        <w:rPr>
          <w:rStyle w:val="Emphasis"/>
        </w:rPr>
        <w:t>Output signals when input is 1000</w:t>
      </w:r>
      <w:bookmarkEnd w:id="117"/>
    </w:p>
    <w:p w14:paraId="23112D51" w14:textId="39D44692" w:rsidR="005A6FC4" w:rsidRPr="005A6FC4" w:rsidRDefault="005A6FC4" w:rsidP="005A6FC4">
      <w:pPr>
        <w:pStyle w:val="Subtitle"/>
        <w:rPr>
          <w:b w:val="0"/>
          <w:sz w:val="36"/>
          <w:szCs w:val="36"/>
        </w:rPr>
      </w:pPr>
      <w:r>
        <w:rPr>
          <w:b w:val="0"/>
          <w:sz w:val="36"/>
          <w:szCs w:val="36"/>
        </w:rPr>
        <w:lastRenderedPageBreak/>
        <w:t>TESTING USING CONSTANT INPUTS TO ENABLED SYSTEM</w:t>
      </w:r>
    </w:p>
    <w:p w14:paraId="2E8EFFAB" w14:textId="1DBE27FF" w:rsidR="005A6FC4" w:rsidRPr="005A6FC4" w:rsidRDefault="005A6FC4" w:rsidP="005A6FC4">
      <w:pPr>
        <w:rPr>
          <w:b/>
        </w:rPr>
      </w:pPr>
      <w:r w:rsidRPr="005A6FC4">
        <w:rPr>
          <w:b/>
        </w:rPr>
        <w:t>HARNESS MODEL</w:t>
      </w:r>
    </w:p>
    <w:p w14:paraId="3567B510" w14:textId="03C3747F" w:rsidR="005A6FC4" w:rsidRDefault="005A6FC4" w:rsidP="005A6FC4">
      <w:r w:rsidRPr="005A6FC4">
        <w:rPr>
          <w:noProof/>
        </w:rPr>
        <w:drawing>
          <wp:inline distT="0" distB="0" distL="0" distR="0" wp14:anchorId="046088E2" wp14:editId="5E8B8299">
            <wp:extent cx="5943600" cy="3188494"/>
            <wp:effectExtent l="190500" t="190500" r="190500" b="183515"/>
            <wp:docPr id="48" name="Picture 48" descr="D:\KPIT\ML4_Final\Const_harness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PIT\ML4_Final\Const_harness_mode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3178" cy="3193632"/>
                    </a:xfrm>
                    <a:prstGeom prst="rect">
                      <a:avLst/>
                    </a:prstGeom>
                    <a:ln>
                      <a:noFill/>
                    </a:ln>
                    <a:effectLst>
                      <a:outerShdw blurRad="190500" algn="tl" rotWithShape="0">
                        <a:srgbClr val="000000">
                          <a:alpha val="70000"/>
                        </a:srgbClr>
                      </a:outerShdw>
                    </a:effectLst>
                  </pic:spPr>
                </pic:pic>
              </a:graphicData>
            </a:graphic>
          </wp:inline>
        </w:drawing>
      </w:r>
    </w:p>
    <w:p w14:paraId="78DA33A0" w14:textId="7FB5A9C0" w:rsidR="005A6FC4" w:rsidRDefault="00010DAA" w:rsidP="005A6FC4">
      <w:pPr>
        <w:pStyle w:val="Quote"/>
        <w:rPr>
          <w:rStyle w:val="Emphasis"/>
        </w:rPr>
      </w:pPr>
      <w:bookmarkStart w:id="118" w:name="_Toc37050643"/>
      <w:r>
        <w:rPr>
          <w:rStyle w:val="Emphasis"/>
        </w:rPr>
        <w:t>Figure 35</w:t>
      </w:r>
      <w:r w:rsidR="005A6FC4" w:rsidRPr="00F94201">
        <w:rPr>
          <w:rStyle w:val="Emphasis"/>
        </w:rPr>
        <w:t xml:space="preserve">: </w:t>
      </w:r>
      <w:r>
        <w:rPr>
          <w:rStyle w:val="Emphasis"/>
        </w:rPr>
        <w:t>Constant inputs to Enabled system</w:t>
      </w:r>
      <w:bookmarkEnd w:id="118"/>
    </w:p>
    <w:p w14:paraId="2DF925AE" w14:textId="77777777" w:rsidR="00594340" w:rsidRDefault="00594340" w:rsidP="005A6FC4">
      <w:pPr>
        <w:rPr>
          <w:b/>
        </w:rPr>
      </w:pPr>
    </w:p>
    <w:p w14:paraId="7C58E06F" w14:textId="31CA039B" w:rsidR="005A6FC4" w:rsidRPr="005A6FC4" w:rsidRDefault="005A6FC4" w:rsidP="005A6FC4">
      <w:pPr>
        <w:rPr>
          <w:b/>
        </w:rPr>
      </w:pPr>
      <w:r w:rsidRPr="005A6FC4">
        <w:rPr>
          <w:b/>
        </w:rPr>
        <w:t>OUTPUT ON SCOPE</w:t>
      </w:r>
    </w:p>
    <w:p w14:paraId="31551495" w14:textId="2BD212EE" w:rsidR="005A6FC4" w:rsidRPr="00446115" w:rsidRDefault="005A6FC4" w:rsidP="005A6FC4">
      <w:r w:rsidRPr="005A6FC4">
        <w:rPr>
          <w:noProof/>
        </w:rPr>
        <w:drawing>
          <wp:inline distT="0" distB="0" distL="0" distR="0" wp14:anchorId="24178728" wp14:editId="79E5DE12">
            <wp:extent cx="5816600" cy="3120364"/>
            <wp:effectExtent l="190500" t="190500" r="184150" b="194945"/>
            <wp:docPr id="49" name="Picture 49" descr="D:\KPIT\ML4_Final\Const_harness_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PIT\ML4_Final\Const_harness_scop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25078" cy="3124912"/>
                    </a:xfrm>
                    <a:prstGeom prst="rect">
                      <a:avLst/>
                    </a:prstGeom>
                    <a:ln>
                      <a:noFill/>
                    </a:ln>
                    <a:effectLst>
                      <a:outerShdw blurRad="190500" algn="tl" rotWithShape="0">
                        <a:srgbClr val="000000">
                          <a:alpha val="70000"/>
                        </a:srgbClr>
                      </a:outerShdw>
                    </a:effectLst>
                  </pic:spPr>
                </pic:pic>
              </a:graphicData>
            </a:graphic>
          </wp:inline>
        </w:drawing>
      </w:r>
    </w:p>
    <w:p w14:paraId="00E48688" w14:textId="0F9BD0DE" w:rsidR="005A6FC4" w:rsidRDefault="00010DAA" w:rsidP="005A6FC4">
      <w:pPr>
        <w:pStyle w:val="Quote"/>
        <w:rPr>
          <w:rStyle w:val="Emphasis"/>
        </w:rPr>
      </w:pPr>
      <w:bookmarkStart w:id="119" w:name="_Toc37050644"/>
      <w:r>
        <w:rPr>
          <w:rStyle w:val="Emphasis"/>
        </w:rPr>
        <w:t>Figure 36</w:t>
      </w:r>
      <w:r w:rsidR="005A6FC4" w:rsidRPr="00F94201">
        <w:rPr>
          <w:rStyle w:val="Emphasis"/>
        </w:rPr>
        <w:t xml:space="preserve">: </w:t>
      </w:r>
      <w:r>
        <w:rPr>
          <w:rStyle w:val="Emphasis"/>
        </w:rPr>
        <w:t>Output signals when constant input is given</w:t>
      </w:r>
      <w:bookmarkEnd w:id="119"/>
    </w:p>
    <w:p w14:paraId="668574D0" w14:textId="77777777" w:rsidR="00D40A26" w:rsidRDefault="00D40A26" w:rsidP="00040859"/>
    <w:p w14:paraId="5DDC9190" w14:textId="16ABCE5F" w:rsidR="00040859" w:rsidRDefault="00040859" w:rsidP="00D85D73">
      <w:pPr>
        <w:pStyle w:val="Heading1"/>
      </w:pPr>
      <w:bookmarkStart w:id="120" w:name="_Toc37050597"/>
      <w:r>
        <w:t>INTEGRATED TEST PLAN</w:t>
      </w:r>
      <w:bookmarkEnd w:id="120"/>
    </w:p>
    <w:tbl>
      <w:tblPr>
        <w:tblStyle w:val="GridTable5Dark-Accent2"/>
        <w:tblW w:w="10178" w:type="dxa"/>
        <w:tblLayout w:type="fixed"/>
        <w:tblLook w:val="04A0" w:firstRow="1" w:lastRow="0" w:firstColumn="1" w:lastColumn="0" w:noHBand="0" w:noVBand="1"/>
      </w:tblPr>
      <w:tblGrid>
        <w:gridCol w:w="846"/>
        <w:gridCol w:w="2008"/>
        <w:gridCol w:w="2369"/>
        <w:gridCol w:w="1562"/>
        <w:gridCol w:w="2141"/>
        <w:gridCol w:w="1252"/>
      </w:tblGrid>
      <w:tr w:rsidR="00C32D0F" w14:paraId="7DD6DE61" w14:textId="5C8B1C47" w:rsidTr="00C32D0F">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46" w:type="dxa"/>
          </w:tcPr>
          <w:p w14:paraId="6A69DC8D" w14:textId="75838485" w:rsidR="00F043C4" w:rsidRPr="00FE2D50" w:rsidRDefault="00F043C4" w:rsidP="00FE2D50">
            <w:pPr>
              <w:jc w:val="center"/>
              <w:rPr>
                <w:color w:val="auto"/>
              </w:rPr>
            </w:pPr>
            <w:r>
              <w:rPr>
                <w:color w:val="auto"/>
              </w:rPr>
              <w:t>TEST ID</w:t>
            </w:r>
          </w:p>
        </w:tc>
        <w:tc>
          <w:tcPr>
            <w:tcW w:w="2008" w:type="dxa"/>
          </w:tcPr>
          <w:p w14:paraId="7A3F07E1" w14:textId="0A89C1BD" w:rsidR="00F043C4" w:rsidRPr="00FE2D50" w:rsidRDefault="00F043C4" w:rsidP="00FE2D50">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PURPOSE OF TEST</w:t>
            </w:r>
          </w:p>
        </w:tc>
        <w:tc>
          <w:tcPr>
            <w:tcW w:w="2369" w:type="dxa"/>
          </w:tcPr>
          <w:p w14:paraId="5F1E29D7" w14:textId="61DA2AED" w:rsidR="00F043C4" w:rsidRPr="00FE2D50" w:rsidRDefault="00F043C4" w:rsidP="00FE2D50">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INPUT</w:t>
            </w:r>
          </w:p>
        </w:tc>
        <w:tc>
          <w:tcPr>
            <w:tcW w:w="1562" w:type="dxa"/>
          </w:tcPr>
          <w:p w14:paraId="2337F48D" w14:textId="09ADB9F1" w:rsidR="00F043C4" w:rsidRPr="00FE2D50" w:rsidRDefault="00F043C4" w:rsidP="00FE2D50">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EXPECTED OUTPUT</w:t>
            </w:r>
          </w:p>
        </w:tc>
        <w:tc>
          <w:tcPr>
            <w:tcW w:w="2141" w:type="dxa"/>
          </w:tcPr>
          <w:p w14:paraId="34AD77BA" w14:textId="68C2FEFB" w:rsidR="00F043C4" w:rsidRPr="00FE2D50" w:rsidRDefault="00F043C4" w:rsidP="00FE2D50">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OBSERVED OUTPUT</w:t>
            </w:r>
          </w:p>
        </w:tc>
        <w:tc>
          <w:tcPr>
            <w:tcW w:w="1252" w:type="dxa"/>
          </w:tcPr>
          <w:p w14:paraId="5FC8C069" w14:textId="2C81462E" w:rsidR="00F043C4" w:rsidRPr="00F043C4" w:rsidRDefault="00F043C4" w:rsidP="00FE2D50">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RESULT</w:t>
            </w:r>
          </w:p>
        </w:tc>
      </w:tr>
      <w:tr w:rsidR="00C32D0F" w14:paraId="691E8916" w14:textId="338A5636" w:rsidTr="00C32D0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46" w:type="dxa"/>
          </w:tcPr>
          <w:p w14:paraId="371E17D7" w14:textId="0296796F" w:rsidR="00F043C4" w:rsidRPr="00FE2D50" w:rsidRDefault="00451245" w:rsidP="00FE2D50">
            <w:pPr>
              <w:jc w:val="center"/>
              <w:rPr>
                <w:color w:val="auto"/>
              </w:rPr>
            </w:pPr>
            <w:r>
              <w:rPr>
                <w:color w:val="auto"/>
              </w:rPr>
              <w:t>T</w:t>
            </w:r>
            <w:r w:rsidR="00F043C4">
              <w:rPr>
                <w:color w:val="auto"/>
              </w:rPr>
              <w:t>_01</w:t>
            </w:r>
          </w:p>
        </w:tc>
        <w:tc>
          <w:tcPr>
            <w:tcW w:w="2008" w:type="dxa"/>
          </w:tcPr>
          <w:p w14:paraId="18855C77" w14:textId="0CF16A1B"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To test working of features when switch is OFF</w:t>
            </w:r>
          </w:p>
        </w:tc>
        <w:tc>
          <w:tcPr>
            <w:tcW w:w="2369" w:type="dxa"/>
          </w:tcPr>
          <w:p w14:paraId="4F38EE09" w14:textId="7309169A"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Signal Scan switch is in OFF state</w:t>
            </w:r>
          </w:p>
        </w:tc>
        <w:tc>
          <w:tcPr>
            <w:tcW w:w="1562" w:type="dxa"/>
          </w:tcPr>
          <w:p w14:paraId="5610C0EF" w14:textId="40EEC911"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All features should not show any value</w:t>
            </w:r>
          </w:p>
        </w:tc>
        <w:tc>
          <w:tcPr>
            <w:tcW w:w="2141" w:type="dxa"/>
          </w:tcPr>
          <w:p w14:paraId="5BC67FB7" w14:textId="3432FBB6"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All features’ value is zero</w:t>
            </w:r>
          </w:p>
        </w:tc>
        <w:tc>
          <w:tcPr>
            <w:tcW w:w="1252" w:type="dxa"/>
          </w:tcPr>
          <w:p w14:paraId="5D1A15D4" w14:textId="3EC95606" w:rsidR="00F043C4" w:rsidRPr="00A32A73" w:rsidRDefault="0076031E" w:rsidP="00FE2D50">
            <w:pPr>
              <w:jc w:val="center"/>
              <w:cnfStyle w:val="000000100000" w:firstRow="0" w:lastRow="0" w:firstColumn="0" w:lastColumn="0" w:oddVBand="0" w:evenVBand="0" w:oddHBand="1" w:evenHBand="0" w:firstRowFirstColumn="0" w:firstRowLastColumn="0" w:lastRowFirstColumn="0" w:lastRowLastColumn="0"/>
              <w:rPr>
                <w:b/>
              </w:rPr>
            </w:pPr>
            <w:r w:rsidRPr="00A32A73">
              <w:rPr>
                <w:b/>
              </w:rPr>
              <w:t>PASS</w:t>
            </w:r>
          </w:p>
        </w:tc>
      </w:tr>
      <w:tr w:rsidR="00C32D0F" w14:paraId="0F5632BF" w14:textId="4CC45968" w:rsidTr="00C32D0F">
        <w:trPr>
          <w:trHeight w:val="726"/>
        </w:trPr>
        <w:tc>
          <w:tcPr>
            <w:cnfStyle w:val="001000000000" w:firstRow="0" w:lastRow="0" w:firstColumn="1" w:lastColumn="0" w:oddVBand="0" w:evenVBand="0" w:oddHBand="0" w:evenHBand="0" w:firstRowFirstColumn="0" w:firstRowLastColumn="0" w:lastRowFirstColumn="0" w:lastRowLastColumn="0"/>
            <w:tcW w:w="846" w:type="dxa"/>
          </w:tcPr>
          <w:p w14:paraId="537E09A0" w14:textId="193044A4" w:rsidR="00F043C4" w:rsidRPr="00FE2D50" w:rsidRDefault="00451245" w:rsidP="00FE2D50">
            <w:pPr>
              <w:jc w:val="center"/>
              <w:rPr>
                <w:color w:val="auto"/>
              </w:rPr>
            </w:pPr>
            <w:r>
              <w:rPr>
                <w:color w:val="auto"/>
              </w:rPr>
              <w:t>T</w:t>
            </w:r>
            <w:r w:rsidR="00F043C4">
              <w:rPr>
                <w:color w:val="auto"/>
              </w:rPr>
              <w:t>_02</w:t>
            </w:r>
          </w:p>
        </w:tc>
        <w:tc>
          <w:tcPr>
            <w:tcW w:w="2008" w:type="dxa"/>
          </w:tcPr>
          <w:p w14:paraId="254429E6" w14:textId="01916E0C" w:rsidR="00F043C4" w:rsidRPr="00FE2D50" w:rsidRDefault="0076031E" w:rsidP="00FE2D50">
            <w:pPr>
              <w:jc w:val="center"/>
              <w:cnfStyle w:val="000000000000" w:firstRow="0" w:lastRow="0" w:firstColumn="0" w:lastColumn="0" w:oddVBand="0" w:evenVBand="0" w:oddHBand="0" w:evenHBand="0" w:firstRowFirstColumn="0" w:firstRowLastColumn="0" w:lastRowFirstColumn="0" w:lastRowLastColumn="0"/>
            </w:pPr>
            <w:r>
              <w:t>To test working of features when switch is ON</w:t>
            </w:r>
          </w:p>
        </w:tc>
        <w:tc>
          <w:tcPr>
            <w:tcW w:w="2369" w:type="dxa"/>
          </w:tcPr>
          <w:p w14:paraId="4308302D" w14:textId="40C1A7C1" w:rsidR="00F043C4" w:rsidRPr="00FE2D50" w:rsidRDefault="0076031E" w:rsidP="00FE2D50">
            <w:pPr>
              <w:jc w:val="center"/>
              <w:cnfStyle w:val="000000000000" w:firstRow="0" w:lastRow="0" w:firstColumn="0" w:lastColumn="0" w:oddVBand="0" w:evenVBand="0" w:oddHBand="0" w:evenHBand="0" w:firstRowFirstColumn="0" w:firstRowLastColumn="0" w:lastRowFirstColumn="0" w:lastRowLastColumn="0"/>
            </w:pPr>
            <w:r>
              <w:t>Signal Scan switch is in ON state</w:t>
            </w:r>
          </w:p>
        </w:tc>
        <w:tc>
          <w:tcPr>
            <w:tcW w:w="1562" w:type="dxa"/>
          </w:tcPr>
          <w:p w14:paraId="2C2CFD19" w14:textId="53A6B93A" w:rsidR="00F043C4" w:rsidRPr="00FE2D50" w:rsidRDefault="0076031E" w:rsidP="0076031E">
            <w:pPr>
              <w:jc w:val="center"/>
              <w:cnfStyle w:val="000000000000" w:firstRow="0" w:lastRow="0" w:firstColumn="0" w:lastColumn="0" w:oddVBand="0" w:evenVBand="0" w:oddHBand="0" w:evenHBand="0" w:firstRowFirstColumn="0" w:firstRowLastColumn="0" w:lastRowFirstColumn="0" w:lastRowLastColumn="0"/>
            </w:pPr>
            <w:r>
              <w:t>All features should work and show values</w:t>
            </w:r>
          </w:p>
        </w:tc>
        <w:tc>
          <w:tcPr>
            <w:tcW w:w="2141" w:type="dxa"/>
          </w:tcPr>
          <w:p w14:paraId="54F67E40" w14:textId="5AA15903" w:rsidR="00F043C4" w:rsidRPr="00FE2D50" w:rsidRDefault="0076031E" w:rsidP="00FE2D50">
            <w:pPr>
              <w:jc w:val="center"/>
              <w:cnfStyle w:val="000000000000" w:firstRow="0" w:lastRow="0" w:firstColumn="0" w:lastColumn="0" w:oddVBand="0" w:evenVBand="0" w:oddHBand="0" w:evenHBand="0" w:firstRowFirstColumn="0" w:firstRowLastColumn="0" w:lastRowFirstColumn="0" w:lastRowLastColumn="0"/>
            </w:pPr>
            <w:r>
              <w:t>All the features are providing outputs</w:t>
            </w:r>
          </w:p>
        </w:tc>
        <w:tc>
          <w:tcPr>
            <w:tcW w:w="1252" w:type="dxa"/>
          </w:tcPr>
          <w:p w14:paraId="23A6BA22" w14:textId="0485D2EF" w:rsidR="00F043C4" w:rsidRPr="00A32A73" w:rsidRDefault="0076031E" w:rsidP="00FE2D50">
            <w:pPr>
              <w:jc w:val="center"/>
              <w:cnfStyle w:val="000000000000" w:firstRow="0" w:lastRow="0" w:firstColumn="0" w:lastColumn="0" w:oddVBand="0" w:evenVBand="0" w:oddHBand="0" w:evenHBand="0" w:firstRowFirstColumn="0" w:firstRowLastColumn="0" w:lastRowFirstColumn="0" w:lastRowLastColumn="0"/>
              <w:rPr>
                <w:b/>
              </w:rPr>
            </w:pPr>
            <w:r w:rsidRPr="00A32A73">
              <w:rPr>
                <w:b/>
              </w:rPr>
              <w:t>PASS</w:t>
            </w:r>
          </w:p>
        </w:tc>
      </w:tr>
      <w:tr w:rsidR="00C32D0F" w14:paraId="4B8CE0CF" w14:textId="4E3F6B8A" w:rsidTr="00C32D0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46" w:type="dxa"/>
          </w:tcPr>
          <w:p w14:paraId="78E58686" w14:textId="2565846C" w:rsidR="00F043C4" w:rsidRPr="00FE2D50" w:rsidRDefault="00451245" w:rsidP="00FE2D50">
            <w:pPr>
              <w:jc w:val="center"/>
              <w:rPr>
                <w:color w:val="auto"/>
              </w:rPr>
            </w:pPr>
            <w:r>
              <w:rPr>
                <w:color w:val="auto"/>
              </w:rPr>
              <w:t>T</w:t>
            </w:r>
            <w:r w:rsidR="00F043C4">
              <w:rPr>
                <w:color w:val="auto"/>
              </w:rPr>
              <w:t>_03</w:t>
            </w:r>
          </w:p>
        </w:tc>
        <w:tc>
          <w:tcPr>
            <w:tcW w:w="2008" w:type="dxa"/>
          </w:tcPr>
          <w:p w14:paraId="1866CB47" w14:textId="57392637" w:rsidR="00F043C4" w:rsidRPr="00FE2D50" w:rsidRDefault="0076031E" w:rsidP="00451245">
            <w:pPr>
              <w:jc w:val="center"/>
              <w:cnfStyle w:val="000000100000" w:firstRow="0" w:lastRow="0" w:firstColumn="0" w:lastColumn="0" w:oddVBand="0" w:evenVBand="0" w:oddHBand="1" w:evenHBand="0" w:firstRowFirstColumn="0" w:firstRowLastColumn="0" w:lastRowFirstColumn="0" w:lastRowLastColumn="0"/>
            </w:pPr>
            <w:r>
              <w:t>To test Door</w:t>
            </w:r>
            <w:r w:rsidR="00451245">
              <w:t>_</w:t>
            </w:r>
            <w:r>
              <w:t>Status</w:t>
            </w:r>
            <w:r w:rsidR="00451245">
              <w:t>_S2</w:t>
            </w:r>
            <w:r>
              <w:t xml:space="preserve"> enabling system</w:t>
            </w:r>
          </w:p>
        </w:tc>
        <w:tc>
          <w:tcPr>
            <w:tcW w:w="2369" w:type="dxa"/>
          </w:tcPr>
          <w:p w14:paraId="3A911B5D" w14:textId="428D195C"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Output from Door_Status_S2 is given as Zero</w:t>
            </w:r>
          </w:p>
        </w:tc>
        <w:tc>
          <w:tcPr>
            <w:tcW w:w="1562" w:type="dxa"/>
          </w:tcPr>
          <w:p w14:paraId="6BD39DF1" w14:textId="6F51CDA6" w:rsidR="00F043C4" w:rsidRPr="00FE2D50" w:rsidRDefault="0076031E" w:rsidP="00FE2D50">
            <w:pPr>
              <w:jc w:val="center"/>
              <w:cnfStyle w:val="000000100000" w:firstRow="0" w:lastRow="0" w:firstColumn="0" w:lastColumn="0" w:oddVBand="0" w:evenVBand="0" w:oddHBand="1" w:evenHBand="0" w:firstRowFirstColumn="0" w:firstRowLastColumn="0" w:lastRowFirstColumn="0" w:lastRowLastColumn="0"/>
            </w:pPr>
            <w:r>
              <w:t>The enabled subsystem should activate the other features</w:t>
            </w:r>
          </w:p>
        </w:tc>
        <w:tc>
          <w:tcPr>
            <w:tcW w:w="2141" w:type="dxa"/>
          </w:tcPr>
          <w:p w14:paraId="305F1A9E" w14:textId="7AEE062E" w:rsidR="00F043C4" w:rsidRPr="00FE2D50" w:rsidRDefault="00451245" w:rsidP="00FE2D50">
            <w:pPr>
              <w:jc w:val="center"/>
              <w:cnfStyle w:val="000000100000" w:firstRow="0" w:lastRow="0" w:firstColumn="0" w:lastColumn="0" w:oddVBand="0" w:evenVBand="0" w:oddHBand="1" w:evenHBand="0" w:firstRowFirstColumn="0" w:firstRowLastColumn="0" w:lastRowFirstColumn="0" w:lastRowLastColumn="0"/>
            </w:pPr>
            <w:r>
              <w:t>All the systems in enabled subsystems are working as required</w:t>
            </w:r>
          </w:p>
        </w:tc>
        <w:tc>
          <w:tcPr>
            <w:tcW w:w="1252" w:type="dxa"/>
          </w:tcPr>
          <w:p w14:paraId="720D6805" w14:textId="538FC4D1" w:rsidR="00F043C4" w:rsidRPr="00A32A73" w:rsidRDefault="00451245" w:rsidP="00FE2D50">
            <w:pPr>
              <w:jc w:val="center"/>
              <w:cnfStyle w:val="000000100000" w:firstRow="0" w:lastRow="0" w:firstColumn="0" w:lastColumn="0" w:oddVBand="0" w:evenVBand="0" w:oddHBand="1" w:evenHBand="0" w:firstRowFirstColumn="0" w:firstRowLastColumn="0" w:lastRowFirstColumn="0" w:lastRowLastColumn="0"/>
              <w:rPr>
                <w:b/>
              </w:rPr>
            </w:pPr>
            <w:r w:rsidRPr="00A32A73">
              <w:rPr>
                <w:b/>
              </w:rPr>
              <w:t>PASS</w:t>
            </w:r>
          </w:p>
        </w:tc>
      </w:tr>
      <w:tr w:rsidR="00C32D0F" w14:paraId="64EFF6F1" w14:textId="075C6E52" w:rsidTr="00C32D0F">
        <w:trPr>
          <w:trHeight w:val="701"/>
        </w:trPr>
        <w:tc>
          <w:tcPr>
            <w:cnfStyle w:val="001000000000" w:firstRow="0" w:lastRow="0" w:firstColumn="1" w:lastColumn="0" w:oddVBand="0" w:evenVBand="0" w:oddHBand="0" w:evenHBand="0" w:firstRowFirstColumn="0" w:firstRowLastColumn="0" w:lastRowFirstColumn="0" w:lastRowLastColumn="0"/>
            <w:tcW w:w="846" w:type="dxa"/>
          </w:tcPr>
          <w:p w14:paraId="769954FD" w14:textId="3683827E" w:rsidR="00F043C4" w:rsidRPr="00FE2D50" w:rsidRDefault="00451245" w:rsidP="00FE2D50">
            <w:pPr>
              <w:jc w:val="center"/>
              <w:rPr>
                <w:color w:val="auto"/>
              </w:rPr>
            </w:pPr>
            <w:r>
              <w:rPr>
                <w:color w:val="auto"/>
              </w:rPr>
              <w:t>T</w:t>
            </w:r>
            <w:r w:rsidR="00F043C4">
              <w:rPr>
                <w:color w:val="auto"/>
              </w:rPr>
              <w:t>_04</w:t>
            </w:r>
          </w:p>
        </w:tc>
        <w:tc>
          <w:tcPr>
            <w:tcW w:w="2008" w:type="dxa"/>
          </w:tcPr>
          <w:p w14:paraId="735E6E69" w14:textId="36A3B8F0" w:rsidR="00F043C4" w:rsidRPr="00FE2D50" w:rsidRDefault="00451245" w:rsidP="00FE2D50">
            <w:pPr>
              <w:jc w:val="center"/>
              <w:cnfStyle w:val="000000000000" w:firstRow="0" w:lastRow="0" w:firstColumn="0" w:lastColumn="0" w:oddVBand="0" w:evenVBand="0" w:oddHBand="0" w:evenHBand="0" w:firstRowFirstColumn="0" w:firstRowLastColumn="0" w:lastRowFirstColumn="0" w:lastRowLastColumn="0"/>
            </w:pPr>
            <w:r>
              <w:t>Test enabled subsystem when enabled transition happens midway of execution time, i.e. 40 sec</w:t>
            </w:r>
          </w:p>
        </w:tc>
        <w:tc>
          <w:tcPr>
            <w:tcW w:w="2369" w:type="dxa"/>
          </w:tcPr>
          <w:p w14:paraId="2B80587C" w14:textId="77777777" w:rsidR="00F043C4" w:rsidRDefault="00451245" w:rsidP="00FE2D50">
            <w:pPr>
              <w:jc w:val="center"/>
              <w:cnfStyle w:val="000000000000" w:firstRow="0" w:lastRow="0" w:firstColumn="0" w:lastColumn="0" w:oddVBand="0" w:evenVBand="0" w:oddHBand="0" w:evenHBand="0" w:firstRowFirstColumn="0" w:firstRowLastColumn="0" w:lastRowFirstColumn="0" w:lastRowLastColumn="0"/>
            </w:pPr>
            <w:r>
              <w:t>Enabled system input is transitioning from 1 to 0,</w:t>
            </w:r>
          </w:p>
          <w:p w14:paraId="08BE9FC5" w14:textId="2E97F910" w:rsidR="00451245" w:rsidRPr="00FE2D50" w:rsidRDefault="00451245" w:rsidP="00FE2D50">
            <w:pPr>
              <w:jc w:val="center"/>
              <w:cnfStyle w:val="000000000000" w:firstRow="0" w:lastRow="0" w:firstColumn="0" w:lastColumn="0" w:oddVBand="0" w:evenVBand="0" w:oddHBand="0" w:evenHBand="0" w:firstRowFirstColumn="0" w:firstRowLastColumn="0" w:lastRowFirstColumn="0" w:lastRowLastColumn="0"/>
            </w:pPr>
            <w:r>
              <w:t>i.e. Door_Status_S2  changes from Lock to Unlock</w:t>
            </w:r>
          </w:p>
        </w:tc>
        <w:tc>
          <w:tcPr>
            <w:tcW w:w="1562" w:type="dxa"/>
          </w:tcPr>
          <w:p w14:paraId="1403F228" w14:textId="51DE8A87" w:rsidR="00F043C4" w:rsidRPr="00FE2D50" w:rsidRDefault="00451245" w:rsidP="00451245">
            <w:pPr>
              <w:jc w:val="center"/>
              <w:cnfStyle w:val="000000000000" w:firstRow="0" w:lastRow="0" w:firstColumn="0" w:lastColumn="0" w:oddVBand="0" w:evenVBand="0" w:oddHBand="0" w:evenHBand="0" w:firstRowFirstColumn="0" w:firstRowLastColumn="0" w:lastRowFirstColumn="0" w:lastRowLastColumn="0"/>
            </w:pPr>
            <w:r>
              <w:t xml:space="preserve">All systems should continue execution and show normal output </w:t>
            </w:r>
          </w:p>
        </w:tc>
        <w:tc>
          <w:tcPr>
            <w:tcW w:w="2141" w:type="dxa"/>
          </w:tcPr>
          <w:p w14:paraId="07F4DEA9" w14:textId="114560CA" w:rsidR="00F043C4" w:rsidRDefault="00451245" w:rsidP="00D54267">
            <w:pPr>
              <w:cnfStyle w:val="000000000000" w:firstRow="0" w:lastRow="0" w:firstColumn="0" w:lastColumn="0" w:oddVBand="0" w:evenVBand="0" w:oddHBand="0" w:evenHBand="0" w:firstRowFirstColumn="0" w:firstRowLastColumn="0" w:lastRowFirstColumn="0" w:lastRowLastColumn="0"/>
            </w:pPr>
            <w:r w:rsidRPr="00A32A73">
              <w:rPr>
                <w:b/>
              </w:rPr>
              <w:t>A)</w:t>
            </w:r>
            <w:r w:rsidR="005D626D">
              <w:t xml:space="preserve"> </w:t>
            </w:r>
            <w:r>
              <w:t>Features are executing only after the transition</w:t>
            </w:r>
          </w:p>
          <w:p w14:paraId="6F56EDB7" w14:textId="77777777" w:rsidR="00451245" w:rsidRDefault="00451245" w:rsidP="00D54267">
            <w:pPr>
              <w:cnfStyle w:val="000000000000" w:firstRow="0" w:lastRow="0" w:firstColumn="0" w:lastColumn="0" w:oddVBand="0" w:evenVBand="0" w:oddHBand="0" w:evenHBand="0" w:firstRowFirstColumn="0" w:firstRowLastColumn="0" w:lastRowFirstColumn="0" w:lastRowLastColumn="0"/>
            </w:pPr>
            <w:r w:rsidRPr="00A32A73">
              <w:rPr>
                <w:b/>
              </w:rPr>
              <w:t>B)</w:t>
            </w:r>
            <w:r>
              <w:t xml:space="preserve"> Airbag, Seat Belt</w:t>
            </w:r>
            <w:r w:rsidR="005D626D">
              <w:t xml:space="preserve"> and Suspension system is executing much faster rate and the idle output is not shown</w:t>
            </w:r>
          </w:p>
          <w:p w14:paraId="766D94BC" w14:textId="076611BA" w:rsidR="00D54267" w:rsidRPr="00FE2D50" w:rsidRDefault="00D54267" w:rsidP="00D54267">
            <w:pPr>
              <w:cnfStyle w:val="000000000000" w:firstRow="0" w:lastRow="0" w:firstColumn="0" w:lastColumn="0" w:oddVBand="0" w:evenVBand="0" w:oddHBand="0" w:evenHBand="0" w:firstRowFirstColumn="0" w:firstRowLastColumn="0" w:lastRowFirstColumn="0" w:lastRowLastColumn="0"/>
            </w:pPr>
            <w:r w:rsidRPr="00A32A73">
              <w:rPr>
                <w:b/>
              </w:rPr>
              <w:t>C)</w:t>
            </w:r>
            <w:r>
              <w:t xml:space="preserve">Tension_disp, veh_speed, F_o_v, F_i_v, R_o_v, R_i_v all accounts show that the signals increase in value rapidly just after the transition </w:t>
            </w:r>
            <w:r>
              <w:lastRenderedPageBreak/>
              <w:t>happens for the system enabling</w:t>
            </w:r>
            <w:r w:rsidR="00117C54">
              <w:t>. Output should not show rapid change of data and continue its flow of signal execution</w:t>
            </w:r>
          </w:p>
        </w:tc>
        <w:tc>
          <w:tcPr>
            <w:tcW w:w="1252" w:type="dxa"/>
          </w:tcPr>
          <w:p w14:paraId="0618C9AF" w14:textId="77777777" w:rsidR="00F043C4" w:rsidRPr="00A32A73" w:rsidRDefault="005D626D" w:rsidP="00894DA9">
            <w:pPr>
              <w:jc w:val="center"/>
              <w:cnfStyle w:val="000000000000" w:firstRow="0" w:lastRow="0" w:firstColumn="0" w:lastColumn="0" w:oddVBand="0" w:evenVBand="0" w:oddHBand="0" w:evenHBand="0" w:firstRowFirstColumn="0" w:firstRowLastColumn="0" w:lastRowFirstColumn="0" w:lastRowLastColumn="0"/>
              <w:rPr>
                <w:b/>
              </w:rPr>
            </w:pPr>
            <w:r w:rsidRPr="00A32A73">
              <w:rPr>
                <w:b/>
              </w:rPr>
              <w:lastRenderedPageBreak/>
              <w:t>A) PASS</w:t>
            </w:r>
          </w:p>
          <w:p w14:paraId="295F1CBE" w14:textId="3F52B536" w:rsidR="005D626D" w:rsidRPr="00A32A73" w:rsidRDefault="005D626D" w:rsidP="00894DA9">
            <w:pPr>
              <w:jc w:val="center"/>
              <w:cnfStyle w:val="000000000000" w:firstRow="0" w:lastRow="0" w:firstColumn="0" w:lastColumn="0" w:oddVBand="0" w:evenVBand="0" w:oddHBand="0" w:evenHBand="0" w:firstRowFirstColumn="0" w:firstRowLastColumn="0" w:lastRowFirstColumn="0" w:lastRowLastColumn="0"/>
              <w:rPr>
                <w:b/>
              </w:rPr>
            </w:pPr>
          </w:p>
          <w:p w14:paraId="05A872E9" w14:textId="424F50A4" w:rsidR="00D54267" w:rsidRPr="00A32A73" w:rsidRDefault="00D54267" w:rsidP="00894DA9">
            <w:pPr>
              <w:cnfStyle w:val="000000000000" w:firstRow="0" w:lastRow="0" w:firstColumn="0" w:lastColumn="0" w:oddVBand="0" w:evenVBand="0" w:oddHBand="0" w:evenHBand="0" w:firstRowFirstColumn="0" w:firstRowLastColumn="0" w:lastRowFirstColumn="0" w:lastRowLastColumn="0"/>
              <w:rPr>
                <w:b/>
              </w:rPr>
            </w:pPr>
          </w:p>
          <w:p w14:paraId="388FD2E9" w14:textId="77777777" w:rsidR="005D626D" w:rsidRPr="00A32A73" w:rsidRDefault="005D626D" w:rsidP="00894DA9">
            <w:pPr>
              <w:jc w:val="center"/>
              <w:cnfStyle w:val="000000000000" w:firstRow="0" w:lastRow="0" w:firstColumn="0" w:lastColumn="0" w:oddVBand="0" w:evenVBand="0" w:oddHBand="0" w:evenHBand="0" w:firstRowFirstColumn="0" w:firstRowLastColumn="0" w:lastRowFirstColumn="0" w:lastRowLastColumn="0"/>
              <w:rPr>
                <w:b/>
              </w:rPr>
            </w:pPr>
            <w:r w:rsidRPr="00A32A73">
              <w:rPr>
                <w:b/>
              </w:rPr>
              <w:t>B) FAIL</w:t>
            </w:r>
          </w:p>
          <w:p w14:paraId="0C50DFDF" w14:textId="77777777" w:rsidR="00D54267" w:rsidRPr="00A32A73" w:rsidRDefault="00D54267" w:rsidP="00894DA9">
            <w:pPr>
              <w:jc w:val="center"/>
              <w:cnfStyle w:val="000000000000" w:firstRow="0" w:lastRow="0" w:firstColumn="0" w:lastColumn="0" w:oddVBand="0" w:evenVBand="0" w:oddHBand="0" w:evenHBand="0" w:firstRowFirstColumn="0" w:firstRowLastColumn="0" w:lastRowFirstColumn="0" w:lastRowLastColumn="0"/>
              <w:rPr>
                <w:b/>
              </w:rPr>
            </w:pPr>
          </w:p>
          <w:p w14:paraId="35AA1956" w14:textId="77777777" w:rsidR="00D54267" w:rsidRPr="00A32A73" w:rsidRDefault="00D54267" w:rsidP="00894DA9">
            <w:pPr>
              <w:jc w:val="center"/>
              <w:cnfStyle w:val="000000000000" w:firstRow="0" w:lastRow="0" w:firstColumn="0" w:lastColumn="0" w:oddVBand="0" w:evenVBand="0" w:oddHBand="0" w:evenHBand="0" w:firstRowFirstColumn="0" w:firstRowLastColumn="0" w:lastRowFirstColumn="0" w:lastRowLastColumn="0"/>
              <w:rPr>
                <w:b/>
              </w:rPr>
            </w:pPr>
          </w:p>
          <w:p w14:paraId="68EA3871" w14:textId="77777777" w:rsidR="00D54267" w:rsidRPr="00A32A73" w:rsidRDefault="00D54267" w:rsidP="00894DA9">
            <w:pPr>
              <w:jc w:val="center"/>
              <w:cnfStyle w:val="000000000000" w:firstRow="0" w:lastRow="0" w:firstColumn="0" w:lastColumn="0" w:oddVBand="0" w:evenVBand="0" w:oddHBand="0" w:evenHBand="0" w:firstRowFirstColumn="0" w:firstRowLastColumn="0" w:lastRowFirstColumn="0" w:lastRowLastColumn="0"/>
              <w:rPr>
                <w:b/>
              </w:rPr>
            </w:pPr>
          </w:p>
          <w:p w14:paraId="5AE19393" w14:textId="77777777" w:rsidR="00894DA9" w:rsidRPr="00A32A73" w:rsidRDefault="00894DA9" w:rsidP="00894DA9">
            <w:pPr>
              <w:jc w:val="center"/>
              <w:cnfStyle w:val="000000000000" w:firstRow="0" w:lastRow="0" w:firstColumn="0" w:lastColumn="0" w:oddVBand="0" w:evenVBand="0" w:oddHBand="0" w:evenHBand="0" w:firstRowFirstColumn="0" w:firstRowLastColumn="0" w:lastRowFirstColumn="0" w:lastRowLastColumn="0"/>
              <w:rPr>
                <w:b/>
              </w:rPr>
            </w:pPr>
          </w:p>
          <w:p w14:paraId="7BF3B326" w14:textId="77777777" w:rsidR="00894DA9" w:rsidRPr="00A32A73" w:rsidRDefault="00894DA9" w:rsidP="00894DA9">
            <w:pPr>
              <w:jc w:val="center"/>
              <w:cnfStyle w:val="000000000000" w:firstRow="0" w:lastRow="0" w:firstColumn="0" w:lastColumn="0" w:oddVBand="0" w:evenVBand="0" w:oddHBand="0" w:evenHBand="0" w:firstRowFirstColumn="0" w:firstRowLastColumn="0" w:lastRowFirstColumn="0" w:lastRowLastColumn="0"/>
              <w:rPr>
                <w:b/>
              </w:rPr>
            </w:pPr>
          </w:p>
          <w:p w14:paraId="2B962D13" w14:textId="77777777" w:rsidR="00894DA9" w:rsidRPr="00A32A73" w:rsidRDefault="00894DA9" w:rsidP="00894DA9">
            <w:pPr>
              <w:jc w:val="center"/>
              <w:cnfStyle w:val="000000000000" w:firstRow="0" w:lastRow="0" w:firstColumn="0" w:lastColumn="0" w:oddVBand="0" w:evenVBand="0" w:oddHBand="0" w:evenHBand="0" w:firstRowFirstColumn="0" w:firstRowLastColumn="0" w:lastRowFirstColumn="0" w:lastRowLastColumn="0"/>
              <w:rPr>
                <w:b/>
              </w:rPr>
            </w:pPr>
          </w:p>
          <w:p w14:paraId="041A50E7" w14:textId="77777777" w:rsidR="00894DA9" w:rsidRPr="00A32A73" w:rsidRDefault="00894DA9" w:rsidP="00894DA9">
            <w:pPr>
              <w:jc w:val="center"/>
              <w:cnfStyle w:val="000000000000" w:firstRow="0" w:lastRow="0" w:firstColumn="0" w:lastColumn="0" w:oddVBand="0" w:evenVBand="0" w:oddHBand="0" w:evenHBand="0" w:firstRowFirstColumn="0" w:firstRowLastColumn="0" w:lastRowFirstColumn="0" w:lastRowLastColumn="0"/>
              <w:rPr>
                <w:b/>
              </w:rPr>
            </w:pPr>
          </w:p>
          <w:p w14:paraId="51BA93CF" w14:textId="77F4C444" w:rsidR="00894DA9" w:rsidRPr="00A32A73" w:rsidRDefault="00D54267" w:rsidP="00894DA9">
            <w:pPr>
              <w:jc w:val="center"/>
              <w:cnfStyle w:val="000000000000" w:firstRow="0" w:lastRow="0" w:firstColumn="0" w:lastColumn="0" w:oddVBand="0" w:evenVBand="0" w:oddHBand="0" w:evenHBand="0" w:firstRowFirstColumn="0" w:firstRowLastColumn="0" w:lastRowFirstColumn="0" w:lastRowLastColumn="0"/>
              <w:rPr>
                <w:b/>
              </w:rPr>
            </w:pPr>
            <w:r w:rsidRPr="00A32A73">
              <w:rPr>
                <w:b/>
              </w:rPr>
              <w:t>C)</w:t>
            </w:r>
          </w:p>
          <w:p w14:paraId="000105DA" w14:textId="138789B5" w:rsidR="00D54267" w:rsidRPr="00A32A73" w:rsidRDefault="00D54267" w:rsidP="00894DA9">
            <w:pPr>
              <w:jc w:val="center"/>
              <w:cnfStyle w:val="000000000000" w:firstRow="0" w:lastRow="0" w:firstColumn="0" w:lastColumn="0" w:oddVBand="0" w:evenVBand="0" w:oddHBand="0" w:evenHBand="0" w:firstRowFirstColumn="0" w:firstRowLastColumn="0" w:lastRowFirstColumn="0" w:lastRowLastColumn="0"/>
              <w:rPr>
                <w:b/>
              </w:rPr>
            </w:pPr>
            <w:r w:rsidRPr="00A32A73">
              <w:rPr>
                <w:b/>
              </w:rPr>
              <w:t>FAIL</w:t>
            </w:r>
          </w:p>
        </w:tc>
      </w:tr>
      <w:tr w:rsidR="00C32D0F" w14:paraId="0E8854F0" w14:textId="424A294D" w:rsidTr="00C32D0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46" w:type="dxa"/>
          </w:tcPr>
          <w:p w14:paraId="64E1651F" w14:textId="5332770A" w:rsidR="00F043C4" w:rsidRPr="00FE2D50" w:rsidRDefault="00451245" w:rsidP="00FE2D50">
            <w:pPr>
              <w:jc w:val="center"/>
              <w:rPr>
                <w:color w:val="auto"/>
              </w:rPr>
            </w:pPr>
            <w:r>
              <w:rPr>
                <w:color w:val="auto"/>
              </w:rPr>
              <w:t>T</w:t>
            </w:r>
            <w:r w:rsidR="00F043C4">
              <w:rPr>
                <w:color w:val="auto"/>
              </w:rPr>
              <w:t>_05</w:t>
            </w:r>
          </w:p>
        </w:tc>
        <w:tc>
          <w:tcPr>
            <w:tcW w:w="2008" w:type="dxa"/>
          </w:tcPr>
          <w:p w14:paraId="35F153D8" w14:textId="2FB01AFA" w:rsidR="00F043C4" w:rsidRPr="00FE2D50" w:rsidRDefault="00A32A73" w:rsidP="00FE2D50">
            <w:pPr>
              <w:jc w:val="center"/>
              <w:cnfStyle w:val="000000100000" w:firstRow="0" w:lastRow="0" w:firstColumn="0" w:lastColumn="0" w:oddVBand="0" w:evenVBand="0" w:oddHBand="1" w:evenHBand="0" w:firstRowFirstColumn="0" w:firstRowLastColumn="0" w:lastRowFirstColumn="0" w:lastRowLastColumn="0"/>
            </w:pPr>
            <w:r>
              <w:t>Testing at particular value of Constant if the output value matches</w:t>
            </w:r>
          </w:p>
        </w:tc>
        <w:tc>
          <w:tcPr>
            <w:tcW w:w="2369" w:type="dxa"/>
          </w:tcPr>
          <w:p w14:paraId="062A496F" w14:textId="1368A003" w:rsidR="00F043C4" w:rsidRPr="00FE2D50" w:rsidRDefault="00A32A73" w:rsidP="00A32A73">
            <w:pPr>
              <w:jc w:val="center"/>
              <w:cnfStyle w:val="000000100000" w:firstRow="0" w:lastRow="0" w:firstColumn="0" w:lastColumn="0" w:oddVBand="0" w:evenVBand="0" w:oddHBand="1" w:evenHBand="0" w:firstRowFirstColumn="0" w:firstRowLastColumn="0" w:lastRowFirstColumn="0" w:lastRowLastColumn="0"/>
            </w:pPr>
            <w:r>
              <w:t>seatoccupied and seatbelt1=1, weight=75, distance=40, acceleration=55, ip_press=50, M_status=1, Enable=1</w:t>
            </w:r>
          </w:p>
        </w:tc>
        <w:tc>
          <w:tcPr>
            <w:tcW w:w="1562" w:type="dxa"/>
          </w:tcPr>
          <w:p w14:paraId="1F4FD123" w14:textId="3F026978" w:rsidR="00F043C4" w:rsidRPr="00FE2D50" w:rsidRDefault="00A32A73" w:rsidP="00FE2D50">
            <w:pPr>
              <w:jc w:val="center"/>
              <w:cnfStyle w:val="000000100000" w:firstRow="0" w:lastRow="0" w:firstColumn="0" w:lastColumn="0" w:oddVBand="0" w:evenVBand="0" w:oddHBand="1" w:evenHBand="0" w:firstRowFirstColumn="0" w:firstRowLastColumn="0" w:lastRowFirstColumn="0" w:lastRowLastColumn="0"/>
            </w:pPr>
            <w:r>
              <w:t>All the systems in the subsystems should show the at point output in the scope</w:t>
            </w:r>
          </w:p>
        </w:tc>
        <w:tc>
          <w:tcPr>
            <w:tcW w:w="2141" w:type="dxa"/>
          </w:tcPr>
          <w:p w14:paraId="4F56D9BA" w14:textId="310B92AE" w:rsidR="00F043C4" w:rsidRDefault="00A32A73" w:rsidP="005225CE">
            <w:pPr>
              <w:cnfStyle w:val="000000100000" w:firstRow="0" w:lastRow="0" w:firstColumn="0" w:lastColumn="0" w:oddVBand="0" w:evenVBand="0" w:oddHBand="1" w:evenHBand="0" w:firstRowFirstColumn="0" w:firstRowLastColumn="0" w:lastRowFirstColumn="0" w:lastRowLastColumn="0"/>
            </w:pPr>
            <w:r>
              <w:t xml:space="preserve">The exact value for the given input constant values are shown. </w:t>
            </w:r>
            <w:r w:rsidR="005225CE">
              <w:t>seatoccup</w:t>
            </w:r>
            <w:r>
              <w:t>out=</w:t>
            </w:r>
            <w:r w:rsidR="005225CE">
              <w:t>1,</w:t>
            </w:r>
          </w:p>
          <w:p w14:paraId="1513AAB1" w14:textId="4DF6744F" w:rsidR="005225CE" w:rsidRDefault="005225CE" w:rsidP="005225CE">
            <w:pPr>
              <w:cnfStyle w:val="000000100000" w:firstRow="0" w:lastRow="0" w:firstColumn="0" w:lastColumn="0" w:oddVBand="0" w:evenVBand="0" w:oddHBand="1" w:evenHBand="0" w:firstRowFirstColumn="0" w:firstRowLastColumn="0" w:lastRowFirstColumn="0" w:lastRowLastColumn="0"/>
            </w:pPr>
            <w:r>
              <w:t>seatbeltout=1,</w:t>
            </w:r>
          </w:p>
          <w:p w14:paraId="391CD0F9" w14:textId="6DFC8C2D" w:rsidR="005225CE" w:rsidRDefault="005225CE" w:rsidP="005225CE">
            <w:pPr>
              <w:cnfStyle w:val="000000100000" w:firstRow="0" w:lastRow="0" w:firstColumn="0" w:lastColumn="0" w:oddVBand="0" w:evenVBand="0" w:oddHBand="1" w:evenHBand="0" w:firstRowFirstColumn="0" w:firstRowLastColumn="0" w:lastRowFirstColumn="0" w:lastRowLastColumn="0"/>
            </w:pPr>
            <w:r>
              <w:t>buzzer=0,</w:t>
            </w:r>
          </w:p>
          <w:p w14:paraId="5FB42A4F" w14:textId="41C3EC49" w:rsidR="005225CE" w:rsidRDefault="005225CE" w:rsidP="005225CE">
            <w:pPr>
              <w:cnfStyle w:val="000000100000" w:firstRow="0" w:lastRow="0" w:firstColumn="0" w:lastColumn="0" w:oddVBand="0" w:evenVBand="0" w:oddHBand="1" w:evenHBand="0" w:firstRowFirstColumn="0" w:firstRowLastColumn="0" w:lastRowFirstColumn="0" w:lastRowLastColumn="0"/>
            </w:pPr>
            <w:r>
              <w:t>tension_disp=15,</w:t>
            </w:r>
          </w:p>
          <w:p w14:paraId="57605A83" w14:textId="7DDE1435" w:rsidR="005225CE" w:rsidRDefault="005225CE" w:rsidP="005225CE">
            <w:pPr>
              <w:cnfStyle w:val="000000100000" w:firstRow="0" w:lastRow="0" w:firstColumn="0" w:lastColumn="0" w:oddVBand="0" w:evenVBand="0" w:oddHBand="1" w:evenHBand="0" w:firstRowFirstColumn="0" w:firstRowLastColumn="0" w:lastRowFirstColumn="0" w:lastRowLastColumn="0"/>
            </w:pPr>
            <w:r>
              <w:t>veh_speed=5500,</w:t>
            </w:r>
          </w:p>
          <w:p w14:paraId="05FCA9FB" w14:textId="5CC42D6C" w:rsidR="005225CE" w:rsidRDefault="005225CE" w:rsidP="005225CE">
            <w:pPr>
              <w:cnfStyle w:val="000000100000" w:firstRow="0" w:lastRow="0" w:firstColumn="0" w:lastColumn="0" w:oddVBand="0" w:evenVBand="0" w:oddHBand="1" w:evenHBand="0" w:firstRowFirstColumn="0" w:firstRowLastColumn="0" w:lastRowFirstColumn="0" w:lastRowLastColumn="0"/>
            </w:pPr>
            <w:r>
              <w:t>sirbagdeploy=1,</w:t>
            </w:r>
          </w:p>
          <w:p w14:paraId="6D6EF886" w14:textId="293EC74A" w:rsidR="005225CE" w:rsidRDefault="005225CE" w:rsidP="005225CE">
            <w:pPr>
              <w:cnfStyle w:val="000000100000" w:firstRow="0" w:lastRow="0" w:firstColumn="0" w:lastColumn="0" w:oddVBand="0" w:evenVBand="0" w:oddHBand="1" w:evenHBand="0" w:firstRowFirstColumn="0" w:firstRowLastColumn="0" w:lastRowFirstColumn="0" w:lastRowLastColumn="0"/>
            </w:pPr>
            <w:r>
              <w:t>belt_tesnion=1,</w:t>
            </w:r>
          </w:p>
          <w:p w14:paraId="18D2FAF5" w14:textId="53AF29C1" w:rsidR="005225CE" w:rsidRDefault="005225CE" w:rsidP="005225CE">
            <w:pPr>
              <w:cnfStyle w:val="000000100000" w:firstRow="0" w:lastRow="0" w:firstColumn="0" w:lastColumn="0" w:oddVBand="0" w:evenVBand="0" w:oddHBand="1" w:evenHBand="0" w:firstRowFirstColumn="0" w:firstRowLastColumn="0" w:lastRowFirstColumn="0" w:lastRowLastColumn="0"/>
            </w:pPr>
            <w:r>
              <w:t>F_i_v=1,R_i_v=1,</w:t>
            </w:r>
          </w:p>
          <w:p w14:paraId="5416ECD4" w14:textId="29113165" w:rsidR="005225CE" w:rsidRPr="00FE2D50" w:rsidRDefault="005225CE" w:rsidP="005225CE">
            <w:pPr>
              <w:cnfStyle w:val="000000100000" w:firstRow="0" w:lastRow="0" w:firstColumn="0" w:lastColumn="0" w:oddVBand="0" w:evenVBand="0" w:oddHBand="1" w:evenHBand="0" w:firstRowFirstColumn="0" w:firstRowLastColumn="0" w:lastRowFirstColumn="0" w:lastRowLastColumn="0"/>
            </w:pPr>
            <w:r>
              <w:t>F_o_v=0,R_o_v=0</w:t>
            </w:r>
          </w:p>
        </w:tc>
        <w:tc>
          <w:tcPr>
            <w:tcW w:w="1252" w:type="dxa"/>
          </w:tcPr>
          <w:p w14:paraId="321F5627" w14:textId="51FE5A0C" w:rsidR="00F043C4" w:rsidRPr="00A32A73" w:rsidRDefault="00C67910" w:rsidP="00FE2D50">
            <w:pPr>
              <w:jc w:val="center"/>
              <w:cnfStyle w:val="000000100000" w:firstRow="0" w:lastRow="0" w:firstColumn="0" w:lastColumn="0" w:oddVBand="0" w:evenVBand="0" w:oddHBand="1" w:evenHBand="0" w:firstRowFirstColumn="0" w:firstRowLastColumn="0" w:lastRowFirstColumn="0" w:lastRowLastColumn="0"/>
              <w:rPr>
                <w:b/>
              </w:rPr>
            </w:pPr>
            <w:r>
              <w:rPr>
                <w:b/>
              </w:rPr>
              <w:t>PASS</w:t>
            </w:r>
          </w:p>
        </w:tc>
      </w:tr>
    </w:tbl>
    <w:p w14:paraId="4359041D" w14:textId="4FEBB5AA" w:rsidR="00AF2B28" w:rsidRDefault="00AF2B28" w:rsidP="00AF2B28">
      <w:pPr>
        <w:pStyle w:val="Caption"/>
        <w:jc w:val="center"/>
      </w:pPr>
      <w:bookmarkStart w:id="121" w:name="_Toc37050873"/>
      <w:r>
        <w:t>Table 21: Integrated Test Plan</w:t>
      </w:r>
      <w:bookmarkEnd w:id="121"/>
    </w:p>
    <w:p w14:paraId="15636922" w14:textId="3DA4F3C5" w:rsidR="00025458" w:rsidRDefault="00025458" w:rsidP="0052341F"/>
    <w:p w14:paraId="7C28B0F8" w14:textId="1C508716" w:rsidR="00C32D0F" w:rsidRDefault="00C32D0F" w:rsidP="0052341F"/>
    <w:p w14:paraId="585B17F4" w14:textId="1FEFEF4B" w:rsidR="00C32D0F" w:rsidRDefault="00C32D0F" w:rsidP="0052341F"/>
    <w:p w14:paraId="52BBCF56" w14:textId="2ACD6B92" w:rsidR="00C32D0F" w:rsidRDefault="00C32D0F" w:rsidP="0052341F"/>
    <w:p w14:paraId="25A47A8F" w14:textId="5C6230D1" w:rsidR="00C32D0F" w:rsidRDefault="00C32D0F" w:rsidP="0052341F"/>
    <w:p w14:paraId="3DF7A68E" w14:textId="2BBE72FD" w:rsidR="00C32D0F" w:rsidRDefault="00C32D0F" w:rsidP="0052341F"/>
    <w:p w14:paraId="444E2E80" w14:textId="5FEE3040" w:rsidR="00C32D0F" w:rsidRDefault="00C32D0F" w:rsidP="0052341F"/>
    <w:p w14:paraId="4FBDE030" w14:textId="67DAED76" w:rsidR="00C32D0F" w:rsidRDefault="00C32D0F" w:rsidP="0052341F"/>
    <w:p w14:paraId="54D4B21D" w14:textId="77777777" w:rsidR="00C32D0F" w:rsidRDefault="00C32D0F" w:rsidP="0052341F"/>
    <w:p w14:paraId="2AA896B2" w14:textId="5ADFEA9F" w:rsidR="0003538E" w:rsidRDefault="00931DB9" w:rsidP="00931DB9">
      <w:pPr>
        <w:pStyle w:val="Heading1"/>
      </w:pPr>
      <w:bookmarkStart w:id="122" w:name="_Toc37050598"/>
      <w:r>
        <w:lastRenderedPageBreak/>
        <w:t>INTEGRATED COMPLIANCE</w:t>
      </w:r>
      <w:bookmarkEnd w:id="122"/>
    </w:p>
    <w:p w14:paraId="5B38CB19" w14:textId="7C3D68B8" w:rsidR="00931DB9" w:rsidRDefault="00931DB9" w:rsidP="004A1795">
      <w:pPr>
        <w:pStyle w:val="Heading2"/>
      </w:pPr>
      <w:bookmarkStart w:id="123" w:name="_Toc37050599"/>
      <w:r>
        <w:t>MAAB CHECK</w:t>
      </w:r>
      <w:bookmarkEnd w:id="123"/>
    </w:p>
    <w:p w14:paraId="5AE74338" w14:textId="09595825" w:rsidR="00931DB9" w:rsidRPr="00025458" w:rsidRDefault="00931DB9" w:rsidP="00025458">
      <w:pPr>
        <w:pStyle w:val="Title"/>
        <w:rPr>
          <w:sz w:val="32"/>
          <w:szCs w:val="32"/>
        </w:rPr>
      </w:pPr>
      <w:r w:rsidRPr="00025458">
        <w:rPr>
          <w:sz w:val="32"/>
          <w:szCs w:val="32"/>
        </w:rPr>
        <w:t>BEFORE CLEARING OF WARNINGS</w:t>
      </w:r>
    </w:p>
    <w:p w14:paraId="43974980" w14:textId="367DDB00" w:rsidR="00931DB9" w:rsidRDefault="00025458" w:rsidP="00931DB9">
      <w:r w:rsidRPr="00025458">
        <w:rPr>
          <w:noProof/>
        </w:rPr>
        <w:drawing>
          <wp:inline distT="0" distB="0" distL="0" distR="0" wp14:anchorId="3C731D45" wp14:editId="34285228">
            <wp:extent cx="6033071" cy="5264150"/>
            <wp:effectExtent l="190500" t="190500" r="196850" b="184150"/>
            <wp:docPr id="9" name="Picture 9" descr="C:\Users\PRACHURJYA\Pictures\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URJYA\Pictures\befor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8893" cy="5269230"/>
                    </a:xfrm>
                    <a:prstGeom prst="rect">
                      <a:avLst/>
                    </a:prstGeom>
                    <a:ln>
                      <a:noFill/>
                    </a:ln>
                    <a:effectLst>
                      <a:outerShdw blurRad="190500" algn="tl" rotWithShape="0">
                        <a:srgbClr val="000000">
                          <a:alpha val="70000"/>
                        </a:srgbClr>
                      </a:outerShdw>
                    </a:effectLst>
                  </pic:spPr>
                </pic:pic>
              </a:graphicData>
            </a:graphic>
          </wp:inline>
        </w:drawing>
      </w:r>
    </w:p>
    <w:p w14:paraId="4CB4E3A8" w14:textId="244548B6" w:rsidR="00F46E24" w:rsidRPr="00957BB2" w:rsidRDefault="00AF2B28" w:rsidP="00F46E24">
      <w:pPr>
        <w:pStyle w:val="Quote"/>
        <w:rPr>
          <w:i w:val="0"/>
          <w:iCs w:val="0"/>
        </w:rPr>
      </w:pPr>
      <w:bookmarkStart w:id="124" w:name="_Toc37050645"/>
      <w:r>
        <w:rPr>
          <w:rStyle w:val="Emphasis"/>
        </w:rPr>
        <w:t>Figure 37</w:t>
      </w:r>
      <w:r w:rsidR="00F46E24" w:rsidRPr="00F94201">
        <w:rPr>
          <w:rStyle w:val="Emphasis"/>
        </w:rPr>
        <w:t xml:space="preserve">: </w:t>
      </w:r>
      <w:r w:rsidR="00F46E24">
        <w:rPr>
          <w:rStyle w:val="Emphasis"/>
        </w:rPr>
        <w:t>MAAB Result for the First Iteration</w:t>
      </w:r>
      <w:bookmarkEnd w:id="124"/>
    </w:p>
    <w:p w14:paraId="0461C398" w14:textId="36D8017F" w:rsidR="00025458" w:rsidRDefault="00025458" w:rsidP="00931DB9"/>
    <w:p w14:paraId="17BE44E6" w14:textId="667C7E2C" w:rsidR="0076031E" w:rsidRDefault="0076031E" w:rsidP="00931DB9"/>
    <w:p w14:paraId="51014EC0" w14:textId="21B3CDFE" w:rsidR="0076031E" w:rsidRDefault="0076031E" w:rsidP="00931DB9"/>
    <w:p w14:paraId="09F25D92" w14:textId="2A68AE07" w:rsidR="0076031E" w:rsidRDefault="0076031E" w:rsidP="00931DB9"/>
    <w:p w14:paraId="0CE90130" w14:textId="6322C028" w:rsidR="0076031E" w:rsidRDefault="0076031E" w:rsidP="00931DB9"/>
    <w:p w14:paraId="4732972C" w14:textId="4F338128" w:rsidR="0076031E" w:rsidRDefault="0076031E" w:rsidP="00931DB9"/>
    <w:p w14:paraId="05EEAD5B" w14:textId="5B60C14E" w:rsidR="0076031E" w:rsidRDefault="0076031E" w:rsidP="00931DB9"/>
    <w:p w14:paraId="29E4A2E8" w14:textId="77777777" w:rsidR="0076031E" w:rsidRDefault="0076031E" w:rsidP="00931DB9"/>
    <w:p w14:paraId="154759DB" w14:textId="5B8B26F1" w:rsidR="00025458" w:rsidRPr="00025458" w:rsidRDefault="00025458" w:rsidP="00025458">
      <w:pPr>
        <w:pStyle w:val="Title"/>
        <w:rPr>
          <w:sz w:val="32"/>
          <w:szCs w:val="32"/>
        </w:rPr>
      </w:pPr>
      <w:r w:rsidRPr="00025458">
        <w:rPr>
          <w:sz w:val="32"/>
          <w:szCs w:val="32"/>
        </w:rPr>
        <w:lastRenderedPageBreak/>
        <w:t>AFTER WARNING CLEARANCE AND CHECK</w:t>
      </w:r>
    </w:p>
    <w:p w14:paraId="740C19A4" w14:textId="5897E3F2" w:rsidR="00025458" w:rsidRDefault="00025458" w:rsidP="00025458">
      <w:r w:rsidRPr="00025458">
        <w:rPr>
          <w:noProof/>
        </w:rPr>
        <w:drawing>
          <wp:inline distT="0" distB="0" distL="0" distR="0" wp14:anchorId="67B2E09F" wp14:editId="10DA36FD">
            <wp:extent cx="5941807" cy="5238750"/>
            <wp:effectExtent l="190500" t="190500" r="192405" b="190500"/>
            <wp:docPr id="10" name="Picture 10" descr="C:\Users\PRACHURJYA\Pictures\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URJYA\Pictures\aft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8951" cy="5245049"/>
                    </a:xfrm>
                    <a:prstGeom prst="rect">
                      <a:avLst/>
                    </a:prstGeom>
                    <a:ln>
                      <a:noFill/>
                    </a:ln>
                    <a:effectLst>
                      <a:outerShdw blurRad="190500" algn="tl" rotWithShape="0">
                        <a:srgbClr val="000000">
                          <a:alpha val="70000"/>
                        </a:srgbClr>
                      </a:outerShdw>
                    </a:effectLst>
                  </pic:spPr>
                </pic:pic>
              </a:graphicData>
            </a:graphic>
          </wp:inline>
        </w:drawing>
      </w:r>
    </w:p>
    <w:p w14:paraId="5CA6B5FF" w14:textId="595CBDA7" w:rsidR="00F46E24" w:rsidRPr="00957BB2" w:rsidRDefault="00AF2B28" w:rsidP="00F46E24">
      <w:pPr>
        <w:pStyle w:val="Quote"/>
        <w:rPr>
          <w:i w:val="0"/>
          <w:iCs w:val="0"/>
        </w:rPr>
      </w:pPr>
      <w:bookmarkStart w:id="125" w:name="_Toc37050646"/>
      <w:r>
        <w:rPr>
          <w:rStyle w:val="Emphasis"/>
        </w:rPr>
        <w:t>Figure 38</w:t>
      </w:r>
      <w:r w:rsidR="00F46E24" w:rsidRPr="00F94201">
        <w:rPr>
          <w:rStyle w:val="Emphasis"/>
        </w:rPr>
        <w:t xml:space="preserve">: </w:t>
      </w:r>
      <w:r w:rsidR="00F46E24">
        <w:rPr>
          <w:rStyle w:val="Emphasis"/>
        </w:rPr>
        <w:t>MAAB Result after clearing warnings</w:t>
      </w:r>
      <w:bookmarkEnd w:id="125"/>
    </w:p>
    <w:p w14:paraId="2C7D76FE" w14:textId="4B4CC3F6" w:rsidR="00025458" w:rsidRDefault="00025458" w:rsidP="00025458"/>
    <w:p w14:paraId="5B068DC1" w14:textId="7DB18E7A" w:rsidR="00577A92" w:rsidRDefault="00577A92" w:rsidP="00025458"/>
    <w:p w14:paraId="1FB3CC18" w14:textId="2061F612" w:rsidR="00577A92" w:rsidRDefault="00577A92" w:rsidP="00025458"/>
    <w:p w14:paraId="6929CC54" w14:textId="335F1367" w:rsidR="00577A92" w:rsidRDefault="00577A92" w:rsidP="00025458"/>
    <w:p w14:paraId="61781429" w14:textId="577EE7CE" w:rsidR="00577A92" w:rsidRDefault="00577A92" w:rsidP="00025458"/>
    <w:p w14:paraId="7A4A8B06" w14:textId="70A2D436" w:rsidR="00577A92" w:rsidRDefault="00577A92" w:rsidP="00025458"/>
    <w:p w14:paraId="31B40917" w14:textId="01CB886E" w:rsidR="00F46E24" w:rsidRDefault="00F46E24" w:rsidP="00025458"/>
    <w:p w14:paraId="783D90FD" w14:textId="3A05E1F3" w:rsidR="00F46E24" w:rsidRDefault="00F46E24" w:rsidP="00025458"/>
    <w:p w14:paraId="0EB9F7E7" w14:textId="1DF84220" w:rsidR="00F46E24" w:rsidRDefault="00F46E24" w:rsidP="00025458"/>
    <w:p w14:paraId="580D932D" w14:textId="49DA8607" w:rsidR="00F46E24" w:rsidRDefault="00F46E24" w:rsidP="00025458"/>
    <w:p w14:paraId="5F5493DB" w14:textId="77777777" w:rsidR="001126E7" w:rsidRDefault="001126E7" w:rsidP="00025458"/>
    <w:p w14:paraId="0A3180EA" w14:textId="7B92AE7F" w:rsidR="00025458" w:rsidRDefault="00025458" w:rsidP="004A1795">
      <w:pPr>
        <w:pStyle w:val="Heading2"/>
      </w:pPr>
      <w:bookmarkStart w:id="126" w:name="_Toc37050600"/>
      <w:r>
        <w:lastRenderedPageBreak/>
        <w:t>CODE COVERAGE</w:t>
      </w:r>
      <w:bookmarkEnd w:id="126"/>
    </w:p>
    <w:p w14:paraId="453D2C5B" w14:textId="7C1E252C" w:rsidR="00577A92" w:rsidRPr="001126E7" w:rsidRDefault="00F46E24" w:rsidP="00577A92">
      <w:pPr>
        <w:pStyle w:val="Title"/>
        <w:rPr>
          <w:b w:val="0"/>
          <w:sz w:val="32"/>
          <w:szCs w:val="32"/>
        </w:rPr>
      </w:pPr>
      <w:r w:rsidRPr="001126E7">
        <w:rPr>
          <w:b w:val="0"/>
          <w:sz w:val="32"/>
          <w:szCs w:val="32"/>
        </w:rPr>
        <w:t xml:space="preserve">CHECKING </w:t>
      </w:r>
      <w:r w:rsidR="00577A92" w:rsidRPr="001126E7">
        <w:rPr>
          <w:b w:val="0"/>
          <w:sz w:val="32"/>
          <w:szCs w:val="32"/>
        </w:rPr>
        <w:t>COVERAGE USING MCDC OPTION</w:t>
      </w:r>
      <w:r w:rsidRPr="001126E7">
        <w:rPr>
          <w:b w:val="0"/>
          <w:sz w:val="32"/>
          <w:szCs w:val="32"/>
        </w:rPr>
        <w:t xml:space="preserve"> FOR ENTIRE MODEL</w:t>
      </w:r>
    </w:p>
    <w:p w14:paraId="3006096C" w14:textId="58D61D43" w:rsidR="00577A92" w:rsidRPr="00577A92" w:rsidRDefault="00577A92" w:rsidP="00577A92">
      <w:pPr>
        <w:pStyle w:val="Subtitle"/>
        <w:rPr>
          <w:sz w:val="24"/>
          <w:szCs w:val="24"/>
        </w:rPr>
      </w:pPr>
      <w:r>
        <w:rPr>
          <w:sz w:val="24"/>
          <w:szCs w:val="24"/>
        </w:rPr>
        <w:t>FIRST ITERATION OF CODE COVERAGE</w:t>
      </w:r>
    </w:p>
    <w:p w14:paraId="1A5F3C64" w14:textId="2F50BD6B" w:rsidR="00F46E24" w:rsidRDefault="00577A92" w:rsidP="00F46E24">
      <w:r w:rsidRPr="00577A92">
        <w:rPr>
          <w:noProof/>
        </w:rPr>
        <w:drawing>
          <wp:inline distT="0" distB="0" distL="0" distR="0" wp14:anchorId="7E6B4FCD" wp14:editId="54D32F37">
            <wp:extent cx="5930265" cy="7155180"/>
            <wp:effectExtent l="190500" t="190500" r="184785" b="198120"/>
            <wp:docPr id="12" name="Picture 12" descr="C:\Users\PRACHURJYA\Pictures\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CHURJYA\Pictures\be.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3090" b="3304"/>
                    <a:stretch/>
                  </pic:blipFill>
                  <pic:spPr bwMode="auto">
                    <a:xfrm>
                      <a:off x="0" y="0"/>
                      <a:ext cx="5930265" cy="7155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D6E6106" w14:textId="7E0D7755" w:rsidR="009038BC" w:rsidRPr="00F46E24" w:rsidRDefault="00AF2B28" w:rsidP="00F46E24">
      <w:pPr>
        <w:pStyle w:val="Quote"/>
        <w:rPr>
          <w:i w:val="0"/>
          <w:iCs w:val="0"/>
        </w:rPr>
      </w:pPr>
      <w:bookmarkStart w:id="127" w:name="_Toc37050647"/>
      <w:r>
        <w:rPr>
          <w:rStyle w:val="Emphasis"/>
        </w:rPr>
        <w:t>Figure 39</w:t>
      </w:r>
      <w:r w:rsidR="00F46E24" w:rsidRPr="00F94201">
        <w:rPr>
          <w:rStyle w:val="Emphasis"/>
        </w:rPr>
        <w:t xml:space="preserve">: </w:t>
      </w:r>
      <w:r w:rsidR="00F46E24">
        <w:rPr>
          <w:rStyle w:val="Emphasis"/>
        </w:rPr>
        <w:t>First Iteration of Code Coverage</w:t>
      </w:r>
      <w:bookmarkEnd w:id="127"/>
    </w:p>
    <w:p w14:paraId="35D2BB60" w14:textId="5ABD1EEE" w:rsidR="00577A92" w:rsidRPr="00577A92" w:rsidRDefault="001126E7" w:rsidP="00577A92">
      <w:pPr>
        <w:pStyle w:val="Subtitle"/>
        <w:rPr>
          <w:sz w:val="24"/>
          <w:szCs w:val="24"/>
        </w:rPr>
      </w:pPr>
      <w:r>
        <w:rPr>
          <w:sz w:val="24"/>
          <w:szCs w:val="24"/>
        </w:rPr>
        <w:lastRenderedPageBreak/>
        <w:t>SECOND</w:t>
      </w:r>
      <w:r w:rsidR="00577A92">
        <w:rPr>
          <w:sz w:val="24"/>
          <w:szCs w:val="24"/>
        </w:rPr>
        <w:t xml:space="preserve"> ITERATION OF CODE COVERAGE</w:t>
      </w:r>
    </w:p>
    <w:p w14:paraId="2A6F102C" w14:textId="789159C3" w:rsidR="00577A92" w:rsidRDefault="00577A92" w:rsidP="00577A92">
      <w:pPr>
        <w:pStyle w:val="Title"/>
        <w:rPr>
          <w:sz w:val="32"/>
          <w:szCs w:val="32"/>
        </w:rPr>
      </w:pPr>
      <w:r w:rsidRPr="00577A92">
        <w:rPr>
          <w:noProof/>
          <w:sz w:val="32"/>
          <w:szCs w:val="32"/>
        </w:rPr>
        <w:drawing>
          <wp:inline distT="0" distB="0" distL="0" distR="0" wp14:anchorId="613A36D2" wp14:editId="2555A99A">
            <wp:extent cx="6031050" cy="7785100"/>
            <wp:effectExtent l="190500" t="190500" r="198755" b="196850"/>
            <wp:docPr id="13" name="Picture 13" descr="C:\Users\PRACHURJYA\Pictures\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CHURJYA\Pictures\aft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7801" cy="7793814"/>
                    </a:xfrm>
                    <a:prstGeom prst="rect">
                      <a:avLst/>
                    </a:prstGeom>
                    <a:ln>
                      <a:noFill/>
                    </a:ln>
                    <a:effectLst>
                      <a:outerShdw blurRad="190500" algn="tl" rotWithShape="0">
                        <a:srgbClr val="000000">
                          <a:alpha val="70000"/>
                        </a:srgbClr>
                      </a:outerShdw>
                    </a:effectLst>
                  </pic:spPr>
                </pic:pic>
              </a:graphicData>
            </a:graphic>
          </wp:inline>
        </w:drawing>
      </w:r>
    </w:p>
    <w:p w14:paraId="7B2D83C6" w14:textId="3A4D561C" w:rsidR="00577A92" w:rsidRPr="00F46E24" w:rsidRDefault="00AF2B28" w:rsidP="00F46E24">
      <w:pPr>
        <w:pStyle w:val="Quote"/>
        <w:rPr>
          <w:i w:val="0"/>
          <w:iCs w:val="0"/>
        </w:rPr>
      </w:pPr>
      <w:bookmarkStart w:id="128" w:name="_Toc37050648"/>
      <w:r>
        <w:rPr>
          <w:rStyle w:val="Emphasis"/>
        </w:rPr>
        <w:t>Figure 40</w:t>
      </w:r>
      <w:r w:rsidR="00F46E24" w:rsidRPr="00F94201">
        <w:rPr>
          <w:rStyle w:val="Emphasis"/>
        </w:rPr>
        <w:t xml:space="preserve">: </w:t>
      </w:r>
      <w:r w:rsidR="001126E7">
        <w:rPr>
          <w:rStyle w:val="Emphasis"/>
        </w:rPr>
        <w:t>Second</w:t>
      </w:r>
      <w:r w:rsidR="00F46E24">
        <w:rPr>
          <w:rStyle w:val="Emphasis"/>
        </w:rPr>
        <w:t xml:space="preserve"> Iteration of Code Coverage</w:t>
      </w:r>
      <w:bookmarkEnd w:id="128"/>
    </w:p>
    <w:p w14:paraId="1948D8A4" w14:textId="2C5FF564" w:rsidR="001126E7" w:rsidRDefault="001126E7" w:rsidP="001126E7">
      <w:pPr>
        <w:pStyle w:val="Subtitle"/>
        <w:rPr>
          <w:sz w:val="24"/>
          <w:szCs w:val="24"/>
        </w:rPr>
      </w:pPr>
      <w:r>
        <w:rPr>
          <w:sz w:val="24"/>
          <w:szCs w:val="24"/>
        </w:rPr>
        <w:lastRenderedPageBreak/>
        <w:t>FINAL ITERATION OF CODE COVERAGE</w:t>
      </w:r>
    </w:p>
    <w:p w14:paraId="7855DAE9" w14:textId="5F6580BD" w:rsidR="00700C21" w:rsidRDefault="00700C21" w:rsidP="00700C21">
      <w:pPr>
        <w:pStyle w:val="ListParagraph"/>
        <w:numPr>
          <w:ilvl w:val="0"/>
          <w:numId w:val="26"/>
        </w:numPr>
      </w:pPr>
      <w:r>
        <w:t>The coverage difference of -2% is found in the final model as the final system was created based on priority of each feature</w:t>
      </w:r>
    </w:p>
    <w:p w14:paraId="5408C0A7" w14:textId="650A0103" w:rsidR="00700C21" w:rsidRPr="00577A92" w:rsidRDefault="00700C21" w:rsidP="00700C21">
      <w:pPr>
        <w:pStyle w:val="ListParagraph"/>
        <w:numPr>
          <w:ilvl w:val="0"/>
          <w:numId w:val="26"/>
        </w:numPr>
      </w:pPr>
      <w:r>
        <w:t>Moreover the decision chances also decreases making it less possible for certain paths to be used for all times</w:t>
      </w:r>
    </w:p>
    <w:p w14:paraId="4929FD3C" w14:textId="286FAAE1" w:rsidR="001126E7" w:rsidRDefault="001126E7" w:rsidP="001126E7">
      <w:r>
        <w:rPr>
          <w:noProof/>
        </w:rPr>
        <w:drawing>
          <wp:inline distT="0" distB="0" distL="0" distR="0" wp14:anchorId="76B4D0E6" wp14:editId="43C51D9D">
            <wp:extent cx="6022601" cy="6223000"/>
            <wp:effectExtent l="190500" t="190500" r="187960" b="1968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101" cy="6229717"/>
                    </a:xfrm>
                    <a:prstGeom prst="rect">
                      <a:avLst/>
                    </a:prstGeom>
                    <a:ln>
                      <a:noFill/>
                    </a:ln>
                    <a:effectLst>
                      <a:outerShdw blurRad="190500" algn="tl" rotWithShape="0">
                        <a:srgbClr val="000000">
                          <a:alpha val="70000"/>
                        </a:srgbClr>
                      </a:outerShdw>
                    </a:effectLst>
                  </pic:spPr>
                </pic:pic>
              </a:graphicData>
            </a:graphic>
          </wp:inline>
        </w:drawing>
      </w:r>
    </w:p>
    <w:p w14:paraId="3955F781" w14:textId="4DC846D0" w:rsidR="00700C21" w:rsidRPr="00F46E24" w:rsidRDefault="00AF2B28" w:rsidP="00700C21">
      <w:pPr>
        <w:pStyle w:val="Quote"/>
        <w:rPr>
          <w:i w:val="0"/>
          <w:iCs w:val="0"/>
        </w:rPr>
      </w:pPr>
      <w:bookmarkStart w:id="129" w:name="_Toc37050649"/>
      <w:r>
        <w:rPr>
          <w:rStyle w:val="Emphasis"/>
        </w:rPr>
        <w:t>Figure 41</w:t>
      </w:r>
      <w:r w:rsidR="00700C21" w:rsidRPr="00F94201">
        <w:rPr>
          <w:rStyle w:val="Emphasis"/>
        </w:rPr>
        <w:t xml:space="preserve">: </w:t>
      </w:r>
      <w:r>
        <w:rPr>
          <w:rStyle w:val="Emphasis"/>
        </w:rPr>
        <w:t>Final</w:t>
      </w:r>
      <w:r w:rsidR="00700C21">
        <w:rPr>
          <w:rStyle w:val="Emphasis"/>
        </w:rPr>
        <w:t xml:space="preserve"> Iteration of Code Coverage</w:t>
      </w:r>
      <w:bookmarkEnd w:id="129"/>
    </w:p>
    <w:p w14:paraId="5EFB3621" w14:textId="77777777" w:rsidR="00700C21" w:rsidRDefault="00700C21" w:rsidP="001126E7"/>
    <w:p w14:paraId="51564D99" w14:textId="56BDC48B" w:rsidR="00577A92" w:rsidRDefault="00577A92" w:rsidP="004A1795">
      <w:pPr>
        <w:pStyle w:val="Heading2"/>
      </w:pPr>
      <w:bookmarkStart w:id="130" w:name="_Toc37050601"/>
      <w:r>
        <w:lastRenderedPageBreak/>
        <w:t>METRIC ANALYSIS</w:t>
      </w:r>
      <w:bookmarkEnd w:id="130"/>
    </w:p>
    <w:p w14:paraId="0D30B809" w14:textId="195FD1AD" w:rsidR="00577A92" w:rsidRDefault="00EF353D" w:rsidP="00577A92">
      <w:r>
        <w:rPr>
          <w:noProof/>
        </w:rPr>
        <w:drawing>
          <wp:inline distT="0" distB="0" distL="0" distR="0" wp14:anchorId="6C17B3D9" wp14:editId="0649AD6F">
            <wp:extent cx="5924550" cy="3321050"/>
            <wp:effectExtent l="190500" t="190500" r="190500" b="184150"/>
            <wp:docPr id="14" name="Picture 14"/>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5"/>
                    <a:stretch>
                      <a:fillRect/>
                    </a:stretch>
                  </pic:blipFill>
                  <pic:spPr>
                    <a:xfrm>
                      <a:off x="0" y="0"/>
                      <a:ext cx="5924550" cy="3321050"/>
                    </a:xfrm>
                    <a:prstGeom prst="rect">
                      <a:avLst/>
                    </a:prstGeom>
                    <a:ln>
                      <a:noFill/>
                    </a:ln>
                    <a:effectLst>
                      <a:outerShdw blurRad="190500" algn="tl" rotWithShape="0">
                        <a:srgbClr val="000000">
                          <a:alpha val="70000"/>
                        </a:srgbClr>
                      </a:outerShdw>
                    </a:effectLst>
                  </pic:spPr>
                </pic:pic>
              </a:graphicData>
            </a:graphic>
          </wp:inline>
        </w:drawing>
      </w:r>
    </w:p>
    <w:p w14:paraId="7E339A31" w14:textId="0D87215B" w:rsidR="00F46E24" w:rsidRPr="00957BB2" w:rsidRDefault="00AF2B28" w:rsidP="00F46E24">
      <w:pPr>
        <w:pStyle w:val="Quote"/>
        <w:rPr>
          <w:i w:val="0"/>
          <w:iCs w:val="0"/>
        </w:rPr>
      </w:pPr>
      <w:bookmarkStart w:id="131" w:name="_Toc37050650"/>
      <w:r>
        <w:rPr>
          <w:rStyle w:val="Emphasis"/>
        </w:rPr>
        <w:t>Figure 42</w:t>
      </w:r>
      <w:r w:rsidR="00F46E24" w:rsidRPr="00F94201">
        <w:rPr>
          <w:rStyle w:val="Emphasis"/>
        </w:rPr>
        <w:t xml:space="preserve">: </w:t>
      </w:r>
      <w:r w:rsidR="00F46E24">
        <w:rPr>
          <w:rStyle w:val="Emphasis"/>
        </w:rPr>
        <w:t>Metric Analysis</w:t>
      </w:r>
      <w:bookmarkEnd w:id="131"/>
    </w:p>
    <w:p w14:paraId="0BFB9425" w14:textId="2E8BD569" w:rsidR="00F46E24" w:rsidRDefault="00F46E24" w:rsidP="00577A92"/>
    <w:p w14:paraId="4586E959" w14:textId="682B2198" w:rsidR="00F46E24" w:rsidRDefault="00F46E24" w:rsidP="00577A92"/>
    <w:p w14:paraId="59B4B356" w14:textId="1D65775C" w:rsidR="00F46E24" w:rsidRDefault="00F46E24" w:rsidP="00577A92"/>
    <w:p w14:paraId="58A0CEAD" w14:textId="6801A3CF" w:rsidR="00F46E24" w:rsidRDefault="00F46E24" w:rsidP="00577A92"/>
    <w:p w14:paraId="21F63DD4" w14:textId="5B721121" w:rsidR="00F46E24" w:rsidRDefault="00F46E24" w:rsidP="00577A92"/>
    <w:p w14:paraId="4207FDD9" w14:textId="7EA0A782" w:rsidR="00F46E24" w:rsidRDefault="00F46E24" w:rsidP="00577A92"/>
    <w:p w14:paraId="74470FA6" w14:textId="631BACF7" w:rsidR="00F46E24" w:rsidRDefault="00F46E24" w:rsidP="00577A92"/>
    <w:p w14:paraId="37C76183" w14:textId="3A9E49E4" w:rsidR="00F46E24" w:rsidRDefault="00F46E24" w:rsidP="00577A92"/>
    <w:p w14:paraId="65859461" w14:textId="03835DE9" w:rsidR="00F46E24" w:rsidRDefault="00F46E24" w:rsidP="00577A92"/>
    <w:p w14:paraId="61B65C54" w14:textId="2C132956" w:rsidR="00F46E24" w:rsidRDefault="00F46E24" w:rsidP="00577A92"/>
    <w:p w14:paraId="7625A141" w14:textId="3B0650EA" w:rsidR="00F46E24" w:rsidRDefault="00F46E24" w:rsidP="00577A92"/>
    <w:p w14:paraId="7C5B003D" w14:textId="15A5EFB4" w:rsidR="00F46E24" w:rsidRDefault="00F46E24" w:rsidP="00577A92"/>
    <w:p w14:paraId="19E97887" w14:textId="6F4887FD" w:rsidR="00F46E24" w:rsidRDefault="00F46E24" w:rsidP="00577A92"/>
    <w:p w14:paraId="4C95EBAC" w14:textId="328FFA57" w:rsidR="00F46E24" w:rsidRDefault="00F46E24" w:rsidP="00577A92"/>
    <w:p w14:paraId="5883AF39" w14:textId="5C8AE924" w:rsidR="00F46E24" w:rsidRDefault="00F46E24" w:rsidP="00577A92"/>
    <w:p w14:paraId="581EE723" w14:textId="648DCB2A" w:rsidR="00F46E24" w:rsidRDefault="00F46E24" w:rsidP="00577A92"/>
    <w:p w14:paraId="2EB7ECF1" w14:textId="35FDDC70" w:rsidR="00F46E24" w:rsidRDefault="00F46E24" w:rsidP="00577A92"/>
    <w:p w14:paraId="66FE7A5E" w14:textId="7407E870" w:rsidR="00F46E24" w:rsidRDefault="00F46E24" w:rsidP="00577A92"/>
    <w:p w14:paraId="6E6D177B" w14:textId="77777777" w:rsidR="00F46E24" w:rsidRPr="00577A92" w:rsidRDefault="00F46E24" w:rsidP="00577A92"/>
    <w:p w14:paraId="0E83FA42" w14:textId="40524548" w:rsidR="0003538E" w:rsidRDefault="003B69D4" w:rsidP="003B69D4">
      <w:pPr>
        <w:pStyle w:val="Heading1"/>
      </w:pPr>
      <w:bookmarkStart w:id="132" w:name="_Toc37050602"/>
      <w:r>
        <w:lastRenderedPageBreak/>
        <w:t>LEARNINGS AND DIFFICULTIES OVERCOMED</w:t>
      </w:r>
      <w:bookmarkEnd w:id="132"/>
    </w:p>
    <w:p w14:paraId="2F38C3FB" w14:textId="71DA6EF3" w:rsidR="0075330D" w:rsidRDefault="0075330D" w:rsidP="0075330D">
      <w:pPr>
        <w:pStyle w:val="Heading2"/>
      </w:pPr>
      <w:bookmarkStart w:id="133" w:name="_Toc37050603"/>
      <w:r>
        <w:t>LEARNINGS</w:t>
      </w:r>
      <w:bookmarkEnd w:id="133"/>
    </w:p>
    <w:tbl>
      <w:tblPr>
        <w:tblStyle w:val="GridTable4-Accent41"/>
        <w:tblW w:w="0" w:type="auto"/>
        <w:tblLook w:val="04A0" w:firstRow="1" w:lastRow="0" w:firstColumn="1" w:lastColumn="0" w:noHBand="0" w:noVBand="1"/>
      </w:tblPr>
      <w:tblGrid>
        <w:gridCol w:w="2544"/>
        <w:gridCol w:w="2544"/>
        <w:gridCol w:w="2545"/>
        <w:gridCol w:w="2545"/>
      </w:tblGrid>
      <w:tr w:rsidR="00690503" w14:paraId="5BEC07DD" w14:textId="77777777" w:rsidTr="00E66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tcPr>
          <w:p w14:paraId="547C92F1" w14:textId="24EC25AC" w:rsidR="00690503" w:rsidRPr="00690503" w:rsidRDefault="00690503" w:rsidP="00690503">
            <w:pPr>
              <w:jc w:val="center"/>
              <w:rPr>
                <w:b w:val="0"/>
              </w:rPr>
            </w:pPr>
            <w:r>
              <w:rPr>
                <w:b w:val="0"/>
              </w:rPr>
              <w:t>SL NO.</w:t>
            </w:r>
          </w:p>
        </w:tc>
        <w:tc>
          <w:tcPr>
            <w:tcW w:w="2544" w:type="dxa"/>
          </w:tcPr>
          <w:p w14:paraId="4A1DF780" w14:textId="321EB860" w:rsidR="00690503" w:rsidRPr="00690503" w:rsidRDefault="00690503" w:rsidP="00690503">
            <w:pPr>
              <w:jc w:val="center"/>
              <w:cnfStyle w:val="100000000000" w:firstRow="1" w:lastRow="0" w:firstColumn="0" w:lastColumn="0" w:oddVBand="0" w:evenVBand="0" w:oddHBand="0" w:evenHBand="0" w:firstRowFirstColumn="0" w:firstRowLastColumn="0" w:lastRowFirstColumn="0" w:lastRowLastColumn="0"/>
              <w:rPr>
                <w:b w:val="0"/>
              </w:rPr>
            </w:pPr>
            <w:r>
              <w:rPr>
                <w:b w:val="0"/>
              </w:rPr>
              <w:t>TEAM</w:t>
            </w:r>
          </w:p>
        </w:tc>
        <w:tc>
          <w:tcPr>
            <w:tcW w:w="2545" w:type="dxa"/>
          </w:tcPr>
          <w:p w14:paraId="7AACBC11" w14:textId="6E896C3B" w:rsidR="00690503" w:rsidRPr="00690503" w:rsidRDefault="00690503" w:rsidP="00690503">
            <w:pPr>
              <w:jc w:val="center"/>
              <w:cnfStyle w:val="100000000000" w:firstRow="1" w:lastRow="0" w:firstColumn="0" w:lastColumn="0" w:oddVBand="0" w:evenVBand="0" w:oddHBand="0" w:evenHBand="0" w:firstRowFirstColumn="0" w:firstRowLastColumn="0" w:lastRowFirstColumn="0" w:lastRowLastColumn="0"/>
              <w:rPr>
                <w:b w:val="0"/>
              </w:rPr>
            </w:pPr>
            <w:r>
              <w:rPr>
                <w:b w:val="0"/>
              </w:rPr>
              <w:t>SOFTWARE</w:t>
            </w:r>
          </w:p>
        </w:tc>
        <w:tc>
          <w:tcPr>
            <w:tcW w:w="2545" w:type="dxa"/>
          </w:tcPr>
          <w:p w14:paraId="4FB7DED2" w14:textId="55C0831D" w:rsidR="00690503" w:rsidRPr="00690503" w:rsidRDefault="00690503" w:rsidP="00690503">
            <w:pPr>
              <w:jc w:val="center"/>
              <w:cnfStyle w:val="100000000000" w:firstRow="1" w:lastRow="0" w:firstColumn="0" w:lastColumn="0" w:oddVBand="0" w:evenVBand="0" w:oddHBand="0" w:evenHBand="0" w:firstRowFirstColumn="0" w:firstRowLastColumn="0" w:lastRowFirstColumn="0" w:lastRowLastColumn="0"/>
              <w:rPr>
                <w:b w:val="0"/>
              </w:rPr>
            </w:pPr>
            <w:r>
              <w:rPr>
                <w:b w:val="0"/>
              </w:rPr>
              <w:t>OTHERS</w:t>
            </w:r>
          </w:p>
        </w:tc>
      </w:tr>
      <w:tr w:rsidR="00690503" w14:paraId="2C5F89A7"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tcPr>
          <w:p w14:paraId="08F68081" w14:textId="60A1DC26" w:rsidR="00690503" w:rsidRDefault="00852C67" w:rsidP="00690503">
            <w:pPr>
              <w:jc w:val="center"/>
            </w:pPr>
            <w:r>
              <w:t>1</w:t>
            </w:r>
          </w:p>
        </w:tc>
        <w:tc>
          <w:tcPr>
            <w:tcW w:w="2544" w:type="dxa"/>
          </w:tcPr>
          <w:p w14:paraId="73AC98D2"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c>
          <w:tcPr>
            <w:tcW w:w="2545" w:type="dxa"/>
          </w:tcPr>
          <w:p w14:paraId="3F6FA6D3"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c>
          <w:tcPr>
            <w:tcW w:w="2545" w:type="dxa"/>
          </w:tcPr>
          <w:p w14:paraId="395FD447"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r>
      <w:tr w:rsidR="00690503" w14:paraId="15D3E6F9" w14:textId="77777777" w:rsidTr="00E668D8">
        <w:tc>
          <w:tcPr>
            <w:cnfStyle w:val="001000000000" w:firstRow="0" w:lastRow="0" w:firstColumn="1" w:lastColumn="0" w:oddVBand="0" w:evenVBand="0" w:oddHBand="0" w:evenHBand="0" w:firstRowFirstColumn="0" w:firstRowLastColumn="0" w:lastRowFirstColumn="0" w:lastRowLastColumn="0"/>
            <w:tcW w:w="2544" w:type="dxa"/>
          </w:tcPr>
          <w:p w14:paraId="683087AF" w14:textId="39C321DD" w:rsidR="00690503" w:rsidRDefault="00852C67" w:rsidP="00690503">
            <w:pPr>
              <w:jc w:val="center"/>
            </w:pPr>
            <w:r>
              <w:t>2</w:t>
            </w:r>
          </w:p>
        </w:tc>
        <w:tc>
          <w:tcPr>
            <w:tcW w:w="2544" w:type="dxa"/>
          </w:tcPr>
          <w:p w14:paraId="28D2315F" w14:textId="77777777" w:rsidR="00690503" w:rsidRDefault="00690503" w:rsidP="00690503">
            <w:pPr>
              <w:jc w:val="center"/>
              <w:cnfStyle w:val="000000000000" w:firstRow="0" w:lastRow="0" w:firstColumn="0" w:lastColumn="0" w:oddVBand="0" w:evenVBand="0" w:oddHBand="0" w:evenHBand="0" w:firstRowFirstColumn="0" w:firstRowLastColumn="0" w:lastRowFirstColumn="0" w:lastRowLastColumn="0"/>
            </w:pPr>
          </w:p>
        </w:tc>
        <w:tc>
          <w:tcPr>
            <w:tcW w:w="2545" w:type="dxa"/>
          </w:tcPr>
          <w:p w14:paraId="22BCD976" w14:textId="77777777" w:rsidR="00690503" w:rsidRDefault="00690503" w:rsidP="00690503">
            <w:pPr>
              <w:jc w:val="center"/>
              <w:cnfStyle w:val="000000000000" w:firstRow="0" w:lastRow="0" w:firstColumn="0" w:lastColumn="0" w:oddVBand="0" w:evenVBand="0" w:oddHBand="0" w:evenHBand="0" w:firstRowFirstColumn="0" w:firstRowLastColumn="0" w:lastRowFirstColumn="0" w:lastRowLastColumn="0"/>
            </w:pPr>
          </w:p>
        </w:tc>
        <w:tc>
          <w:tcPr>
            <w:tcW w:w="2545" w:type="dxa"/>
          </w:tcPr>
          <w:p w14:paraId="41EF5670" w14:textId="77777777" w:rsidR="00690503" w:rsidRDefault="00690503" w:rsidP="00690503">
            <w:pPr>
              <w:jc w:val="center"/>
              <w:cnfStyle w:val="000000000000" w:firstRow="0" w:lastRow="0" w:firstColumn="0" w:lastColumn="0" w:oddVBand="0" w:evenVBand="0" w:oddHBand="0" w:evenHBand="0" w:firstRowFirstColumn="0" w:firstRowLastColumn="0" w:lastRowFirstColumn="0" w:lastRowLastColumn="0"/>
            </w:pPr>
          </w:p>
        </w:tc>
      </w:tr>
      <w:tr w:rsidR="00690503" w14:paraId="4EC8D9D4"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tcPr>
          <w:p w14:paraId="7D50A197" w14:textId="28C48664" w:rsidR="00690503" w:rsidRDefault="00852C67" w:rsidP="00690503">
            <w:pPr>
              <w:jc w:val="center"/>
            </w:pPr>
            <w:r>
              <w:t>3</w:t>
            </w:r>
          </w:p>
        </w:tc>
        <w:tc>
          <w:tcPr>
            <w:tcW w:w="2544" w:type="dxa"/>
          </w:tcPr>
          <w:p w14:paraId="19541478"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c>
          <w:tcPr>
            <w:tcW w:w="2545" w:type="dxa"/>
          </w:tcPr>
          <w:p w14:paraId="49A207C0"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c>
          <w:tcPr>
            <w:tcW w:w="2545" w:type="dxa"/>
          </w:tcPr>
          <w:p w14:paraId="68102784" w14:textId="77777777" w:rsidR="00690503" w:rsidRDefault="00690503" w:rsidP="00690503">
            <w:pPr>
              <w:jc w:val="center"/>
              <w:cnfStyle w:val="000000100000" w:firstRow="0" w:lastRow="0" w:firstColumn="0" w:lastColumn="0" w:oddVBand="0" w:evenVBand="0" w:oddHBand="1" w:evenHBand="0" w:firstRowFirstColumn="0" w:firstRowLastColumn="0" w:lastRowFirstColumn="0" w:lastRowLastColumn="0"/>
            </w:pPr>
          </w:p>
        </w:tc>
      </w:tr>
    </w:tbl>
    <w:p w14:paraId="6D79784B" w14:textId="3FA25A54" w:rsidR="00AF2B28" w:rsidRDefault="00AF2B28" w:rsidP="00AF2B28">
      <w:pPr>
        <w:pStyle w:val="Caption"/>
        <w:jc w:val="center"/>
      </w:pPr>
      <w:bookmarkStart w:id="134" w:name="_Toc37050874"/>
      <w:r>
        <w:t xml:space="preserve">Table 22: </w:t>
      </w:r>
      <w:r w:rsidR="0059327C">
        <w:t>Learnings</w:t>
      </w:r>
      <w:bookmarkEnd w:id="134"/>
    </w:p>
    <w:p w14:paraId="63DF4A4D" w14:textId="77777777" w:rsidR="00690503" w:rsidRDefault="00690503" w:rsidP="00690503"/>
    <w:p w14:paraId="167B48F3" w14:textId="3454A4B9" w:rsidR="0075330D" w:rsidRDefault="0075330D" w:rsidP="0075330D">
      <w:pPr>
        <w:pStyle w:val="Heading2"/>
      </w:pPr>
      <w:bookmarkStart w:id="135" w:name="_Toc37050604"/>
      <w:r>
        <w:t>DIFFICULTIES OVERCOMED</w:t>
      </w:r>
      <w:bookmarkEnd w:id="135"/>
    </w:p>
    <w:p w14:paraId="0B2AE45A" w14:textId="7A6E09F1" w:rsidR="0075330D" w:rsidRDefault="0075330D" w:rsidP="0075330D">
      <w:pPr>
        <w:pStyle w:val="Heading3"/>
      </w:pPr>
      <w:bookmarkStart w:id="136" w:name="_Toc37050605"/>
      <w:r>
        <w:t>TECHNICAL</w:t>
      </w:r>
      <w:bookmarkEnd w:id="136"/>
    </w:p>
    <w:tbl>
      <w:tblPr>
        <w:tblStyle w:val="GridTable4-Accent41"/>
        <w:tblW w:w="0" w:type="auto"/>
        <w:tblLook w:val="04A0" w:firstRow="1" w:lastRow="0" w:firstColumn="1" w:lastColumn="0" w:noHBand="0" w:noVBand="1"/>
      </w:tblPr>
      <w:tblGrid>
        <w:gridCol w:w="3392"/>
        <w:gridCol w:w="3393"/>
        <w:gridCol w:w="3393"/>
      </w:tblGrid>
      <w:tr w:rsidR="0075330D" w14:paraId="0A84D708" w14:textId="77777777" w:rsidTr="00E66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2B430979" w14:textId="3F84F768" w:rsidR="0075330D" w:rsidRPr="0075330D" w:rsidRDefault="0075330D" w:rsidP="0075330D">
            <w:pPr>
              <w:jc w:val="center"/>
              <w:rPr>
                <w:b w:val="0"/>
              </w:rPr>
            </w:pPr>
            <w:r>
              <w:rPr>
                <w:b w:val="0"/>
              </w:rPr>
              <w:t>SL NO.</w:t>
            </w:r>
          </w:p>
        </w:tc>
        <w:tc>
          <w:tcPr>
            <w:tcW w:w="3393" w:type="dxa"/>
          </w:tcPr>
          <w:p w14:paraId="45CF3B54" w14:textId="1C26ABC9" w:rsidR="0075330D" w:rsidRPr="0075330D" w:rsidRDefault="0075330D" w:rsidP="0075330D">
            <w:pPr>
              <w:jc w:val="center"/>
              <w:cnfStyle w:val="100000000000" w:firstRow="1" w:lastRow="0" w:firstColumn="0" w:lastColumn="0" w:oddVBand="0" w:evenVBand="0" w:oddHBand="0" w:evenHBand="0" w:firstRowFirstColumn="0" w:firstRowLastColumn="0" w:lastRowFirstColumn="0" w:lastRowLastColumn="0"/>
              <w:rPr>
                <w:b w:val="0"/>
              </w:rPr>
            </w:pPr>
            <w:r>
              <w:rPr>
                <w:b w:val="0"/>
              </w:rPr>
              <w:t>DIFFICULTIES</w:t>
            </w:r>
          </w:p>
        </w:tc>
        <w:tc>
          <w:tcPr>
            <w:tcW w:w="3393" w:type="dxa"/>
          </w:tcPr>
          <w:p w14:paraId="3A23CD39" w14:textId="6A1CD169" w:rsidR="0075330D" w:rsidRPr="0075330D" w:rsidRDefault="0075330D" w:rsidP="0075330D">
            <w:pPr>
              <w:jc w:val="center"/>
              <w:cnfStyle w:val="100000000000" w:firstRow="1" w:lastRow="0" w:firstColumn="0" w:lastColumn="0" w:oddVBand="0" w:evenVBand="0" w:oddHBand="0" w:evenHBand="0" w:firstRowFirstColumn="0" w:firstRowLastColumn="0" w:lastRowFirstColumn="0" w:lastRowLastColumn="0"/>
              <w:rPr>
                <w:b w:val="0"/>
              </w:rPr>
            </w:pPr>
            <w:r>
              <w:rPr>
                <w:b w:val="0"/>
              </w:rPr>
              <w:t>SOLUTIONS</w:t>
            </w:r>
          </w:p>
        </w:tc>
      </w:tr>
      <w:tr w:rsidR="0075330D" w14:paraId="02C750E5"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253A00C9" w14:textId="137AB9BF" w:rsidR="0075330D" w:rsidRDefault="00396F32" w:rsidP="00396F32">
            <w:pPr>
              <w:jc w:val="center"/>
            </w:pPr>
            <w:r>
              <w:t>1</w:t>
            </w:r>
          </w:p>
        </w:tc>
        <w:tc>
          <w:tcPr>
            <w:tcW w:w="3393" w:type="dxa"/>
          </w:tcPr>
          <w:p w14:paraId="0CE4F92D" w14:textId="77777777" w:rsidR="00396F32" w:rsidRDefault="00396F32" w:rsidP="00396F32">
            <w:pPr>
              <w:jc w:val="center"/>
              <w:cnfStyle w:val="000000100000" w:firstRow="0" w:lastRow="0" w:firstColumn="0" w:lastColumn="0" w:oddVBand="0" w:evenVBand="0" w:oddHBand="1" w:evenHBand="0" w:firstRowFirstColumn="0" w:firstRowLastColumn="0" w:lastRowFirstColumn="0" w:lastRowLastColumn="0"/>
            </w:pPr>
            <w:r>
              <w:t>Network issues during</w:t>
            </w:r>
          </w:p>
          <w:p w14:paraId="3D3CDF4F" w14:textId="7D99B5EB"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team communications</w:t>
            </w:r>
          </w:p>
        </w:tc>
        <w:tc>
          <w:tcPr>
            <w:tcW w:w="3393" w:type="dxa"/>
          </w:tcPr>
          <w:p w14:paraId="634FADB1" w14:textId="09695787"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Specific time of day chosen to get better signal strength</w:t>
            </w:r>
          </w:p>
        </w:tc>
      </w:tr>
      <w:tr w:rsidR="0075330D" w14:paraId="5C14995B" w14:textId="77777777" w:rsidTr="00E668D8">
        <w:tc>
          <w:tcPr>
            <w:cnfStyle w:val="001000000000" w:firstRow="0" w:lastRow="0" w:firstColumn="1" w:lastColumn="0" w:oddVBand="0" w:evenVBand="0" w:oddHBand="0" w:evenHBand="0" w:firstRowFirstColumn="0" w:firstRowLastColumn="0" w:lastRowFirstColumn="0" w:lastRowLastColumn="0"/>
            <w:tcW w:w="3392" w:type="dxa"/>
          </w:tcPr>
          <w:p w14:paraId="337722C1" w14:textId="452459F0" w:rsidR="0075330D" w:rsidRDefault="00396F32" w:rsidP="00396F32">
            <w:pPr>
              <w:jc w:val="center"/>
            </w:pPr>
            <w:r>
              <w:t>2</w:t>
            </w:r>
          </w:p>
        </w:tc>
        <w:tc>
          <w:tcPr>
            <w:tcW w:w="3393" w:type="dxa"/>
          </w:tcPr>
          <w:p w14:paraId="7C7D1D7B" w14:textId="2B7D4420" w:rsidR="0075330D" w:rsidRDefault="00396F32" w:rsidP="00396F32">
            <w:pPr>
              <w:jc w:val="center"/>
              <w:cnfStyle w:val="000000000000" w:firstRow="0" w:lastRow="0" w:firstColumn="0" w:lastColumn="0" w:oddVBand="0" w:evenVBand="0" w:oddHBand="0" w:evenHBand="0" w:firstRowFirstColumn="0" w:firstRowLastColumn="0" w:lastRowFirstColumn="0" w:lastRowLastColumn="0"/>
            </w:pPr>
            <w:r>
              <w:t xml:space="preserve">MATLAB not available. Some had previous versions while for others the license expired </w:t>
            </w:r>
          </w:p>
        </w:tc>
        <w:tc>
          <w:tcPr>
            <w:tcW w:w="3393" w:type="dxa"/>
          </w:tcPr>
          <w:p w14:paraId="66E0E095" w14:textId="34117DBF" w:rsidR="0075330D" w:rsidRDefault="00396F32" w:rsidP="00396F32">
            <w:pPr>
              <w:jc w:val="center"/>
              <w:cnfStyle w:val="000000000000" w:firstRow="0" w:lastRow="0" w:firstColumn="0" w:lastColumn="0" w:oddVBand="0" w:evenVBand="0" w:oddHBand="0" w:evenHBand="0" w:firstRowFirstColumn="0" w:firstRowLastColumn="0" w:lastRowFirstColumn="0" w:lastRowLastColumn="0"/>
            </w:pPr>
            <w:r>
              <w:t>Some were able to download the recent MATLAB 2020 version. However some had academic versions</w:t>
            </w:r>
          </w:p>
        </w:tc>
      </w:tr>
      <w:tr w:rsidR="0075330D" w14:paraId="7CBADE40"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1D4C211C" w14:textId="35481965" w:rsidR="0075330D" w:rsidRDefault="00396F32" w:rsidP="00396F32">
            <w:pPr>
              <w:jc w:val="center"/>
            </w:pPr>
            <w:r>
              <w:t>3</w:t>
            </w:r>
          </w:p>
        </w:tc>
        <w:tc>
          <w:tcPr>
            <w:tcW w:w="3393" w:type="dxa"/>
          </w:tcPr>
          <w:p w14:paraId="0C9EFBFA" w14:textId="515ACB3F"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Connectivity issues for a group interactive connect</w:t>
            </w:r>
          </w:p>
        </w:tc>
        <w:tc>
          <w:tcPr>
            <w:tcW w:w="3393" w:type="dxa"/>
          </w:tcPr>
          <w:p w14:paraId="4A356044" w14:textId="018B571A"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Used Zoom meeting app to create a connect to explain work and part for each group members</w:t>
            </w:r>
          </w:p>
        </w:tc>
      </w:tr>
      <w:tr w:rsidR="00396F32" w14:paraId="4C7B1FDF" w14:textId="77777777" w:rsidTr="00E668D8">
        <w:tc>
          <w:tcPr>
            <w:cnfStyle w:val="001000000000" w:firstRow="0" w:lastRow="0" w:firstColumn="1" w:lastColumn="0" w:oddVBand="0" w:evenVBand="0" w:oddHBand="0" w:evenHBand="0" w:firstRowFirstColumn="0" w:firstRowLastColumn="0" w:lastRowFirstColumn="0" w:lastRowLastColumn="0"/>
            <w:tcW w:w="3392" w:type="dxa"/>
          </w:tcPr>
          <w:p w14:paraId="72EBF1AC" w14:textId="438B0CDD" w:rsidR="00396F32" w:rsidRDefault="00396F32" w:rsidP="00396F32">
            <w:pPr>
              <w:jc w:val="center"/>
            </w:pPr>
            <w:r>
              <w:t>4</w:t>
            </w:r>
          </w:p>
        </w:tc>
        <w:tc>
          <w:tcPr>
            <w:tcW w:w="3393" w:type="dxa"/>
          </w:tcPr>
          <w:p w14:paraId="60A35A94" w14:textId="56C253F8" w:rsidR="00396F32" w:rsidRDefault="00396F32" w:rsidP="00396F32">
            <w:pPr>
              <w:jc w:val="center"/>
              <w:cnfStyle w:val="000000000000" w:firstRow="0" w:lastRow="0" w:firstColumn="0" w:lastColumn="0" w:oddVBand="0" w:evenVBand="0" w:oddHBand="0" w:evenHBand="0" w:firstRowFirstColumn="0" w:firstRowLastColumn="0" w:lastRowFirstColumn="0" w:lastRowLastColumn="0"/>
            </w:pPr>
            <w:r>
              <w:t>Embedded C integration of system caused a great chaos within the individual outputs</w:t>
            </w:r>
          </w:p>
        </w:tc>
        <w:tc>
          <w:tcPr>
            <w:tcW w:w="3393" w:type="dxa"/>
          </w:tcPr>
          <w:p w14:paraId="75D6CCC9" w14:textId="1420FB3D" w:rsidR="00396F32" w:rsidRDefault="00396F32" w:rsidP="00396F32">
            <w:pPr>
              <w:jc w:val="center"/>
              <w:cnfStyle w:val="000000000000" w:firstRow="0" w:lastRow="0" w:firstColumn="0" w:lastColumn="0" w:oddVBand="0" w:evenVBand="0" w:oddHBand="0" w:evenHBand="0" w:firstRowFirstColumn="0" w:firstRowLastColumn="0" w:lastRowFirstColumn="0" w:lastRowLastColumn="0"/>
            </w:pPr>
            <w:r>
              <w:t>Only some parts were implemented using the priority based feature to run the others</w:t>
            </w:r>
          </w:p>
        </w:tc>
      </w:tr>
      <w:tr w:rsidR="00396F32" w14:paraId="335C6DD4"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350BF988" w14:textId="24D5F7F7" w:rsidR="00396F32" w:rsidRDefault="00396F32" w:rsidP="00396F32">
            <w:pPr>
              <w:jc w:val="center"/>
            </w:pPr>
            <w:r>
              <w:t>5</w:t>
            </w:r>
          </w:p>
        </w:tc>
        <w:tc>
          <w:tcPr>
            <w:tcW w:w="3393" w:type="dxa"/>
          </w:tcPr>
          <w:p w14:paraId="2770B6C4" w14:textId="083B4289" w:rsidR="00396F32" w:rsidRDefault="00690503" w:rsidP="00396F32">
            <w:pPr>
              <w:jc w:val="center"/>
              <w:cnfStyle w:val="000000100000" w:firstRow="0" w:lastRow="0" w:firstColumn="0" w:lastColumn="0" w:oddVBand="0" w:evenVBand="0" w:oddHBand="1" w:evenHBand="0" w:firstRowFirstColumn="0" w:firstRowLastColumn="0" w:lastRowFirstColumn="0" w:lastRowLastColumn="0"/>
            </w:pPr>
            <w:r>
              <w:t>SimulIDE caused a great problem as the number of PINs were similar and already used</w:t>
            </w:r>
          </w:p>
        </w:tc>
        <w:tc>
          <w:tcPr>
            <w:tcW w:w="3393" w:type="dxa"/>
          </w:tcPr>
          <w:p w14:paraId="2A20474F" w14:textId="1FB01D85" w:rsidR="00396F32" w:rsidRDefault="00690503" w:rsidP="00396F32">
            <w:pPr>
              <w:jc w:val="center"/>
              <w:cnfStyle w:val="000000100000" w:firstRow="0" w:lastRow="0" w:firstColumn="0" w:lastColumn="0" w:oddVBand="0" w:evenVBand="0" w:oddHBand="1" w:evenHBand="0" w:firstRowFirstColumn="0" w:firstRowLastColumn="0" w:lastRowFirstColumn="0" w:lastRowLastColumn="0"/>
            </w:pPr>
            <w:r>
              <w:t xml:space="preserve">Had to decrease some components like the PWM for 2 systems. Some features were dropped </w:t>
            </w:r>
          </w:p>
        </w:tc>
      </w:tr>
    </w:tbl>
    <w:p w14:paraId="5DD5604E" w14:textId="28BBF4CC" w:rsidR="00AF2B28" w:rsidRDefault="00AF2B28" w:rsidP="00AF2B28">
      <w:pPr>
        <w:pStyle w:val="Caption"/>
        <w:jc w:val="center"/>
      </w:pPr>
      <w:bookmarkStart w:id="137" w:name="_Toc37050875"/>
      <w:r>
        <w:t xml:space="preserve">Table 23: </w:t>
      </w:r>
      <w:r w:rsidR="0059327C">
        <w:t>Technical Difficulties Overcomed</w:t>
      </w:r>
      <w:bookmarkEnd w:id="137"/>
    </w:p>
    <w:p w14:paraId="6A805830" w14:textId="77777777" w:rsidR="0075330D" w:rsidRDefault="0075330D" w:rsidP="0075330D"/>
    <w:p w14:paraId="242B90A8" w14:textId="6ECA681B" w:rsidR="0003538E" w:rsidRDefault="006C293E" w:rsidP="0075330D">
      <w:pPr>
        <w:pStyle w:val="Heading3"/>
      </w:pPr>
      <w:bookmarkStart w:id="138" w:name="_Toc37050606"/>
      <w:r>
        <w:t>NON-TECHNICAL</w:t>
      </w:r>
      <w:bookmarkEnd w:id="138"/>
      <w:r>
        <w:t xml:space="preserve"> </w:t>
      </w:r>
    </w:p>
    <w:tbl>
      <w:tblPr>
        <w:tblStyle w:val="GridTable4-Accent41"/>
        <w:tblW w:w="0" w:type="auto"/>
        <w:tblLook w:val="04A0" w:firstRow="1" w:lastRow="0" w:firstColumn="1" w:lastColumn="0" w:noHBand="0" w:noVBand="1"/>
      </w:tblPr>
      <w:tblGrid>
        <w:gridCol w:w="3392"/>
        <w:gridCol w:w="3393"/>
        <w:gridCol w:w="3393"/>
      </w:tblGrid>
      <w:tr w:rsidR="0075330D" w14:paraId="3CEFDE9E" w14:textId="77777777" w:rsidTr="00E66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697CED67" w14:textId="2DED3298" w:rsidR="0075330D" w:rsidRPr="0075330D" w:rsidRDefault="0075330D" w:rsidP="0075330D">
            <w:pPr>
              <w:jc w:val="center"/>
              <w:rPr>
                <w:b w:val="0"/>
              </w:rPr>
            </w:pPr>
            <w:r>
              <w:rPr>
                <w:b w:val="0"/>
              </w:rPr>
              <w:t>SL NO.</w:t>
            </w:r>
          </w:p>
        </w:tc>
        <w:tc>
          <w:tcPr>
            <w:tcW w:w="3393" w:type="dxa"/>
          </w:tcPr>
          <w:p w14:paraId="78AC8492" w14:textId="5E1F4A77" w:rsidR="0075330D" w:rsidRPr="0075330D" w:rsidRDefault="0075330D" w:rsidP="0075330D">
            <w:pPr>
              <w:jc w:val="center"/>
              <w:cnfStyle w:val="100000000000" w:firstRow="1" w:lastRow="0" w:firstColumn="0" w:lastColumn="0" w:oddVBand="0" w:evenVBand="0" w:oddHBand="0" w:evenHBand="0" w:firstRowFirstColumn="0" w:firstRowLastColumn="0" w:lastRowFirstColumn="0" w:lastRowLastColumn="0"/>
              <w:rPr>
                <w:b w:val="0"/>
              </w:rPr>
            </w:pPr>
            <w:r w:rsidRPr="0075330D">
              <w:rPr>
                <w:b w:val="0"/>
              </w:rPr>
              <w:t>DIFFICULTIES</w:t>
            </w:r>
          </w:p>
        </w:tc>
        <w:tc>
          <w:tcPr>
            <w:tcW w:w="3393" w:type="dxa"/>
          </w:tcPr>
          <w:p w14:paraId="0D66D46C" w14:textId="641EB41F" w:rsidR="0075330D" w:rsidRPr="0075330D" w:rsidRDefault="0075330D" w:rsidP="0075330D">
            <w:pPr>
              <w:jc w:val="center"/>
              <w:cnfStyle w:val="100000000000" w:firstRow="1" w:lastRow="0" w:firstColumn="0" w:lastColumn="0" w:oddVBand="0" w:evenVBand="0" w:oddHBand="0" w:evenHBand="0" w:firstRowFirstColumn="0" w:firstRowLastColumn="0" w:lastRowFirstColumn="0" w:lastRowLastColumn="0"/>
              <w:rPr>
                <w:b w:val="0"/>
              </w:rPr>
            </w:pPr>
            <w:r>
              <w:rPr>
                <w:b w:val="0"/>
              </w:rPr>
              <w:t>SOLUTIONS</w:t>
            </w:r>
          </w:p>
        </w:tc>
      </w:tr>
      <w:tr w:rsidR="0075330D" w14:paraId="5BE8076E"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593C33C1" w14:textId="7A7C634B" w:rsidR="0075330D" w:rsidRDefault="00396F32" w:rsidP="00396F32">
            <w:pPr>
              <w:jc w:val="center"/>
            </w:pPr>
            <w:r>
              <w:t>1</w:t>
            </w:r>
            <w:bookmarkStart w:id="139" w:name="_GoBack"/>
            <w:bookmarkEnd w:id="139"/>
          </w:p>
        </w:tc>
        <w:tc>
          <w:tcPr>
            <w:tcW w:w="3393" w:type="dxa"/>
          </w:tcPr>
          <w:p w14:paraId="759A6394" w14:textId="3238929C"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Lockdown in Pune caused all the team members to stay away from each other</w:t>
            </w:r>
          </w:p>
        </w:tc>
        <w:tc>
          <w:tcPr>
            <w:tcW w:w="3393" w:type="dxa"/>
          </w:tcPr>
          <w:p w14:paraId="3EEB1742" w14:textId="3D9BBBF1" w:rsidR="0075330D" w:rsidRDefault="00396F32" w:rsidP="00396F32">
            <w:pPr>
              <w:jc w:val="center"/>
              <w:cnfStyle w:val="000000100000" w:firstRow="0" w:lastRow="0" w:firstColumn="0" w:lastColumn="0" w:oddVBand="0" w:evenVBand="0" w:oddHBand="1" w:evenHBand="0" w:firstRowFirstColumn="0" w:firstRowLastColumn="0" w:lastRowFirstColumn="0" w:lastRowLastColumn="0"/>
            </w:pPr>
            <w:r>
              <w:t>Frequent connects using the Zoom app was made to work on the integration</w:t>
            </w:r>
          </w:p>
        </w:tc>
      </w:tr>
      <w:tr w:rsidR="0075330D" w14:paraId="23AC5A98" w14:textId="77777777" w:rsidTr="00E668D8">
        <w:tc>
          <w:tcPr>
            <w:cnfStyle w:val="001000000000" w:firstRow="0" w:lastRow="0" w:firstColumn="1" w:lastColumn="0" w:oddVBand="0" w:evenVBand="0" w:oddHBand="0" w:evenHBand="0" w:firstRowFirstColumn="0" w:firstRowLastColumn="0" w:lastRowFirstColumn="0" w:lastRowLastColumn="0"/>
            <w:tcW w:w="3392" w:type="dxa"/>
          </w:tcPr>
          <w:p w14:paraId="6F71F999" w14:textId="1F3A7DF4" w:rsidR="0075330D" w:rsidRDefault="00396F32" w:rsidP="00396F32">
            <w:pPr>
              <w:jc w:val="center"/>
            </w:pPr>
            <w:r>
              <w:lastRenderedPageBreak/>
              <w:t>2</w:t>
            </w:r>
          </w:p>
        </w:tc>
        <w:tc>
          <w:tcPr>
            <w:tcW w:w="3393" w:type="dxa"/>
          </w:tcPr>
          <w:p w14:paraId="02815F57" w14:textId="7F0BF8F7" w:rsidR="0075330D" w:rsidRDefault="00690503" w:rsidP="00396F32">
            <w:pPr>
              <w:jc w:val="center"/>
              <w:cnfStyle w:val="000000000000" w:firstRow="0" w:lastRow="0" w:firstColumn="0" w:lastColumn="0" w:oddVBand="0" w:evenVBand="0" w:oddHBand="0" w:evenHBand="0" w:firstRowFirstColumn="0" w:firstRowLastColumn="0" w:lastRowFirstColumn="0" w:lastRowLastColumn="0"/>
            </w:pPr>
            <w:r>
              <w:t>Misunderstanding in preparing for the presentation</w:t>
            </w:r>
          </w:p>
        </w:tc>
        <w:tc>
          <w:tcPr>
            <w:tcW w:w="3393" w:type="dxa"/>
          </w:tcPr>
          <w:p w14:paraId="383350B7" w14:textId="447CD167" w:rsidR="0075330D" w:rsidRDefault="00690503" w:rsidP="00690503">
            <w:pPr>
              <w:jc w:val="center"/>
              <w:cnfStyle w:val="000000000000" w:firstRow="0" w:lastRow="0" w:firstColumn="0" w:lastColumn="0" w:oddVBand="0" w:evenVBand="0" w:oddHBand="0" w:evenHBand="0" w:firstRowFirstColumn="0" w:firstRowLastColumn="0" w:lastRowFirstColumn="0" w:lastRowLastColumn="0"/>
            </w:pPr>
            <w:r>
              <w:t>Division of systems and parts of the presentation was divided equally and timed</w:t>
            </w:r>
          </w:p>
        </w:tc>
      </w:tr>
      <w:tr w:rsidR="00852C67" w14:paraId="01FE70A8" w14:textId="77777777" w:rsidTr="00E668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tcPr>
          <w:p w14:paraId="47BE4A56" w14:textId="08F1BEC4" w:rsidR="00852C67" w:rsidRDefault="00852C67" w:rsidP="00396F32">
            <w:pPr>
              <w:jc w:val="center"/>
            </w:pPr>
            <w:r>
              <w:t>3</w:t>
            </w:r>
          </w:p>
        </w:tc>
        <w:tc>
          <w:tcPr>
            <w:tcW w:w="3393" w:type="dxa"/>
          </w:tcPr>
          <w:p w14:paraId="6A36B003" w14:textId="3A376F2D" w:rsidR="00852C67" w:rsidRDefault="00852C67" w:rsidP="00852C67">
            <w:pPr>
              <w:cnfStyle w:val="000000100000" w:firstRow="0" w:lastRow="0" w:firstColumn="0" w:lastColumn="0" w:oddVBand="0" w:evenVBand="0" w:oddHBand="1" w:evenHBand="0" w:firstRowFirstColumn="0" w:firstRowLastColumn="0" w:lastRowFirstColumn="0" w:lastRowLastColumn="0"/>
            </w:pPr>
          </w:p>
        </w:tc>
        <w:tc>
          <w:tcPr>
            <w:tcW w:w="3393" w:type="dxa"/>
          </w:tcPr>
          <w:p w14:paraId="4F0B5D13" w14:textId="77777777" w:rsidR="00852C67" w:rsidRDefault="00852C67" w:rsidP="00690503">
            <w:pPr>
              <w:jc w:val="center"/>
              <w:cnfStyle w:val="000000100000" w:firstRow="0" w:lastRow="0" w:firstColumn="0" w:lastColumn="0" w:oddVBand="0" w:evenVBand="0" w:oddHBand="1" w:evenHBand="0" w:firstRowFirstColumn="0" w:firstRowLastColumn="0" w:lastRowFirstColumn="0" w:lastRowLastColumn="0"/>
            </w:pPr>
          </w:p>
        </w:tc>
      </w:tr>
    </w:tbl>
    <w:p w14:paraId="092170C8" w14:textId="73BAC603" w:rsidR="00AF2B28" w:rsidRDefault="00AF2B28" w:rsidP="00AF2B28">
      <w:pPr>
        <w:pStyle w:val="Caption"/>
        <w:jc w:val="center"/>
      </w:pPr>
      <w:bookmarkStart w:id="140" w:name="_Toc37050876"/>
      <w:r>
        <w:t xml:space="preserve">Table 24: </w:t>
      </w:r>
      <w:r w:rsidR="0059327C">
        <w:t>Non-technical Difficulties Overcomed</w:t>
      </w:r>
      <w:bookmarkEnd w:id="140"/>
    </w:p>
    <w:p w14:paraId="0E08B9EB" w14:textId="77777777" w:rsidR="0075330D" w:rsidRDefault="0075330D" w:rsidP="0075330D"/>
    <w:p w14:paraId="588A1355" w14:textId="66EA6B5D" w:rsidR="0003538E" w:rsidRDefault="0003538E" w:rsidP="0052341F"/>
    <w:p w14:paraId="4A25B5BD" w14:textId="4D84C3E0" w:rsidR="0003538E" w:rsidRDefault="0003538E" w:rsidP="0052341F"/>
    <w:p w14:paraId="795B5A0A" w14:textId="77E3DE63" w:rsidR="0003538E" w:rsidRDefault="0003538E" w:rsidP="0052341F"/>
    <w:p w14:paraId="7BD778DE" w14:textId="0F1C3475" w:rsidR="0003538E" w:rsidRDefault="0003538E" w:rsidP="0052341F"/>
    <w:p w14:paraId="48151A96" w14:textId="6EC98D2E" w:rsidR="0003538E" w:rsidRDefault="0003538E" w:rsidP="0052341F"/>
    <w:p w14:paraId="453A0556" w14:textId="16915B2A" w:rsidR="0003538E" w:rsidRDefault="0003538E" w:rsidP="0052341F"/>
    <w:p w14:paraId="61632423" w14:textId="6C7D56BC" w:rsidR="0003538E" w:rsidRDefault="0003538E" w:rsidP="0052341F"/>
    <w:p w14:paraId="1F754F74" w14:textId="3D94ADCD" w:rsidR="0003538E" w:rsidRDefault="0003538E" w:rsidP="0052341F"/>
    <w:p w14:paraId="0BDC6DB7" w14:textId="23176C99" w:rsidR="0003538E" w:rsidRDefault="0003538E" w:rsidP="0052341F"/>
    <w:p w14:paraId="54ADE1C7" w14:textId="0991C788" w:rsidR="0003538E" w:rsidRDefault="0003538E" w:rsidP="0052341F"/>
    <w:p w14:paraId="38A0722A" w14:textId="70C47D3E" w:rsidR="0003538E" w:rsidRDefault="0003538E" w:rsidP="0052341F"/>
    <w:p w14:paraId="3D059515" w14:textId="2BDB1B0A" w:rsidR="0003538E" w:rsidRDefault="0003538E" w:rsidP="0052341F"/>
    <w:p w14:paraId="0FA923E8" w14:textId="451C644D" w:rsidR="0003538E" w:rsidRDefault="0003538E" w:rsidP="0052341F"/>
    <w:p w14:paraId="6D40B869" w14:textId="4731A129" w:rsidR="0003538E" w:rsidRDefault="0003538E" w:rsidP="0052341F"/>
    <w:p w14:paraId="56008240" w14:textId="39C3EF9C" w:rsidR="0003538E" w:rsidRDefault="0003538E" w:rsidP="0052341F"/>
    <w:p w14:paraId="2CCC1082" w14:textId="0DCACF0D" w:rsidR="00871236" w:rsidRDefault="00871236" w:rsidP="0052341F"/>
    <w:p w14:paraId="3875EDBB" w14:textId="1951DC36" w:rsidR="00871236" w:rsidRDefault="00871236" w:rsidP="0052341F"/>
    <w:p w14:paraId="7479BC1C" w14:textId="4DD2212E" w:rsidR="00871236" w:rsidRDefault="00871236" w:rsidP="0052341F"/>
    <w:p w14:paraId="114FB6AF" w14:textId="3A24FA69" w:rsidR="00871236" w:rsidRDefault="00871236" w:rsidP="0052341F"/>
    <w:p w14:paraId="37A75481" w14:textId="24C6E6B0" w:rsidR="00871236" w:rsidRDefault="00871236" w:rsidP="0052341F"/>
    <w:p w14:paraId="7D8CA994" w14:textId="63429E4B" w:rsidR="00871236" w:rsidRDefault="00871236" w:rsidP="0052341F"/>
    <w:p w14:paraId="0DBF8AA7" w14:textId="406A1634" w:rsidR="00871236" w:rsidRDefault="00871236" w:rsidP="0052341F"/>
    <w:p w14:paraId="40E2B1A4" w14:textId="3990B038" w:rsidR="00871236" w:rsidRDefault="00871236" w:rsidP="0052341F"/>
    <w:p w14:paraId="7EC52CFB" w14:textId="4A3FCE4E" w:rsidR="00871236" w:rsidRDefault="00871236" w:rsidP="0052341F"/>
    <w:p w14:paraId="0CDA5E61" w14:textId="0A6163C6" w:rsidR="00871236" w:rsidRDefault="00871236" w:rsidP="0052341F"/>
    <w:p w14:paraId="553D6012" w14:textId="2ECA4CA6" w:rsidR="00871236" w:rsidRDefault="00871236" w:rsidP="0052341F"/>
    <w:p w14:paraId="21EB4D14" w14:textId="1658D835" w:rsidR="00871236" w:rsidRDefault="00871236" w:rsidP="0052341F"/>
    <w:p w14:paraId="696B14A3" w14:textId="276C0AD9" w:rsidR="00871236" w:rsidRDefault="00871236" w:rsidP="0052341F"/>
    <w:p w14:paraId="76E9016B" w14:textId="343C55CA" w:rsidR="00871236" w:rsidRDefault="00871236" w:rsidP="0052341F"/>
    <w:p w14:paraId="09B40060" w14:textId="16A9885A" w:rsidR="00871236" w:rsidRDefault="00871236" w:rsidP="0052341F"/>
    <w:p w14:paraId="00E0AAC2" w14:textId="77777777" w:rsidR="00871236" w:rsidRDefault="00871236" w:rsidP="0052341F"/>
    <w:p w14:paraId="35DC6762" w14:textId="77777777" w:rsidR="00A15622" w:rsidRPr="009C3D79" w:rsidRDefault="00A15622" w:rsidP="0052341F"/>
    <w:p w14:paraId="6B607DE7" w14:textId="3D3325FC" w:rsidR="00171729" w:rsidRDefault="00F125FA" w:rsidP="00D85D73">
      <w:pPr>
        <w:pStyle w:val="Heading1"/>
      </w:pPr>
      <w:bookmarkStart w:id="141" w:name="_Toc37050607"/>
      <w:r>
        <w:lastRenderedPageBreak/>
        <w:t>APPENDIX</w:t>
      </w:r>
      <w:bookmarkEnd w:id="141"/>
    </w:p>
    <w:p w14:paraId="21A4227C" w14:textId="0ADE7A54" w:rsidR="000B051A" w:rsidRDefault="00EF353D" w:rsidP="004A1795">
      <w:pPr>
        <w:pStyle w:val="Heading2"/>
        <w:rPr>
          <w:rFonts w:eastAsiaTheme="minorHAnsi"/>
        </w:rPr>
      </w:pPr>
      <w:bookmarkStart w:id="142" w:name="_Toc37050608"/>
      <w:r>
        <w:rPr>
          <w:rFonts w:eastAsiaTheme="minorHAnsi"/>
        </w:rPr>
        <w:t xml:space="preserve">SIMULINK GENERATED </w:t>
      </w:r>
      <w:r w:rsidR="007A61BA">
        <w:rPr>
          <w:rFonts w:eastAsiaTheme="minorHAnsi"/>
        </w:rPr>
        <w:t xml:space="preserve">EMBEDDED C </w:t>
      </w:r>
      <w:r>
        <w:rPr>
          <w:rFonts w:eastAsiaTheme="minorHAnsi"/>
        </w:rPr>
        <w:t>CODE</w:t>
      </w:r>
      <w:bookmarkEnd w:id="142"/>
    </w:p>
    <w:p w14:paraId="295808F5" w14:textId="481E810F" w:rsidR="007A61BA" w:rsidRDefault="007A61BA" w:rsidP="007A61BA">
      <w:pPr>
        <w:rPr>
          <w:rFonts w:eastAsiaTheme="minorHAnsi"/>
        </w:rPr>
      </w:pPr>
    </w:p>
    <w:p w14:paraId="5549EF8B" w14:textId="3507162A" w:rsidR="007A61BA" w:rsidRPr="007A61BA" w:rsidRDefault="007A61BA" w:rsidP="007A61BA">
      <w:pPr>
        <w:pStyle w:val="Subtitle"/>
        <w:rPr>
          <w:rFonts w:eastAsiaTheme="minorHAnsi"/>
          <w:sz w:val="32"/>
          <w:szCs w:val="32"/>
        </w:rPr>
      </w:pPr>
      <w:r>
        <w:rPr>
          <w:rFonts w:eastAsiaTheme="minorHAnsi"/>
          <w:sz w:val="32"/>
          <w:szCs w:val="32"/>
        </w:rPr>
        <w:t>ert_main.c</w:t>
      </w:r>
    </w:p>
    <w:p w14:paraId="3AE416CF"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5B4BDC9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File: ert_main.c</w:t>
      </w:r>
    </w:p>
    <w:p w14:paraId="085A5B1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0D65006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Code generated for Simulink model 'final_integration'.</w:t>
      </w:r>
    </w:p>
    <w:p w14:paraId="76CC7B9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1DADBDA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Model version                  : 1.67</w:t>
      </w:r>
    </w:p>
    <w:p w14:paraId="2D515DE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Simulink Coder version         : 9.2 (R2019b) 18-Jul-2019</w:t>
      </w:r>
    </w:p>
    <w:p w14:paraId="258C1D2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C/C++ source code generated </w:t>
      </w:r>
      <w:proofErr w:type="gramStart"/>
      <w:r w:rsidRPr="007A61BA">
        <w:rPr>
          <w:rFonts w:eastAsiaTheme="minorHAnsi"/>
          <w:sz w:val="22"/>
          <w:szCs w:val="22"/>
        </w:rPr>
        <w:t>on :</w:t>
      </w:r>
      <w:proofErr w:type="gramEnd"/>
      <w:r w:rsidRPr="007A61BA">
        <w:rPr>
          <w:rFonts w:eastAsiaTheme="minorHAnsi"/>
          <w:sz w:val="22"/>
          <w:szCs w:val="22"/>
        </w:rPr>
        <w:t xml:space="preserve"> Mon Apr  6 04:54:41 2020</w:t>
      </w:r>
    </w:p>
    <w:p w14:paraId="0B47C195"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5ADA2521"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Target selection: ert.tlc</w:t>
      </w:r>
    </w:p>
    <w:p w14:paraId="7DCF3F1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Embedded hardware selection: Intel-&gt;x86-64 (Windows64)</w:t>
      </w:r>
    </w:p>
    <w:p w14:paraId="12B39ED0"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Code generation objectives: Unspecified</w:t>
      </w:r>
    </w:p>
    <w:p w14:paraId="0FE03C0D"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Validation result: Not run</w:t>
      </w:r>
    </w:p>
    <w:p w14:paraId="286C71D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635780D8" w14:textId="77777777" w:rsidR="007A61BA" w:rsidRPr="007A61BA" w:rsidRDefault="007A61BA" w:rsidP="007A61BA">
      <w:pPr>
        <w:pStyle w:val="NoSpacing"/>
        <w:rPr>
          <w:rFonts w:eastAsiaTheme="minorHAnsi"/>
          <w:sz w:val="22"/>
          <w:szCs w:val="22"/>
        </w:rPr>
      </w:pPr>
    </w:p>
    <w:p w14:paraId="2EF6CC77" w14:textId="77777777" w:rsidR="007A61BA" w:rsidRPr="007A61BA" w:rsidRDefault="007A61BA" w:rsidP="007A61BA">
      <w:pPr>
        <w:pStyle w:val="NoSpacing"/>
        <w:rPr>
          <w:rFonts w:eastAsiaTheme="minorHAnsi"/>
          <w:sz w:val="22"/>
          <w:szCs w:val="22"/>
        </w:rPr>
      </w:pPr>
      <w:r w:rsidRPr="007A61BA">
        <w:rPr>
          <w:rFonts w:eastAsiaTheme="minorHAnsi"/>
          <w:sz w:val="22"/>
          <w:szCs w:val="22"/>
        </w:rPr>
        <w:t>#include &lt;stddef.h&gt;</w:t>
      </w:r>
    </w:p>
    <w:p w14:paraId="4D0EBD95"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#include &lt;stdio.h&gt;              /* </w:t>
      </w:r>
      <w:proofErr w:type="gramStart"/>
      <w:r w:rsidRPr="007A61BA">
        <w:rPr>
          <w:rFonts w:eastAsiaTheme="minorHAnsi"/>
          <w:sz w:val="22"/>
          <w:szCs w:val="22"/>
        </w:rPr>
        <w:t>This</w:t>
      </w:r>
      <w:proofErr w:type="gramEnd"/>
      <w:r w:rsidRPr="007A61BA">
        <w:rPr>
          <w:rFonts w:eastAsiaTheme="minorHAnsi"/>
          <w:sz w:val="22"/>
          <w:szCs w:val="22"/>
        </w:rPr>
        <w:t xml:space="preserve"> ert_main.c example uses printf/fflush */</w:t>
      </w:r>
    </w:p>
    <w:p w14:paraId="498BDA7D" w14:textId="77777777" w:rsidR="007A61BA" w:rsidRPr="007A61BA" w:rsidRDefault="007A61BA" w:rsidP="007A61BA">
      <w:pPr>
        <w:pStyle w:val="NoSpacing"/>
        <w:rPr>
          <w:rFonts w:eastAsiaTheme="minorHAnsi"/>
          <w:sz w:val="22"/>
          <w:szCs w:val="22"/>
        </w:rPr>
      </w:pPr>
      <w:r w:rsidRPr="007A61BA">
        <w:rPr>
          <w:rFonts w:eastAsiaTheme="minorHAnsi"/>
          <w:sz w:val="22"/>
          <w:szCs w:val="22"/>
        </w:rPr>
        <w:t>#include "final_integration.h"         /* Model's header file */</w:t>
      </w:r>
    </w:p>
    <w:p w14:paraId="1549D3B1" w14:textId="77777777" w:rsidR="007A61BA" w:rsidRPr="007A61BA" w:rsidRDefault="007A61BA" w:rsidP="007A61BA">
      <w:pPr>
        <w:pStyle w:val="NoSpacing"/>
        <w:rPr>
          <w:rFonts w:eastAsiaTheme="minorHAnsi"/>
          <w:sz w:val="22"/>
          <w:szCs w:val="22"/>
        </w:rPr>
      </w:pPr>
      <w:r w:rsidRPr="007A61BA">
        <w:rPr>
          <w:rFonts w:eastAsiaTheme="minorHAnsi"/>
          <w:sz w:val="22"/>
          <w:szCs w:val="22"/>
        </w:rPr>
        <w:t>#include "rtwtypes.h"</w:t>
      </w:r>
    </w:p>
    <w:p w14:paraId="4C4ADE74" w14:textId="77777777" w:rsidR="007A61BA" w:rsidRPr="007A61BA" w:rsidRDefault="007A61BA" w:rsidP="007A61BA">
      <w:pPr>
        <w:pStyle w:val="NoSpacing"/>
        <w:rPr>
          <w:rFonts w:eastAsiaTheme="minorHAnsi"/>
          <w:sz w:val="22"/>
          <w:szCs w:val="22"/>
        </w:rPr>
      </w:pPr>
    </w:p>
    <w:p w14:paraId="6F44E7F9"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4184218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Associating rt_OneStep with a real-time clock or interrupt service routine</w:t>
      </w:r>
    </w:p>
    <w:p w14:paraId="0506615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is what makes the generated code "real-time".  The function rt_OneStep is</w:t>
      </w:r>
    </w:p>
    <w:p w14:paraId="60D18D7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always</w:t>
      </w:r>
      <w:proofErr w:type="gramEnd"/>
      <w:r w:rsidRPr="007A61BA">
        <w:rPr>
          <w:rFonts w:eastAsiaTheme="minorHAnsi"/>
          <w:sz w:val="22"/>
          <w:szCs w:val="22"/>
        </w:rPr>
        <w:t xml:space="preserve"> associated with the base rate of the model.  Subrates are managed</w:t>
      </w:r>
    </w:p>
    <w:p w14:paraId="622CEAEA"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by</w:t>
      </w:r>
      <w:proofErr w:type="gramEnd"/>
      <w:r w:rsidRPr="007A61BA">
        <w:rPr>
          <w:rFonts w:eastAsiaTheme="minorHAnsi"/>
          <w:sz w:val="22"/>
          <w:szCs w:val="22"/>
        </w:rPr>
        <w:t xml:space="preserve"> the base rate from inside the generated code.  Enabling/disabling</w:t>
      </w:r>
    </w:p>
    <w:p w14:paraId="703D074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interrupts</w:t>
      </w:r>
      <w:proofErr w:type="gramEnd"/>
      <w:r w:rsidRPr="007A61BA">
        <w:rPr>
          <w:rFonts w:eastAsiaTheme="minorHAnsi"/>
          <w:sz w:val="22"/>
          <w:szCs w:val="22"/>
        </w:rPr>
        <w:t xml:space="preserve"> and floating point context switches are target specific.  This</w:t>
      </w:r>
    </w:p>
    <w:p w14:paraId="704DC4D9"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example</w:t>
      </w:r>
      <w:proofErr w:type="gramEnd"/>
      <w:r w:rsidRPr="007A61BA">
        <w:rPr>
          <w:rFonts w:eastAsiaTheme="minorHAnsi"/>
          <w:sz w:val="22"/>
          <w:szCs w:val="22"/>
        </w:rPr>
        <w:t xml:space="preserve"> code indicates where these should take place relative to executing</w:t>
      </w:r>
    </w:p>
    <w:p w14:paraId="7285BBB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the</w:t>
      </w:r>
      <w:proofErr w:type="gramEnd"/>
      <w:r w:rsidRPr="007A61BA">
        <w:rPr>
          <w:rFonts w:eastAsiaTheme="minorHAnsi"/>
          <w:sz w:val="22"/>
          <w:szCs w:val="22"/>
        </w:rPr>
        <w:t xml:space="preserve"> generated code step function.  Overrun behavior should be tailored to</w:t>
      </w:r>
    </w:p>
    <w:p w14:paraId="0F7FDB5D"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your</w:t>
      </w:r>
      <w:proofErr w:type="gramEnd"/>
      <w:r w:rsidRPr="007A61BA">
        <w:rPr>
          <w:rFonts w:eastAsiaTheme="minorHAnsi"/>
          <w:sz w:val="22"/>
          <w:szCs w:val="22"/>
        </w:rPr>
        <w:t xml:space="preserve"> application needs.  This example simply sets an error status in the</w:t>
      </w:r>
    </w:p>
    <w:p w14:paraId="370F3DF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real-time</w:t>
      </w:r>
      <w:proofErr w:type="gramEnd"/>
      <w:r w:rsidRPr="007A61BA">
        <w:rPr>
          <w:rFonts w:eastAsiaTheme="minorHAnsi"/>
          <w:sz w:val="22"/>
          <w:szCs w:val="22"/>
        </w:rPr>
        <w:t xml:space="preserve"> model and returns from rt_OneStep.</w:t>
      </w:r>
    </w:p>
    <w:p w14:paraId="5EC871D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4AC4016C" w14:textId="77777777" w:rsidR="007A61BA" w:rsidRPr="007A61BA" w:rsidRDefault="007A61BA" w:rsidP="007A61BA">
      <w:pPr>
        <w:pStyle w:val="NoSpacing"/>
        <w:rPr>
          <w:rFonts w:eastAsiaTheme="minorHAnsi"/>
          <w:sz w:val="22"/>
          <w:szCs w:val="22"/>
        </w:rPr>
      </w:pPr>
      <w:proofErr w:type="gramStart"/>
      <w:r w:rsidRPr="007A61BA">
        <w:rPr>
          <w:rFonts w:eastAsiaTheme="minorHAnsi"/>
          <w:sz w:val="22"/>
          <w:szCs w:val="22"/>
        </w:rPr>
        <w:t>void</w:t>
      </w:r>
      <w:proofErr w:type="gramEnd"/>
      <w:r w:rsidRPr="007A61BA">
        <w:rPr>
          <w:rFonts w:eastAsiaTheme="minorHAnsi"/>
          <w:sz w:val="22"/>
          <w:szCs w:val="22"/>
        </w:rPr>
        <w:t xml:space="preserve"> rt_OneStep(void);</w:t>
      </w:r>
    </w:p>
    <w:p w14:paraId="5C776E8A" w14:textId="77777777" w:rsidR="007A61BA" w:rsidRPr="007A61BA" w:rsidRDefault="007A61BA" w:rsidP="007A61BA">
      <w:pPr>
        <w:pStyle w:val="NoSpacing"/>
        <w:rPr>
          <w:rFonts w:eastAsiaTheme="minorHAnsi"/>
          <w:sz w:val="22"/>
          <w:szCs w:val="22"/>
        </w:rPr>
      </w:pPr>
      <w:proofErr w:type="gramStart"/>
      <w:r w:rsidRPr="007A61BA">
        <w:rPr>
          <w:rFonts w:eastAsiaTheme="minorHAnsi"/>
          <w:sz w:val="22"/>
          <w:szCs w:val="22"/>
        </w:rPr>
        <w:t>void</w:t>
      </w:r>
      <w:proofErr w:type="gramEnd"/>
      <w:r w:rsidRPr="007A61BA">
        <w:rPr>
          <w:rFonts w:eastAsiaTheme="minorHAnsi"/>
          <w:sz w:val="22"/>
          <w:szCs w:val="22"/>
        </w:rPr>
        <w:t xml:space="preserve"> rt_OneStep(void)</w:t>
      </w:r>
    </w:p>
    <w:p w14:paraId="6CD889F5" w14:textId="77777777" w:rsidR="007A61BA" w:rsidRPr="007A61BA" w:rsidRDefault="007A61BA" w:rsidP="007A61BA">
      <w:pPr>
        <w:pStyle w:val="NoSpacing"/>
        <w:rPr>
          <w:rFonts w:eastAsiaTheme="minorHAnsi"/>
          <w:sz w:val="22"/>
          <w:szCs w:val="22"/>
        </w:rPr>
      </w:pPr>
      <w:r w:rsidRPr="007A61BA">
        <w:rPr>
          <w:rFonts w:eastAsiaTheme="minorHAnsi"/>
          <w:sz w:val="22"/>
          <w:szCs w:val="22"/>
        </w:rPr>
        <w:lastRenderedPageBreak/>
        <w:t>{</w:t>
      </w:r>
    </w:p>
    <w:p w14:paraId="4A317670"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static</w:t>
      </w:r>
      <w:proofErr w:type="gramEnd"/>
      <w:r w:rsidRPr="007A61BA">
        <w:rPr>
          <w:rFonts w:eastAsiaTheme="minorHAnsi"/>
          <w:sz w:val="22"/>
          <w:szCs w:val="22"/>
        </w:rPr>
        <w:t xml:space="preserve"> boolean_T OverrunFlag = false;</w:t>
      </w:r>
    </w:p>
    <w:p w14:paraId="66997908" w14:textId="77777777" w:rsidR="007A61BA" w:rsidRPr="007A61BA" w:rsidRDefault="007A61BA" w:rsidP="007A61BA">
      <w:pPr>
        <w:pStyle w:val="NoSpacing"/>
        <w:rPr>
          <w:rFonts w:eastAsiaTheme="minorHAnsi"/>
          <w:sz w:val="22"/>
          <w:szCs w:val="22"/>
        </w:rPr>
      </w:pPr>
    </w:p>
    <w:p w14:paraId="28C519A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Disable interrupts here */</w:t>
      </w:r>
    </w:p>
    <w:p w14:paraId="2C75C4CE" w14:textId="77777777" w:rsidR="007A61BA" w:rsidRPr="007A61BA" w:rsidRDefault="007A61BA" w:rsidP="007A61BA">
      <w:pPr>
        <w:pStyle w:val="NoSpacing"/>
        <w:rPr>
          <w:rFonts w:eastAsiaTheme="minorHAnsi"/>
          <w:sz w:val="22"/>
          <w:szCs w:val="22"/>
        </w:rPr>
      </w:pPr>
    </w:p>
    <w:p w14:paraId="3D0BE1F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Check for overrun */</w:t>
      </w:r>
    </w:p>
    <w:p w14:paraId="0BE86D04"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if</w:t>
      </w:r>
      <w:proofErr w:type="gramEnd"/>
      <w:r w:rsidRPr="007A61BA">
        <w:rPr>
          <w:rFonts w:eastAsiaTheme="minorHAnsi"/>
          <w:sz w:val="22"/>
          <w:szCs w:val="22"/>
        </w:rPr>
        <w:t xml:space="preserve"> (OverrunFlag) {</w:t>
      </w:r>
    </w:p>
    <w:p w14:paraId="6EAAF35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rtmSetErrorStatus(</w:t>
      </w:r>
      <w:proofErr w:type="gramEnd"/>
      <w:r w:rsidRPr="007A61BA">
        <w:rPr>
          <w:rFonts w:eastAsiaTheme="minorHAnsi"/>
          <w:sz w:val="22"/>
          <w:szCs w:val="22"/>
        </w:rPr>
        <w:t>final_integration_M, "Overrun");</w:t>
      </w:r>
    </w:p>
    <w:p w14:paraId="2F4635FC"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return</w:t>
      </w:r>
      <w:proofErr w:type="gramEnd"/>
      <w:r w:rsidRPr="007A61BA">
        <w:rPr>
          <w:rFonts w:eastAsiaTheme="minorHAnsi"/>
          <w:sz w:val="22"/>
          <w:szCs w:val="22"/>
        </w:rPr>
        <w:t>;</w:t>
      </w:r>
    </w:p>
    <w:p w14:paraId="3391D53F"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7CAE9D69" w14:textId="77777777" w:rsidR="007A61BA" w:rsidRPr="007A61BA" w:rsidRDefault="007A61BA" w:rsidP="007A61BA">
      <w:pPr>
        <w:pStyle w:val="NoSpacing"/>
        <w:rPr>
          <w:rFonts w:eastAsiaTheme="minorHAnsi"/>
          <w:sz w:val="22"/>
          <w:szCs w:val="22"/>
        </w:rPr>
      </w:pPr>
    </w:p>
    <w:p w14:paraId="51D9C8F1"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OverrunFlag = true;</w:t>
      </w:r>
    </w:p>
    <w:p w14:paraId="2AFEB2DF" w14:textId="77777777" w:rsidR="007A61BA" w:rsidRPr="007A61BA" w:rsidRDefault="007A61BA" w:rsidP="007A61BA">
      <w:pPr>
        <w:pStyle w:val="NoSpacing"/>
        <w:rPr>
          <w:rFonts w:eastAsiaTheme="minorHAnsi"/>
          <w:sz w:val="22"/>
          <w:szCs w:val="22"/>
        </w:rPr>
      </w:pPr>
    </w:p>
    <w:p w14:paraId="0820EF61"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Save FPU context here (if necessary) */</w:t>
      </w:r>
    </w:p>
    <w:p w14:paraId="728C11F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Re-enable timer or interrupt here */</w:t>
      </w:r>
    </w:p>
    <w:p w14:paraId="0299ED4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Set model inputs here */</w:t>
      </w:r>
    </w:p>
    <w:p w14:paraId="66306746" w14:textId="77777777" w:rsidR="007A61BA" w:rsidRPr="007A61BA" w:rsidRDefault="007A61BA" w:rsidP="007A61BA">
      <w:pPr>
        <w:pStyle w:val="NoSpacing"/>
        <w:rPr>
          <w:rFonts w:eastAsiaTheme="minorHAnsi"/>
          <w:sz w:val="22"/>
          <w:szCs w:val="22"/>
        </w:rPr>
      </w:pPr>
    </w:p>
    <w:p w14:paraId="69F6E84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Step the model for base rate */</w:t>
      </w:r>
    </w:p>
    <w:p w14:paraId="4039182C"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final_integration_</w:t>
      </w:r>
      <w:proofErr w:type="gramStart"/>
      <w:r w:rsidRPr="007A61BA">
        <w:rPr>
          <w:rFonts w:eastAsiaTheme="minorHAnsi"/>
          <w:sz w:val="22"/>
          <w:szCs w:val="22"/>
        </w:rPr>
        <w:t>step(</w:t>
      </w:r>
      <w:proofErr w:type="gramEnd"/>
      <w:r w:rsidRPr="007A61BA">
        <w:rPr>
          <w:rFonts w:eastAsiaTheme="minorHAnsi"/>
          <w:sz w:val="22"/>
          <w:szCs w:val="22"/>
        </w:rPr>
        <w:t>);</w:t>
      </w:r>
    </w:p>
    <w:p w14:paraId="696134E9" w14:textId="77777777" w:rsidR="007A61BA" w:rsidRPr="007A61BA" w:rsidRDefault="007A61BA" w:rsidP="007A61BA">
      <w:pPr>
        <w:pStyle w:val="NoSpacing"/>
        <w:rPr>
          <w:rFonts w:eastAsiaTheme="minorHAnsi"/>
          <w:sz w:val="22"/>
          <w:szCs w:val="22"/>
        </w:rPr>
      </w:pPr>
    </w:p>
    <w:p w14:paraId="5137C22F"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Get model outputs here */</w:t>
      </w:r>
    </w:p>
    <w:p w14:paraId="6321625C" w14:textId="77777777" w:rsidR="007A61BA" w:rsidRPr="007A61BA" w:rsidRDefault="007A61BA" w:rsidP="007A61BA">
      <w:pPr>
        <w:pStyle w:val="NoSpacing"/>
        <w:rPr>
          <w:rFonts w:eastAsiaTheme="minorHAnsi"/>
          <w:sz w:val="22"/>
          <w:szCs w:val="22"/>
        </w:rPr>
      </w:pPr>
    </w:p>
    <w:p w14:paraId="12C742BC"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Indicate</w:t>
      </w:r>
      <w:proofErr w:type="gramEnd"/>
      <w:r w:rsidRPr="007A61BA">
        <w:rPr>
          <w:rFonts w:eastAsiaTheme="minorHAnsi"/>
          <w:sz w:val="22"/>
          <w:szCs w:val="22"/>
        </w:rPr>
        <w:t xml:space="preserve"> task complete */</w:t>
      </w:r>
    </w:p>
    <w:p w14:paraId="0157DB9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OverrunFlag = false;</w:t>
      </w:r>
    </w:p>
    <w:p w14:paraId="228F4F80" w14:textId="77777777" w:rsidR="007A61BA" w:rsidRPr="007A61BA" w:rsidRDefault="007A61BA" w:rsidP="007A61BA">
      <w:pPr>
        <w:pStyle w:val="NoSpacing"/>
        <w:rPr>
          <w:rFonts w:eastAsiaTheme="minorHAnsi"/>
          <w:sz w:val="22"/>
          <w:szCs w:val="22"/>
        </w:rPr>
      </w:pPr>
    </w:p>
    <w:p w14:paraId="6EE9A4B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Disable interrupts here */</w:t>
      </w:r>
    </w:p>
    <w:p w14:paraId="1460BCD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Restore FPU context here (if necessary) */</w:t>
      </w:r>
    </w:p>
    <w:p w14:paraId="5E39306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Enable interrupts here */</w:t>
      </w:r>
    </w:p>
    <w:p w14:paraId="53022D37"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158D7C5D" w14:textId="77777777" w:rsidR="007A61BA" w:rsidRPr="007A61BA" w:rsidRDefault="007A61BA" w:rsidP="007A61BA">
      <w:pPr>
        <w:pStyle w:val="NoSpacing"/>
        <w:rPr>
          <w:rFonts w:eastAsiaTheme="minorHAnsi"/>
          <w:sz w:val="22"/>
          <w:szCs w:val="22"/>
        </w:rPr>
      </w:pPr>
    </w:p>
    <w:p w14:paraId="6FE8A60B"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4B36DEE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The example "main" function illustrates what is required by your</w:t>
      </w:r>
    </w:p>
    <w:p w14:paraId="1312BF01"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application</w:t>
      </w:r>
      <w:proofErr w:type="gramEnd"/>
      <w:r w:rsidRPr="007A61BA">
        <w:rPr>
          <w:rFonts w:eastAsiaTheme="minorHAnsi"/>
          <w:sz w:val="22"/>
          <w:szCs w:val="22"/>
        </w:rPr>
        <w:t xml:space="preserve"> code to initialize, execute, and terminate the generated code.</w:t>
      </w:r>
    </w:p>
    <w:p w14:paraId="513656D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Attaching rt_OneStep to a real-time clock is target specific.  This example</w:t>
      </w:r>
    </w:p>
    <w:p w14:paraId="2CAE48E7"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illustrates how you do this relative to initializing the model.</w:t>
      </w:r>
    </w:p>
    <w:p w14:paraId="352F94BE"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7D6A1A28" w14:textId="77777777" w:rsidR="007A61BA" w:rsidRPr="007A61BA" w:rsidRDefault="007A61BA" w:rsidP="007A61BA">
      <w:pPr>
        <w:pStyle w:val="NoSpacing"/>
        <w:rPr>
          <w:rFonts w:eastAsiaTheme="minorHAnsi"/>
          <w:sz w:val="22"/>
          <w:szCs w:val="22"/>
        </w:rPr>
      </w:pPr>
      <w:proofErr w:type="gramStart"/>
      <w:r w:rsidRPr="007A61BA">
        <w:rPr>
          <w:rFonts w:eastAsiaTheme="minorHAnsi"/>
          <w:sz w:val="22"/>
          <w:szCs w:val="22"/>
        </w:rPr>
        <w:t>int_T</w:t>
      </w:r>
      <w:proofErr w:type="gramEnd"/>
      <w:r w:rsidRPr="007A61BA">
        <w:rPr>
          <w:rFonts w:eastAsiaTheme="minorHAnsi"/>
          <w:sz w:val="22"/>
          <w:szCs w:val="22"/>
        </w:rPr>
        <w:t xml:space="preserve"> main(int_T argc, const char *argv[])</w:t>
      </w:r>
    </w:p>
    <w:p w14:paraId="6A7A6844"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74FEDCB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Unused arguments */</w:t>
      </w:r>
    </w:p>
    <w:p w14:paraId="7066DE94"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void</w:t>
      </w:r>
      <w:proofErr w:type="gramEnd"/>
      <w:r w:rsidRPr="007A61BA">
        <w:rPr>
          <w:rFonts w:eastAsiaTheme="minorHAnsi"/>
          <w:sz w:val="22"/>
          <w:szCs w:val="22"/>
        </w:rPr>
        <w:t>)(</w:t>
      </w:r>
      <w:proofErr w:type="gramStart"/>
      <w:r w:rsidRPr="007A61BA">
        <w:rPr>
          <w:rFonts w:eastAsiaTheme="minorHAnsi"/>
          <w:sz w:val="22"/>
          <w:szCs w:val="22"/>
        </w:rPr>
        <w:t>argc</w:t>
      </w:r>
      <w:proofErr w:type="gramEnd"/>
      <w:r w:rsidRPr="007A61BA">
        <w:rPr>
          <w:rFonts w:eastAsiaTheme="minorHAnsi"/>
          <w:sz w:val="22"/>
          <w:szCs w:val="22"/>
        </w:rPr>
        <w:t>);</w:t>
      </w:r>
    </w:p>
    <w:p w14:paraId="3575BC4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void</w:t>
      </w:r>
      <w:proofErr w:type="gramEnd"/>
      <w:r w:rsidRPr="007A61BA">
        <w:rPr>
          <w:rFonts w:eastAsiaTheme="minorHAnsi"/>
          <w:sz w:val="22"/>
          <w:szCs w:val="22"/>
        </w:rPr>
        <w:t>)(</w:t>
      </w:r>
      <w:proofErr w:type="gramStart"/>
      <w:r w:rsidRPr="007A61BA">
        <w:rPr>
          <w:rFonts w:eastAsiaTheme="minorHAnsi"/>
          <w:sz w:val="22"/>
          <w:szCs w:val="22"/>
        </w:rPr>
        <w:t>argv</w:t>
      </w:r>
      <w:proofErr w:type="gramEnd"/>
      <w:r w:rsidRPr="007A61BA">
        <w:rPr>
          <w:rFonts w:eastAsiaTheme="minorHAnsi"/>
          <w:sz w:val="22"/>
          <w:szCs w:val="22"/>
        </w:rPr>
        <w:t>);</w:t>
      </w:r>
    </w:p>
    <w:p w14:paraId="00C54BB6" w14:textId="77777777" w:rsidR="007A61BA" w:rsidRPr="007A61BA" w:rsidRDefault="007A61BA" w:rsidP="007A61BA">
      <w:pPr>
        <w:pStyle w:val="NoSpacing"/>
        <w:rPr>
          <w:rFonts w:eastAsiaTheme="minorHAnsi"/>
          <w:sz w:val="22"/>
          <w:szCs w:val="22"/>
        </w:rPr>
      </w:pPr>
    </w:p>
    <w:p w14:paraId="2BF63D04"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Initialize model */</w:t>
      </w:r>
    </w:p>
    <w:p w14:paraId="208F8944"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final_integration_</w:t>
      </w:r>
      <w:proofErr w:type="gramStart"/>
      <w:r w:rsidRPr="007A61BA">
        <w:rPr>
          <w:rFonts w:eastAsiaTheme="minorHAnsi"/>
          <w:sz w:val="22"/>
          <w:szCs w:val="22"/>
        </w:rPr>
        <w:t>initialize(</w:t>
      </w:r>
      <w:proofErr w:type="gramEnd"/>
      <w:r w:rsidRPr="007A61BA">
        <w:rPr>
          <w:rFonts w:eastAsiaTheme="minorHAnsi"/>
          <w:sz w:val="22"/>
          <w:szCs w:val="22"/>
        </w:rPr>
        <w:t>);</w:t>
      </w:r>
    </w:p>
    <w:p w14:paraId="3D91A745" w14:textId="77777777" w:rsidR="007A61BA" w:rsidRPr="007A61BA" w:rsidRDefault="007A61BA" w:rsidP="007A61BA">
      <w:pPr>
        <w:pStyle w:val="NoSpacing"/>
        <w:rPr>
          <w:rFonts w:eastAsiaTheme="minorHAnsi"/>
          <w:sz w:val="22"/>
          <w:szCs w:val="22"/>
        </w:rPr>
      </w:pPr>
    </w:p>
    <w:p w14:paraId="17CACEAF"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Attach</w:t>
      </w:r>
      <w:proofErr w:type="gramEnd"/>
      <w:r w:rsidRPr="007A61BA">
        <w:rPr>
          <w:rFonts w:eastAsiaTheme="minorHAnsi"/>
          <w:sz w:val="22"/>
          <w:szCs w:val="22"/>
        </w:rPr>
        <w:t xml:space="preserve"> rt_OneStep to a timer or interrupt service routine with</w:t>
      </w:r>
    </w:p>
    <w:p w14:paraId="5A67CBD1" w14:textId="77777777" w:rsidR="007A61BA" w:rsidRPr="007A61BA" w:rsidRDefault="007A61BA" w:rsidP="007A61BA">
      <w:pPr>
        <w:pStyle w:val="NoSpacing"/>
        <w:rPr>
          <w:rFonts w:eastAsiaTheme="minorHAnsi"/>
          <w:sz w:val="22"/>
          <w:szCs w:val="22"/>
        </w:rPr>
      </w:pPr>
      <w:r w:rsidRPr="007A61BA">
        <w:rPr>
          <w:rFonts w:eastAsiaTheme="minorHAnsi"/>
          <w:sz w:val="22"/>
          <w:szCs w:val="22"/>
        </w:rPr>
        <w:lastRenderedPageBreak/>
        <w:t xml:space="preserve">   * </w:t>
      </w:r>
      <w:proofErr w:type="gramStart"/>
      <w:r w:rsidRPr="007A61BA">
        <w:rPr>
          <w:rFonts w:eastAsiaTheme="minorHAnsi"/>
          <w:sz w:val="22"/>
          <w:szCs w:val="22"/>
        </w:rPr>
        <w:t>period</w:t>
      </w:r>
      <w:proofErr w:type="gramEnd"/>
      <w:r w:rsidRPr="007A61BA">
        <w:rPr>
          <w:rFonts w:eastAsiaTheme="minorHAnsi"/>
          <w:sz w:val="22"/>
          <w:szCs w:val="22"/>
        </w:rPr>
        <w:t xml:space="preserve"> 0.1 seconds (the model's base sample time) here.  The</w:t>
      </w:r>
    </w:p>
    <w:p w14:paraId="5B02EC43"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call</w:t>
      </w:r>
      <w:proofErr w:type="gramEnd"/>
      <w:r w:rsidRPr="007A61BA">
        <w:rPr>
          <w:rFonts w:eastAsiaTheme="minorHAnsi"/>
          <w:sz w:val="22"/>
          <w:szCs w:val="22"/>
        </w:rPr>
        <w:t xml:space="preserve"> syntax for rt_OneStep is</w:t>
      </w:r>
    </w:p>
    <w:p w14:paraId="1A2EB04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0C2DDA95"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  rt</w:t>
      </w:r>
      <w:proofErr w:type="gramEnd"/>
      <w:r w:rsidRPr="007A61BA">
        <w:rPr>
          <w:rFonts w:eastAsiaTheme="minorHAnsi"/>
          <w:sz w:val="22"/>
          <w:szCs w:val="22"/>
        </w:rPr>
        <w:t>_OneStep();</w:t>
      </w:r>
    </w:p>
    <w:p w14:paraId="5627357C"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393BA818"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printf(</w:t>
      </w:r>
      <w:proofErr w:type="gramEnd"/>
      <w:r w:rsidRPr="007A61BA">
        <w:rPr>
          <w:rFonts w:eastAsiaTheme="minorHAnsi"/>
          <w:sz w:val="22"/>
          <w:szCs w:val="22"/>
        </w:rPr>
        <w:t>"Warning: The simulation will run forever. "</w:t>
      </w:r>
    </w:p>
    <w:p w14:paraId="40AC769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"Generated ERT main won't simulate model step behavior</w:t>
      </w:r>
      <w:proofErr w:type="gramStart"/>
      <w:r w:rsidRPr="007A61BA">
        <w:rPr>
          <w:rFonts w:eastAsiaTheme="minorHAnsi"/>
          <w:sz w:val="22"/>
          <w:szCs w:val="22"/>
        </w:rPr>
        <w:t>. "</w:t>
      </w:r>
      <w:proofErr w:type="gramEnd"/>
    </w:p>
    <w:p w14:paraId="334E387A"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"To change this behavior select the 'MAT-file logging' option.\n");</w:t>
      </w:r>
    </w:p>
    <w:p w14:paraId="5AD96DF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fflush(</w:t>
      </w:r>
      <w:proofErr w:type="gramEnd"/>
      <w:r w:rsidRPr="007A61BA">
        <w:rPr>
          <w:rFonts w:eastAsiaTheme="minorHAnsi"/>
          <w:sz w:val="22"/>
          <w:szCs w:val="22"/>
        </w:rPr>
        <w:t>(NULL));</w:t>
      </w:r>
    </w:p>
    <w:p w14:paraId="625BBDA5"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while</w:t>
      </w:r>
      <w:proofErr w:type="gramEnd"/>
      <w:r w:rsidRPr="007A61BA">
        <w:rPr>
          <w:rFonts w:eastAsiaTheme="minorHAnsi"/>
          <w:sz w:val="22"/>
          <w:szCs w:val="22"/>
        </w:rPr>
        <w:t xml:space="preserve"> (rtmGetErrorStatus(final_integration_M) == (NULL)) {</w:t>
      </w:r>
    </w:p>
    <w:p w14:paraId="74874FE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  Perform</w:t>
      </w:r>
      <w:proofErr w:type="gramEnd"/>
      <w:r w:rsidRPr="007A61BA">
        <w:rPr>
          <w:rFonts w:eastAsiaTheme="minorHAnsi"/>
          <w:sz w:val="22"/>
          <w:szCs w:val="22"/>
        </w:rPr>
        <w:t xml:space="preserve"> other application tasks here */</w:t>
      </w:r>
    </w:p>
    <w:p w14:paraId="0610955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
    <w:p w14:paraId="453E6819" w14:textId="77777777" w:rsidR="007A61BA" w:rsidRPr="007A61BA" w:rsidRDefault="007A61BA" w:rsidP="007A61BA">
      <w:pPr>
        <w:pStyle w:val="NoSpacing"/>
        <w:rPr>
          <w:rFonts w:eastAsiaTheme="minorHAnsi"/>
          <w:sz w:val="22"/>
          <w:szCs w:val="22"/>
        </w:rPr>
      </w:pPr>
    </w:p>
    <w:p w14:paraId="062C6F16"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Disable rt_</w:t>
      </w:r>
      <w:proofErr w:type="gramStart"/>
      <w:r w:rsidRPr="007A61BA">
        <w:rPr>
          <w:rFonts w:eastAsiaTheme="minorHAnsi"/>
          <w:sz w:val="22"/>
          <w:szCs w:val="22"/>
        </w:rPr>
        <w:t>OneStep(</w:t>
      </w:r>
      <w:proofErr w:type="gramEnd"/>
      <w:r w:rsidRPr="007A61BA">
        <w:rPr>
          <w:rFonts w:eastAsiaTheme="minorHAnsi"/>
          <w:sz w:val="22"/>
          <w:szCs w:val="22"/>
        </w:rPr>
        <w:t>) here */</w:t>
      </w:r>
    </w:p>
    <w:p w14:paraId="71AE56F6" w14:textId="77777777" w:rsidR="007A61BA" w:rsidRPr="007A61BA" w:rsidRDefault="007A61BA" w:rsidP="007A61BA">
      <w:pPr>
        <w:pStyle w:val="NoSpacing"/>
        <w:rPr>
          <w:rFonts w:eastAsiaTheme="minorHAnsi"/>
          <w:sz w:val="22"/>
          <w:szCs w:val="22"/>
        </w:rPr>
      </w:pPr>
    </w:p>
    <w:p w14:paraId="484B0F82"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 </w:t>
      </w:r>
      <w:proofErr w:type="gramStart"/>
      <w:r w:rsidRPr="007A61BA">
        <w:rPr>
          <w:rFonts w:eastAsiaTheme="minorHAnsi"/>
          <w:sz w:val="22"/>
          <w:szCs w:val="22"/>
        </w:rPr>
        <w:t>Terminate</w:t>
      </w:r>
      <w:proofErr w:type="gramEnd"/>
      <w:r w:rsidRPr="007A61BA">
        <w:rPr>
          <w:rFonts w:eastAsiaTheme="minorHAnsi"/>
          <w:sz w:val="22"/>
          <w:szCs w:val="22"/>
        </w:rPr>
        <w:t xml:space="preserve"> model */</w:t>
      </w:r>
    </w:p>
    <w:p w14:paraId="029EB6B0"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final_integration_</w:t>
      </w:r>
      <w:proofErr w:type="gramStart"/>
      <w:r w:rsidRPr="007A61BA">
        <w:rPr>
          <w:rFonts w:eastAsiaTheme="minorHAnsi"/>
          <w:sz w:val="22"/>
          <w:szCs w:val="22"/>
        </w:rPr>
        <w:t>terminate(</w:t>
      </w:r>
      <w:proofErr w:type="gramEnd"/>
      <w:r w:rsidRPr="007A61BA">
        <w:rPr>
          <w:rFonts w:eastAsiaTheme="minorHAnsi"/>
          <w:sz w:val="22"/>
          <w:szCs w:val="22"/>
        </w:rPr>
        <w:t>);</w:t>
      </w:r>
    </w:p>
    <w:p w14:paraId="1DD323DB" w14:textId="77777777" w:rsidR="007A61BA" w:rsidRPr="007A61BA" w:rsidRDefault="007A61BA" w:rsidP="007A61BA">
      <w:pPr>
        <w:pStyle w:val="NoSpacing"/>
        <w:rPr>
          <w:rFonts w:eastAsiaTheme="minorHAnsi"/>
          <w:sz w:val="22"/>
          <w:szCs w:val="22"/>
        </w:rPr>
      </w:pPr>
      <w:r w:rsidRPr="007A61BA">
        <w:rPr>
          <w:rFonts w:eastAsiaTheme="minorHAnsi"/>
          <w:sz w:val="22"/>
          <w:szCs w:val="22"/>
        </w:rPr>
        <w:t xml:space="preserve">  </w:t>
      </w:r>
      <w:proofErr w:type="gramStart"/>
      <w:r w:rsidRPr="007A61BA">
        <w:rPr>
          <w:rFonts w:eastAsiaTheme="minorHAnsi"/>
          <w:sz w:val="22"/>
          <w:szCs w:val="22"/>
        </w:rPr>
        <w:t>return</w:t>
      </w:r>
      <w:proofErr w:type="gramEnd"/>
      <w:r w:rsidRPr="007A61BA">
        <w:rPr>
          <w:rFonts w:eastAsiaTheme="minorHAnsi"/>
          <w:sz w:val="22"/>
          <w:szCs w:val="22"/>
        </w:rPr>
        <w:t xml:space="preserve"> 0;</w:t>
      </w:r>
    </w:p>
    <w:p w14:paraId="48133897" w14:textId="77777777" w:rsidR="007A61BA" w:rsidRPr="007A61BA" w:rsidRDefault="007A61BA" w:rsidP="007A61BA">
      <w:pPr>
        <w:pStyle w:val="NoSpacing"/>
        <w:rPr>
          <w:rFonts w:eastAsiaTheme="minorHAnsi"/>
          <w:sz w:val="22"/>
          <w:szCs w:val="22"/>
        </w:rPr>
      </w:pPr>
      <w:r w:rsidRPr="007A61BA">
        <w:rPr>
          <w:rFonts w:eastAsiaTheme="minorHAnsi"/>
          <w:sz w:val="22"/>
          <w:szCs w:val="22"/>
        </w:rPr>
        <w:t>}</w:t>
      </w:r>
    </w:p>
    <w:p w14:paraId="246ED3E5" w14:textId="77777777" w:rsidR="007A61BA" w:rsidRPr="007A61BA" w:rsidRDefault="007A61BA" w:rsidP="007A61BA">
      <w:pPr>
        <w:pStyle w:val="NoSpacing"/>
        <w:rPr>
          <w:rFonts w:eastAsiaTheme="minorHAnsi"/>
          <w:sz w:val="22"/>
          <w:szCs w:val="22"/>
        </w:rPr>
      </w:pPr>
    </w:p>
    <w:p w14:paraId="2237BE1B" w14:textId="0D89BC05" w:rsidR="007A61BA" w:rsidRDefault="007A61BA" w:rsidP="007A61BA">
      <w:pPr>
        <w:pStyle w:val="NoSpacing"/>
        <w:rPr>
          <w:rFonts w:eastAsiaTheme="minorHAnsi"/>
          <w:sz w:val="22"/>
          <w:szCs w:val="22"/>
        </w:rPr>
      </w:pPr>
    </w:p>
    <w:p w14:paraId="77FEC5E2" w14:textId="5E2F5051" w:rsidR="007A61BA" w:rsidRDefault="007A61BA" w:rsidP="007A61BA">
      <w:pPr>
        <w:pStyle w:val="Subtitle"/>
        <w:rPr>
          <w:rFonts w:eastAsiaTheme="minorHAnsi"/>
          <w:sz w:val="32"/>
          <w:szCs w:val="32"/>
        </w:rPr>
      </w:pPr>
      <w:r>
        <w:rPr>
          <w:rFonts w:eastAsiaTheme="minorHAnsi"/>
          <w:sz w:val="32"/>
          <w:szCs w:val="32"/>
        </w:rPr>
        <w:t>final_integration.c</w:t>
      </w:r>
    </w:p>
    <w:p w14:paraId="357984AC"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11E39A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File: final_integration.c</w:t>
      </w:r>
    </w:p>
    <w:p w14:paraId="63AC9B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FC69DF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31A6FA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DD39F2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Model version                  : 1.67</w:t>
      </w:r>
    </w:p>
    <w:p w14:paraId="6A8DCAF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5CAFAB3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5A4815C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A7840F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Target selection: ert.tlc</w:t>
      </w:r>
    </w:p>
    <w:p w14:paraId="126237F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5D0A344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6B848C6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Validation result: Not run</w:t>
      </w:r>
    </w:p>
    <w:p w14:paraId="570BABA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5C5FEB6" w14:textId="77777777" w:rsidR="007A61BA" w:rsidRPr="009215D2" w:rsidRDefault="007A61BA" w:rsidP="009215D2">
      <w:pPr>
        <w:pStyle w:val="NoSpacing"/>
        <w:rPr>
          <w:rFonts w:eastAsiaTheme="minorHAnsi"/>
          <w:sz w:val="22"/>
          <w:szCs w:val="22"/>
        </w:rPr>
      </w:pPr>
    </w:p>
    <w:p w14:paraId="47C9776A" w14:textId="77777777" w:rsidR="007A61BA" w:rsidRPr="009215D2" w:rsidRDefault="007A61BA" w:rsidP="009215D2">
      <w:pPr>
        <w:pStyle w:val="NoSpacing"/>
        <w:rPr>
          <w:rFonts w:eastAsiaTheme="minorHAnsi"/>
          <w:sz w:val="22"/>
          <w:szCs w:val="22"/>
        </w:rPr>
      </w:pPr>
      <w:r w:rsidRPr="009215D2">
        <w:rPr>
          <w:rFonts w:eastAsiaTheme="minorHAnsi"/>
          <w:sz w:val="22"/>
          <w:szCs w:val="22"/>
        </w:rPr>
        <w:t>#include "final_integration.h"</w:t>
      </w:r>
    </w:p>
    <w:p w14:paraId="16F6FB8C" w14:textId="77777777" w:rsidR="007A61BA" w:rsidRPr="009215D2" w:rsidRDefault="007A61BA" w:rsidP="009215D2">
      <w:pPr>
        <w:pStyle w:val="NoSpacing"/>
        <w:rPr>
          <w:rFonts w:eastAsiaTheme="minorHAnsi"/>
          <w:sz w:val="22"/>
          <w:szCs w:val="22"/>
        </w:rPr>
      </w:pPr>
      <w:r w:rsidRPr="009215D2">
        <w:rPr>
          <w:rFonts w:eastAsiaTheme="minorHAnsi"/>
          <w:sz w:val="22"/>
          <w:szCs w:val="22"/>
        </w:rPr>
        <w:t>#include "final_integration_private.h"</w:t>
      </w:r>
    </w:p>
    <w:p w14:paraId="1C1CDBC4" w14:textId="77777777" w:rsidR="007A61BA" w:rsidRPr="009215D2" w:rsidRDefault="007A61BA" w:rsidP="009215D2">
      <w:pPr>
        <w:pStyle w:val="NoSpacing"/>
        <w:rPr>
          <w:rFonts w:eastAsiaTheme="minorHAnsi"/>
          <w:sz w:val="22"/>
          <w:szCs w:val="22"/>
        </w:rPr>
      </w:pPr>
    </w:p>
    <w:p w14:paraId="1A27A0A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Named</w:t>
      </w:r>
      <w:proofErr w:type="gramEnd"/>
      <w:r w:rsidRPr="009215D2">
        <w:rPr>
          <w:rFonts w:eastAsiaTheme="minorHAnsi"/>
          <w:sz w:val="22"/>
          <w:szCs w:val="22"/>
        </w:rPr>
        <w:t xml:space="preserve"> constants for Chart: '&lt;S12&gt;/Airbag_Decision' */</w:t>
      </w:r>
    </w:p>
    <w:p w14:paraId="7D4A23B1"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final_integr_IN_NO_ACTIVE_CHILD ((uint8_T</w:t>
      </w:r>
      <w:proofErr w:type="gramStart"/>
      <w:r w:rsidRPr="009215D2">
        <w:rPr>
          <w:rFonts w:eastAsiaTheme="minorHAnsi"/>
          <w:sz w:val="22"/>
          <w:szCs w:val="22"/>
        </w:rPr>
        <w:t>)0U</w:t>
      </w:r>
      <w:proofErr w:type="gramEnd"/>
      <w:r w:rsidRPr="009215D2">
        <w:rPr>
          <w:rFonts w:eastAsiaTheme="minorHAnsi"/>
          <w:sz w:val="22"/>
          <w:szCs w:val="22"/>
        </w:rPr>
        <w:t>)</w:t>
      </w:r>
    </w:p>
    <w:p w14:paraId="20482A06"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final_integrati_IN_standbyState ((uint8_T</w:t>
      </w:r>
      <w:proofErr w:type="gramStart"/>
      <w:r w:rsidRPr="009215D2">
        <w:rPr>
          <w:rFonts w:eastAsiaTheme="minorHAnsi"/>
          <w:sz w:val="22"/>
          <w:szCs w:val="22"/>
        </w:rPr>
        <w:t>)3U</w:t>
      </w:r>
      <w:proofErr w:type="gramEnd"/>
      <w:r w:rsidRPr="009215D2">
        <w:rPr>
          <w:rFonts w:eastAsiaTheme="minorHAnsi"/>
          <w:sz w:val="22"/>
          <w:szCs w:val="22"/>
        </w:rPr>
        <w:t>)</w:t>
      </w:r>
    </w:p>
    <w:p w14:paraId="0B80F13D"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final_integratio_IN_normalState ((uint8_T</w:t>
      </w:r>
      <w:proofErr w:type="gramStart"/>
      <w:r w:rsidRPr="009215D2">
        <w:rPr>
          <w:rFonts w:eastAsiaTheme="minorHAnsi"/>
          <w:sz w:val="22"/>
          <w:szCs w:val="22"/>
        </w:rPr>
        <w:t>)2U</w:t>
      </w:r>
      <w:proofErr w:type="gramEnd"/>
      <w:r w:rsidRPr="009215D2">
        <w:rPr>
          <w:rFonts w:eastAsiaTheme="minorHAnsi"/>
          <w:sz w:val="22"/>
          <w:szCs w:val="22"/>
        </w:rPr>
        <w:t>)</w:t>
      </w:r>
    </w:p>
    <w:p w14:paraId="6CB36874"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final_integration_IN_fireState ((uint8_T</w:t>
      </w:r>
      <w:proofErr w:type="gramStart"/>
      <w:r w:rsidRPr="009215D2">
        <w:rPr>
          <w:rFonts w:eastAsiaTheme="minorHAnsi"/>
          <w:sz w:val="22"/>
          <w:szCs w:val="22"/>
        </w:rPr>
        <w:t>)1U</w:t>
      </w:r>
      <w:proofErr w:type="gramEnd"/>
      <w:r w:rsidRPr="009215D2">
        <w:rPr>
          <w:rFonts w:eastAsiaTheme="minorHAnsi"/>
          <w:sz w:val="22"/>
          <w:szCs w:val="22"/>
        </w:rPr>
        <w:t>)</w:t>
      </w:r>
    </w:p>
    <w:p w14:paraId="39BB2C4B" w14:textId="77777777" w:rsidR="007A61BA" w:rsidRPr="009215D2" w:rsidRDefault="007A61BA" w:rsidP="009215D2">
      <w:pPr>
        <w:pStyle w:val="NoSpacing"/>
        <w:rPr>
          <w:rFonts w:eastAsiaTheme="minorHAnsi"/>
          <w:sz w:val="22"/>
          <w:szCs w:val="22"/>
        </w:rPr>
      </w:pPr>
    </w:p>
    <w:p w14:paraId="5C9F005A"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Named</w:t>
      </w:r>
      <w:proofErr w:type="gramEnd"/>
      <w:r w:rsidRPr="009215D2">
        <w:rPr>
          <w:rFonts w:eastAsiaTheme="minorHAnsi"/>
          <w:sz w:val="22"/>
          <w:szCs w:val="22"/>
        </w:rPr>
        <w:t xml:space="preserve"> constants for Chart: '&lt;S13&gt;/Occupant_Detection' */</w:t>
      </w:r>
    </w:p>
    <w:p w14:paraId="5ADD64FF"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final_integration_IN_systemOff ((uint8_T</w:t>
      </w:r>
      <w:proofErr w:type="gramStart"/>
      <w:r w:rsidRPr="009215D2">
        <w:rPr>
          <w:rFonts w:eastAsiaTheme="minorHAnsi"/>
          <w:sz w:val="22"/>
          <w:szCs w:val="22"/>
        </w:rPr>
        <w:t>)1U</w:t>
      </w:r>
      <w:proofErr w:type="gramEnd"/>
      <w:r w:rsidRPr="009215D2">
        <w:rPr>
          <w:rFonts w:eastAsiaTheme="minorHAnsi"/>
          <w:sz w:val="22"/>
          <w:szCs w:val="22"/>
        </w:rPr>
        <w:t>)</w:t>
      </w:r>
    </w:p>
    <w:p w14:paraId="7A785E7A"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w:t>
      </w:r>
      <w:proofErr w:type="gramStart"/>
      <w:r w:rsidRPr="009215D2">
        <w:rPr>
          <w:rFonts w:eastAsiaTheme="minorHAnsi"/>
          <w:sz w:val="22"/>
          <w:szCs w:val="22"/>
        </w:rPr>
        <w:t>systemOn  (</w:t>
      </w:r>
      <w:proofErr w:type="gramEnd"/>
      <w:r w:rsidRPr="009215D2">
        <w:rPr>
          <w:rFonts w:eastAsiaTheme="minorHAnsi"/>
          <w:sz w:val="22"/>
          <w:szCs w:val="22"/>
        </w:rPr>
        <w:t>(uint8_T)2U)</w:t>
      </w:r>
    </w:p>
    <w:p w14:paraId="76CD7856" w14:textId="77777777" w:rsidR="007A61BA" w:rsidRPr="009215D2" w:rsidRDefault="007A61BA" w:rsidP="009215D2">
      <w:pPr>
        <w:pStyle w:val="NoSpacing"/>
        <w:rPr>
          <w:rFonts w:eastAsiaTheme="minorHAnsi"/>
          <w:sz w:val="22"/>
          <w:szCs w:val="22"/>
        </w:rPr>
      </w:pPr>
    </w:p>
    <w:p w14:paraId="438E6B8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Named</w:t>
      </w:r>
      <w:proofErr w:type="gramEnd"/>
      <w:r w:rsidRPr="009215D2">
        <w:rPr>
          <w:rFonts w:eastAsiaTheme="minorHAnsi"/>
          <w:sz w:val="22"/>
          <w:szCs w:val="22"/>
        </w:rPr>
        <w:t xml:space="preserve"> constants for Chart: '&lt;S8&gt;/seat_belt_alert_system' */</w:t>
      </w:r>
    </w:p>
    <w:p w14:paraId="49C13194"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final_integrati_IN_Seatoccupied ((uint8_T</w:t>
      </w:r>
      <w:proofErr w:type="gramStart"/>
      <w:r w:rsidRPr="009215D2">
        <w:rPr>
          <w:rFonts w:eastAsiaTheme="minorHAnsi"/>
          <w:sz w:val="22"/>
          <w:szCs w:val="22"/>
        </w:rPr>
        <w:t>)4U</w:t>
      </w:r>
      <w:proofErr w:type="gramEnd"/>
      <w:r w:rsidRPr="009215D2">
        <w:rPr>
          <w:rFonts w:eastAsiaTheme="minorHAnsi"/>
          <w:sz w:val="22"/>
          <w:szCs w:val="22"/>
        </w:rPr>
        <w:t>)</w:t>
      </w:r>
    </w:p>
    <w:p w14:paraId="1397D26F"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final_integration_IN_Buzzer    ((uint8_T</w:t>
      </w:r>
      <w:proofErr w:type="gramStart"/>
      <w:r w:rsidRPr="009215D2">
        <w:rPr>
          <w:rFonts w:eastAsiaTheme="minorHAnsi"/>
          <w:sz w:val="22"/>
          <w:szCs w:val="22"/>
        </w:rPr>
        <w:t>)1U</w:t>
      </w:r>
      <w:proofErr w:type="gramEnd"/>
      <w:r w:rsidRPr="009215D2">
        <w:rPr>
          <w:rFonts w:eastAsiaTheme="minorHAnsi"/>
          <w:sz w:val="22"/>
          <w:szCs w:val="22"/>
        </w:rPr>
        <w:t>)</w:t>
      </w:r>
    </w:p>
    <w:p w14:paraId="4270B3BB"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final_integration_IN_Idle_state ((uint8_T</w:t>
      </w:r>
      <w:proofErr w:type="gramStart"/>
      <w:r w:rsidRPr="009215D2">
        <w:rPr>
          <w:rFonts w:eastAsiaTheme="minorHAnsi"/>
          <w:sz w:val="22"/>
          <w:szCs w:val="22"/>
        </w:rPr>
        <w:t>)2U</w:t>
      </w:r>
      <w:proofErr w:type="gramEnd"/>
      <w:r w:rsidRPr="009215D2">
        <w:rPr>
          <w:rFonts w:eastAsiaTheme="minorHAnsi"/>
          <w:sz w:val="22"/>
          <w:szCs w:val="22"/>
        </w:rPr>
        <w:t>)</w:t>
      </w:r>
    </w:p>
    <w:p w14:paraId="78ABEABE"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final_integration_IN_SeatbeltOn ((uint8_T</w:t>
      </w:r>
      <w:proofErr w:type="gramStart"/>
      <w:r w:rsidRPr="009215D2">
        <w:rPr>
          <w:rFonts w:eastAsiaTheme="minorHAnsi"/>
          <w:sz w:val="22"/>
          <w:szCs w:val="22"/>
        </w:rPr>
        <w:t>)3U</w:t>
      </w:r>
      <w:proofErr w:type="gramEnd"/>
      <w:r w:rsidRPr="009215D2">
        <w:rPr>
          <w:rFonts w:eastAsiaTheme="minorHAnsi"/>
          <w:sz w:val="22"/>
          <w:szCs w:val="22"/>
        </w:rPr>
        <w:t>)</w:t>
      </w:r>
    </w:p>
    <w:p w14:paraId="765964BF" w14:textId="77777777" w:rsidR="007A61BA" w:rsidRPr="009215D2" w:rsidRDefault="007A61BA" w:rsidP="009215D2">
      <w:pPr>
        <w:pStyle w:val="NoSpacing"/>
        <w:rPr>
          <w:rFonts w:eastAsiaTheme="minorHAnsi"/>
          <w:sz w:val="22"/>
          <w:szCs w:val="22"/>
        </w:rPr>
      </w:pPr>
    </w:p>
    <w:p w14:paraId="5E7AD89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Named</w:t>
      </w:r>
      <w:proofErr w:type="gramEnd"/>
      <w:r w:rsidRPr="009215D2">
        <w:rPr>
          <w:rFonts w:eastAsiaTheme="minorHAnsi"/>
          <w:sz w:val="22"/>
          <w:szCs w:val="22"/>
        </w:rPr>
        <w:t xml:space="preserve"> constants for Chart: '&lt;S9&gt;/tyremonitoring' */</w:t>
      </w:r>
    </w:p>
    <w:p w14:paraId="29D4E829"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final_integrati_IN_HIghway_mode ((uint8_T</w:t>
      </w:r>
      <w:proofErr w:type="gramStart"/>
      <w:r w:rsidRPr="009215D2">
        <w:rPr>
          <w:rFonts w:eastAsiaTheme="minorHAnsi"/>
          <w:sz w:val="22"/>
          <w:szCs w:val="22"/>
        </w:rPr>
        <w:t>)2U</w:t>
      </w:r>
      <w:proofErr w:type="gramEnd"/>
      <w:r w:rsidRPr="009215D2">
        <w:rPr>
          <w:rFonts w:eastAsiaTheme="minorHAnsi"/>
          <w:sz w:val="22"/>
          <w:szCs w:val="22"/>
        </w:rPr>
        <w:t>)</w:t>
      </w:r>
    </w:p>
    <w:p w14:paraId="67DB40AA"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final_integrati_IN_Ignition_OFF ((uint8_T</w:t>
      </w:r>
      <w:proofErr w:type="gramStart"/>
      <w:r w:rsidRPr="009215D2">
        <w:rPr>
          <w:rFonts w:eastAsiaTheme="minorHAnsi"/>
          <w:sz w:val="22"/>
          <w:szCs w:val="22"/>
        </w:rPr>
        <w:t>)1U</w:t>
      </w:r>
      <w:proofErr w:type="gramEnd"/>
      <w:r w:rsidRPr="009215D2">
        <w:rPr>
          <w:rFonts w:eastAsiaTheme="minorHAnsi"/>
          <w:sz w:val="22"/>
          <w:szCs w:val="22"/>
        </w:rPr>
        <w:t>)</w:t>
      </w:r>
    </w:p>
    <w:p w14:paraId="614C9671"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final_integratio_IN_Ignition_ON ((uint8_T</w:t>
      </w:r>
      <w:proofErr w:type="gramStart"/>
      <w:r w:rsidRPr="009215D2">
        <w:rPr>
          <w:rFonts w:eastAsiaTheme="minorHAnsi"/>
          <w:sz w:val="22"/>
          <w:szCs w:val="22"/>
        </w:rPr>
        <w:t>)2U</w:t>
      </w:r>
      <w:proofErr w:type="gramEnd"/>
      <w:r w:rsidRPr="009215D2">
        <w:rPr>
          <w:rFonts w:eastAsiaTheme="minorHAnsi"/>
          <w:sz w:val="22"/>
          <w:szCs w:val="22"/>
        </w:rPr>
        <w:t>)</w:t>
      </w:r>
    </w:p>
    <w:p w14:paraId="52346157"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final_integration_IN_City_mode ((uint8_T</w:t>
      </w:r>
      <w:proofErr w:type="gramStart"/>
      <w:r w:rsidRPr="009215D2">
        <w:rPr>
          <w:rFonts w:eastAsiaTheme="minorHAnsi"/>
          <w:sz w:val="22"/>
          <w:szCs w:val="22"/>
        </w:rPr>
        <w:t>)1U</w:t>
      </w:r>
      <w:proofErr w:type="gramEnd"/>
      <w:r w:rsidRPr="009215D2">
        <w:rPr>
          <w:rFonts w:eastAsiaTheme="minorHAnsi"/>
          <w:sz w:val="22"/>
          <w:szCs w:val="22"/>
        </w:rPr>
        <w:t>)</w:t>
      </w:r>
    </w:p>
    <w:p w14:paraId="3E871CD9" w14:textId="77777777" w:rsidR="007A61BA" w:rsidRPr="009215D2" w:rsidRDefault="007A61BA" w:rsidP="009215D2">
      <w:pPr>
        <w:pStyle w:val="NoSpacing"/>
        <w:rPr>
          <w:rFonts w:eastAsiaTheme="minorHAnsi"/>
          <w:sz w:val="22"/>
          <w:szCs w:val="22"/>
        </w:rPr>
      </w:pPr>
    </w:p>
    <w:p w14:paraId="606A8D4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Named</w:t>
      </w:r>
      <w:proofErr w:type="gramEnd"/>
      <w:r w:rsidRPr="009215D2">
        <w:rPr>
          <w:rFonts w:eastAsiaTheme="minorHAnsi"/>
          <w:sz w:val="22"/>
          <w:szCs w:val="22"/>
        </w:rPr>
        <w:t xml:space="preserve"> constants for Chart: '&lt;S4&gt;/Door_Status_Scenario1' */</w:t>
      </w:r>
    </w:p>
    <w:p w14:paraId="72BB55A1"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final_integrat_IN_VehicleSensor ((uint8_T</w:t>
      </w:r>
      <w:proofErr w:type="gramStart"/>
      <w:r w:rsidRPr="009215D2">
        <w:rPr>
          <w:rFonts w:eastAsiaTheme="minorHAnsi"/>
          <w:sz w:val="22"/>
          <w:szCs w:val="22"/>
        </w:rPr>
        <w:t>)3U</w:t>
      </w:r>
      <w:proofErr w:type="gramEnd"/>
      <w:r w:rsidRPr="009215D2">
        <w:rPr>
          <w:rFonts w:eastAsiaTheme="minorHAnsi"/>
          <w:sz w:val="22"/>
          <w:szCs w:val="22"/>
        </w:rPr>
        <w:t>)</w:t>
      </w:r>
    </w:p>
    <w:p w14:paraId="17D0E419"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final_integration_IN_Available ((uint8_T</w:t>
      </w:r>
      <w:proofErr w:type="gramStart"/>
      <w:r w:rsidRPr="009215D2">
        <w:rPr>
          <w:rFonts w:eastAsiaTheme="minorHAnsi"/>
          <w:sz w:val="22"/>
          <w:szCs w:val="22"/>
        </w:rPr>
        <w:t>)1U</w:t>
      </w:r>
      <w:proofErr w:type="gramEnd"/>
      <w:r w:rsidRPr="009215D2">
        <w:rPr>
          <w:rFonts w:eastAsiaTheme="minorHAnsi"/>
          <w:sz w:val="22"/>
          <w:szCs w:val="22"/>
        </w:rPr>
        <w:t>)</w:t>
      </w:r>
    </w:p>
    <w:p w14:paraId="43CB480E"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final_integration_IN_DoorSensor ((uint8_T</w:t>
      </w:r>
      <w:proofErr w:type="gramStart"/>
      <w:r w:rsidRPr="009215D2">
        <w:rPr>
          <w:rFonts w:eastAsiaTheme="minorHAnsi"/>
          <w:sz w:val="22"/>
          <w:szCs w:val="22"/>
        </w:rPr>
        <w:t>)1U</w:t>
      </w:r>
      <w:proofErr w:type="gramEnd"/>
      <w:r w:rsidRPr="009215D2">
        <w:rPr>
          <w:rFonts w:eastAsiaTheme="minorHAnsi"/>
          <w:sz w:val="22"/>
          <w:szCs w:val="22"/>
        </w:rPr>
        <w:t>)</w:t>
      </w:r>
    </w:p>
    <w:p w14:paraId="68982B08"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final_integration_IN_OutofRange ((uint8_T</w:t>
      </w:r>
      <w:proofErr w:type="gramStart"/>
      <w:r w:rsidRPr="009215D2">
        <w:rPr>
          <w:rFonts w:eastAsiaTheme="minorHAnsi"/>
          <w:sz w:val="22"/>
          <w:szCs w:val="22"/>
        </w:rPr>
        <w:t>)2U</w:t>
      </w:r>
      <w:proofErr w:type="gramEnd"/>
      <w:r w:rsidRPr="009215D2">
        <w:rPr>
          <w:rFonts w:eastAsiaTheme="minorHAnsi"/>
          <w:sz w:val="22"/>
          <w:szCs w:val="22"/>
        </w:rPr>
        <w:t>)</w:t>
      </w:r>
    </w:p>
    <w:p w14:paraId="30B7CBF7"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final_integration_IN_ScanOff   ((uint8_T</w:t>
      </w:r>
      <w:proofErr w:type="gramStart"/>
      <w:r w:rsidRPr="009215D2">
        <w:rPr>
          <w:rFonts w:eastAsiaTheme="minorHAnsi"/>
          <w:sz w:val="22"/>
          <w:szCs w:val="22"/>
        </w:rPr>
        <w:t>)2U</w:t>
      </w:r>
      <w:proofErr w:type="gramEnd"/>
      <w:r w:rsidRPr="009215D2">
        <w:rPr>
          <w:rFonts w:eastAsiaTheme="minorHAnsi"/>
          <w:sz w:val="22"/>
          <w:szCs w:val="22"/>
        </w:rPr>
        <w:t>)</w:t>
      </w:r>
    </w:p>
    <w:p w14:paraId="16189874"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final_integration_IN_SensorWork ((uint8_T</w:t>
      </w:r>
      <w:proofErr w:type="gramStart"/>
      <w:r w:rsidRPr="009215D2">
        <w:rPr>
          <w:rFonts w:eastAsiaTheme="minorHAnsi"/>
          <w:sz w:val="22"/>
          <w:szCs w:val="22"/>
        </w:rPr>
        <w:t>)1U</w:t>
      </w:r>
      <w:proofErr w:type="gramEnd"/>
      <w:r w:rsidRPr="009215D2">
        <w:rPr>
          <w:rFonts w:eastAsiaTheme="minorHAnsi"/>
          <w:sz w:val="22"/>
          <w:szCs w:val="22"/>
        </w:rPr>
        <w:t>)</w:t>
      </w:r>
    </w:p>
    <w:p w14:paraId="489D45D3" w14:textId="77777777" w:rsidR="007A61BA" w:rsidRPr="009215D2" w:rsidRDefault="007A61BA" w:rsidP="009215D2">
      <w:pPr>
        <w:pStyle w:val="NoSpacing"/>
        <w:rPr>
          <w:rFonts w:eastAsiaTheme="minorHAnsi"/>
          <w:sz w:val="22"/>
          <w:szCs w:val="22"/>
        </w:rPr>
      </w:pPr>
      <w:r w:rsidRPr="009215D2">
        <w:rPr>
          <w:rFonts w:eastAsiaTheme="minorHAnsi"/>
          <w:sz w:val="22"/>
          <w:szCs w:val="22"/>
        </w:rPr>
        <w:t>#define final_integration_IN_Signal    ((uint8_T</w:t>
      </w:r>
      <w:proofErr w:type="gramStart"/>
      <w:r w:rsidRPr="009215D2">
        <w:rPr>
          <w:rFonts w:eastAsiaTheme="minorHAnsi"/>
          <w:sz w:val="22"/>
          <w:szCs w:val="22"/>
        </w:rPr>
        <w:t>)2U</w:t>
      </w:r>
      <w:proofErr w:type="gramEnd"/>
      <w:r w:rsidRPr="009215D2">
        <w:rPr>
          <w:rFonts w:eastAsiaTheme="minorHAnsi"/>
          <w:sz w:val="22"/>
          <w:szCs w:val="22"/>
        </w:rPr>
        <w:t>)</w:t>
      </w:r>
    </w:p>
    <w:p w14:paraId="548C8585" w14:textId="77777777" w:rsidR="007A61BA" w:rsidRPr="009215D2" w:rsidRDefault="007A61BA" w:rsidP="009215D2">
      <w:pPr>
        <w:pStyle w:val="NoSpacing"/>
        <w:rPr>
          <w:rFonts w:eastAsiaTheme="minorHAnsi"/>
          <w:sz w:val="22"/>
          <w:szCs w:val="22"/>
        </w:rPr>
      </w:pPr>
    </w:p>
    <w:p w14:paraId="2DEB1F4D" w14:textId="77777777" w:rsidR="007A61BA" w:rsidRPr="009215D2" w:rsidRDefault="007A61BA" w:rsidP="009215D2">
      <w:pPr>
        <w:pStyle w:val="NoSpacing"/>
        <w:rPr>
          <w:rFonts w:eastAsiaTheme="minorHAnsi"/>
          <w:sz w:val="22"/>
          <w:szCs w:val="22"/>
        </w:rPr>
      </w:pPr>
      <w:r w:rsidRPr="009215D2">
        <w:rPr>
          <w:rFonts w:eastAsiaTheme="minorHAnsi"/>
          <w:sz w:val="22"/>
          <w:szCs w:val="22"/>
        </w:rPr>
        <w:t>/* Block signals (default storage) */</w:t>
      </w:r>
    </w:p>
    <w:p w14:paraId="301C9A9A" w14:textId="77777777" w:rsidR="007A61BA" w:rsidRPr="009215D2" w:rsidRDefault="007A61BA" w:rsidP="009215D2">
      <w:pPr>
        <w:pStyle w:val="NoSpacing"/>
        <w:rPr>
          <w:rFonts w:eastAsiaTheme="minorHAnsi"/>
          <w:sz w:val="22"/>
          <w:szCs w:val="22"/>
        </w:rPr>
      </w:pPr>
      <w:r w:rsidRPr="009215D2">
        <w:rPr>
          <w:rFonts w:eastAsiaTheme="minorHAnsi"/>
          <w:sz w:val="22"/>
          <w:szCs w:val="22"/>
        </w:rPr>
        <w:t>B_final_integration_T final_integration_B;</w:t>
      </w:r>
    </w:p>
    <w:p w14:paraId="5463C050" w14:textId="77777777" w:rsidR="007A61BA" w:rsidRPr="009215D2" w:rsidRDefault="007A61BA" w:rsidP="009215D2">
      <w:pPr>
        <w:pStyle w:val="NoSpacing"/>
        <w:rPr>
          <w:rFonts w:eastAsiaTheme="minorHAnsi"/>
          <w:sz w:val="22"/>
          <w:szCs w:val="22"/>
        </w:rPr>
      </w:pPr>
    </w:p>
    <w:p w14:paraId="11D5AA03" w14:textId="77777777" w:rsidR="007A61BA" w:rsidRPr="009215D2" w:rsidRDefault="007A61BA" w:rsidP="009215D2">
      <w:pPr>
        <w:pStyle w:val="NoSpacing"/>
        <w:rPr>
          <w:rFonts w:eastAsiaTheme="minorHAnsi"/>
          <w:sz w:val="22"/>
          <w:szCs w:val="22"/>
        </w:rPr>
      </w:pPr>
      <w:r w:rsidRPr="009215D2">
        <w:rPr>
          <w:rFonts w:eastAsiaTheme="minorHAnsi"/>
          <w:sz w:val="22"/>
          <w:szCs w:val="22"/>
        </w:rPr>
        <w:t>/* Block states (default storage) */</w:t>
      </w:r>
    </w:p>
    <w:p w14:paraId="4CE7EC9C" w14:textId="77777777" w:rsidR="007A61BA" w:rsidRPr="009215D2" w:rsidRDefault="007A61BA" w:rsidP="009215D2">
      <w:pPr>
        <w:pStyle w:val="NoSpacing"/>
        <w:rPr>
          <w:rFonts w:eastAsiaTheme="minorHAnsi"/>
          <w:sz w:val="22"/>
          <w:szCs w:val="22"/>
        </w:rPr>
      </w:pPr>
      <w:r w:rsidRPr="009215D2">
        <w:rPr>
          <w:rFonts w:eastAsiaTheme="minorHAnsi"/>
          <w:sz w:val="22"/>
          <w:szCs w:val="22"/>
        </w:rPr>
        <w:t>DW_final_integration_T final_integration_DW;</w:t>
      </w:r>
    </w:p>
    <w:p w14:paraId="786D0D5C" w14:textId="77777777" w:rsidR="007A61BA" w:rsidRPr="009215D2" w:rsidRDefault="007A61BA" w:rsidP="009215D2">
      <w:pPr>
        <w:pStyle w:val="NoSpacing"/>
        <w:rPr>
          <w:rFonts w:eastAsiaTheme="minorHAnsi"/>
          <w:sz w:val="22"/>
          <w:szCs w:val="22"/>
        </w:rPr>
      </w:pPr>
    </w:p>
    <w:p w14:paraId="0AA689D2" w14:textId="77777777" w:rsidR="007A61BA" w:rsidRPr="009215D2" w:rsidRDefault="007A61BA" w:rsidP="009215D2">
      <w:pPr>
        <w:pStyle w:val="NoSpacing"/>
        <w:rPr>
          <w:rFonts w:eastAsiaTheme="minorHAnsi"/>
          <w:sz w:val="22"/>
          <w:szCs w:val="22"/>
        </w:rPr>
      </w:pPr>
      <w:r w:rsidRPr="009215D2">
        <w:rPr>
          <w:rFonts w:eastAsiaTheme="minorHAnsi"/>
          <w:sz w:val="22"/>
          <w:szCs w:val="22"/>
        </w:rPr>
        <w:t>/* Real-time model */</w:t>
      </w:r>
    </w:p>
    <w:p w14:paraId="3201F975" w14:textId="77777777" w:rsidR="007A61BA" w:rsidRPr="009215D2" w:rsidRDefault="007A61BA" w:rsidP="009215D2">
      <w:pPr>
        <w:pStyle w:val="NoSpacing"/>
        <w:rPr>
          <w:rFonts w:eastAsiaTheme="minorHAnsi"/>
          <w:sz w:val="22"/>
          <w:szCs w:val="22"/>
        </w:rPr>
      </w:pPr>
      <w:r w:rsidRPr="009215D2">
        <w:rPr>
          <w:rFonts w:eastAsiaTheme="minorHAnsi"/>
          <w:sz w:val="22"/>
          <w:szCs w:val="22"/>
        </w:rPr>
        <w:t>RT_MODEL_final_integration_T final_integration_M_;</w:t>
      </w:r>
    </w:p>
    <w:p w14:paraId="10CBD1E0" w14:textId="77777777" w:rsidR="007A61BA" w:rsidRPr="009215D2" w:rsidRDefault="007A61BA" w:rsidP="009215D2">
      <w:pPr>
        <w:pStyle w:val="NoSpacing"/>
        <w:rPr>
          <w:rFonts w:eastAsiaTheme="minorHAnsi"/>
          <w:sz w:val="22"/>
          <w:szCs w:val="22"/>
        </w:rPr>
      </w:pPr>
      <w:r w:rsidRPr="009215D2">
        <w:rPr>
          <w:rFonts w:eastAsiaTheme="minorHAnsi"/>
          <w:sz w:val="22"/>
          <w:szCs w:val="22"/>
        </w:rPr>
        <w:t>RT_MODEL_final_integration_T *const final_integration_M = &amp;final_integration_M_;</w:t>
      </w:r>
    </w:p>
    <w:p w14:paraId="763F4614" w14:textId="77777777" w:rsidR="007A61BA" w:rsidRPr="009215D2" w:rsidRDefault="007A61BA" w:rsidP="009215D2">
      <w:pPr>
        <w:pStyle w:val="NoSpacing"/>
        <w:rPr>
          <w:rFonts w:eastAsiaTheme="minorHAnsi"/>
          <w:sz w:val="22"/>
          <w:szCs w:val="22"/>
        </w:rPr>
      </w:pPr>
    </w:p>
    <w:p w14:paraId="747066F2" w14:textId="77777777" w:rsidR="007A61BA" w:rsidRPr="009215D2" w:rsidRDefault="007A61BA" w:rsidP="009215D2">
      <w:pPr>
        <w:pStyle w:val="NoSpacing"/>
        <w:rPr>
          <w:rFonts w:eastAsiaTheme="minorHAnsi"/>
          <w:sz w:val="22"/>
          <w:szCs w:val="22"/>
        </w:rPr>
      </w:pPr>
      <w:r w:rsidRPr="009215D2">
        <w:rPr>
          <w:rFonts w:eastAsiaTheme="minorHAnsi"/>
          <w:sz w:val="22"/>
          <w:szCs w:val="22"/>
        </w:rPr>
        <w:t>/* Forward declaration for local functions */</w:t>
      </w:r>
    </w:p>
    <w:p w14:paraId="172A5185" w14:textId="77777777" w:rsidR="007A61BA" w:rsidRPr="009215D2" w:rsidRDefault="007A61BA" w:rsidP="009215D2">
      <w:pPr>
        <w:pStyle w:val="NoSpacing"/>
        <w:rPr>
          <w:rFonts w:eastAsiaTheme="minorHAnsi"/>
          <w:sz w:val="22"/>
          <w:szCs w:val="22"/>
        </w:rPr>
      </w:pPr>
      <w:proofErr w:type="gramStart"/>
      <w:r w:rsidRPr="009215D2">
        <w:rPr>
          <w:rFonts w:eastAsiaTheme="minorHAnsi"/>
          <w:sz w:val="22"/>
          <w:szCs w:val="22"/>
        </w:rPr>
        <w:t>static</w:t>
      </w:r>
      <w:proofErr w:type="gramEnd"/>
      <w:r w:rsidRPr="009215D2">
        <w:rPr>
          <w:rFonts w:eastAsiaTheme="minorHAnsi"/>
          <w:sz w:val="22"/>
          <w:szCs w:val="22"/>
        </w:rPr>
        <w:t xml:space="preserve"> void final_integration_Ignition_ON(void);</w:t>
      </w:r>
    </w:p>
    <w:p w14:paraId="4D861BAE" w14:textId="77777777" w:rsidR="007A61BA" w:rsidRPr="009215D2" w:rsidRDefault="007A61BA" w:rsidP="009215D2">
      <w:pPr>
        <w:pStyle w:val="NoSpacing"/>
        <w:rPr>
          <w:rFonts w:eastAsiaTheme="minorHAnsi"/>
          <w:sz w:val="22"/>
          <w:szCs w:val="22"/>
        </w:rPr>
      </w:pPr>
    </w:p>
    <w:p w14:paraId="2CE0BD2D" w14:textId="77777777" w:rsidR="007A61BA" w:rsidRPr="009215D2" w:rsidRDefault="007A61BA" w:rsidP="009215D2">
      <w:pPr>
        <w:pStyle w:val="NoSpacing"/>
        <w:rPr>
          <w:rFonts w:eastAsiaTheme="minorHAnsi"/>
          <w:sz w:val="22"/>
          <w:szCs w:val="22"/>
        </w:rPr>
      </w:pPr>
      <w:r w:rsidRPr="009215D2">
        <w:rPr>
          <w:rFonts w:eastAsiaTheme="minorHAnsi"/>
          <w:sz w:val="22"/>
          <w:szCs w:val="22"/>
        </w:rPr>
        <w:t>/* Function for Chart: '&lt;S9&gt;/tyremonitoring' */</w:t>
      </w:r>
    </w:p>
    <w:p w14:paraId="44C62E74" w14:textId="77777777" w:rsidR="007A61BA" w:rsidRPr="009215D2" w:rsidRDefault="007A61BA" w:rsidP="009215D2">
      <w:pPr>
        <w:pStyle w:val="NoSpacing"/>
        <w:rPr>
          <w:rFonts w:eastAsiaTheme="minorHAnsi"/>
          <w:sz w:val="22"/>
          <w:szCs w:val="22"/>
        </w:rPr>
      </w:pPr>
      <w:proofErr w:type="gramStart"/>
      <w:r w:rsidRPr="009215D2">
        <w:rPr>
          <w:rFonts w:eastAsiaTheme="minorHAnsi"/>
          <w:sz w:val="22"/>
          <w:szCs w:val="22"/>
        </w:rPr>
        <w:t>static</w:t>
      </w:r>
      <w:proofErr w:type="gramEnd"/>
      <w:r w:rsidRPr="009215D2">
        <w:rPr>
          <w:rFonts w:eastAsiaTheme="minorHAnsi"/>
          <w:sz w:val="22"/>
          <w:szCs w:val="22"/>
        </w:rPr>
        <w:t xml:space="preserve"> void final_integration_Ignition_ON(void)</w:t>
      </w:r>
    </w:p>
    <w:p w14:paraId="01F10072"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15AAC2E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(final_integration_B.seatoccupiedout == 0.0) {</w:t>
      </w:r>
    </w:p>
    <w:p w14:paraId="5303AED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final_integration_DW.is_Ignition_ON = final_integr_IN_NO_ACTIVE_CHILD;</w:t>
      </w:r>
    </w:p>
    <w:p w14:paraId="4F579BA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final_integration_DW.is_c6_final_integration =</w:t>
      </w:r>
    </w:p>
    <w:p w14:paraId="6EFAB02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final_integrati_IN_Ignition_OFF;</w:t>
      </w:r>
    </w:p>
    <w:p w14:paraId="2243BBC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(final_integration_DW.is_Ignition_ON ==</w:t>
      </w:r>
    </w:p>
    <w:p w14:paraId="1B86A5F8"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final_integration_IN_City_mode) {</w:t>
      </w:r>
    </w:p>
    <w:p w14:paraId="1799E02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(final_integration_B.FromWs[6] == 1.0) {</w:t>
      </w:r>
    </w:p>
    <w:p w14:paraId="053A0A5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final_integration_DW.is_Ignition_ON = final_integrati_IN_HIghway_mode;</w:t>
      </w:r>
    </w:p>
    <w:p w14:paraId="1EAABBD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6F3F41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27E8659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IN_HIghway_mode: */</w:t>
      </w:r>
    </w:p>
    <w:p w14:paraId="198ED52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(final_integration_B.FromWs[6] == 0.0) {</w:t>
      </w:r>
    </w:p>
    <w:p w14:paraId="179538C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final_integration_DW.is_Ignition_ON = final_integration_IN_City_mode;</w:t>
      </w:r>
    </w:p>
    <w:p w14:paraId="52B0EA5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819D0B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16995B0"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0AA04F2B" w14:textId="77777777" w:rsidR="007A61BA" w:rsidRPr="009215D2" w:rsidRDefault="007A61BA" w:rsidP="009215D2">
      <w:pPr>
        <w:pStyle w:val="NoSpacing"/>
        <w:rPr>
          <w:rFonts w:eastAsiaTheme="minorHAnsi"/>
          <w:sz w:val="22"/>
          <w:szCs w:val="22"/>
        </w:rPr>
      </w:pPr>
    </w:p>
    <w:p w14:paraId="4309CA03" w14:textId="77777777" w:rsidR="007A61BA" w:rsidRPr="009215D2" w:rsidRDefault="007A61BA" w:rsidP="009215D2">
      <w:pPr>
        <w:pStyle w:val="NoSpacing"/>
        <w:rPr>
          <w:rFonts w:eastAsiaTheme="minorHAnsi"/>
          <w:sz w:val="22"/>
          <w:szCs w:val="22"/>
        </w:rPr>
      </w:pPr>
      <w:r w:rsidRPr="009215D2">
        <w:rPr>
          <w:rFonts w:eastAsiaTheme="minorHAnsi"/>
          <w:sz w:val="22"/>
          <w:szCs w:val="22"/>
        </w:rPr>
        <w:t>/* Model step function */</w:t>
      </w:r>
    </w:p>
    <w:p w14:paraId="6997A111" w14:textId="77777777" w:rsidR="007A61BA" w:rsidRPr="009215D2" w:rsidRDefault="007A61BA" w:rsidP="009215D2">
      <w:pPr>
        <w:pStyle w:val="NoSpacing"/>
        <w:rPr>
          <w:rFonts w:eastAsiaTheme="minorHAnsi"/>
          <w:sz w:val="22"/>
          <w:szCs w:val="22"/>
        </w:rPr>
      </w:pPr>
      <w:proofErr w:type="gramStart"/>
      <w:r w:rsidRPr="009215D2">
        <w:rPr>
          <w:rFonts w:eastAsiaTheme="minorHAnsi"/>
          <w:sz w:val="22"/>
          <w:szCs w:val="22"/>
        </w:rPr>
        <w:t>void</w:t>
      </w:r>
      <w:proofErr w:type="gramEnd"/>
      <w:r w:rsidRPr="009215D2">
        <w:rPr>
          <w:rFonts w:eastAsiaTheme="minorHAnsi"/>
          <w:sz w:val="22"/>
          <w:szCs w:val="22"/>
        </w:rPr>
        <w:t xml:space="preserve"> final_integration_step(void)</w:t>
      </w:r>
    </w:p>
    <w:p w14:paraId="790AEA0E"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32C215F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boolean_T ig_sb;</w:t>
      </w:r>
    </w:p>
    <w:p w14:paraId="5AD1A0BC" w14:textId="77777777" w:rsidR="007A61BA" w:rsidRPr="009215D2" w:rsidRDefault="007A61BA" w:rsidP="009215D2">
      <w:pPr>
        <w:pStyle w:val="NoSpacing"/>
        <w:rPr>
          <w:rFonts w:eastAsiaTheme="minorHAnsi"/>
          <w:sz w:val="22"/>
          <w:szCs w:val="22"/>
        </w:rPr>
      </w:pPr>
    </w:p>
    <w:p w14:paraId="37103DB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FromWorkspace: '&lt;S5&gt;/FromWs' */</w:t>
      </w:r>
    </w:p>
    <w:p w14:paraId="051D55A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16BA0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*pDataValues = (real_T *) final_integration_DW.FromWs_PWORK.DataPtr;</w:t>
      </w:r>
    </w:p>
    <w:p w14:paraId="2909022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*pTimeValues = (real_T *) final_integration_DW.FromWs_PWORK.TimePtr;</w:t>
      </w:r>
    </w:p>
    <w:p w14:paraId="59A4878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currTimeIndex = final_integration_DW.FromWs_IWORK.PrevIndex;</w:t>
      </w:r>
    </w:p>
    <w:p w14:paraId="17EF4AF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t = final_integration_M-&gt;Timing.t[0];</w:t>
      </w:r>
    </w:p>
    <w:p w14:paraId="521AA251" w14:textId="77777777" w:rsidR="007A61BA" w:rsidRPr="009215D2" w:rsidRDefault="007A61BA" w:rsidP="009215D2">
      <w:pPr>
        <w:pStyle w:val="NoSpacing"/>
        <w:rPr>
          <w:rFonts w:eastAsiaTheme="minorHAnsi"/>
          <w:sz w:val="22"/>
          <w:szCs w:val="22"/>
        </w:rPr>
      </w:pPr>
    </w:p>
    <w:p w14:paraId="62D1E2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Get index */</w:t>
      </w:r>
    </w:p>
    <w:p w14:paraId="28DA0AC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pTimeValues[0]) {</w:t>
      </w:r>
    </w:p>
    <w:p w14:paraId="4FDB558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 xml:space="preserve"> = 0;</w:t>
      </w:r>
    </w:p>
    <w:p w14:paraId="2C6CAD2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(t &gt;= </w:t>
      </w:r>
      <w:proofErr w:type="gramStart"/>
      <w:r w:rsidRPr="009215D2">
        <w:rPr>
          <w:rFonts w:eastAsiaTheme="minorHAnsi"/>
          <w:sz w:val="22"/>
          <w:szCs w:val="22"/>
        </w:rPr>
        <w:t>pTimeValues[</w:t>
      </w:r>
      <w:proofErr w:type="gramEnd"/>
      <w:r w:rsidRPr="009215D2">
        <w:rPr>
          <w:rFonts w:eastAsiaTheme="minorHAnsi"/>
          <w:sz w:val="22"/>
          <w:szCs w:val="22"/>
        </w:rPr>
        <w:t>221]) {</w:t>
      </w:r>
    </w:p>
    <w:p w14:paraId="603A8E5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 xml:space="preserve"> = 220;</w:t>
      </w:r>
    </w:p>
    <w:p w14:paraId="4173D17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133864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pTimeValues[currTimeIndex]) {</w:t>
      </w:r>
    </w:p>
    <w:p w14:paraId="756616E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while</w:t>
      </w:r>
      <w:proofErr w:type="gramEnd"/>
      <w:r w:rsidRPr="009215D2">
        <w:rPr>
          <w:rFonts w:eastAsiaTheme="minorHAnsi"/>
          <w:sz w:val="22"/>
          <w:szCs w:val="22"/>
        </w:rPr>
        <w:t xml:space="preserve"> (t &lt; pTimeValues[currTimeIndex]) {</w:t>
      </w:r>
    </w:p>
    <w:p w14:paraId="6889C91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w:t>
      </w:r>
    </w:p>
    <w:p w14:paraId="08F3D56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D4F127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2D84E3C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while</w:t>
      </w:r>
      <w:proofErr w:type="gramEnd"/>
      <w:r w:rsidRPr="009215D2">
        <w:rPr>
          <w:rFonts w:eastAsiaTheme="minorHAnsi"/>
          <w:sz w:val="22"/>
          <w:szCs w:val="22"/>
        </w:rPr>
        <w:t xml:space="preserve"> (t &gt;= pTimeValues[currTimeIndex + 1]) {</w:t>
      </w:r>
    </w:p>
    <w:p w14:paraId="5E22529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w:t>
      </w:r>
    </w:p>
    <w:p w14:paraId="65C7E8E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14016D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2B996F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4E15F8B" w14:textId="77777777" w:rsidR="007A61BA" w:rsidRPr="009215D2" w:rsidRDefault="007A61BA" w:rsidP="009215D2">
      <w:pPr>
        <w:pStyle w:val="NoSpacing"/>
        <w:rPr>
          <w:rFonts w:eastAsiaTheme="minorHAnsi"/>
          <w:sz w:val="22"/>
          <w:szCs w:val="22"/>
        </w:rPr>
      </w:pPr>
    </w:p>
    <w:p w14:paraId="451B1AD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final_integration_DW.FromWs_IWORK.PrevIndex = currTimeIndex;</w:t>
      </w:r>
    </w:p>
    <w:p w14:paraId="3BE228B6" w14:textId="77777777" w:rsidR="007A61BA" w:rsidRPr="009215D2" w:rsidRDefault="007A61BA" w:rsidP="009215D2">
      <w:pPr>
        <w:pStyle w:val="NoSpacing"/>
        <w:rPr>
          <w:rFonts w:eastAsiaTheme="minorHAnsi"/>
          <w:sz w:val="22"/>
          <w:szCs w:val="22"/>
        </w:rPr>
      </w:pPr>
    </w:p>
    <w:p w14:paraId="6E40B03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Post output */</w:t>
      </w:r>
    </w:p>
    <w:p w14:paraId="42B46573"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
    <w:p w14:paraId="1DA4CD3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t1 = </w:t>
      </w:r>
      <w:proofErr w:type="gramStart"/>
      <w:r w:rsidRPr="009215D2">
        <w:rPr>
          <w:rFonts w:eastAsiaTheme="minorHAnsi"/>
          <w:sz w:val="22"/>
          <w:szCs w:val="22"/>
        </w:rPr>
        <w:t>pTimeValues[</w:t>
      </w:r>
      <w:proofErr w:type="gramEnd"/>
      <w:r w:rsidRPr="009215D2">
        <w:rPr>
          <w:rFonts w:eastAsiaTheme="minorHAnsi"/>
          <w:sz w:val="22"/>
          <w:szCs w:val="22"/>
        </w:rPr>
        <w:t>currTimeIndex];</w:t>
      </w:r>
    </w:p>
    <w:p w14:paraId="566161B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t2 = </w:t>
      </w:r>
      <w:proofErr w:type="gramStart"/>
      <w:r w:rsidRPr="009215D2">
        <w:rPr>
          <w:rFonts w:eastAsiaTheme="minorHAnsi"/>
          <w:sz w:val="22"/>
          <w:szCs w:val="22"/>
        </w:rPr>
        <w:t>pTimeValues[</w:t>
      </w:r>
      <w:proofErr w:type="gramEnd"/>
      <w:r w:rsidRPr="009215D2">
        <w:rPr>
          <w:rFonts w:eastAsiaTheme="minorHAnsi"/>
          <w:sz w:val="22"/>
          <w:szCs w:val="22"/>
        </w:rPr>
        <w:t>currTimeIndex + 1];</w:t>
      </w:r>
    </w:p>
    <w:p w14:paraId="70ED8B4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(t1 == t2) {</w:t>
      </w:r>
    </w:p>
    <w:p w14:paraId="64061E8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t1) {</w:t>
      </w:r>
    </w:p>
    <w:p w14:paraId="59CE102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14EDD0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5982DB4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7; ++elIdx) {</w:t>
      </w:r>
    </w:p>
    <w:p w14:paraId="0C22AB9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w:t>
      </w:r>
      <w:proofErr w:type="gramStart"/>
      <w:r w:rsidRPr="009215D2">
        <w:rPr>
          <w:rFonts w:eastAsiaTheme="minorHAnsi"/>
          <w:sz w:val="22"/>
          <w:szCs w:val="22"/>
        </w:rPr>
        <w:t>B.FromWs[</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w:t>
      </w:r>
    </w:p>
    <w:p w14:paraId="291DFC0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currTimeIndex];</w:t>
      </w:r>
    </w:p>
    <w:p w14:paraId="7E5969A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222;</w:t>
      </w:r>
    </w:p>
    <w:p w14:paraId="4737542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0A5562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1E80B0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4DFB45E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BB6C57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6DC2C97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7; ++elIdx) {</w:t>
      </w:r>
    </w:p>
    <w:p w14:paraId="64B8970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w:t>
      </w:r>
      <w:proofErr w:type="gramStart"/>
      <w:r w:rsidRPr="009215D2">
        <w:rPr>
          <w:rFonts w:eastAsiaTheme="minorHAnsi"/>
          <w:sz w:val="22"/>
          <w:szCs w:val="22"/>
        </w:rPr>
        <w:t>B.FromWs[</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w:t>
      </w:r>
    </w:p>
    <w:p w14:paraId="1886C07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currTimeIndex + 1];</w:t>
      </w:r>
    </w:p>
    <w:p w14:paraId="04931FD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222;</w:t>
      </w:r>
    </w:p>
    <w:p w14:paraId="1B38C6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C15D01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BDC854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5F1D1E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590F68D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f1 = (t2 - t) / (t2 - t1);</w:t>
      </w:r>
    </w:p>
    <w:p w14:paraId="3F35976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f2 = 1.0 - f1;</w:t>
      </w:r>
    </w:p>
    <w:p w14:paraId="05FE5D6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d1;</w:t>
      </w:r>
    </w:p>
    <w:p w14:paraId="0A5306F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d2;</w:t>
      </w:r>
    </w:p>
    <w:p w14:paraId="2E3F594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TimeIndex= currTimeIndex;</w:t>
      </w:r>
    </w:p>
    <w:p w14:paraId="4F508B99" w14:textId="77777777" w:rsidR="007A61BA" w:rsidRPr="009215D2" w:rsidRDefault="007A61BA" w:rsidP="009215D2">
      <w:pPr>
        <w:pStyle w:val="NoSpacing"/>
        <w:rPr>
          <w:rFonts w:eastAsiaTheme="minorHAnsi"/>
          <w:sz w:val="22"/>
          <w:szCs w:val="22"/>
        </w:rPr>
      </w:pPr>
    </w:p>
    <w:p w14:paraId="60085D1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BE967B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043CE8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7; ++elIdx) {</w:t>
      </w:r>
    </w:p>
    <w:p w14:paraId="2FB1E92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d1 = </w:t>
      </w:r>
      <w:proofErr w:type="gramStart"/>
      <w:r w:rsidRPr="009215D2">
        <w:rPr>
          <w:rFonts w:eastAsiaTheme="minorHAnsi"/>
          <w:sz w:val="22"/>
          <w:szCs w:val="22"/>
        </w:rPr>
        <w:t>pDataValues[</w:t>
      </w:r>
      <w:proofErr w:type="gramEnd"/>
      <w:r w:rsidRPr="009215D2">
        <w:rPr>
          <w:rFonts w:eastAsiaTheme="minorHAnsi"/>
          <w:sz w:val="22"/>
          <w:szCs w:val="22"/>
        </w:rPr>
        <w:t>TimeIndex];</w:t>
      </w:r>
    </w:p>
    <w:p w14:paraId="574A29A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d2 = </w:t>
      </w:r>
      <w:proofErr w:type="gramStart"/>
      <w:r w:rsidRPr="009215D2">
        <w:rPr>
          <w:rFonts w:eastAsiaTheme="minorHAnsi"/>
          <w:sz w:val="22"/>
          <w:szCs w:val="22"/>
        </w:rPr>
        <w:t>pDataValues[</w:t>
      </w:r>
      <w:proofErr w:type="gramEnd"/>
      <w:r w:rsidRPr="009215D2">
        <w:rPr>
          <w:rFonts w:eastAsiaTheme="minorHAnsi"/>
          <w:sz w:val="22"/>
          <w:szCs w:val="22"/>
        </w:rPr>
        <w:t>TimeIndex + 1];</w:t>
      </w:r>
    </w:p>
    <w:p w14:paraId="532DA7A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w:t>
      </w:r>
      <w:proofErr w:type="gramStart"/>
      <w:r w:rsidRPr="009215D2">
        <w:rPr>
          <w:rFonts w:eastAsiaTheme="minorHAnsi"/>
          <w:sz w:val="22"/>
          <w:szCs w:val="22"/>
        </w:rPr>
        <w:t>B.FromWs[</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xml:space="preserve">] = (real_T) </w:t>
      </w:r>
      <w:proofErr w:type="gramStart"/>
      <w:r w:rsidRPr="009215D2">
        <w:rPr>
          <w:rFonts w:eastAsiaTheme="minorHAnsi"/>
          <w:sz w:val="22"/>
          <w:szCs w:val="22"/>
        </w:rPr>
        <w:t>rtInterpolate(</w:t>
      </w:r>
      <w:proofErr w:type="gramEnd"/>
      <w:r w:rsidRPr="009215D2">
        <w:rPr>
          <w:rFonts w:eastAsiaTheme="minorHAnsi"/>
          <w:sz w:val="22"/>
          <w:szCs w:val="22"/>
        </w:rPr>
        <w:t>d1,</w:t>
      </w:r>
    </w:p>
    <w:p w14:paraId="198517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d2, f1, f2);</w:t>
      </w:r>
    </w:p>
    <w:p w14:paraId="21E6F3F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222;</w:t>
      </w:r>
    </w:p>
    <w:p w14:paraId="342A2B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0C3DB7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4C70A0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2D744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75C18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337C508" w14:textId="77777777" w:rsidR="007A61BA" w:rsidRPr="009215D2" w:rsidRDefault="007A61BA" w:rsidP="009215D2">
      <w:pPr>
        <w:pStyle w:val="NoSpacing"/>
        <w:rPr>
          <w:rFonts w:eastAsiaTheme="minorHAnsi"/>
          <w:sz w:val="22"/>
          <w:szCs w:val="22"/>
        </w:rPr>
      </w:pPr>
    </w:p>
    <w:p w14:paraId="2D8E880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FromWorkspace: '&lt;S2&gt;/FromWs' */</w:t>
      </w:r>
    </w:p>
    <w:p w14:paraId="5004DF9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601768B"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real_T *pDataValues = (real_T *) final_integration_DW.FromWs_PWORK_n.DataPtr;</w:t>
      </w:r>
    </w:p>
    <w:p w14:paraId="612DAD8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*pTimeValues = (real_T *) final_integration_DW.FromWs_PWORK_n.TimePtr;</w:t>
      </w:r>
    </w:p>
    <w:p w14:paraId="3066F7A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currTimeIndex = final_integration_DW.FromWs_IWORK_g.PrevIndex;</w:t>
      </w:r>
    </w:p>
    <w:p w14:paraId="793677F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t = final_integration_M-&gt;Timing.t[0];</w:t>
      </w:r>
    </w:p>
    <w:p w14:paraId="39A4F31B" w14:textId="77777777" w:rsidR="007A61BA" w:rsidRPr="009215D2" w:rsidRDefault="007A61BA" w:rsidP="009215D2">
      <w:pPr>
        <w:pStyle w:val="NoSpacing"/>
        <w:rPr>
          <w:rFonts w:eastAsiaTheme="minorHAnsi"/>
          <w:sz w:val="22"/>
          <w:szCs w:val="22"/>
        </w:rPr>
      </w:pPr>
    </w:p>
    <w:p w14:paraId="080F2B7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Get index */</w:t>
      </w:r>
    </w:p>
    <w:p w14:paraId="4902B00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pTimeValues[0]) {</w:t>
      </w:r>
    </w:p>
    <w:p w14:paraId="07288AF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 xml:space="preserve"> = 0;</w:t>
      </w:r>
    </w:p>
    <w:p w14:paraId="3967C79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(t &gt;= </w:t>
      </w:r>
      <w:proofErr w:type="gramStart"/>
      <w:r w:rsidRPr="009215D2">
        <w:rPr>
          <w:rFonts w:eastAsiaTheme="minorHAnsi"/>
          <w:sz w:val="22"/>
          <w:szCs w:val="22"/>
        </w:rPr>
        <w:t>pTimeValues[</w:t>
      </w:r>
      <w:proofErr w:type="gramEnd"/>
      <w:r w:rsidRPr="009215D2">
        <w:rPr>
          <w:rFonts w:eastAsiaTheme="minorHAnsi"/>
          <w:sz w:val="22"/>
          <w:szCs w:val="22"/>
        </w:rPr>
        <w:t>9]) {</w:t>
      </w:r>
    </w:p>
    <w:p w14:paraId="5D61165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 xml:space="preserve"> = 8;</w:t>
      </w:r>
    </w:p>
    <w:p w14:paraId="70A2042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128741F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pTimeValues[currTimeIndex]) {</w:t>
      </w:r>
    </w:p>
    <w:p w14:paraId="69FB425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while</w:t>
      </w:r>
      <w:proofErr w:type="gramEnd"/>
      <w:r w:rsidRPr="009215D2">
        <w:rPr>
          <w:rFonts w:eastAsiaTheme="minorHAnsi"/>
          <w:sz w:val="22"/>
          <w:szCs w:val="22"/>
        </w:rPr>
        <w:t xml:space="preserve"> (t &lt; pTimeValues[currTimeIndex]) {</w:t>
      </w:r>
    </w:p>
    <w:p w14:paraId="672C6BE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w:t>
      </w:r>
    </w:p>
    <w:p w14:paraId="2E35540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EE4ED0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3F65FBA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while</w:t>
      </w:r>
      <w:proofErr w:type="gramEnd"/>
      <w:r w:rsidRPr="009215D2">
        <w:rPr>
          <w:rFonts w:eastAsiaTheme="minorHAnsi"/>
          <w:sz w:val="22"/>
          <w:szCs w:val="22"/>
        </w:rPr>
        <w:t xml:space="preserve"> (t &gt;= pTimeValues[currTimeIndex + 1]) {</w:t>
      </w:r>
    </w:p>
    <w:p w14:paraId="46736AB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currTimeIndex</w:t>
      </w:r>
      <w:proofErr w:type="gramEnd"/>
      <w:r w:rsidRPr="009215D2">
        <w:rPr>
          <w:rFonts w:eastAsiaTheme="minorHAnsi"/>
          <w:sz w:val="22"/>
          <w:szCs w:val="22"/>
        </w:rPr>
        <w:t>++;</w:t>
      </w:r>
    </w:p>
    <w:p w14:paraId="54D2BC4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38E1E6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E302B4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8F84969" w14:textId="77777777" w:rsidR="007A61BA" w:rsidRPr="009215D2" w:rsidRDefault="007A61BA" w:rsidP="009215D2">
      <w:pPr>
        <w:pStyle w:val="NoSpacing"/>
        <w:rPr>
          <w:rFonts w:eastAsiaTheme="minorHAnsi"/>
          <w:sz w:val="22"/>
          <w:szCs w:val="22"/>
        </w:rPr>
      </w:pPr>
    </w:p>
    <w:p w14:paraId="782511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final_integration_DW.FromWs_IWORK_g.PrevIndex = currTimeIndex;</w:t>
      </w:r>
    </w:p>
    <w:p w14:paraId="410D984A" w14:textId="77777777" w:rsidR="007A61BA" w:rsidRPr="009215D2" w:rsidRDefault="007A61BA" w:rsidP="009215D2">
      <w:pPr>
        <w:pStyle w:val="NoSpacing"/>
        <w:rPr>
          <w:rFonts w:eastAsiaTheme="minorHAnsi"/>
          <w:sz w:val="22"/>
          <w:szCs w:val="22"/>
        </w:rPr>
      </w:pPr>
    </w:p>
    <w:p w14:paraId="41982F5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Post output */</w:t>
      </w:r>
    </w:p>
    <w:p w14:paraId="065C078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398818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t1 = </w:t>
      </w:r>
      <w:proofErr w:type="gramStart"/>
      <w:r w:rsidRPr="009215D2">
        <w:rPr>
          <w:rFonts w:eastAsiaTheme="minorHAnsi"/>
          <w:sz w:val="22"/>
          <w:szCs w:val="22"/>
        </w:rPr>
        <w:t>pTimeValues[</w:t>
      </w:r>
      <w:proofErr w:type="gramEnd"/>
      <w:r w:rsidRPr="009215D2">
        <w:rPr>
          <w:rFonts w:eastAsiaTheme="minorHAnsi"/>
          <w:sz w:val="22"/>
          <w:szCs w:val="22"/>
        </w:rPr>
        <w:t>currTimeIndex];</w:t>
      </w:r>
    </w:p>
    <w:p w14:paraId="5CAD210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t2 = </w:t>
      </w:r>
      <w:proofErr w:type="gramStart"/>
      <w:r w:rsidRPr="009215D2">
        <w:rPr>
          <w:rFonts w:eastAsiaTheme="minorHAnsi"/>
          <w:sz w:val="22"/>
          <w:szCs w:val="22"/>
        </w:rPr>
        <w:t>pTimeValues[</w:t>
      </w:r>
      <w:proofErr w:type="gramEnd"/>
      <w:r w:rsidRPr="009215D2">
        <w:rPr>
          <w:rFonts w:eastAsiaTheme="minorHAnsi"/>
          <w:sz w:val="22"/>
          <w:szCs w:val="22"/>
        </w:rPr>
        <w:t>currTimeIndex + 1];</w:t>
      </w:r>
    </w:p>
    <w:p w14:paraId="78DA053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(t1 == t2) {</w:t>
      </w:r>
    </w:p>
    <w:p w14:paraId="5F06840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(t &lt; t1) {</w:t>
      </w:r>
    </w:p>
    <w:p w14:paraId="1804600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AE5CC8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5CE54AC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2; ++elIdx) {</w:t>
      </w:r>
    </w:p>
    <w:p w14:paraId="6371F95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(&amp;final_integration_B.FromWs_</w:t>
      </w:r>
      <w:proofErr w:type="gramStart"/>
      <w:r w:rsidRPr="009215D2">
        <w:rPr>
          <w:rFonts w:eastAsiaTheme="minorHAnsi"/>
          <w:sz w:val="22"/>
          <w:szCs w:val="22"/>
        </w:rPr>
        <w:t>h[</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w:t>
      </w:r>
    </w:p>
    <w:p w14:paraId="2676C0D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currTimeIndex];</w:t>
      </w:r>
    </w:p>
    <w:p w14:paraId="34D1C4B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10;</w:t>
      </w:r>
    </w:p>
    <w:p w14:paraId="6E745F9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1833BA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293765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0E30B6B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DDD484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2D2BA9A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2; ++elIdx) {</w:t>
      </w:r>
    </w:p>
    <w:p w14:paraId="7F18F8B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(&amp;final_integration_B.FromWs_</w:t>
      </w:r>
      <w:proofErr w:type="gramStart"/>
      <w:r w:rsidRPr="009215D2">
        <w:rPr>
          <w:rFonts w:eastAsiaTheme="minorHAnsi"/>
          <w:sz w:val="22"/>
          <w:szCs w:val="22"/>
        </w:rPr>
        <w:t>h[</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w:t>
      </w:r>
    </w:p>
    <w:p w14:paraId="7C0B28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currTimeIndex + 1];</w:t>
      </w:r>
    </w:p>
    <w:p w14:paraId="531F848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10;</w:t>
      </w:r>
    </w:p>
    <w:p w14:paraId="7B2D4BF8"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
    <w:p w14:paraId="13C86A2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A9BF90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CACA21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25D2F01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f1 = (t2 - t) / (t2 - t1);</w:t>
      </w:r>
    </w:p>
    <w:p w14:paraId="2851BB3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f2 = 1.0 - f1;</w:t>
      </w:r>
    </w:p>
    <w:p w14:paraId="6287CF1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d1;</w:t>
      </w:r>
    </w:p>
    <w:p w14:paraId="0F1FD82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real_T d2;</w:t>
      </w:r>
    </w:p>
    <w:p w14:paraId="53B5331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TimeIndex= currTimeIndex;</w:t>
      </w:r>
    </w:p>
    <w:p w14:paraId="697656D7" w14:textId="77777777" w:rsidR="007A61BA" w:rsidRPr="009215D2" w:rsidRDefault="007A61BA" w:rsidP="009215D2">
      <w:pPr>
        <w:pStyle w:val="NoSpacing"/>
        <w:rPr>
          <w:rFonts w:eastAsiaTheme="minorHAnsi"/>
          <w:sz w:val="22"/>
          <w:szCs w:val="22"/>
        </w:rPr>
      </w:pPr>
    </w:p>
    <w:p w14:paraId="7BEE739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5D60B0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elIdx;</w:t>
      </w:r>
    </w:p>
    <w:p w14:paraId="7F71DF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for</w:t>
      </w:r>
      <w:proofErr w:type="gramEnd"/>
      <w:r w:rsidRPr="009215D2">
        <w:rPr>
          <w:rFonts w:eastAsiaTheme="minorHAnsi"/>
          <w:sz w:val="22"/>
          <w:szCs w:val="22"/>
        </w:rPr>
        <w:t xml:space="preserve"> (elIdx = 0; elIdx &lt; 2; ++elIdx) {</w:t>
      </w:r>
    </w:p>
    <w:p w14:paraId="4EAABB9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d1 = </w:t>
      </w:r>
      <w:proofErr w:type="gramStart"/>
      <w:r w:rsidRPr="009215D2">
        <w:rPr>
          <w:rFonts w:eastAsiaTheme="minorHAnsi"/>
          <w:sz w:val="22"/>
          <w:szCs w:val="22"/>
        </w:rPr>
        <w:t>pDataValues[</w:t>
      </w:r>
      <w:proofErr w:type="gramEnd"/>
      <w:r w:rsidRPr="009215D2">
        <w:rPr>
          <w:rFonts w:eastAsiaTheme="minorHAnsi"/>
          <w:sz w:val="22"/>
          <w:szCs w:val="22"/>
        </w:rPr>
        <w:t>TimeIndex];</w:t>
      </w:r>
    </w:p>
    <w:p w14:paraId="06EB38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d2 = </w:t>
      </w:r>
      <w:proofErr w:type="gramStart"/>
      <w:r w:rsidRPr="009215D2">
        <w:rPr>
          <w:rFonts w:eastAsiaTheme="minorHAnsi"/>
          <w:sz w:val="22"/>
          <w:szCs w:val="22"/>
        </w:rPr>
        <w:t>pDataValues[</w:t>
      </w:r>
      <w:proofErr w:type="gramEnd"/>
      <w:r w:rsidRPr="009215D2">
        <w:rPr>
          <w:rFonts w:eastAsiaTheme="minorHAnsi"/>
          <w:sz w:val="22"/>
          <w:szCs w:val="22"/>
        </w:rPr>
        <w:t>TimeIndex + 1];</w:t>
      </w:r>
    </w:p>
    <w:p w14:paraId="08F077A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(&amp;final_integration_B.FromWs_</w:t>
      </w:r>
      <w:proofErr w:type="gramStart"/>
      <w:r w:rsidRPr="009215D2">
        <w:rPr>
          <w:rFonts w:eastAsiaTheme="minorHAnsi"/>
          <w:sz w:val="22"/>
          <w:szCs w:val="22"/>
        </w:rPr>
        <w:t>h[</w:t>
      </w:r>
      <w:proofErr w:type="gramEnd"/>
      <w:r w:rsidRPr="009215D2">
        <w:rPr>
          <w:rFonts w:eastAsiaTheme="minorHAnsi"/>
          <w:sz w:val="22"/>
          <w:szCs w:val="22"/>
        </w:rPr>
        <w:t>0])[</w:t>
      </w:r>
      <w:proofErr w:type="gramStart"/>
      <w:r w:rsidRPr="009215D2">
        <w:rPr>
          <w:rFonts w:eastAsiaTheme="minorHAnsi"/>
          <w:sz w:val="22"/>
          <w:szCs w:val="22"/>
        </w:rPr>
        <w:t>elIdx</w:t>
      </w:r>
      <w:proofErr w:type="gramEnd"/>
      <w:r w:rsidRPr="009215D2">
        <w:rPr>
          <w:rFonts w:eastAsiaTheme="minorHAnsi"/>
          <w:sz w:val="22"/>
          <w:szCs w:val="22"/>
        </w:rPr>
        <w:t>] = (real_T) rtInterpolate</w:t>
      </w:r>
    </w:p>
    <w:p w14:paraId="0C2B42E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(d1, d2, f1, f2);</w:t>
      </w:r>
    </w:p>
    <w:p w14:paraId="72B317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pDataValues</w:t>
      </w:r>
      <w:proofErr w:type="gramEnd"/>
      <w:r w:rsidRPr="009215D2">
        <w:rPr>
          <w:rFonts w:eastAsiaTheme="minorHAnsi"/>
          <w:sz w:val="22"/>
          <w:szCs w:val="22"/>
        </w:rPr>
        <w:t xml:space="preserve"> += 10;</w:t>
      </w:r>
    </w:p>
    <w:p w14:paraId="5BA7B26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B751FD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75475C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E37C70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CDB796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ACCB1FD" w14:textId="77777777" w:rsidR="007A61BA" w:rsidRPr="009215D2" w:rsidRDefault="007A61BA" w:rsidP="009215D2">
      <w:pPr>
        <w:pStyle w:val="NoSpacing"/>
        <w:rPr>
          <w:rFonts w:eastAsiaTheme="minorHAnsi"/>
          <w:sz w:val="22"/>
          <w:szCs w:val="22"/>
        </w:rPr>
      </w:pPr>
    </w:p>
    <w:p w14:paraId="19D52DC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'&lt;S4&gt;/Door_Status_Scenario2' */</w:t>
      </w:r>
    </w:p>
    <w:p w14:paraId="2248D58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(final_integration_DW.is_active_c5_final_integration == 0U) {</w:t>
      </w:r>
    </w:p>
    <w:p w14:paraId="5F3447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final_integration_DW.is_active_c5_final_integration = 1U;</w:t>
      </w:r>
    </w:p>
    <w:p w14:paraId="7396A19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final_integration_DW.is_c5_final_integration = final_integration_IN_ScanOff;</w:t>
      </w:r>
    </w:p>
    <w:p w14:paraId="74C26FA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(final_integration_DW.is_c5_final_integration ==</w:t>
      </w:r>
    </w:p>
    <w:p w14:paraId="62424A4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final_integration_IN_Available) {</w:t>
      </w:r>
    </w:p>
    <w:p w14:paraId="2428ACA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(final_integration_DW.is_Available == final_integration_IN_SensorWork) {</w:t>
      </w:r>
    </w:p>
    <w:p w14:paraId="4774969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(final_integration_B.FromWs_h[1] == 0.0) {</w:t>
      </w:r>
    </w:p>
    <w:p w14:paraId="5EC174A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(final_integration_DW.is_SensorWork) {</w:t>
      </w:r>
    </w:p>
    <w:p w14:paraId="3EA5BA3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final_integration_IN_DoorSensor:</w:t>
      </w:r>
    </w:p>
    <w:p w14:paraId="76E5674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1.0;</w:t>
      </w:r>
    </w:p>
    <w:p w14:paraId="59B821C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 = final_integr_IN_NO_ACTIVE_CHILD;</w:t>
      </w:r>
    </w:p>
    <w:p w14:paraId="07F59E0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74BB2862" w14:textId="77777777" w:rsidR="007A61BA" w:rsidRPr="009215D2" w:rsidRDefault="007A61BA" w:rsidP="009215D2">
      <w:pPr>
        <w:pStyle w:val="NoSpacing"/>
        <w:rPr>
          <w:rFonts w:eastAsiaTheme="minorHAnsi"/>
          <w:sz w:val="22"/>
          <w:szCs w:val="22"/>
        </w:rPr>
      </w:pPr>
    </w:p>
    <w:p w14:paraId="4B09354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final_integration_IN_OutofRange:</w:t>
      </w:r>
    </w:p>
    <w:p w14:paraId="3B4CEFF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749.0;</w:t>
      </w:r>
    </w:p>
    <w:p w14:paraId="119F433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 = final_integr_IN_NO_ACTIVE_CHILD;</w:t>
      </w:r>
    </w:p>
    <w:p w14:paraId="25E2059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6AFE7588" w14:textId="77777777" w:rsidR="007A61BA" w:rsidRPr="009215D2" w:rsidRDefault="007A61BA" w:rsidP="009215D2">
      <w:pPr>
        <w:pStyle w:val="NoSpacing"/>
        <w:rPr>
          <w:rFonts w:eastAsiaTheme="minorHAnsi"/>
          <w:sz w:val="22"/>
          <w:szCs w:val="22"/>
        </w:rPr>
      </w:pPr>
    </w:p>
    <w:p w14:paraId="3EEFDB44"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final_integrat_IN_VehicleSensor:</w:t>
      </w:r>
    </w:p>
    <w:p w14:paraId="12BB991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99.0;</w:t>
      </w:r>
    </w:p>
    <w:p w14:paraId="41ECFBF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 = final_integr_IN_NO_ACTIVE_CHILD;</w:t>
      </w:r>
    </w:p>
    <w:p w14:paraId="3B8A3EA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4192F21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D5E89F7" w14:textId="77777777" w:rsidR="007A61BA" w:rsidRPr="009215D2" w:rsidRDefault="007A61BA" w:rsidP="009215D2">
      <w:pPr>
        <w:pStyle w:val="NoSpacing"/>
        <w:rPr>
          <w:rFonts w:eastAsiaTheme="minorHAnsi"/>
          <w:sz w:val="22"/>
          <w:szCs w:val="22"/>
        </w:rPr>
      </w:pPr>
    </w:p>
    <w:p w14:paraId="6EDF9D3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 = final_integration_IN_Signal;</w:t>
      </w:r>
    </w:p>
    <w:p w14:paraId="13A075E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0DD79D5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(final_integration_DW.is_SensorWork) {</w:t>
      </w:r>
    </w:p>
    <w:p w14:paraId="23BC19E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final_integration_IN_DoorSensor:</w:t>
      </w:r>
    </w:p>
    <w:p w14:paraId="023B749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0.0;</w:t>
      </w:r>
    </w:p>
    <w:p w14:paraId="3DF4700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w:t>
      </w:r>
      <w:proofErr w:type="gramEnd"/>
      <w:r w:rsidRPr="009215D2">
        <w:rPr>
          <w:rFonts w:eastAsiaTheme="minorHAnsi"/>
          <w:sz w:val="22"/>
          <w:szCs w:val="22"/>
        </w:rPr>
        <w:t>;</w:t>
      </w:r>
    </w:p>
    <w:p w14:paraId="657A14E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1780F5C1" w14:textId="77777777" w:rsidR="007A61BA" w:rsidRPr="009215D2" w:rsidRDefault="007A61BA" w:rsidP="009215D2">
      <w:pPr>
        <w:pStyle w:val="NoSpacing"/>
        <w:rPr>
          <w:rFonts w:eastAsiaTheme="minorHAnsi"/>
          <w:sz w:val="22"/>
          <w:szCs w:val="22"/>
        </w:rPr>
      </w:pPr>
    </w:p>
    <w:p w14:paraId="4960AF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final_integration_IN_OutofRange:</w:t>
      </w:r>
    </w:p>
    <w:p w14:paraId="1D28599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1.0;</w:t>
      </w:r>
    </w:p>
    <w:p w14:paraId="3000F35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(final_integration_DW.count == 749.0) {</w:t>
      </w:r>
    </w:p>
    <w:p w14:paraId="2F83CDA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 = final_integrat_IN_VehicleSensor;</w:t>
      </w:r>
    </w:p>
    <w:p w14:paraId="6E76893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1.0;</w:t>
      </w:r>
    </w:p>
    <w:p w14:paraId="5479F5B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749.0;</w:t>
      </w:r>
    </w:p>
    <w:p w14:paraId="65D544E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41C030D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w:t>
      </w:r>
      <w:proofErr w:type="gramEnd"/>
      <w:r w:rsidRPr="009215D2">
        <w:rPr>
          <w:rFonts w:eastAsiaTheme="minorHAnsi"/>
          <w:sz w:val="22"/>
          <w:szCs w:val="22"/>
        </w:rPr>
        <w:t>;</w:t>
      </w:r>
    </w:p>
    <w:p w14:paraId="051DD44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464DE5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0CB36F54" w14:textId="77777777" w:rsidR="007A61BA" w:rsidRPr="009215D2" w:rsidRDefault="007A61BA" w:rsidP="009215D2">
      <w:pPr>
        <w:pStyle w:val="NoSpacing"/>
        <w:rPr>
          <w:rFonts w:eastAsiaTheme="minorHAnsi"/>
          <w:sz w:val="22"/>
          <w:szCs w:val="22"/>
        </w:rPr>
      </w:pPr>
    </w:p>
    <w:p w14:paraId="5AC29F5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default</w:t>
      </w:r>
      <w:proofErr w:type="gramEnd"/>
      <w:r w:rsidRPr="009215D2">
        <w:rPr>
          <w:rFonts w:eastAsiaTheme="minorHAnsi"/>
          <w:sz w:val="22"/>
          <w:szCs w:val="22"/>
        </w:rPr>
        <w:t>:</w:t>
      </w:r>
    </w:p>
    <w:p w14:paraId="7766A9E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IN_VehicleSensor: */</w:t>
      </w:r>
    </w:p>
    <w:p w14:paraId="389228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1.0;</w:t>
      </w:r>
    </w:p>
    <w:p w14:paraId="5A3872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(final_integration_DW.count == 99.0) {</w:t>
      </w:r>
    </w:p>
    <w:p w14:paraId="429AC08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 = final_integration_IN_DoorSensor;</w:t>
      </w:r>
    </w:p>
    <w:p w14:paraId="45D7EE4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0.0;</w:t>
      </w:r>
    </w:p>
    <w:p w14:paraId="07DC01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99.0;</w:t>
      </w:r>
    </w:p>
    <w:p w14:paraId="1E3F60D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0073A3E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w:t>
      </w:r>
      <w:proofErr w:type="gramEnd"/>
      <w:r w:rsidRPr="009215D2">
        <w:rPr>
          <w:rFonts w:eastAsiaTheme="minorHAnsi"/>
          <w:sz w:val="22"/>
          <w:szCs w:val="22"/>
        </w:rPr>
        <w:t>;</w:t>
      </w:r>
    </w:p>
    <w:p w14:paraId="6F638F6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982903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00E3227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4ACECB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902140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7FC6427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IN_Signal: */</w:t>
      </w:r>
    </w:p>
    <w:p w14:paraId="73EFC39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(final_integration_B.FromWs_h[1] &lt; 1000.0) {</w:t>
      </w:r>
    </w:p>
    <w:p w14:paraId="502FC56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 = final_integration_IN_SensorWork;</w:t>
      </w:r>
    </w:p>
    <w:p w14:paraId="53B423BB"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final_integration_DW.is_SensorWork = final_integration_IN_OutofRange;</w:t>
      </w:r>
    </w:p>
    <w:p w14:paraId="40CBA2B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final_integration_B.DoorEntryStatus_S2 = 1.0;</w:t>
      </w:r>
    </w:p>
    <w:p w14:paraId="5F2D070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 = 899.0;</w:t>
      </w:r>
    </w:p>
    <w:p w14:paraId="5D73E0F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189ADB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9D9D40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14A7807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IN_ScanOff: */</w:t>
      </w:r>
    </w:p>
    <w:p w14:paraId="78F6FA2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final_integration_DW.is_c5_final_integration =</w:t>
      </w:r>
    </w:p>
    <w:p w14:paraId="35E70C6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final_integration_IN_Available;</w:t>
      </w:r>
    </w:p>
    <w:p w14:paraId="7BD460E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 = final_integration_IN_Signal;</w:t>
      </w:r>
    </w:p>
    <w:p w14:paraId="1D9562D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6FCC611" w14:textId="77777777" w:rsidR="007A61BA" w:rsidRPr="009215D2" w:rsidRDefault="007A61BA" w:rsidP="009215D2">
      <w:pPr>
        <w:pStyle w:val="NoSpacing"/>
        <w:rPr>
          <w:rFonts w:eastAsiaTheme="minorHAnsi"/>
          <w:sz w:val="22"/>
          <w:szCs w:val="22"/>
        </w:rPr>
      </w:pPr>
    </w:p>
    <w:p w14:paraId="2A47415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'&lt;S4&gt;/Door_Status_Scenario2' */</w:t>
      </w:r>
    </w:p>
    <w:p w14:paraId="0AA32F55" w14:textId="77777777" w:rsidR="007A61BA" w:rsidRPr="009215D2" w:rsidRDefault="007A61BA" w:rsidP="009215D2">
      <w:pPr>
        <w:pStyle w:val="NoSpacing"/>
        <w:rPr>
          <w:rFonts w:eastAsiaTheme="minorHAnsi"/>
          <w:sz w:val="22"/>
          <w:szCs w:val="22"/>
        </w:rPr>
      </w:pPr>
    </w:p>
    <w:p w14:paraId="315B793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Outputs for Enabled SubSystem: '&lt;S1&gt;/After_unlock_features ' incorporates:</w:t>
      </w:r>
    </w:p>
    <w:p w14:paraId="1D46FD3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EnablePort</w:t>
      </w:r>
      <w:proofErr w:type="gramEnd"/>
      <w:r w:rsidRPr="009215D2">
        <w:rPr>
          <w:rFonts w:eastAsiaTheme="minorHAnsi"/>
          <w:sz w:val="22"/>
          <w:szCs w:val="22"/>
        </w:rPr>
        <w:t>: '&lt;S3&gt;/Enable'</w:t>
      </w:r>
    </w:p>
    <w:p w14:paraId="476C071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658990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(final_integration_B.DoorEntryStatus_S2 &gt; 0.0) {</w:t>
      </w:r>
    </w:p>
    <w:p w14:paraId="5FF2962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'&lt;S8&gt;/seat_belt_alert_system' */</w:t>
      </w:r>
    </w:p>
    <w:p w14:paraId="78781BE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(final_integration_DW.is_active_c3_final_integration == 0U) {</w:t>
      </w:r>
    </w:p>
    <w:p w14:paraId="32D2774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final_integration_DW.is_active_c3_final_integration = 1U;</w:t>
      </w:r>
    </w:p>
    <w:p w14:paraId="4F36D86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0618B9B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final_integration_IN_Idle_state;</w:t>
      </w:r>
    </w:p>
    <w:p w14:paraId="7D987FB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0.0;</w:t>
      </w:r>
    </w:p>
    <w:p w14:paraId="5E683CB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5FEEED6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6C16AB4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(final_integration_DW.is_c3_final_integration) {</w:t>
      </w:r>
    </w:p>
    <w:p w14:paraId="3CB6F18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final_integration_IN_Buzzer:</w:t>
      </w:r>
    </w:p>
    <w:p w14:paraId="515DB82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1.0;</w:t>
      </w:r>
    </w:p>
    <w:p w14:paraId="136F0C7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(final_integration_B.FromWs[0] == 0.0) {</w:t>
      </w:r>
    </w:p>
    <w:p w14:paraId="263DBF3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29DE86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final_integration_IN_Idle_state;</w:t>
      </w:r>
    </w:p>
    <w:p w14:paraId="58CAEEA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0.0;</w:t>
      </w:r>
    </w:p>
    <w:p w14:paraId="7C3275C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36DC34F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38E8EF6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(final_integration_B.FromWs[1] == 1.0) {</w:t>
      </w:r>
    </w:p>
    <w:p w14:paraId="5B36009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41C077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final_integration_IN_SeatbeltOn;</w:t>
      </w:r>
    </w:p>
    <w:p w14:paraId="0FB8CF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3FFEF2B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2B253E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E49EE0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753D8152" w14:textId="77777777" w:rsidR="007A61BA" w:rsidRPr="009215D2" w:rsidRDefault="007A61BA" w:rsidP="009215D2">
      <w:pPr>
        <w:pStyle w:val="NoSpacing"/>
        <w:rPr>
          <w:rFonts w:eastAsiaTheme="minorHAnsi"/>
          <w:sz w:val="22"/>
          <w:szCs w:val="22"/>
        </w:rPr>
      </w:pPr>
    </w:p>
    <w:p w14:paraId="53970D8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final_integration_IN_Idle_state:</w:t>
      </w:r>
    </w:p>
    <w:p w14:paraId="64EE5BF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0.0;</w:t>
      </w:r>
    </w:p>
    <w:p w14:paraId="274BED5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26DD5383"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(final_integration_B.FromWs[0] == 1.0) {</w:t>
      </w:r>
    </w:p>
    <w:p w14:paraId="13D99CD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1E61915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final_integrati_IN_Seatoccupied;</w:t>
      </w:r>
    </w:p>
    <w:p w14:paraId="2011457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1.0;</w:t>
      </w:r>
    </w:p>
    <w:p w14:paraId="51A1D88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8FD13D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2FEE82DC" w14:textId="77777777" w:rsidR="007A61BA" w:rsidRPr="009215D2" w:rsidRDefault="007A61BA" w:rsidP="009215D2">
      <w:pPr>
        <w:pStyle w:val="NoSpacing"/>
        <w:rPr>
          <w:rFonts w:eastAsiaTheme="minorHAnsi"/>
          <w:sz w:val="22"/>
          <w:szCs w:val="22"/>
        </w:rPr>
      </w:pPr>
    </w:p>
    <w:p w14:paraId="6C1EF96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final_integration_IN_SeatbeltOn:</w:t>
      </w:r>
    </w:p>
    <w:p w14:paraId="7B52C93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31FD68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(final_integration_B.FromWs[0] == 0.0) {</w:t>
      </w:r>
    </w:p>
    <w:p w14:paraId="61ABECA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1BA38A4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final_integration_IN_Idle_state;</w:t>
      </w:r>
    </w:p>
    <w:p w14:paraId="6BFBBE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0.0;</w:t>
      </w:r>
    </w:p>
    <w:p w14:paraId="33C9E00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62A3EDA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5E1886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783A6B45" w14:textId="77777777" w:rsidR="007A61BA" w:rsidRPr="009215D2" w:rsidRDefault="007A61BA" w:rsidP="009215D2">
      <w:pPr>
        <w:pStyle w:val="NoSpacing"/>
        <w:rPr>
          <w:rFonts w:eastAsiaTheme="minorHAnsi"/>
          <w:sz w:val="22"/>
          <w:szCs w:val="22"/>
        </w:rPr>
      </w:pPr>
    </w:p>
    <w:p w14:paraId="74323B7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default</w:t>
      </w:r>
      <w:proofErr w:type="gramEnd"/>
      <w:r w:rsidRPr="009215D2">
        <w:rPr>
          <w:rFonts w:eastAsiaTheme="minorHAnsi"/>
          <w:sz w:val="22"/>
          <w:szCs w:val="22"/>
        </w:rPr>
        <w:t>:</w:t>
      </w:r>
    </w:p>
    <w:p w14:paraId="461F1DD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IN_Seatoccupied: */</w:t>
      </w:r>
    </w:p>
    <w:p w14:paraId="32C7A49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final_integration_B.seatoccupiedout = 1.0;</w:t>
      </w:r>
    </w:p>
    <w:p w14:paraId="3001B0D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(final_integration_B.FromWs[1] == 1.0) {</w:t>
      </w:r>
    </w:p>
    <w:p w14:paraId="4BE8D66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3E7537A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final_integration_IN_SeatbeltOn;</w:t>
      </w:r>
    </w:p>
    <w:p w14:paraId="31E4070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0.0;</w:t>
      </w:r>
    </w:p>
    <w:p w14:paraId="13EDCAA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2484CE0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(final_integration_B.FromWs[1] == 0.0) {</w:t>
      </w:r>
    </w:p>
    <w:p w14:paraId="15E0961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final_integration_DW.is_c3_final_integration =</w:t>
      </w:r>
    </w:p>
    <w:p w14:paraId="63EAEF5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final_integration_IN_Buzzer;</w:t>
      </w:r>
    </w:p>
    <w:p w14:paraId="46ED71B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final_integration_B.buzzer = 1.0;</w:t>
      </w:r>
    </w:p>
    <w:p w14:paraId="1E2F61E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ACBA32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13EC68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30537EE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E37B3B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9F73B5F" w14:textId="77777777" w:rsidR="007A61BA" w:rsidRPr="009215D2" w:rsidRDefault="007A61BA" w:rsidP="009215D2">
      <w:pPr>
        <w:pStyle w:val="NoSpacing"/>
        <w:rPr>
          <w:rFonts w:eastAsiaTheme="minorHAnsi"/>
          <w:sz w:val="22"/>
          <w:szCs w:val="22"/>
        </w:rPr>
      </w:pPr>
    </w:p>
    <w:p w14:paraId="6CAD599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'&lt;S8&gt;/seat_belt_alert_system' */</w:t>
      </w:r>
    </w:p>
    <w:p w14:paraId="5152EAE5" w14:textId="77777777" w:rsidR="007A61BA" w:rsidRPr="009215D2" w:rsidRDefault="007A61BA" w:rsidP="009215D2">
      <w:pPr>
        <w:pStyle w:val="NoSpacing"/>
        <w:rPr>
          <w:rFonts w:eastAsiaTheme="minorHAnsi"/>
          <w:sz w:val="22"/>
          <w:szCs w:val="22"/>
        </w:rPr>
      </w:pPr>
    </w:p>
    <w:p w14:paraId="750A228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Logic: '&lt;S13&gt;/Logical Operator' incorporates:</w:t>
      </w:r>
    </w:p>
    <w:p w14:paraId="20DBEFB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DataTypeConversion</w:t>
      </w:r>
      <w:proofErr w:type="gramEnd"/>
      <w:r w:rsidRPr="009215D2">
        <w:rPr>
          <w:rFonts w:eastAsiaTheme="minorHAnsi"/>
          <w:sz w:val="22"/>
          <w:szCs w:val="22"/>
        </w:rPr>
        <w:t>: '&lt;S13&gt;/Cast To Boolean'</w:t>
      </w:r>
    </w:p>
    <w:p w14:paraId="3086E79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Logic</w:t>
      </w:r>
      <w:proofErr w:type="gramEnd"/>
      <w:r w:rsidRPr="009215D2">
        <w:rPr>
          <w:rFonts w:eastAsiaTheme="minorHAnsi"/>
          <w:sz w:val="22"/>
          <w:szCs w:val="22"/>
        </w:rPr>
        <w:t>: '&lt;S3&gt;/NOT'</w:t>
      </w:r>
    </w:p>
    <w:p w14:paraId="4270401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758565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ig_sb = ((final_integration_</w:t>
      </w:r>
      <w:proofErr w:type="gramStart"/>
      <w:r w:rsidRPr="009215D2">
        <w:rPr>
          <w:rFonts w:eastAsiaTheme="minorHAnsi"/>
          <w:sz w:val="22"/>
          <w:szCs w:val="22"/>
        </w:rPr>
        <w:t>B.seatoccupiedout !</w:t>
      </w:r>
      <w:proofErr w:type="gramEnd"/>
      <w:r w:rsidRPr="009215D2">
        <w:rPr>
          <w:rFonts w:eastAsiaTheme="minorHAnsi"/>
          <w:sz w:val="22"/>
          <w:szCs w:val="22"/>
        </w:rPr>
        <w:t>= 0.0) &amp;&amp;</w:t>
      </w:r>
    </w:p>
    <w:p w14:paraId="42F58E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w:t>
      </w:r>
      <w:proofErr w:type="gramEnd"/>
      <w:r w:rsidRPr="009215D2">
        <w:rPr>
          <w:rFonts w:eastAsiaTheme="minorHAnsi"/>
          <w:sz w:val="22"/>
          <w:szCs w:val="22"/>
        </w:rPr>
        <w:t>final_integration_B.buzzer != 0.0)));</w:t>
      </w:r>
    </w:p>
    <w:p w14:paraId="61788724" w14:textId="77777777" w:rsidR="007A61BA" w:rsidRPr="009215D2" w:rsidRDefault="007A61BA" w:rsidP="009215D2">
      <w:pPr>
        <w:pStyle w:val="NoSpacing"/>
        <w:rPr>
          <w:rFonts w:eastAsiaTheme="minorHAnsi"/>
          <w:sz w:val="22"/>
          <w:szCs w:val="22"/>
        </w:rPr>
      </w:pPr>
    </w:p>
    <w:p w14:paraId="67E54BA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'&lt;S13&gt;/Occupant_Detection' */</w:t>
      </w:r>
    </w:p>
    <w:p w14:paraId="6293AB1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(final_integration_DW.is_active_c2_final_integration == 0U) {</w:t>
      </w:r>
    </w:p>
    <w:p w14:paraId="561698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final_integration_DW.is_active_c2_final_integration = 1U;</w:t>
      </w:r>
    </w:p>
    <w:p w14:paraId="3BF379D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final_integration_DW.is_c2_final_integration =</w:t>
      </w:r>
    </w:p>
    <w:p w14:paraId="06968E0B"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final_integration_IN_systemOn;</w:t>
      </w:r>
    </w:p>
    <w:p w14:paraId="58D3FA6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(final_integration_DW.is_c2_final_integration ==</w:t>
      </w:r>
    </w:p>
    <w:p w14:paraId="573A73B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final_integration_IN_systemOff) {</w:t>
      </w:r>
    </w:p>
    <w:p w14:paraId="78774BE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(!ig_sb) {</w:t>
      </w:r>
    </w:p>
    <w:p w14:paraId="13A82E9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final_integration_B.airbag_en2 = 0.0;</w:t>
      </w:r>
    </w:p>
    <w:p w14:paraId="360F538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final_integration_DW.is_c2_final_integration =</w:t>
      </w:r>
    </w:p>
    <w:p w14:paraId="05036C1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final_integration_IN_systemOn;</w:t>
      </w:r>
    </w:p>
    <w:p w14:paraId="6F57256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D42688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77B034B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IN_systemOn: */</w:t>
      </w:r>
    </w:p>
    <w:p w14:paraId="3DE43E0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(ig_sb) {</w:t>
      </w:r>
    </w:p>
    <w:p w14:paraId="782D819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final_integration_B.airbag_en2 = 1.0;</w:t>
      </w:r>
    </w:p>
    <w:p w14:paraId="04D25EC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final_integration_DW.is_c2_final_integration =</w:t>
      </w:r>
    </w:p>
    <w:p w14:paraId="158A736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final_integration_IN_systemOff;</w:t>
      </w:r>
    </w:p>
    <w:p w14:paraId="7B7AD77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2A9CDC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747E60B" w14:textId="77777777" w:rsidR="007A61BA" w:rsidRPr="009215D2" w:rsidRDefault="007A61BA" w:rsidP="009215D2">
      <w:pPr>
        <w:pStyle w:val="NoSpacing"/>
        <w:rPr>
          <w:rFonts w:eastAsiaTheme="minorHAnsi"/>
          <w:sz w:val="22"/>
          <w:szCs w:val="22"/>
        </w:rPr>
      </w:pPr>
    </w:p>
    <w:p w14:paraId="5C5107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'&lt;S13&gt;/Occupant_Detection' */</w:t>
      </w:r>
    </w:p>
    <w:p w14:paraId="2BA986A2" w14:textId="77777777" w:rsidR="007A61BA" w:rsidRPr="009215D2" w:rsidRDefault="007A61BA" w:rsidP="009215D2">
      <w:pPr>
        <w:pStyle w:val="NoSpacing"/>
        <w:rPr>
          <w:rFonts w:eastAsiaTheme="minorHAnsi"/>
          <w:sz w:val="22"/>
          <w:szCs w:val="22"/>
        </w:rPr>
      </w:pPr>
    </w:p>
    <w:p w14:paraId="219EBA8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Outputs for Enabled SubSystem: '&lt;S7&gt;/airbag_decisionsystem' incorporates:</w:t>
      </w:r>
    </w:p>
    <w:p w14:paraId="6166F0C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EnablePort</w:t>
      </w:r>
      <w:proofErr w:type="gramEnd"/>
      <w:r w:rsidRPr="009215D2">
        <w:rPr>
          <w:rFonts w:eastAsiaTheme="minorHAnsi"/>
          <w:sz w:val="22"/>
          <w:szCs w:val="22"/>
        </w:rPr>
        <w:t>: '&lt;S12&gt;/Enable'</w:t>
      </w:r>
    </w:p>
    <w:p w14:paraId="452F3E4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074468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Logic: '&lt;S7&gt;/AND' incorporates:</w:t>
      </w:r>
    </w:p>
    <w:p w14:paraId="47C1F5F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Constant</w:t>
      </w:r>
      <w:proofErr w:type="gramEnd"/>
      <w:r w:rsidRPr="009215D2">
        <w:rPr>
          <w:rFonts w:eastAsiaTheme="minorHAnsi"/>
          <w:sz w:val="22"/>
          <w:szCs w:val="22"/>
        </w:rPr>
        <w:t>: '&lt;S15&gt;/Constant'</w:t>
      </w:r>
    </w:p>
    <w:p w14:paraId="7704FD0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DataTypeConversion</w:t>
      </w:r>
      <w:proofErr w:type="gramEnd"/>
      <w:r w:rsidRPr="009215D2">
        <w:rPr>
          <w:rFonts w:eastAsiaTheme="minorHAnsi"/>
          <w:sz w:val="22"/>
          <w:szCs w:val="22"/>
        </w:rPr>
        <w:t>: '&lt;S13&gt;/Cast To Boolean2'</w:t>
      </w:r>
    </w:p>
    <w:p w14:paraId="156C1D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Logic</w:t>
      </w:r>
      <w:proofErr w:type="gramEnd"/>
      <w:r w:rsidRPr="009215D2">
        <w:rPr>
          <w:rFonts w:eastAsiaTheme="minorHAnsi"/>
          <w:sz w:val="22"/>
          <w:szCs w:val="22"/>
        </w:rPr>
        <w:t>: '&lt;S10&gt;/Logical Operator'</w:t>
      </w:r>
    </w:p>
    <w:p w14:paraId="6FC70C9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RelationalOperator</w:t>
      </w:r>
      <w:proofErr w:type="gramEnd"/>
      <w:r w:rsidRPr="009215D2">
        <w:rPr>
          <w:rFonts w:eastAsiaTheme="minorHAnsi"/>
          <w:sz w:val="22"/>
          <w:szCs w:val="22"/>
        </w:rPr>
        <w:t>: '&lt;S15&gt;/Compare'</w:t>
      </w:r>
    </w:p>
    <w:p w14:paraId="423BA22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4C77D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((final_integration_B.airbag_en2 != 0.0) &amp;&amp; (final_integration_B.FromWs[3]</w:t>
      </w:r>
    </w:p>
    <w:p w14:paraId="74214D8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&gt;= 20.0) &amp;&amp; (final_integration_B.airbag_</w:t>
      </w:r>
      <w:proofErr w:type="gramStart"/>
      <w:r w:rsidRPr="009215D2">
        <w:rPr>
          <w:rFonts w:eastAsiaTheme="minorHAnsi"/>
          <w:sz w:val="22"/>
          <w:szCs w:val="22"/>
        </w:rPr>
        <w:t>en2 !</w:t>
      </w:r>
      <w:proofErr w:type="gramEnd"/>
      <w:r w:rsidRPr="009215D2">
        <w:rPr>
          <w:rFonts w:eastAsiaTheme="minorHAnsi"/>
          <w:sz w:val="22"/>
          <w:szCs w:val="22"/>
        </w:rPr>
        <w:t>= 0.0)) {</w:t>
      </w:r>
    </w:p>
    <w:p w14:paraId="3CA7E7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'&lt;S12&gt;/Airbag_Decision' incorporates:</w:t>
      </w:r>
    </w:p>
    <w:p w14:paraId="1063EB5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Constant</w:t>
      </w:r>
      <w:proofErr w:type="gramEnd"/>
      <w:r w:rsidRPr="009215D2">
        <w:rPr>
          <w:rFonts w:eastAsiaTheme="minorHAnsi"/>
          <w:sz w:val="22"/>
          <w:szCs w:val="22"/>
        </w:rPr>
        <w:t>: '&lt;S12&gt;/initial_vol'</w:t>
      </w:r>
    </w:p>
    <w:p w14:paraId="6447916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DiscreteIntegrator</w:t>
      </w:r>
      <w:proofErr w:type="gramEnd"/>
      <w:r w:rsidRPr="009215D2">
        <w:rPr>
          <w:rFonts w:eastAsiaTheme="minorHAnsi"/>
          <w:sz w:val="22"/>
          <w:szCs w:val="22"/>
        </w:rPr>
        <w:t>: '&lt;S12&gt;/acceleration_integrator'</w:t>
      </w:r>
    </w:p>
    <w:p w14:paraId="28A172A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  Sum</w:t>
      </w:r>
      <w:proofErr w:type="gramEnd"/>
      <w:r w:rsidRPr="009215D2">
        <w:rPr>
          <w:rFonts w:eastAsiaTheme="minorHAnsi"/>
          <w:sz w:val="22"/>
          <w:szCs w:val="22"/>
        </w:rPr>
        <w:t>: '&lt;S12&gt;/Add'</w:t>
      </w:r>
    </w:p>
    <w:p w14:paraId="54B976B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A0D48B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(final_integration_DW.is_active_c1_final_integration == 0U) {</w:t>
      </w:r>
    </w:p>
    <w:p w14:paraId="1AAA76D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final_integration_DW.is_active_c1_final_integration = 1U;</w:t>
      </w:r>
    </w:p>
    <w:p w14:paraId="189D9CA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final_integration_DW.is_c1_final_integration =</w:t>
      </w:r>
    </w:p>
    <w:p w14:paraId="718E786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final_integratio_IN_normalState;</w:t>
      </w:r>
    </w:p>
    <w:p w14:paraId="01ADA57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7DB199E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(final_integration_DW.is_c1_final_integration) {</w:t>
      </w:r>
    </w:p>
    <w:p w14:paraId="216AEED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final_integration_IN_fireState:</w:t>
      </w:r>
    </w:p>
    <w:p w14:paraId="1E58B1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(final_integration_DW.acceleration_integrator_DSTATE + 1.0 &lt; 12.88)</w:t>
      </w:r>
    </w:p>
    <w:p w14:paraId="4B8D137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E31A57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final_integration_DW.is_c1_final_integration =</w:t>
      </w:r>
    </w:p>
    <w:p w14:paraId="51A56DCB"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final_integrati_IN_standbyState;</w:t>
      </w:r>
    </w:p>
    <w:p w14:paraId="5271DAF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4EAF85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754733E4" w14:textId="77777777" w:rsidR="007A61BA" w:rsidRPr="009215D2" w:rsidRDefault="007A61BA" w:rsidP="009215D2">
      <w:pPr>
        <w:pStyle w:val="NoSpacing"/>
        <w:rPr>
          <w:rFonts w:eastAsiaTheme="minorHAnsi"/>
          <w:sz w:val="22"/>
          <w:szCs w:val="22"/>
        </w:rPr>
      </w:pPr>
    </w:p>
    <w:p w14:paraId="479EBA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final_integratio_IN_normalState:</w:t>
      </w:r>
    </w:p>
    <w:p w14:paraId="2F73DF6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(final_integration_DW.acceleration_integrator_DSTATE &gt;=</w:t>
      </w:r>
    </w:p>
    <w:p w14:paraId="0B4DEC2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final_integration_DW.Vth) {</w:t>
      </w:r>
    </w:p>
    <w:p w14:paraId="4768579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final_integration_DW.is_c1_final_integration =</w:t>
      </w:r>
    </w:p>
    <w:p w14:paraId="08F474F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final_integrati_IN_standbyState;</w:t>
      </w:r>
    </w:p>
    <w:p w14:paraId="253854B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D17C02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1333B525" w14:textId="77777777" w:rsidR="007A61BA" w:rsidRPr="009215D2" w:rsidRDefault="007A61BA" w:rsidP="009215D2">
      <w:pPr>
        <w:pStyle w:val="NoSpacing"/>
        <w:rPr>
          <w:rFonts w:eastAsiaTheme="minorHAnsi"/>
          <w:sz w:val="22"/>
          <w:szCs w:val="22"/>
        </w:rPr>
      </w:pPr>
    </w:p>
    <w:p w14:paraId="41B9149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default</w:t>
      </w:r>
      <w:proofErr w:type="gramEnd"/>
      <w:r w:rsidRPr="009215D2">
        <w:rPr>
          <w:rFonts w:eastAsiaTheme="minorHAnsi"/>
          <w:sz w:val="22"/>
          <w:szCs w:val="22"/>
        </w:rPr>
        <w:t>:</w:t>
      </w:r>
    </w:p>
    <w:p w14:paraId="7458085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IN_standbyState: */</w:t>
      </w:r>
    </w:p>
    <w:p w14:paraId="7045253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((final_integration_DW.acceleration_integrator_DSTATE + 1.0 &gt;=</w:t>
      </w:r>
    </w:p>
    <w:p w14:paraId="27B14B3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22.54) || (</w:t>
      </w:r>
      <w:proofErr w:type="gramStart"/>
      <w:r w:rsidRPr="009215D2">
        <w:rPr>
          <w:rFonts w:eastAsiaTheme="minorHAnsi"/>
          <w:sz w:val="22"/>
          <w:szCs w:val="22"/>
        </w:rPr>
        <w:t>!(</w:t>
      </w:r>
      <w:proofErr w:type="gramEnd"/>
      <w:r w:rsidRPr="009215D2">
        <w:rPr>
          <w:rFonts w:eastAsiaTheme="minorHAnsi"/>
          <w:sz w:val="22"/>
          <w:szCs w:val="22"/>
        </w:rPr>
        <w:t>final_integration_DW.acceleration_integrator_DSTATE &lt;</w:t>
      </w:r>
    </w:p>
    <w:p w14:paraId="579FDC5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final_integration_DW.Vth))) {</w:t>
      </w:r>
    </w:p>
    <w:p w14:paraId="2AD4E18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final_integration_DW.is_c1_final_integration =</w:t>
      </w:r>
    </w:p>
    <w:p w14:paraId="43DBDAE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final_integration_IN_fireState;</w:t>
      </w:r>
    </w:p>
    <w:p w14:paraId="646A470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5C33D9B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final_integration_DW.is_c1_final_integration =</w:t>
      </w:r>
    </w:p>
    <w:p w14:paraId="4C3348B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final_integratio_IN_normalState;</w:t>
      </w:r>
    </w:p>
    <w:p w14:paraId="6678B5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FEACF9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2E2B2A3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8FFC06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684CDEB" w14:textId="77777777" w:rsidR="007A61BA" w:rsidRPr="009215D2" w:rsidRDefault="007A61BA" w:rsidP="009215D2">
      <w:pPr>
        <w:pStyle w:val="NoSpacing"/>
        <w:rPr>
          <w:rFonts w:eastAsiaTheme="minorHAnsi"/>
          <w:sz w:val="22"/>
          <w:szCs w:val="22"/>
        </w:rPr>
      </w:pPr>
    </w:p>
    <w:p w14:paraId="7FDC611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'&lt;S12&gt;/Airbag_Decision' */</w:t>
      </w:r>
    </w:p>
    <w:p w14:paraId="4484F24A" w14:textId="77777777" w:rsidR="007A61BA" w:rsidRPr="009215D2" w:rsidRDefault="007A61BA" w:rsidP="009215D2">
      <w:pPr>
        <w:pStyle w:val="NoSpacing"/>
        <w:rPr>
          <w:rFonts w:eastAsiaTheme="minorHAnsi"/>
          <w:sz w:val="22"/>
          <w:szCs w:val="22"/>
        </w:rPr>
      </w:pPr>
    </w:p>
    <w:p w14:paraId="3B4FD96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Update for DiscreteIntegrator: '&lt;S12&gt;/acceleration_integrator' */</w:t>
      </w:r>
    </w:p>
    <w:p w14:paraId="0152FF3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final_integration_DW.acceleration_integrator_DSTATE += 0.1 *</w:t>
      </w:r>
    </w:p>
    <w:p w14:paraId="68156B1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w:t>
      </w:r>
      <w:proofErr w:type="gramStart"/>
      <w:r w:rsidRPr="009215D2">
        <w:rPr>
          <w:rFonts w:eastAsiaTheme="minorHAnsi"/>
          <w:sz w:val="22"/>
          <w:szCs w:val="22"/>
        </w:rPr>
        <w:t>B.FromWs[</w:t>
      </w:r>
      <w:proofErr w:type="gramEnd"/>
      <w:r w:rsidRPr="009215D2">
        <w:rPr>
          <w:rFonts w:eastAsiaTheme="minorHAnsi"/>
          <w:sz w:val="22"/>
          <w:szCs w:val="22"/>
        </w:rPr>
        <w:t>4];</w:t>
      </w:r>
    </w:p>
    <w:p w14:paraId="18BA659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1D7358E" w14:textId="77777777" w:rsidR="007A61BA" w:rsidRPr="009215D2" w:rsidRDefault="007A61BA" w:rsidP="009215D2">
      <w:pPr>
        <w:pStyle w:val="NoSpacing"/>
        <w:rPr>
          <w:rFonts w:eastAsiaTheme="minorHAnsi"/>
          <w:sz w:val="22"/>
          <w:szCs w:val="22"/>
        </w:rPr>
      </w:pPr>
    </w:p>
    <w:p w14:paraId="782E662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Logic: '&lt;S7&gt;/AND' */</w:t>
      </w:r>
    </w:p>
    <w:p w14:paraId="27127AC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Outputs for SubSystem: '&lt;S7&gt;/airbag_decisionsystem' */</w:t>
      </w:r>
    </w:p>
    <w:p w14:paraId="0AFDFBFE" w14:textId="77777777" w:rsidR="007A61BA" w:rsidRPr="009215D2" w:rsidRDefault="007A61BA" w:rsidP="009215D2">
      <w:pPr>
        <w:pStyle w:val="NoSpacing"/>
        <w:rPr>
          <w:rFonts w:eastAsiaTheme="minorHAnsi"/>
          <w:sz w:val="22"/>
          <w:szCs w:val="22"/>
        </w:rPr>
      </w:pPr>
    </w:p>
    <w:p w14:paraId="4CB8F9D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'&lt;S9&gt;/tyremonitoring' */</w:t>
      </w:r>
    </w:p>
    <w:p w14:paraId="6F5695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(final_integration_DW.is_active_c6_final_integration == 0U) {</w:t>
      </w:r>
    </w:p>
    <w:p w14:paraId="67A4313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final_integration_DW.is_active_c6_final_integration = 1U;</w:t>
      </w:r>
    </w:p>
    <w:p w14:paraId="2101BC9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final_integration_DW.is_c6_final_integration =</w:t>
      </w:r>
    </w:p>
    <w:p w14:paraId="5AADA98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final_integrati_IN_Ignition_OFF;</w:t>
      </w:r>
    </w:p>
    <w:p w14:paraId="534C84D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(final_integration_DW.is_c6_final_integration ==</w:t>
      </w:r>
    </w:p>
    <w:p w14:paraId="39920BA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final_integrati_IN_Ignition_OFF) {</w:t>
      </w:r>
    </w:p>
    <w:p w14:paraId="32D682D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(final_integration_B.seatoccupiedout == 1.0) {</w:t>
      </w:r>
    </w:p>
    <w:p w14:paraId="6A66B5F7"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final_integration_DW.is_c6_final_integration =</w:t>
      </w:r>
    </w:p>
    <w:p w14:paraId="015FBD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final_integratio_IN_Ignition_ON;</w:t>
      </w:r>
    </w:p>
    <w:p w14:paraId="50F9232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final_integration_DW.is_Ignition_ON = final_integration_IN_City_mode;</w:t>
      </w:r>
    </w:p>
    <w:p w14:paraId="00C7163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0AD23D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3D4598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IN_Ignition_ON: */</w:t>
      </w:r>
    </w:p>
    <w:p w14:paraId="3206823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final_integration_Ignition_</w:t>
      </w:r>
      <w:proofErr w:type="gramStart"/>
      <w:r w:rsidRPr="009215D2">
        <w:rPr>
          <w:rFonts w:eastAsiaTheme="minorHAnsi"/>
          <w:sz w:val="22"/>
          <w:szCs w:val="22"/>
        </w:rPr>
        <w:t>ON(</w:t>
      </w:r>
      <w:proofErr w:type="gramEnd"/>
      <w:r w:rsidRPr="009215D2">
        <w:rPr>
          <w:rFonts w:eastAsiaTheme="minorHAnsi"/>
          <w:sz w:val="22"/>
          <w:szCs w:val="22"/>
        </w:rPr>
        <w:t>);</w:t>
      </w:r>
    </w:p>
    <w:p w14:paraId="3EBF7F8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38D4E2A" w14:textId="77777777" w:rsidR="007A61BA" w:rsidRPr="009215D2" w:rsidRDefault="007A61BA" w:rsidP="009215D2">
      <w:pPr>
        <w:pStyle w:val="NoSpacing"/>
        <w:rPr>
          <w:rFonts w:eastAsiaTheme="minorHAnsi"/>
          <w:sz w:val="22"/>
          <w:szCs w:val="22"/>
        </w:rPr>
      </w:pPr>
    </w:p>
    <w:p w14:paraId="6EFC8A7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'&lt;S9&gt;/tyremonitoring' */</w:t>
      </w:r>
    </w:p>
    <w:p w14:paraId="6958853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3FC742B" w14:textId="77777777" w:rsidR="007A61BA" w:rsidRPr="009215D2" w:rsidRDefault="007A61BA" w:rsidP="009215D2">
      <w:pPr>
        <w:pStyle w:val="NoSpacing"/>
        <w:rPr>
          <w:rFonts w:eastAsiaTheme="minorHAnsi"/>
          <w:sz w:val="22"/>
          <w:szCs w:val="22"/>
        </w:rPr>
      </w:pPr>
    </w:p>
    <w:p w14:paraId="0701448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Outputs for SubSystem: '&lt;S1&gt;/After_unlock_features ' */</w:t>
      </w:r>
    </w:p>
    <w:p w14:paraId="56AEBDA4" w14:textId="77777777" w:rsidR="007A61BA" w:rsidRPr="009215D2" w:rsidRDefault="007A61BA" w:rsidP="009215D2">
      <w:pPr>
        <w:pStyle w:val="NoSpacing"/>
        <w:rPr>
          <w:rFonts w:eastAsiaTheme="minorHAnsi"/>
          <w:sz w:val="22"/>
          <w:szCs w:val="22"/>
        </w:rPr>
      </w:pPr>
    </w:p>
    <w:p w14:paraId="08AE2B2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Chart: '&lt;S4&gt;/Door_Status_Scenario1' */</w:t>
      </w:r>
    </w:p>
    <w:p w14:paraId="1CBB14B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(final_integration_DW.is_active_c4_final_integration == 0U) {</w:t>
      </w:r>
    </w:p>
    <w:p w14:paraId="5016B99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final_integration_DW.is_active_c4_final_integration = 1U;</w:t>
      </w:r>
    </w:p>
    <w:p w14:paraId="12DB0BD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final_integration_DW.is_c4_final_integration = final_integration_IN_ScanOff;</w:t>
      </w:r>
    </w:p>
    <w:p w14:paraId="7862B24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if (final_integration_DW.is_c4_final_integration ==</w:t>
      </w:r>
    </w:p>
    <w:p w14:paraId="7D5DAF2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final_integration_IN_Available) {</w:t>
      </w:r>
    </w:p>
    <w:p w14:paraId="0E15138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(final_integration_DW.is_Available_o == final_integration_IN_SensorWork)</w:t>
      </w:r>
    </w:p>
    <w:p w14:paraId="599C04D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172157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(final_integration_B.FromWs_h[0] == 900.0) {</w:t>
      </w:r>
    </w:p>
    <w:p w14:paraId="20AEC8B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(final_integration_DW.is_SensorWork_a) {</w:t>
      </w:r>
    </w:p>
    <w:p w14:paraId="6C5683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final_integration_IN_DoorSensor:</w:t>
      </w:r>
    </w:p>
    <w:p w14:paraId="4E12A8F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101.0;</w:t>
      </w:r>
    </w:p>
    <w:p w14:paraId="3CE9427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 final_integr_IN_NO_ACTIVE_CHILD;</w:t>
      </w:r>
    </w:p>
    <w:p w14:paraId="5BA8435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612C7EED" w14:textId="77777777" w:rsidR="007A61BA" w:rsidRPr="009215D2" w:rsidRDefault="007A61BA" w:rsidP="009215D2">
      <w:pPr>
        <w:pStyle w:val="NoSpacing"/>
        <w:rPr>
          <w:rFonts w:eastAsiaTheme="minorHAnsi"/>
          <w:sz w:val="22"/>
          <w:szCs w:val="22"/>
        </w:rPr>
      </w:pPr>
    </w:p>
    <w:p w14:paraId="030E42E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final_integration_IN_OutofRange:</w:t>
      </w:r>
    </w:p>
    <w:p w14:paraId="5528AA7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901.0;</w:t>
      </w:r>
    </w:p>
    <w:p w14:paraId="141FC92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 final_integr_IN_NO_ACTIVE_CHILD;</w:t>
      </w:r>
    </w:p>
    <w:p w14:paraId="2274EA0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7A432153" w14:textId="77777777" w:rsidR="007A61BA" w:rsidRPr="009215D2" w:rsidRDefault="007A61BA" w:rsidP="009215D2">
      <w:pPr>
        <w:pStyle w:val="NoSpacing"/>
        <w:rPr>
          <w:rFonts w:eastAsiaTheme="minorHAnsi"/>
          <w:sz w:val="22"/>
          <w:szCs w:val="22"/>
        </w:rPr>
      </w:pPr>
    </w:p>
    <w:p w14:paraId="7C6266F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final_integrat_IN_VehicleSensor:</w:t>
      </w:r>
    </w:p>
    <w:p w14:paraId="6615B8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751.0;</w:t>
      </w:r>
    </w:p>
    <w:p w14:paraId="6A622F6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 final_integr_IN_NO_ACTIVE_CHILD;</w:t>
      </w:r>
    </w:p>
    <w:p w14:paraId="53C288C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6906BAE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23DCE25" w14:textId="77777777" w:rsidR="007A61BA" w:rsidRPr="009215D2" w:rsidRDefault="007A61BA" w:rsidP="009215D2">
      <w:pPr>
        <w:pStyle w:val="NoSpacing"/>
        <w:rPr>
          <w:rFonts w:eastAsiaTheme="minorHAnsi"/>
          <w:sz w:val="22"/>
          <w:szCs w:val="22"/>
        </w:rPr>
      </w:pPr>
    </w:p>
    <w:p w14:paraId="581A362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final_integration_DW.is_Available_o = final_integration_IN_Signal;</w:t>
      </w:r>
    </w:p>
    <w:p w14:paraId="009D93A0"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 else {</w:t>
      </w:r>
    </w:p>
    <w:p w14:paraId="38351FD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switch</w:t>
      </w:r>
      <w:proofErr w:type="gramEnd"/>
      <w:r w:rsidRPr="009215D2">
        <w:rPr>
          <w:rFonts w:eastAsiaTheme="minorHAnsi"/>
          <w:sz w:val="22"/>
          <w:szCs w:val="22"/>
        </w:rPr>
        <w:t xml:space="preserve"> (final_integration_DW.is_SensorWork_a) {</w:t>
      </w:r>
    </w:p>
    <w:p w14:paraId="6913563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final_integration_IN_DoorSensor:</w:t>
      </w:r>
    </w:p>
    <w:p w14:paraId="25DF82D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(final_integration_DW.count_l &gt; final_integration_DW.proximity) {</w:t>
      </w:r>
    </w:p>
    <w:p w14:paraId="0AABBD3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w:t>
      </w:r>
    </w:p>
    <w:p w14:paraId="7987910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final_integrat_IN_VehicleSensor;</w:t>
      </w:r>
    </w:p>
    <w:p w14:paraId="60D4429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final_integration_DW.proximity = 750.0;</w:t>
      </w:r>
    </w:p>
    <w:p w14:paraId="4A0A79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101.0;</w:t>
      </w:r>
    </w:p>
    <w:p w14:paraId="0EF6931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2474907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final_integration_DW.count_l</w:t>
      </w:r>
      <w:proofErr w:type="gramEnd"/>
      <w:r w:rsidRPr="009215D2">
        <w:rPr>
          <w:rFonts w:eastAsiaTheme="minorHAnsi"/>
          <w:sz w:val="22"/>
          <w:szCs w:val="22"/>
        </w:rPr>
        <w:t>++;</w:t>
      </w:r>
    </w:p>
    <w:p w14:paraId="26D74C9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CA3415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0E0F38D9" w14:textId="77777777" w:rsidR="007A61BA" w:rsidRPr="009215D2" w:rsidRDefault="007A61BA" w:rsidP="009215D2">
      <w:pPr>
        <w:pStyle w:val="NoSpacing"/>
        <w:rPr>
          <w:rFonts w:eastAsiaTheme="minorHAnsi"/>
          <w:sz w:val="22"/>
          <w:szCs w:val="22"/>
        </w:rPr>
      </w:pPr>
    </w:p>
    <w:p w14:paraId="790488D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case</w:t>
      </w:r>
      <w:proofErr w:type="gramEnd"/>
      <w:r w:rsidRPr="009215D2">
        <w:rPr>
          <w:rFonts w:eastAsiaTheme="minorHAnsi"/>
          <w:sz w:val="22"/>
          <w:szCs w:val="22"/>
        </w:rPr>
        <w:t xml:space="preserve"> final_integration_IN_OutofRange:</w:t>
      </w:r>
    </w:p>
    <w:p w14:paraId="3E01854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final_integration_DW.count_l</w:t>
      </w:r>
      <w:proofErr w:type="gramEnd"/>
      <w:r w:rsidRPr="009215D2">
        <w:rPr>
          <w:rFonts w:eastAsiaTheme="minorHAnsi"/>
          <w:sz w:val="22"/>
          <w:szCs w:val="22"/>
        </w:rPr>
        <w:t>++;</w:t>
      </w:r>
    </w:p>
    <w:p w14:paraId="5B63D0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1F55309C" w14:textId="77777777" w:rsidR="007A61BA" w:rsidRPr="009215D2" w:rsidRDefault="007A61BA" w:rsidP="009215D2">
      <w:pPr>
        <w:pStyle w:val="NoSpacing"/>
        <w:rPr>
          <w:rFonts w:eastAsiaTheme="minorHAnsi"/>
          <w:sz w:val="22"/>
          <w:szCs w:val="22"/>
        </w:rPr>
      </w:pPr>
    </w:p>
    <w:p w14:paraId="22369B1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default</w:t>
      </w:r>
      <w:proofErr w:type="gramEnd"/>
      <w:r w:rsidRPr="009215D2">
        <w:rPr>
          <w:rFonts w:eastAsiaTheme="minorHAnsi"/>
          <w:sz w:val="22"/>
          <w:szCs w:val="22"/>
        </w:rPr>
        <w:t>:</w:t>
      </w:r>
    </w:p>
    <w:p w14:paraId="23E80FE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IN_VehicleSensor: */</w:t>
      </w:r>
    </w:p>
    <w:p w14:paraId="18B6EF4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(final_integration_DW.count_l &gt; final_integration_DW.proximity) {</w:t>
      </w:r>
    </w:p>
    <w:p w14:paraId="3D055E6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w:t>
      </w:r>
    </w:p>
    <w:p w14:paraId="1202EAA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final_integration_IN_OutofRange;</w:t>
      </w:r>
    </w:p>
    <w:p w14:paraId="14F02D8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final_integration_DW.proximity = 900.0;</w:t>
      </w:r>
    </w:p>
    <w:p w14:paraId="5D107F3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751.0;</w:t>
      </w:r>
    </w:p>
    <w:p w14:paraId="5CED70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1C149E7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final_integration_DW.count_l</w:t>
      </w:r>
      <w:proofErr w:type="gramEnd"/>
      <w:r w:rsidRPr="009215D2">
        <w:rPr>
          <w:rFonts w:eastAsiaTheme="minorHAnsi"/>
          <w:sz w:val="22"/>
          <w:szCs w:val="22"/>
        </w:rPr>
        <w:t>++;</w:t>
      </w:r>
    </w:p>
    <w:p w14:paraId="5E0FD4B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05FF44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break</w:t>
      </w:r>
      <w:proofErr w:type="gramEnd"/>
      <w:r w:rsidRPr="009215D2">
        <w:rPr>
          <w:rFonts w:eastAsiaTheme="minorHAnsi"/>
          <w:sz w:val="22"/>
          <w:szCs w:val="22"/>
        </w:rPr>
        <w:t>;</w:t>
      </w:r>
    </w:p>
    <w:p w14:paraId="1C2C11E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1B896C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17D166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36D22E0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IN_Signal: */</w:t>
      </w:r>
    </w:p>
    <w:p w14:paraId="383CF25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if</w:t>
      </w:r>
      <w:proofErr w:type="gramEnd"/>
      <w:r w:rsidRPr="009215D2">
        <w:rPr>
          <w:rFonts w:eastAsiaTheme="minorHAnsi"/>
          <w:sz w:val="22"/>
          <w:szCs w:val="22"/>
        </w:rPr>
        <w:t xml:space="preserve"> (final_integration_B.FromWs_h[0] &gt; 0.0) {</w:t>
      </w:r>
    </w:p>
    <w:p w14:paraId="1529446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final_integration_DW.is_Available_o = final_integration_IN_SensorWork;</w:t>
      </w:r>
    </w:p>
    <w:p w14:paraId="6B31EC9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final_integration_DW.is_SensorWork_a = final_integration_IN_DoorSensor;</w:t>
      </w:r>
    </w:p>
    <w:p w14:paraId="754F7B5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final_integration_DW.proximity = 100.0;</w:t>
      </w:r>
    </w:p>
    <w:p w14:paraId="053C4BF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final_integration_DW.count_l = 0.0;</w:t>
      </w:r>
    </w:p>
    <w:p w14:paraId="753B30F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AD1BB8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B1447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else {</w:t>
      </w:r>
    </w:p>
    <w:p w14:paraId="3417D16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case IN_ScanOff: */</w:t>
      </w:r>
    </w:p>
    <w:p w14:paraId="10C9E7E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final_integration_DW.is_c4_final_integration =</w:t>
      </w:r>
    </w:p>
    <w:p w14:paraId="2CD2C10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final_integration_IN_Available;</w:t>
      </w:r>
    </w:p>
    <w:p w14:paraId="2C439B7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final_integration_DW.is_Available_o = final_integration_IN_Signal;</w:t>
      </w:r>
    </w:p>
    <w:p w14:paraId="38AFABA6"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
    <w:p w14:paraId="4658D878" w14:textId="77777777" w:rsidR="007A61BA" w:rsidRPr="009215D2" w:rsidRDefault="007A61BA" w:rsidP="009215D2">
      <w:pPr>
        <w:pStyle w:val="NoSpacing"/>
        <w:rPr>
          <w:rFonts w:eastAsiaTheme="minorHAnsi"/>
          <w:sz w:val="22"/>
          <w:szCs w:val="22"/>
        </w:rPr>
      </w:pPr>
    </w:p>
    <w:p w14:paraId="5975534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Chart: '&lt;S4&gt;/Door_Status_Scenario1' */</w:t>
      </w:r>
    </w:p>
    <w:p w14:paraId="0508A2EA" w14:textId="77777777" w:rsidR="007A61BA" w:rsidRPr="009215D2" w:rsidRDefault="007A61BA" w:rsidP="009215D2">
      <w:pPr>
        <w:pStyle w:val="NoSpacing"/>
        <w:rPr>
          <w:rFonts w:eastAsiaTheme="minorHAnsi"/>
          <w:sz w:val="22"/>
          <w:szCs w:val="22"/>
        </w:rPr>
      </w:pPr>
    </w:p>
    <w:p w14:paraId="375E8F8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Update absolute time for base rate */</w:t>
      </w:r>
    </w:p>
    <w:p w14:paraId="41B3E69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The</w:t>
      </w:r>
      <w:proofErr w:type="gramEnd"/>
      <w:r w:rsidRPr="009215D2">
        <w:rPr>
          <w:rFonts w:eastAsiaTheme="minorHAnsi"/>
          <w:sz w:val="22"/>
          <w:szCs w:val="22"/>
        </w:rPr>
        <w:t xml:space="preserve"> "clockTick0" counts the number of times the code of this task has</w:t>
      </w:r>
    </w:p>
    <w:p w14:paraId="2DA1CE1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been executed. The absolute time is the multiplication of "clockTick0"</w:t>
      </w:r>
    </w:p>
    <w:p w14:paraId="336C8B7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and</w:t>
      </w:r>
      <w:proofErr w:type="gramEnd"/>
      <w:r w:rsidRPr="009215D2">
        <w:rPr>
          <w:rFonts w:eastAsiaTheme="minorHAnsi"/>
          <w:sz w:val="22"/>
          <w:szCs w:val="22"/>
        </w:rPr>
        <w:t xml:space="preserve"> "Timing.stepSize0". Size of "clockTick0" ensures timer will not</w:t>
      </w:r>
    </w:p>
    <w:p w14:paraId="662F54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overflow during the application lifespan selected.</w:t>
      </w:r>
    </w:p>
    <w:p w14:paraId="40BB788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730B237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final_integration_M-&gt;</w:t>
      </w:r>
      <w:proofErr w:type="gramStart"/>
      <w:r w:rsidRPr="009215D2">
        <w:rPr>
          <w:rFonts w:eastAsiaTheme="minorHAnsi"/>
          <w:sz w:val="22"/>
          <w:szCs w:val="22"/>
        </w:rPr>
        <w:t>Timing.t[</w:t>
      </w:r>
      <w:proofErr w:type="gramEnd"/>
      <w:r w:rsidRPr="009215D2">
        <w:rPr>
          <w:rFonts w:eastAsiaTheme="minorHAnsi"/>
          <w:sz w:val="22"/>
          <w:szCs w:val="22"/>
        </w:rPr>
        <w:t>0] =</w:t>
      </w:r>
    </w:p>
    <w:p w14:paraId="0D5C58F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(++final_integration_M-&gt;Timing.clockTick0) *</w:t>
      </w:r>
    </w:p>
    <w:p w14:paraId="2ACD88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final_integration_M-&gt;Timing.stepSize0;</w:t>
      </w:r>
    </w:p>
    <w:p w14:paraId="2A079824" w14:textId="77777777" w:rsidR="007A61BA" w:rsidRPr="009215D2" w:rsidRDefault="007A61BA" w:rsidP="009215D2">
      <w:pPr>
        <w:pStyle w:val="NoSpacing"/>
        <w:rPr>
          <w:rFonts w:eastAsiaTheme="minorHAnsi"/>
          <w:sz w:val="22"/>
          <w:szCs w:val="22"/>
        </w:rPr>
      </w:pPr>
    </w:p>
    <w:p w14:paraId="0064767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921A7D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Update absolute timer for sample time: [0.1s, 0.0s] */</w:t>
      </w:r>
    </w:p>
    <w:p w14:paraId="0B2FEF0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The</w:t>
      </w:r>
      <w:proofErr w:type="gramEnd"/>
      <w:r w:rsidRPr="009215D2">
        <w:rPr>
          <w:rFonts w:eastAsiaTheme="minorHAnsi"/>
          <w:sz w:val="22"/>
          <w:szCs w:val="22"/>
        </w:rPr>
        <w:t xml:space="preserve"> "clockTick1" counts the number of times the code of this task has</w:t>
      </w:r>
    </w:p>
    <w:p w14:paraId="48F2535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been executed. The resolution of this integer timer is 0.1, which is the step size</w:t>
      </w:r>
    </w:p>
    <w:p w14:paraId="1374CC8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of</w:t>
      </w:r>
      <w:proofErr w:type="gramEnd"/>
      <w:r w:rsidRPr="009215D2">
        <w:rPr>
          <w:rFonts w:eastAsiaTheme="minorHAnsi"/>
          <w:sz w:val="22"/>
          <w:szCs w:val="22"/>
        </w:rPr>
        <w:t xml:space="preserve"> the task. Size of "clockTick1" ensures timer will not overflow during the</w:t>
      </w:r>
    </w:p>
    <w:p w14:paraId="02D67A2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application</w:t>
      </w:r>
      <w:proofErr w:type="gramEnd"/>
      <w:r w:rsidRPr="009215D2">
        <w:rPr>
          <w:rFonts w:eastAsiaTheme="minorHAnsi"/>
          <w:sz w:val="22"/>
          <w:szCs w:val="22"/>
        </w:rPr>
        <w:t xml:space="preserve"> lifespan selected.</w:t>
      </w:r>
    </w:p>
    <w:p w14:paraId="79183B3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1A3ECF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final_integration_M-&gt;Timing.clockTick1++;</w:t>
      </w:r>
    </w:p>
    <w:p w14:paraId="78C7B88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0FF9865"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088623C0" w14:textId="77777777" w:rsidR="007A61BA" w:rsidRPr="009215D2" w:rsidRDefault="007A61BA" w:rsidP="009215D2">
      <w:pPr>
        <w:pStyle w:val="NoSpacing"/>
        <w:rPr>
          <w:rFonts w:eastAsiaTheme="minorHAnsi"/>
          <w:sz w:val="22"/>
          <w:szCs w:val="22"/>
        </w:rPr>
      </w:pPr>
    </w:p>
    <w:p w14:paraId="1D16340D" w14:textId="77777777" w:rsidR="007A61BA" w:rsidRPr="009215D2" w:rsidRDefault="007A61BA" w:rsidP="009215D2">
      <w:pPr>
        <w:pStyle w:val="NoSpacing"/>
        <w:rPr>
          <w:rFonts w:eastAsiaTheme="minorHAnsi"/>
          <w:sz w:val="22"/>
          <w:szCs w:val="22"/>
        </w:rPr>
      </w:pPr>
      <w:r w:rsidRPr="009215D2">
        <w:rPr>
          <w:rFonts w:eastAsiaTheme="minorHAnsi"/>
          <w:sz w:val="22"/>
          <w:szCs w:val="22"/>
        </w:rPr>
        <w:t>/* Model initialize function */</w:t>
      </w:r>
    </w:p>
    <w:p w14:paraId="77D78C25" w14:textId="77777777" w:rsidR="007A61BA" w:rsidRPr="009215D2" w:rsidRDefault="007A61BA" w:rsidP="009215D2">
      <w:pPr>
        <w:pStyle w:val="NoSpacing"/>
        <w:rPr>
          <w:rFonts w:eastAsiaTheme="minorHAnsi"/>
          <w:sz w:val="22"/>
          <w:szCs w:val="22"/>
        </w:rPr>
      </w:pPr>
      <w:proofErr w:type="gramStart"/>
      <w:r w:rsidRPr="009215D2">
        <w:rPr>
          <w:rFonts w:eastAsiaTheme="minorHAnsi"/>
          <w:sz w:val="22"/>
          <w:szCs w:val="22"/>
        </w:rPr>
        <w:t>void</w:t>
      </w:r>
      <w:proofErr w:type="gramEnd"/>
      <w:r w:rsidRPr="009215D2">
        <w:rPr>
          <w:rFonts w:eastAsiaTheme="minorHAnsi"/>
          <w:sz w:val="22"/>
          <w:szCs w:val="22"/>
        </w:rPr>
        <w:t xml:space="preserve"> final_integration_initialize(void)</w:t>
      </w:r>
    </w:p>
    <w:p w14:paraId="232854D7"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5D4B771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Registration code */</w:t>
      </w:r>
    </w:p>
    <w:p w14:paraId="3323EBD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041C86E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Setup solver object */</w:t>
      </w:r>
    </w:p>
    <w:p w14:paraId="557125C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rtsiSetSimTimeStepPtr(</w:t>
      </w:r>
      <w:proofErr w:type="gramEnd"/>
      <w:r w:rsidRPr="009215D2">
        <w:rPr>
          <w:rFonts w:eastAsiaTheme="minorHAnsi"/>
          <w:sz w:val="22"/>
          <w:szCs w:val="22"/>
        </w:rPr>
        <w:t>&amp;final_integration_M-&gt;solverInfo,</w:t>
      </w:r>
    </w:p>
    <w:p w14:paraId="70C37B3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&amp;final_integration_M-&gt;Timing.simTimeStep);</w:t>
      </w:r>
    </w:p>
    <w:p w14:paraId="165BD0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rtsiSetTPtr(</w:t>
      </w:r>
      <w:proofErr w:type="gramEnd"/>
      <w:r w:rsidRPr="009215D2">
        <w:rPr>
          <w:rFonts w:eastAsiaTheme="minorHAnsi"/>
          <w:sz w:val="22"/>
          <w:szCs w:val="22"/>
        </w:rPr>
        <w:t>&amp;final_integration_M-&gt;solverInfo, &amp;rtmGetTPtr</w:t>
      </w:r>
    </w:p>
    <w:p w14:paraId="5B5E0D6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w:t>
      </w:r>
    </w:p>
    <w:p w14:paraId="42349BA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rtsiSetStepSizePtr(</w:t>
      </w:r>
      <w:proofErr w:type="gramEnd"/>
      <w:r w:rsidRPr="009215D2">
        <w:rPr>
          <w:rFonts w:eastAsiaTheme="minorHAnsi"/>
          <w:sz w:val="22"/>
          <w:szCs w:val="22"/>
        </w:rPr>
        <w:t>&amp;final_integration_M-&gt;solverInfo,</w:t>
      </w:r>
    </w:p>
    <w:p w14:paraId="774540B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&amp;final_integration_M-&gt;Timing.stepSize0);</w:t>
      </w:r>
    </w:p>
    <w:p w14:paraId="36CFC86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rtsiSetErrorStatusPtr(</w:t>
      </w:r>
      <w:proofErr w:type="gramEnd"/>
      <w:r w:rsidRPr="009215D2">
        <w:rPr>
          <w:rFonts w:eastAsiaTheme="minorHAnsi"/>
          <w:sz w:val="22"/>
          <w:szCs w:val="22"/>
        </w:rPr>
        <w:t>&amp;final_integration_M-&gt;solverInfo, ((const char_T **)</w:t>
      </w:r>
    </w:p>
    <w:p w14:paraId="5C46F14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(&amp;</w:t>
      </w:r>
      <w:proofErr w:type="gramStart"/>
      <w:r w:rsidRPr="009215D2">
        <w:rPr>
          <w:rFonts w:eastAsiaTheme="minorHAnsi"/>
          <w:sz w:val="22"/>
          <w:szCs w:val="22"/>
        </w:rPr>
        <w:t>rtmGetErrorStatus(</w:t>
      </w:r>
      <w:proofErr w:type="gramEnd"/>
      <w:r w:rsidRPr="009215D2">
        <w:rPr>
          <w:rFonts w:eastAsiaTheme="minorHAnsi"/>
          <w:sz w:val="22"/>
          <w:szCs w:val="22"/>
        </w:rPr>
        <w:t>final_integration_M))));</w:t>
      </w:r>
    </w:p>
    <w:p w14:paraId="28A3FC6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rtsiSetRTModelPtr(</w:t>
      </w:r>
      <w:proofErr w:type="gramEnd"/>
      <w:r w:rsidRPr="009215D2">
        <w:rPr>
          <w:rFonts w:eastAsiaTheme="minorHAnsi"/>
          <w:sz w:val="22"/>
          <w:szCs w:val="22"/>
        </w:rPr>
        <w:t>&amp;final_integration_M-&gt;solverInfo, final_integration_M);</w:t>
      </w:r>
    </w:p>
    <w:p w14:paraId="3617B931"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
    <w:p w14:paraId="47284D3D" w14:textId="77777777" w:rsidR="007A61BA" w:rsidRPr="009215D2" w:rsidRDefault="007A61BA" w:rsidP="009215D2">
      <w:pPr>
        <w:pStyle w:val="NoSpacing"/>
        <w:rPr>
          <w:rFonts w:eastAsiaTheme="minorHAnsi"/>
          <w:sz w:val="22"/>
          <w:szCs w:val="22"/>
        </w:rPr>
      </w:pPr>
    </w:p>
    <w:p w14:paraId="7027FF1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rtsiSetSimTimeStep(</w:t>
      </w:r>
      <w:proofErr w:type="gramEnd"/>
      <w:r w:rsidRPr="009215D2">
        <w:rPr>
          <w:rFonts w:eastAsiaTheme="minorHAnsi"/>
          <w:sz w:val="22"/>
          <w:szCs w:val="22"/>
        </w:rPr>
        <w:t>&amp;final_integration_M-&gt;solverInfo, MAJOR_TIME_STEP);</w:t>
      </w:r>
    </w:p>
    <w:p w14:paraId="4971FEB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rtsiSetSolverName(</w:t>
      </w:r>
      <w:proofErr w:type="gramEnd"/>
      <w:r w:rsidRPr="009215D2">
        <w:rPr>
          <w:rFonts w:eastAsiaTheme="minorHAnsi"/>
          <w:sz w:val="22"/>
          <w:szCs w:val="22"/>
        </w:rPr>
        <w:t>&amp;final_integration_M-&gt;solverInfo,"FixedStepDiscrete");</w:t>
      </w:r>
    </w:p>
    <w:p w14:paraId="3545283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rtmSetTPtr(</w:t>
      </w:r>
      <w:proofErr w:type="gramEnd"/>
      <w:r w:rsidRPr="009215D2">
        <w:rPr>
          <w:rFonts w:eastAsiaTheme="minorHAnsi"/>
          <w:sz w:val="22"/>
          <w:szCs w:val="22"/>
        </w:rPr>
        <w:t>final_integration_M, &amp;final_integration_M-&gt;Timing.tArray[0]);</w:t>
      </w:r>
    </w:p>
    <w:p w14:paraId="3924A43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final_integration_M-&gt;Timing.stepSize0 = 0.1;</w:t>
      </w:r>
    </w:p>
    <w:p w14:paraId="4DBDA555" w14:textId="77777777" w:rsidR="007A61BA" w:rsidRPr="009215D2" w:rsidRDefault="007A61BA" w:rsidP="009215D2">
      <w:pPr>
        <w:pStyle w:val="NoSpacing"/>
        <w:rPr>
          <w:rFonts w:eastAsiaTheme="minorHAnsi"/>
          <w:sz w:val="22"/>
          <w:szCs w:val="22"/>
        </w:rPr>
      </w:pPr>
    </w:p>
    <w:p w14:paraId="7F7C7A4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Start for FromWorkspace: '&lt;S5&gt;/FromWs' */</w:t>
      </w:r>
    </w:p>
    <w:p w14:paraId="656CE6A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1DD9E9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static</w:t>
      </w:r>
      <w:proofErr w:type="gramEnd"/>
      <w:r w:rsidRPr="009215D2">
        <w:rPr>
          <w:rFonts w:eastAsiaTheme="minorHAnsi"/>
          <w:sz w:val="22"/>
          <w:szCs w:val="22"/>
        </w:rPr>
        <w:t xml:space="preserve"> real_T pTimeValues0[] = { 0.0, 1.0, 1.0, 2.0, 2.0, 3.0, 3.0, 4.0, 4.0,</w:t>
      </w:r>
    </w:p>
    <w:p w14:paraId="4BF26DC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5.0, 5.0, 6.0, 6.0, 7.0, 7.0, 8.0, 8.0, 9.0, 9.0, 10.0, 10.0, 11.0, 11.0,</w:t>
      </w:r>
    </w:p>
    <w:p w14:paraId="2E69F6C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12.0, 12.0, 13.0, 13.0, 14.0, 14.0, 15.0, 15.0, 16.0, 16.0, 17.0, 17.0,</w:t>
      </w:r>
    </w:p>
    <w:p w14:paraId="322C424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18.0, 18.0, 19.0, 19.0, 20.0, 20.0, 21.0, 21.0, 22.0, 22.0, 23.0, 23.0,</w:t>
      </w:r>
    </w:p>
    <w:p w14:paraId="66F844E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24.0, 24.0, 25.0, 25.0, 26.0, 26.0, 27.0, 27.0, 28.0, 28.0, 29.0, 29.0,</w:t>
      </w:r>
    </w:p>
    <w:p w14:paraId="5D79712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30.0, 30.0, 31.0, 31.0, 31.5, 31.5, 31.9, 31.9, 32.3, 32.3, 32.7, 32.7,</w:t>
      </w:r>
    </w:p>
    <w:p w14:paraId="16F7717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33.1, 33.1, 33.5, 33.5, 33.9, 33.9, 34.3, 34.3, 34.7, 34.7, 35.1, 35.1,</w:t>
      </w:r>
    </w:p>
    <w:p w14:paraId="2DC98D5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35.5, 35.5, 35.9, 35.9, 36.3, 36.3, 36.7, 36.7, 37.1, 37.1, 37.5, 37.5,</w:t>
      </w:r>
    </w:p>
    <w:p w14:paraId="2840470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37.9, 37.9, 38.3, 38.3, 39.0, 39.0, 40.0, 40.0, 41.0, 41.0, 42.0, 42.0,</w:t>
      </w:r>
    </w:p>
    <w:p w14:paraId="44F0C9A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43.0, 43.0, 44.0, 44.0, 45.0, 45.0, 46.0, 46.0, 47.0, 47.0, 48.0, 48.0,</w:t>
      </w:r>
    </w:p>
    <w:p w14:paraId="6473FE4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49.0, 49.0, 50.0, 50.0, 51.0, 51.0, 52.0, 52.0, 53.0, 53.0, 54.0, 54.0,</w:t>
      </w:r>
    </w:p>
    <w:p w14:paraId="50EECCF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55.0, 55.0, 56.0, 56.0, 57.0, 57.0, 58.0, 58.0, 59.0, 59.0, 60.0, 60.0,</w:t>
      </w:r>
    </w:p>
    <w:p w14:paraId="743B3F5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61.0, 61.0, 62.0, 62.0, 63.0, 63.0, 64.0, 64.0, 65.0, 65.0, 66.0, 66.0,</w:t>
      </w:r>
    </w:p>
    <w:p w14:paraId="1FFA756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67.0, 67.0, 68.0, 68.0, 69.0, 69.0, 70.0, 70.0, 71.0, 71.0, 72.0, 72.0,</w:t>
      </w:r>
    </w:p>
    <w:p w14:paraId="6676C74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73.0, 73.0, 74.0, 74.0, 75.0, 75.0, 76.0, 76.0, 77.0, 77.0, 78.0, 78.0,</w:t>
      </w:r>
    </w:p>
    <w:p w14:paraId="75C71CD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79.0, 79.0, 80.0, 80.0, 81.0, 81.0, 82.0, 82.0, 83.0, 83.0, 84.0, 84.0,</w:t>
      </w:r>
    </w:p>
    <w:p w14:paraId="72A9891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85.0, 85.0, 86.0, 86.0, 87.0, 87.0, 88.0, 88.0, 89.0, 89.0, 90.0, 90.0,</w:t>
      </w:r>
    </w:p>
    <w:p w14:paraId="6CFC36D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91.0, 91.0, 92.0, 92.0, 93.0, 93.0, 94.0, 94.0, 95.0, 95.0, 96.0, 96.0,</w:t>
      </w:r>
    </w:p>
    <w:p w14:paraId="22D135C5"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97.0, 97.0, 98.0, 98.0, 99.0, 99.0, </w:t>
      </w:r>
      <w:proofErr w:type="gramStart"/>
      <w:r w:rsidRPr="009215D2">
        <w:rPr>
          <w:rFonts w:eastAsiaTheme="minorHAnsi"/>
          <w:sz w:val="22"/>
          <w:szCs w:val="22"/>
        </w:rPr>
        <w:t>100.0 }</w:t>
      </w:r>
      <w:proofErr w:type="gramEnd"/>
      <w:r w:rsidRPr="009215D2">
        <w:rPr>
          <w:rFonts w:eastAsiaTheme="minorHAnsi"/>
          <w:sz w:val="22"/>
          <w:szCs w:val="22"/>
        </w:rPr>
        <w:t xml:space="preserve"> ;</w:t>
      </w:r>
    </w:p>
    <w:p w14:paraId="4F0881AF" w14:textId="77777777" w:rsidR="007A61BA" w:rsidRPr="009215D2" w:rsidRDefault="007A61BA" w:rsidP="009215D2">
      <w:pPr>
        <w:pStyle w:val="NoSpacing"/>
        <w:rPr>
          <w:rFonts w:eastAsiaTheme="minorHAnsi"/>
          <w:sz w:val="22"/>
          <w:szCs w:val="22"/>
        </w:rPr>
      </w:pPr>
    </w:p>
    <w:p w14:paraId="1463FC7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static</w:t>
      </w:r>
      <w:proofErr w:type="gramEnd"/>
      <w:r w:rsidRPr="009215D2">
        <w:rPr>
          <w:rFonts w:eastAsiaTheme="minorHAnsi"/>
          <w:sz w:val="22"/>
          <w:szCs w:val="22"/>
        </w:rPr>
        <w:t xml:space="preserve"> real_T pDataValues0[] = { 0.0, 0.0, 0.0, 0.0, 0.0, 1.0, 1.0, 1.0, 1.0,</w:t>
      </w:r>
    </w:p>
    <w:p w14:paraId="5AD9AF5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1.0, 1.0, 1.0, 1.0, 1.0, 0.0, 0.0, 0.0, 0.0, 1.0, 1.0, 1.0, 1.0, 0.0, 0.0,</w:t>
      </w:r>
    </w:p>
    <w:p w14:paraId="6C292A7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0.0, 0.0, 1.0, 1.0, 1.0, 1.0, 1.0, 1.0, 1.0, 1.0, 1.0, 1.0, 1.0, 1.0, 1.0,</w:t>
      </w:r>
    </w:p>
    <w:p w14:paraId="02502E5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590DADB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1.0, 1.0, 1.0, 1.0, 1.0, 1.0, 1.0, 1.0, 1.0, 0.0, 0.0, 0.0, 0.0, 0.0, 0.0,</w:t>
      </w:r>
    </w:p>
    <w:p w14:paraId="7CCE52F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0.0, 0.0, 0.0, 0.0, 0.0, 0.0, 0.0, 0.0, 0.0, 0.0, 0.0, 0.0, 0.0, 0.0, 0.0,</w:t>
      </w:r>
    </w:p>
    <w:p w14:paraId="1250FC5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0.0, 0.0, 0.0, 0.0, 0.0, 0.0, 0.0, 0.0, 0.0, 0.0, 0.0, 0.0, 0.0, 0.0, 0.0,</w:t>
      </w:r>
    </w:p>
    <w:p w14:paraId="47EE25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0.0, 0.0, 1.0, 1.0, 1.0, 1.0, 1.0, 1.0, 1.0, 1.0, 1.0, 1.0, 1.0, 1.0, 0.0,</w:t>
      </w:r>
    </w:p>
    <w:p w14:paraId="161C801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0.0, 1.0, 1.0, 1.0, 1.0, 1.0, 1.0, 1.0, 1.0, 0.0, 0.0, 1.0, 1.0, 1.0, 1.0,</w:t>
      </w:r>
    </w:p>
    <w:p w14:paraId="5E6A85E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0.0, 0.0, 1.0, 1.0, 1.0, 1.0, 1.0, 1.0, 0.0, 0.0, 1.0, 1.0, 1.0, 1.0, 1.0,</w:t>
      </w:r>
    </w:p>
    <w:p w14:paraId="37A0252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15BDCCB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0.0, 0.0, 0.0, 0.0, 1.0, 1.0, 0.0, 0.0, 1.0, 1.0, 1.0, 1.0, 1.0, 1.0, 1.0,</w:t>
      </w:r>
    </w:p>
    <w:p w14:paraId="2D626A6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1.0, 1.0, 0.0, 0.0, 0.0, 1.0, 1.0, 1.0, 1.0, 1.0, 1.0, 1.0, 1.0, 1.0, 1.0,</w:t>
      </w:r>
    </w:p>
    <w:p w14:paraId="3398016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1.0, 1.0, 0.0, 0.0, 1.0, 1.0, 1.0, 1.0, 1.0, 1.0, 1.0, 1.0, 0.0, 0.0, 1.0,</w:t>
      </w:r>
    </w:p>
    <w:p w14:paraId="697A91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1.0, 1.0, 1.0, 0.0, 0.0, 1.0, 1.0, 1.0, 1.0, 1.0, 1.0, 1.0, 1.0, 1.0, 1.0,</w:t>
      </w:r>
    </w:p>
    <w:p w14:paraId="1E1B884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1.0, 1.0, 1.0, 0.0, 0.0, 0.0, 0.0, 0.0, 0.0, 1.0, 1.0, 0.0, 0.0, 0.0, 0.0,</w:t>
      </w:r>
    </w:p>
    <w:p w14:paraId="2146C1A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0.0, 0.0, 1.0, 1.0, 1.0, 1.0, 1.0, 1.0, 1.0, 1.0, 1.0, 1.0, 1.0, 1.0, 0.0,</w:t>
      </w:r>
    </w:p>
    <w:p w14:paraId="327F618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0.0, 0.0, 0.0, 0.0, 0.0, 0.0, 0.0, 0.0, 0.0, 1.0, 1.0, 1.0, 1.0, 1.0, 1.0,</w:t>
      </w:r>
    </w:p>
    <w:p w14:paraId="5BCC832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4FD0619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1.0, 1.0, 1.0, 1.0, 1.0, 0.0, 0.0, 0.0, 0.0, 0.0, 1.0, 1.0, 1.0, 1.0, 1.0,</w:t>
      </w:r>
    </w:p>
    <w:p w14:paraId="083C78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12FA059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1CB4FB2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0.0, 0.0, 0.0, 1.0, 1.0, 1.0, 1.0, 1.0, 1.0, 1.0, 1.0, 1.0, 1.0, 1.0, 1.0,</w:t>
      </w:r>
    </w:p>
    <w:p w14:paraId="6613A85C"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1.0, 1.0, 1.0, 1.0, 1.0, 0.0, 0.0, 0.0, 1.0, 1.0, 1.0, 1.0, 1.0, 1.0, 1.0,</w:t>
      </w:r>
    </w:p>
    <w:p w14:paraId="1B2EBD2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1.0, 1.0, 1.0, 1.0, 1.0, 1.0, 1.0, 1.0, 1.0, 1.0, 0.0, 0.0, 0.0, 1.0, 1.0,</w:t>
      </w:r>
    </w:p>
    <w:p w14:paraId="6B1BFC1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1.0, 1.0, 1.0, 1.0, 1.0, 1.0, 1.0, 1.0, 1.0, 1.0, 1.0, 1.0, 1.0, 1.0, 0.0,</w:t>
      </w:r>
    </w:p>
    <w:p w14:paraId="2BA3575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0.0, 1.0, 1.0, 0.0, 0.0, 0.0, 1.0, 1.0, 0.0, 0.0, 0.0, 0.0, 0.0, 0.0, 1.0,</w:t>
      </w:r>
    </w:p>
    <w:p w14:paraId="345ACC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1.0, 1.0, 1.0, 0.0, 0.0, 0.0, 1.0, 1.0, 1.0, 1.0, 1.0, 1.0, 1.0, 1.0, 1.0,</w:t>
      </w:r>
    </w:p>
    <w:p w14:paraId="1A5F269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1.0, 1.0, 1.0, 1.0, 1.0, 1.0, 1.0, 1.0, 0.0, 0.0, 0.0, 1.0, 1.0, 1.0, 1.0,</w:t>
      </w:r>
    </w:p>
    <w:p w14:paraId="4F582CA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1.0, 1.0, 1.0, 1.0, 0.0, 1.0, 1.0, 1.0, 1.0, 1.0, 1.0, 1.0, 1.0, 1.0, 1.0,</w:t>
      </w:r>
    </w:p>
    <w:p w14:paraId="04B696B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78.0, 78.0, 68.0, 66.0, 55.0, 55.0, 87.0, 87.0, 43.0, 43.0, 30.0, 30.0,</w:t>
      </w:r>
    </w:p>
    <w:p w14:paraId="6BC0578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20.0, 20.0, 10.0, 10.0, 70.0, 70.0, 88.0, 88.0, 99.0, 99.0, 66.0, 66.0,</w:t>
      </w:r>
    </w:p>
    <w:p w14:paraId="4CEA8B3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54.0, 54.0, 34.0, 34.0, 44.0, 44.0, 89.0, 89.0, 86.0, 86.0, 10.0, 10.0,</w:t>
      </w:r>
    </w:p>
    <w:p w14:paraId="5CECA22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54.0, 54.0, 44.0, 44.0, 99.0, 99.0, 75.0, 106.0, 106.0, 106.0, 106.0, 50.0,</w:t>
      </w:r>
    </w:p>
    <w:p w14:paraId="7D15FA8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25.0, 25.0, 33.0, 33.0, 26.0, 26.0, 57.0, 57.0, 78.0, 78.0, 57.0, 57.0,</w:t>
      </w:r>
    </w:p>
    <w:p w14:paraId="4F38DBA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78.0, 78.0, 86.0, 10.0, 10.0, 10.0, 10.0, 54.0, 54.0, 54.0, 54.0, 44.0,</w:t>
      </w:r>
    </w:p>
    <w:p w14:paraId="534F113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44.0, 44.0, 44.0, 99.0, 99.0, 99.0, 99.0, 75.0, 75.0, 106.0, 106.0, 106.0,</w:t>
      </w:r>
    </w:p>
    <w:p w14:paraId="1B5582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106.0, 106.0, 106.0, 106.0, 106.0, 50.0, 50.0, 25.0, 25.0, 25.0, 25.0,</w:t>
      </w:r>
    </w:p>
    <w:p w14:paraId="3A7FB97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33.0, 33.0, 33.0, 33.0, 66.0, 66.0, 55.0, 55.0, 87.0, 87.0, 43.0, 43.0,</w:t>
      </w:r>
    </w:p>
    <w:p w14:paraId="50FBDA0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30.0, 30.0, 20.0, 20.0, 10.0, 10.0, 70.0, 70.0, 88.0, 88.0, 99.0, 99.0,</w:t>
      </w:r>
    </w:p>
    <w:p w14:paraId="68E94FA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66.0, 66.0, 54.0, 54.0, 34.0, 34.0, 44.0, 78.0, 78.0, 86.0, 10.0, 10.0,</w:t>
      </w:r>
    </w:p>
    <w:p w14:paraId="59A0E0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54.0, 54.0, 44.0, 44.0, 99.0, 99.0, 75.0, 106.0, 106.0, 106.0, 106.0, 50.0,</w:t>
      </w:r>
    </w:p>
    <w:p w14:paraId="0BC049A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25.0, 25.0, 33.0, 33.0, 66.0, 78.0, 86.0, 10.0, 10.0, 54.0, 54.0, 44.0,</w:t>
      </w:r>
    </w:p>
    <w:p w14:paraId="6AD5AFC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44.0, 99.0, 99.0, 75.0, 106.0, 106.0, 78.0, 78.0, 44.0, 99.0, 55.0, 55.0,</w:t>
      </w:r>
    </w:p>
    <w:p w14:paraId="22C6578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55.0, 87.0, 87.0, 43.0, 43.0, 30.0, 30.0, 20.0, 20.0, 10.0, 10.0, 70.0,</w:t>
      </w:r>
    </w:p>
    <w:p w14:paraId="2E18292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55.0, 55.0, 87.0, 87.0, 43.0, 43.0, 30.0, 30.0, 20.0, 20.0, 10.0, 10.0,</w:t>
      </w:r>
    </w:p>
    <w:p w14:paraId="6FEFEB4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70.0, 70.0, 88.0, 88.0, 99.0, 99.0, 66.0, 66.0, 54.0, 54.0, 34.0, 34.0,</w:t>
      </w:r>
    </w:p>
    <w:p w14:paraId="6222C7E8"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44.0, 78.0, 78.0, 86.0, 10.0, 10.0, 106.0, 106.0, 50.0, 86.0, 10.0, 10.0,</w:t>
      </w:r>
    </w:p>
    <w:p w14:paraId="6B5BEE8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54.0, 54.0, 44.0, 44.0, 99.0, 99.0, 75.0, 21.0, 22.0, 22.0, 24.0, 24.0,</w:t>
      </w:r>
    </w:p>
    <w:p w14:paraId="40DA129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10.0, 10.0, 18.0, 18.0, 23.0, 23.0, 29.0, 29.0, 50.0, 50.0, 23.0, 23.0,</w:t>
      </w:r>
    </w:p>
    <w:p w14:paraId="0909417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16.0, 16.0, 13.0, 13.0, 21.0, 21.0, 22.0, 22.0, 19.0, 19.0, 14.0, 14.0,</w:t>
      </w:r>
    </w:p>
    <w:p w14:paraId="43224F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24.0, 24.0, 15.0, 15.0, 19.0, 19.0, 11.0, 11.0, 22.0, 22.0, 17.0, 17.0,</w:t>
      </w:r>
    </w:p>
    <w:p w14:paraId="1652805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22.0, 22.0, 24.0, 24.0, 10.0, 10.0, 18.0, 18.0, 23.0, 23.0, 29.0, 29.0,</w:t>
      </w:r>
    </w:p>
    <w:p w14:paraId="7612FC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50.0, 50.0, 23.0, 23.0, 50.0, 50.0, 23.0, 23.0, 23.0, 19.0, 19.0, 19.0,</w:t>
      </w:r>
    </w:p>
    <w:p w14:paraId="5168B6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11.0, 11.0, 11.0, 11.0, 22.0, 22.0, 22.0, 22.0, 17.0, 17.0, 17.0, 17.0,</w:t>
      </w:r>
    </w:p>
    <w:p w14:paraId="3920064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22.0, 22.0, 22.0, 22.0, 24.0, 24.0, 24.0, 24.0, 10.0, 10.0, 10.0, 10.0,</w:t>
      </w:r>
    </w:p>
    <w:p w14:paraId="1C9E8A8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18.0, 18.0, 18.0, 18.0, 23.0, 23.0, 23.0, 23.0, 29.0, 29.0, 17.0, 17.0,</w:t>
      </w:r>
    </w:p>
    <w:p w14:paraId="0935D6C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17.0, 22.0, 22.0, 24.0, 24.0, 10.0, 10.0, 18.0, 18.0, 23.0, 23.0, 29.0,</w:t>
      </w:r>
    </w:p>
    <w:p w14:paraId="717D79C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29.0, 50.0, 50.0, 23.0, 23.0, 50.0, 50.0, 23.0, 23.0, 23.0, 19.0, 19.0,</w:t>
      </w:r>
    </w:p>
    <w:p w14:paraId="75B630F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11.0, 11.0, 22.0, 22.0, 17.0, 17.0, 22.0, 22.0, 24.0, 24.0, 10.0, 10.0,</w:t>
      </w:r>
    </w:p>
    <w:p w14:paraId="69826EC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18.0, 18.0, 23.0, 23.0, 29.0, 17.0, 17.0, 22.0, 22.0, 24.0, 24.0, 10.0,</w:t>
      </w:r>
    </w:p>
    <w:p w14:paraId="4BE1389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10.0, 18.0, 18.0, 23.0, 23.0, 29.0, 29.0, 50.0, 50.0, 23.0, 23.0, 50.0,</w:t>
      </w:r>
    </w:p>
    <w:p w14:paraId="1A44C05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21.0, 22.0, 29.0, 50.0, 24.0, 24.0, 10.0, 10.0, 18.0, 18.0, 23.0, 23.0,</w:t>
      </w:r>
    </w:p>
    <w:p w14:paraId="5A93880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29.0, 29.0, 50.0, 50.0, 23.0, 23.0, 17.0, 22.0, 22.0, 24.0, 24.0, 10.0,</w:t>
      </w:r>
    </w:p>
    <w:p w14:paraId="68D60D6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10.0, 18.0, 18.0, 23.0, 23.0, 29.0, 29.0, 50.0, 50.0, 23.0, 23.0, 50.0,</w:t>
      </w:r>
    </w:p>
    <w:p w14:paraId="76CDA765"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50.0, 23.0, 23.0, 23.0, 19.0, 19.0, 11.0, 11.0, 22.0, 22.0, 17.0, 17.0,</w:t>
      </w:r>
    </w:p>
    <w:p w14:paraId="4A9BD29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23.0, 29.0, 17.0, 10.0, 18.0, 18.0, 23.0, 23.0, 29.0, 29.0, 50.0, 50.0,</w:t>
      </w:r>
    </w:p>
    <w:p w14:paraId="56EBB3D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23.0, 9.0, 12.0, 12.0, 45.0, 45.0, 54.0, 54.0, 67.0, 67.0, 12.0, 12.0,</w:t>
      </w:r>
    </w:p>
    <w:p w14:paraId="2B60158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47.0, 47.0, 34.0, 34.0, 67.0, 67.0, 23.0, 23.0, 89.0, 89.0, 23.0, 23.0,</w:t>
      </w:r>
    </w:p>
    <w:p w14:paraId="2026B9A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52.0, 52.0, 9.0, 9.0, 76.0, 76.0, 13.0, 13.0, 67.0, 67.0, 34.0, 34.0, 90.0,</w:t>
      </w:r>
    </w:p>
    <w:p w14:paraId="08AC2A5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90.0, 28.0, 28.0, 49.0, 49.0, 12.0, 12.0, 45.0, 45.0, 54.0, 54.0, 67.0,</w:t>
      </w:r>
    </w:p>
    <w:p w14:paraId="4FDFE3DA"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67.0, 12.0, 12.0, 47.0, 47.0, 34.0, 34.0, 67.0, 67.0, 34.0, 34.0, 67.0,</w:t>
      </w:r>
    </w:p>
    <w:p w14:paraId="5B35032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67.0, 67.0, 34.0, 34.0, 34.0, 90.0, 90.0, 90.0, 90.0, 90.0, 90.0, 90.0,</w:t>
      </w:r>
    </w:p>
    <w:p w14:paraId="1BC6CAA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90.0, 90.0, 90.0, 90.0, 90.0, 90.0, 90.0, 90.0, 90.0, 90.0, 90.0, 45.0,</w:t>
      </w:r>
    </w:p>
    <w:p w14:paraId="3459608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45.0, 54.0, 54.0, 54.0, 54.0, 67.0, 67.0, 67.0, 67.0, 12.0, 12.0, 12.0,</w:t>
      </w:r>
    </w:p>
    <w:p w14:paraId="63D9F30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12.0, 47.0, 47.0, 12.0, 12.0, 45.0, 45.0, 54.0, 54.0, 67.0, 67.0, 20.0,</w:t>
      </w:r>
    </w:p>
    <w:p w14:paraId="3B4D9D1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20.0, 50.0, 50.0, 34.0, 34.0, 67.0, 67.0, 23.0, 23.0, 89.0, 89.0, 23.0,</w:t>
      </w:r>
    </w:p>
    <w:p w14:paraId="2B90B97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23.0, 52.0, 52.0, 76.0, 76.0, 50.0, 50.0, 13.0, 13.0, 67.0, 67.0, 45.0,</w:t>
      </w:r>
    </w:p>
    <w:p w14:paraId="6A2743C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45.0, 14.0, 14.0, 88.0, 88.0, 49.0, 49.0, 42.0, 42.0, 45.0, 45.0, 24.0,</w:t>
      </w:r>
    </w:p>
    <w:p w14:paraId="7F60CCD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24.0, 67.0, 67.0, 12.0, 12.0, 99.0, 99.0, 34.0, 34.0, 67.0, 67.0, 50.0,</w:t>
      </w:r>
    </w:p>
    <w:p w14:paraId="3F9F24E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50.0, 99.0, 99.0, 9.0, 12.0, 9.0, 12.0, 50.0, 50.0, 45.0, 45.0, 54.0, 54.0,</w:t>
      </w:r>
    </w:p>
    <w:p w14:paraId="57569E6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67.0, 67.0, 12.0, 12.0, 47.0, 47.0, 34.0, 34.0, 67.0, 67.0, 45.0, 45.0,</w:t>
      </w:r>
    </w:p>
    <w:p w14:paraId="3106FCD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54.0, 54.0, 67.0, 67.0, 20.0, 20.0, 50.0, 50.0, 34.0, 34.0, 67.0, 67.0,</w:t>
      </w:r>
    </w:p>
    <w:p w14:paraId="741F1C9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23.0, 23.0, 89.0, 89.0, 23.0, 23.0, 52.0, 52.0, 76.0, 76.0, 50.0, 50.0,</w:t>
      </w:r>
    </w:p>
    <w:p w14:paraId="6898040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13.0, 13.0, 67.0, 67.0, 42.0, 45.0, 45.0, 99.0, 99.0, 34.0, 34.0, 67.0,</w:t>
      </w:r>
    </w:p>
    <w:p w14:paraId="2ADF451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67.0, 50.0, 50.0, 99.0, 99.0, -100.0, -80.0, -80.0, 60.0, 60.0, 45.0, 45.0,</w:t>
      </w:r>
    </w:p>
    <w:p w14:paraId="526AD80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65.0, 65.0, 100.0, 100.0, 76.0, 76.0, 23.0, 23.0, 98.0, 98.0, 45.0, 45.0,</w:t>
      </w:r>
    </w:p>
    <w:p w14:paraId="67ED64D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119.0, 119.0, 102.0, 102.0, 99.0, 99.0, 66.0, 66.0, 34.0, 34.0, 56.0, 56.0,</w:t>
      </w:r>
    </w:p>
    <w:p w14:paraId="194395E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22.0, 22.0, 97.0, 97.0, 67.0, 67.0, 9.0, 9.0, 78.0, 78.0, -80.0, -80.0,</w:t>
      </w:r>
    </w:p>
    <w:p w14:paraId="50DB99E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60.0, 60.0, 45.0, 45.0, 65.0, 65.0, 100.0, 100.0, 76.0, 76.0, 23.0, 23.0,</w:t>
      </w:r>
    </w:p>
    <w:p w14:paraId="13AC604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98.0, 98.0, 23.0, 23.0, 0.0, 0.0, 0.0, 97.0, 97.0, 97.0, 67.0, 67.0, 67.0,</w:t>
      </w:r>
    </w:p>
    <w:p w14:paraId="56F74FF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67.0, 9.0, 9.0, 9.0, 9.0, 78.0, 78.0, 78.0, 78.0, -80.0, -80.0, -80.0,</w:t>
      </w:r>
    </w:p>
    <w:p w14:paraId="68C2FF4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-80.0, 60.0, 60.0, 60.0, 60.0, 45.0, 45.0, 45.0, 45.0, 65.0, 65.0, 65.0,</w:t>
      </w:r>
    </w:p>
    <w:p w14:paraId="1BC85D7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65.0, 100.0, 100.0, 100.0, 100.0, 76.0, 76.0, -50.0, -50.0, -10.0, -10.0,</w:t>
      </w:r>
    </w:p>
    <w:p w14:paraId="70B6CF8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10.0, 10.0, 30.0, 30.0, 50.0, 50.0, 50.0, 50.0, 100.0, 100.0, 110.0, 110.0,</w:t>
      </w:r>
    </w:p>
    <w:p w14:paraId="3043A54A"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100.0, 100.0, 40.0, 40.0, 80.0, 80.0, 140.0, 140.0, 50.0, 50.0, 50.0, 50.0,</w:t>
      </w:r>
    </w:p>
    <w:p w14:paraId="2E28D37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15.0, 15.0, 17.0, 17.0, 100.0, 100.0, 100.0, 100.0, 100.0, 100.0, 88.0,</w:t>
      </w:r>
    </w:p>
    <w:p w14:paraId="6F46207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88.0, 100.0, 100.0, 50.0, 50.0, 50.0, 50.0, 44.0, 44.0, 66.0, 66.0, 50.0,</w:t>
      </w:r>
    </w:p>
    <w:p w14:paraId="7057C4E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50.0, 50.0, 50.0, 100.0, 100.0, 100.0, 100.0, 50.0, 50.0, -100.0, -50.0,</w:t>
      </w:r>
    </w:p>
    <w:p w14:paraId="7229A5C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-100.0, -80.0, 100.0, 100.0, 60.0, 60.0, 45.0, 45.0, 65.0, 65.0, 100.0,</w:t>
      </w:r>
    </w:p>
    <w:p w14:paraId="42C90D9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100.0, 76.0, 76.0, 23.0, 23.0, 98.0, 98.0, -10.0, -10.0, 10.0, 10.0, 30.0,</w:t>
      </w:r>
    </w:p>
    <w:p w14:paraId="361A6AE3"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30.0, 50.0, 50.0, 50.0, 50.0, 100.0, 100.0, 110.0, 110.0, 100.0, 100.0,</w:t>
      </w:r>
    </w:p>
    <w:p w14:paraId="2E835FE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40.0, 40.0, 80.0, 80.0, 140.0, 140.0, 50.0, 50.0, 50.0, 50.0, 15.0, 15.0,</w:t>
      </w:r>
    </w:p>
    <w:p w14:paraId="010402A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17.0, 17.0, 100.0, 50.0, 50.0, 50.0, 50.0, 50.0, 50.0, 100.0, 100.0, 100.0,</w:t>
      </w:r>
    </w:p>
    <w:p w14:paraId="11E6AEA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100.0, 50.0, 50.0, 0.0, 0.0, 0.0, 0.0, 1.0, 1.0, 1.0, 1.0, 1.0, 1.0, 1.0,</w:t>
      </w:r>
    </w:p>
    <w:p w14:paraId="59C77C1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1.0, 1.0, 1.0, 0.0, 0.0, 0.0, 0.0, 1.0, 1.0, 1.0, 1.0, 0.0, 0.0, 0.0, 0.0,</w:t>
      </w:r>
    </w:p>
    <w:p w14:paraId="54F1270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1.0, 1.0, 1.0, 1.0, 1.0, 1.0, 1.0, 1.0, 1.0, 1.0, 1.0, 1.0, 1.0, 1.0, 1.0,</w:t>
      </w:r>
    </w:p>
    <w:p w14:paraId="427352C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0.0, 0.0, 0.0, 1.0, 1.0, 1.0, 1.0, 1.0, 1.0, 1.0, 1.0, 1.0, 1.0, 0.0, 0.0,</w:t>
      </w:r>
    </w:p>
    <w:p w14:paraId="5D3C1D5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0.0, 1.0, 1.0, 1.0, 1.0, 1.0, 1.0, 1.0, 1.0, 1.0, 1.0, 1.0, 1.0, 1.0, 1.0,</w:t>
      </w:r>
    </w:p>
    <w:p w14:paraId="663FA75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1.0, 1.0, 1.0, 1.0, 1.0, 1.0, 0.0, 0.0, 0.0, 0.0, 0.0, 0.0, 1.0, 1.0, 1.0,</w:t>
      </w:r>
    </w:p>
    <w:p w14:paraId="3304A38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1.0, 1.0, 1.0, 1.0, 1.0, 1.0, 1.0, 1.0, 1.0, 1.0, 1.0, 1.0, 1.0, 0.0, 0.0,</w:t>
      </w:r>
    </w:p>
    <w:p w14:paraId="54025ED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1.0, 1.0, 1.0, 1.0, 1.0, 1.0, 0.0, 0.0, 0.0, 0.0, 1.0, 1.0, 1.0, 1.0, 1.0,</w:t>
      </w:r>
    </w:p>
    <w:p w14:paraId="79FD2E0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1.0, 0.0, 0.0, 0.0, 0.0, 0.0, 0.0, 0.0, 0.0, 0.0, 0.0, 0.0, 0.0, 0.0, 0.0,</w:t>
      </w:r>
    </w:p>
    <w:p w14:paraId="00DCA1A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1.0, 1.0, 1.0, 1.0, 1.0, 1.0, 0.0, 0.0, 1.0, 1.0, 0.0, 0.0, 0.0, 0.0, 0.0,</w:t>
      </w:r>
    </w:p>
    <w:p w14:paraId="2B328A7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0.0, 0.0, 0.0, 0.0, 0.0, 0.0, 0.0, 1.0, 1.0, 1.0, 1.0, 0.0, 0.0, 0.0, 0.0,</w:t>
      </w:r>
    </w:p>
    <w:p w14:paraId="4CF6C84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0.0, 0.0, 1.0, 1.0, 1.0, 1.0, 1.0, 1.0, 1.0, 1.0, 1.0, 1.0, 1.0, 1.0, 1.0,</w:t>
      </w:r>
    </w:p>
    <w:p w14:paraId="326F2BD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0.0, 0.0, 0.0, 1.0, 1.0, 1.0, 1.0, 1.0, 1.0, 0.0, 0.0, 0.0, 0.0, 1.0, 1.0,</w:t>
      </w:r>
    </w:p>
    <w:p w14:paraId="6DF1D4FC"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1.0, 1.0, 1.0, 1.0, 0.0, 0.0, 0.0, 0.0, 0.0, 0.0, 0.0, 0.0, 0.0, 0.0, 0.0,</w:t>
      </w:r>
    </w:p>
    <w:p w14:paraId="7184A761"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0.0, 0.0, 0.0, 1.0, 0.0, 0.0, 0.0, 0.0, 0.0, 0.0, 1.0, 1.0, 1.0, 1.0, 0.0,</w:t>
      </w:r>
    </w:p>
    <w:p w14:paraId="09161A5F"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0.0 }</w:t>
      </w:r>
      <w:proofErr w:type="gramEnd"/>
      <w:r w:rsidRPr="009215D2">
        <w:rPr>
          <w:rFonts w:eastAsiaTheme="minorHAnsi"/>
          <w:sz w:val="22"/>
          <w:szCs w:val="22"/>
        </w:rPr>
        <w:t xml:space="preserve"> ;</w:t>
      </w:r>
    </w:p>
    <w:p w14:paraId="2FFE51CE" w14:textId="77777777" w:rsidR="007A61BA" w:rsidRPr="009215D2" w:rsidRDefault="007A61BA" w:rsidP="009215D2">
      <w:pPr>
        <w:pStyle w:val="NoSpacing"/>
        <w:rPr>
          <w:rFonts w:eastAsiaTheme="minorHAnsi"/>
          <w:sz w:val="22"/>
          <w:szCs w:val="22"/>
        </w:rPr>
      </w:pPr>
    </w:p>
    <w:p w14:paraId="4A95148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final_integration_DW.FromWs_PWORK.TimePtr = (void *) pTimeValues0;</w:t>
      </w:r>
    </w:p>
    <w:p w14:paraId="5440ED2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final_integration_DW.FromWs_PWORK.DataPtr = (void *) pDataValues0;</w:t>
      </w:r>
    </w:p>
    <w:p w14:paraId="59D621BE"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final_integration_DW.FromWs_IWORK.PrevIndex = 0;</w:t>
      </w:r>
    </w:p>
    <w:p w14:paraId="06D9618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5C80046F" w14:textId="77777777" w:rsidR="007A61BA" w:rsidRPr="009215D2" w:rsidRDefault="007A61BA" w:rsidP="009215D2">
      <w:pPr>
        <w:pStyle w:val="NoSpacing"/>
        <w:rPr>
          <w:rFonts w:eastAsiaTheme="minorHAnsi"/>
          <w:sz w:val="22"/>
          <w:szCs w:val="22"/>
        </w:rPr>
      </w:pPr>
    </w:p>
    <w:p w14:paraId="3637089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Start for FromWorkspace: '&lt;S2&gt;/FromWs' */</w:t>
      </w:r>
    </w:p>
    <w:p w14:paraId="785162C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6546F83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static</w:t>
      </w:r>
      <w:proofErr w:type="gramEnd"/>
      <w:r w:rsidRPr="009215D2">
        <w:rPr>
          <w:rFonts w:eastAsiaTheme="minorHAnsi"/>
          <w:sz w:val="22"/>
          <w:szCs w:val="22"/>
        </w:rPr>
        <w:t xml:space="preserve"> real_T pTimeValues0[] = { 0.0, 0.96, 0.96, 4.0, 6.16, 7.5, 7.5, 10.0,</w:t>
      </w:r>
    </w:p>
    <w:p w14:paraId="6EACDE9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10.0, </w:t>
      </w:r>
      <w:proofErr w:type="gramStart"/>
      <w:r w:rsidRPr="009215D2">
        <w:rPr>
          <w:rFonts w:eastAsiaTheme="minorHAnsi"/>
          <w:sz w:val="22"/>
          <w:szCs w:val="22"/>
        </w:rPr>
        <w:t>100.0 }</w:t>
      </w:r>
      <w:proofErr w:type="gramEnd"/>
      <w:r w:rsidRPr="009215D2">
        <w:rPr>
          <w:rFonts w:eastAsiaTheme="minorHAnsi"/>
          <w:sz w:val="22"/>
          <w:szCs w:val="22"/>
        </w:rPr>
        <w:t xml:space="preserve"> ;</w:t>
      </w:r>
    </w:p>
    <w:p w14:paraId="78E46926" w14:textId="77777777" w:rsidR="007A61BA" w:rsidRPr="009215D2" w:rsidRDefault="007A61BA" w:rsidP="009215D2">
      <w:pPr>
        <w:pStyle w:val="NoSpacing"/>
        <w:rPr>
          <w:rFonts w:eastAsiaTheme="minorHAnsi"/>
          <w:sz w:val="22"/>
          <w:szCs w:val="22"/>
        </w:rPr>
      </w:pPr>
    </w:p>
    <w:p w14:paraId="6DA2C16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static</w:t>
      </w:r>
      <w:proofErr w:type="gramEnd"/>
      <w:r w:rsidRPr="009215D2">
        <w:rPr>
          <w:rFonts w:eastAsiaTheme="minorHAnsi"/>
          <w:sz w:val="22"/>
          <w:szCs w:val="22"/>
        </w:rPr>
        <w:t xml:space="preserve"> real_T pDataValues0[] = { 0.0, 100.0, 100.0, 402.14067278287462,</w:t>
      </w:r>
    </w:p>
    <w:p w14:paraId="17E35EB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616.81957186544344, 750.0, 750.0, 1000.0, 1000.0, 1000.0, 1000.0, 904.0,</w:t>
      </w:r>
    </w:p>
    <w:p w14:paraId="08B596E2"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904.0, 600.0, 384.0, 250.0, 250.0, 0.0, 0.0, </w:t>
      </w:r>
      <w:proofErr w:type="gramStart"/>
      <w:r w:rsidRPr="009215D2">
        <w:rPr>
          <w:rFonts w:eastAsiaTheme="minorHAnsi"/>
          <w:sz w:val="22"/>
          <w:szCs w:val="22"/>
        </w:rPr>
        <w:t>0.0 }</w:t>
      </w:r>
      <w:proofErr w:type="gramEnd"/>
      <w:r w:rsidRPr="009215D2">
        <w:rPr>
          <w:rFonts w:eastAsiaTheme="minorHAnsi"/>
          <w:sz w:val="22"/>
          <w:szCs w:val="22"/>
        </w:rPr>
        <w:t xml:space="preserve"> ;</w:t>
      </w:r>
    </w:p>
    <w:p w14:paraId="396A0E01" w14:textId="77777777" w:rsidR="007A61BA" w:rsidRPr="009215D2" w:rsidRDefault="007A61BA" w:rsidP="009215D2">
      <w:pPr>
        <w:pStyle w:val="NoSpacing"/>
        <w:rPr>
          <w:rFonts w:eastAsiaTheme="minorHAnsi"/>
          <w:sz w:val="22"/>
          <w:szCs w:val="22"/>
        </w:rPr>
      </w:pPr>
    </w:p>
    <w:p w14:paraId="34A8152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final_integration_DW.FromWs_PWORK_n.TimePtr = (void *) pTimeValues0;</w:t>
      </w:r>
    </w:p>
    <w:p w14:paraId="2F405C60"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final_integration_DW.FromWs_PWORK_n.DataPtr = (void *) pDataValues0;</w:t>
      </w:r>
    </w:p>
    <w:p w14:paraId="5324953B"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final_integration_DW.FromWs_IWORK_g.PrevIndex = 0;</w:t>
      </w:r>
    </w:p>
    <w:p w14:paraId="3D7DE7C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223193FD" w14:textId="77777777" w:rsidR="007A61BA" w:rsidRPr="009215D2" w:rsidRDefault="007A61BA" w:rsidP="009215D2">
      <w:pPr>
        <w:pStyle w:val="NoSpacing"/>
        <w:rPr>
          <w:rFonts w:eastAsiaTheme="minorHAnsi"/>
          <w:sz w:val="22"/>
          <w:szCs w:val="22"/>
        </w:rPr>
      </w:pPr>
    </w:p>
    <w:p w14:paraId="63070A7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SystemInitialize for Enabled SubSystem: '&lt;S1&gt;/After_unlock_features ' */</w:t>
      </w:r>
    </w:p>
    <w:p w14:paraId="2028F12A"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SystemInitialize for Enabled SubSystem: '&lt;S7&gt;/airbag_decisionsystem' */</w:t>
      </w:r>
    </w:p>
    <w:p w14:paraId="5DB896BF"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SystemInitialize for Chart: '&lt;S12&gt;/Airbag_Decision' */</w:t>
      </w:r>
    </w:p>
    <w:p w14:paraId="0D7C09F6"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final_integration_DW.Vth = 1.0;</w:t>
      </w:r>
    </w:p>
    <w:p w14:paraId="6A96DD69" w14:textId="77777777" w:rsidR="007A61BA" w:rsidRPr="009215D2" w:rsidRDefault="007A61BA" w:rsidP="009215D2">
      <w:pPr>
        <w:pStyle w:val="NoSpacing"/>
        <w:rPr>
          <w:rFonts w:eastAsiaTheme="minorHAnsi"/>
          <w:sz w:val="22"/>
          <w:szCs w:val="22"/>
        </w:rPr>
      </w:pPr>
    </w:p>
    <w:p w14:paraId="38B8E414"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SystemInitialize for SubSystem: '&lt;S7&gt;/airbag_decisionsystem' */</w:t>
      </w:r>
    </w:p>
    <w:p w14:paraId="2812B26D"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End of SystemInitialize for SubSystem: '&lt;S1&gt;/After_unlock_features ' */</w:t>
      </w:r>
    </w:p>
    <w:p w14:paraId="7053CD4C"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59F7C44F" w14:textId="77777777" w:rsidR="007A61BA" w:rsidRPr="009215D2" w:rsidRDefault="007A61BA" w:rsidP="009215D2">
      <w:pPr>
        <w:pStyle w:val="NoSpacing"/>
        <w:rPr>
          <w:rFonts w:eastAsiaTheme="minorHAnsi"/>
          <w:sz w:val="22"/>
          <w:szCs w:val="22"/>
        </w:rPr>
      </w:pPr>
    </w:p>
    <w:p w14:paraId="1132F387" w14:textId="77777777" w:rsidR="007A61BA" w:rsidRPr="009215D2" w:rsidRDefault="007A61BA" w:rsidP="009215D2">
      <w:pPr>
        <w:pStyle w:val="NoSpacing"/>
        <w:rPr>
          <w:rFonts w:eastAsiaTheme="minorHAnsi"/>
          <w:sz w:val="22"/>
          <w:szCs w:val="22"/>
        </w:rPr>
      </w:pPr>
      <w:r w:rsidRPr="009215D2">
        <w:rPr>
          <w:rFonts w:eastAsiaTheme="minorHAnsi"/>
          <w:sz w:val="22"/>
          <w:szCs w:val="22"/>
        </w:rPr>
        <w:t>/* Model terminate function */</w:t>
      </w:r>
    </w:p>
    <w:p w14:paraId="6AB539F0" w14:textId="77777777" w:rsidR="007A61BA" w:rsidRPr="009215D2" w:rsidRDefault="007A61BA" w:rsidP="009215D2">
      <w:pPr>
        <w:pStyle w:val="NoSpacing"/>
        <w:rPr>
          <w:rFonts w:eastAsiaTheme="minorHAnsi"/>
          <w:sz w:val="22"/>
          <w:szCs w:val="22"/>
        </w:rPr>
      </w:pPr>
      <w:proofErr w:type="gramStart"/>
      <w:r w:rsidRPr="009215D2">
        <w:rPr>
          <w:rFonts w:eastAsiaTheme="minorHAnsi"/>
          <w:sz w:val="22"/>
          <w:szCs w:val="22"/>
        </w:rPr>
        <w:t>void</w:t>
      </w:r>
      <w:proofErr w:type="gramEnd"/>
      <w:r w:rsidRPr="009215D2">
        <w:rPr>
          <w:rFonts w:eastAsiaTheme="minorHAnsi"/>
          <w:sz w:val="22"/>
          <w:szCs w:val="22"/>
        </w:rPr>
        <w:t xml:space="preserve"> final_integration_terminate(void)</w:t>
      </w:r>
    </w:p>
    <w:p w14:paraId="457C995C"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58142AD9"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(no terminate code required) */</w:t>
      </w:r>
    </w:p>
    <w:p w14:paraId="18BCAB2A"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18FF260E" w14:textId="77777777" w:rsidR="007A61BA" w:rsidRPr="009215D2" w:rsidRDefault="007A61BA" w:rsidP="009215D2">
      <w:pPr>
        <w:pStyle w:val="NoSpacing"/>
        <w:rPr>
          <w:rFonts w:eastAsiaTheme="minorHAnsi"/>
          <w:sz w:val="22"/>
          <w:szCs w:val="22"/>
        </w:rPr>
      </w:pPr>
    </w:p>
    <w:p w14:paraId="0F63989E" w14:textId="77777777" w:rsidR="007A61BA" w:rsidRPr="009215D2" w:rsidRDefault="007A61BA" w:rsidP="009215D2">
      <w:pPr>
        <w:pStyle w:val="NoSpacing"/>
        <w:rPr>
          <w:rFonts w:eastAsiaTheme="minorHAnsi"/>
          <w:sz w:val="22"/>
          <w:szCs w:val="22"/>
        </w:rPr>
      </w:pPr>
      <w:r w:rsidRPr="009215D2">
        <w:rPr>
          <w:rFonts w:eastAsiaTheme="minorHAnsi"/>
          <w:sz w:val="22"/>
          <w:szCs w:val="22"/>
        </w:rPr>
        <w:t>/*</w:t>
      </w:r>
    </w:p>
    <w:p w14:paraId="7AE29B58"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 File trailer for generated code.</w:t>
      </w:r>
    </w:p>
    <w:p w14:paraId="626E76C7" w14:textId="77777777"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42CF9B37" w14:textId="77777777" w:rsidR="007A61BA" w:rsidRPr="009215D2" w:rsidRDefault="007A61BA" w:rsidP="009215D2">
      <w:pPr>
        <w:pStyle w:val="NoSpacing"/>
        <w:rPr>
          <w:rFonts w:eastAsiaTheme="minorHAnsi"/>
          <w:sz w:val="22"/>
          <w:szCs w:val="22"/>
        </w:rPr>
      </w:pPr>
      <w:r w:rsidRPr="009215D2">
        <w:rPr>
          <w:rFonts w:eastAsiaTheme="minorHAnsi"/>
          <w:sz w:val="22"/>
          <w:szCs w:val="22"/>
        </w:rPr>
        <w:lastRenderedPageBreak/>
        <w:t xml:space="preserve"> * [EOF]</w:t>
      </w:r>
    </w:p>
    <w:p w14:paraId="58291CC6" w14:textId="6A901B55" w:rsidR="007A61BA" w:rsidRPr="009215D2" w:rsidRDefault="007A61BA" w:rsidP="009215D2">
      <w:pPr>
        <w:pStyle w:val="NoSpacing"/>
        <w:rPr>
          <w:rFonts w:eastAsiaTheme="minorHAnsi"/>
          <w:sz w:val="22"/>
          <w:szCs w:val="22"/>
        </w:rPr>
      </w:pPr>
      <w:r w:rsidRPr="009215D2">
        <w:rPr>
          <w:rFonts w:eastAsiaTheme="minorHAnsi"/>
          <w:sz w:val="22"/>
          <w:szCs w:val="22"/>
        </w:rPr>
        <w:t xml:space="preserve"> */</w:t>
      </w:r>
    </w:p>
    <w:p w14:paraId="3575850A" w14:textId="17E6778E" w:rsidR="007A61BA" w:rsidRDefault="007A61BA" w:rsidP="007A61BA">
      <w:pPr>
        <w:pStyle w:val="NoSpacing"/>
        <w:rPr>
          <w:rFonts w:eastAsiaTheme="minorHAnsi"/>
          <w:sz w:val="24"/>
          <w:szCs w:val="24"/>
        </w:rPr>
      </w:pPr>
    </w:p>
    <w:p w14:paraId="7F852E91" w14:textId="75AD31BD" w:rsidR="007A61BA" w:rsidRDefault="009215D2" w:rsidP="007A61BA">
      <w:pPr>
        <w:pStyle w:val="Subtitle"/>
        <w:rPr>
          <w:rFonts w:eastAsiaTheme="minorHAnsi"/>
          <w:sz w:val="32"/>
          <w:szCs w:val="32"/>
        </w:rPr>
      </w:pPr>
      <w:r>
        <w:rPr>
          <w:rFonts w:eastAsiaTheme="minorHAnsi"/>
          <w:sz w:val="32"/>
          <w:szCs w:val="32"/>
        </w:rPr>
        <w:t>final_integration.h</w:t>
      </w:r>
    </w:p>
    <w:p w14:paraId="51F88BED"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471CE45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3A71480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final_integration.h</w:t>
      </w:r>
    </w:p>
    <w:p w14:paraId="26E6287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66AC105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71FC882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0009EE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Model version                  : 1.67</w:t>
      </w:r>
    </w:p>
    <w:p w14:paraId="32DDEB0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068F1C5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3B3F8D0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012015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selection: ert.tlc</w:t>
      </w:r>
    </w:p>
    <w:p w14:paraId="1DCA182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6D0CACA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1A48C73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Validation result: Not run</w:t>
      </w:r>
    </w:p>
    <w:p w14:paraId="750F00C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B9F0D1E" w14:textId="77777777" w:rsidR="009215D2" w:rsidRPr="009215D2" w:rsidRDefault="009215D2" w:rsidP="009215D2">
      <w:pPr>
        <w:pStyle w:val="NoSpacing"/>
        <w:rPr>
          <w:rFonts w:eastAsiaTheme="minorHAnsi"/>
          <w:sz w:val="22"/>
          <w:szCs w:val="22"/>
        </w:rPr>
      </w:pPr>
    </w:p>
    <w:p w14:paraId="7FC724E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RTW_HEADER_final_integration_h_</w:t>
      </w:r>
    </w:p>
    <w:p w14:paraId="15E0303A"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RTW_HEADER_final_integration_h_</w:t>
      </w:r>
    </w:p>
    <w:p w14:paraId="54A6E76D"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&lt;math.h&gt;</w:t>
      </w:r>
    </w:p>
    <w:p w14:paraId="22092FF1"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final_integration_COMMON_INCLUDES_</w:t>
      </w:r>
    </w:p>
    <w:p w14:paraId="5581073E" w14:textId="77777777" w:rsidR="009215D2" w:rsidRPr="009215D2" w:rsidRDefault="009215D2" w:rsidP="009215D2">
      <w:pPr>
        <w:pStyle w:val="NoSpacing"/>
        <w:rPr>
          <w:rFonts w:eastAsiaTheme="minorHAnsi"/>
          <w:sz w:val="22"/>
          <w:szCs w:val="22"/>
        </w:rPr>
      </w:pPr>
      <w:r w:rsidRPr="009215D2">
        <w:rPr>
          <w:rFonts w:eastAsiaTheme="minorHAnsi"/>
          <w:sz w:val="22"/>
          <w:szCs w:val="22"/>
        </w:rPr>
        <w:t># define final_integration_COMMON_INCLUDES_</w:t>
      </w:r>
    </w:p>
    <w:p w14:paraId="51FFB56E"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"rtwtypes.h"</w:t>
      </w:r>
    </w:p>
    <w:p w14:paraId="59E029FB"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"rtw_continuous.h"</w:t>
      </w:r>
    </w:p>
    <w:p w14:paraId="07B7670A"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"rtw_solver.h"</w:t>
      </w:r>
    </w:p>
    <w:p w14:paraId="21F8B0D8"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final_integration_COMMON_INCLUDES_ */</w:t>
      </w:r>
    </w:p>
    <w:p w14:paraId="5CA50983" w14:textId="77777777" w:rsidR="009215D2" w:rsidRPr="009215D2" w:rsidRDefault="009215D2" w:rsidP="009215D2">
      <w:pPr>
        <w:pStyle w:val="NoSpacing"/>
        <w:rPr>
          <w:rFonts w:eastAsiaTheme="minorHAnsi"/>
          <w:sz w:val="22"/>
          <w:szCs w:val="22"/>
        </w:rPr>
      </w:pPr>
    </w:p>
    <w:p w14:paraId="426AC586"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"final_integration_types.h"</w:t>
      </w:r>
    </w:p>
    <w:p w14:paraId="152884D7" w14:textId="77777777" w:rsidR="009215D2" w:rsidRPr="009215D2" w:rsidRDefault="009215D2" w:rsidP="009215D2">
      <w:pPr>
        <w:pStyle w:val="NoSpacing"/>
        <w:rPr>
          <w:rFonts w:eastAsiaTheme="minorHAnsi"/>
          <w:sz w:val="22"/>
          <w:szCs w:val="22"/>
        </w:rPr>
      </w:pPr>
    </w:p>
    <w:p w14:paraId="4E7CF9CE" w14:textId="77777777" w:rsidR="009215D2" w:rsidRPr="009215D2" w:rsidRDefault="009215D2" w:rsidP="009215D2">
      <w:pPr>
        <w:pStyle w:val="NoSpacing"/>
        <w:rPr>
          <w:rFonts w:eastAsiaTheme="minorHAnsi"/>
          <w:sz w:val="22"/>
          <w:szCs w:val="22"/>
        </w:rPr>
      </w:pPr>
      <w:r w:rsidRPr="009215D2">
        <w:rPr>
          <w:rFonts w:eastAsiaTheme="minorHAnsi"/>
          <w:sz w:val="22"/>
          <w:szCs w:val="22"/>
        </w:rPr>
        <w:t>/* Macros for accessing real-time model data structure */</w:t>
      </w:r>
    </w:p>
    <w:p w14:paraId="2B883B8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rtmGetErrorStatus</w:t>
      </w:r>
    </w:p>
    <w:p w14:paraId="2460DF9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rtmGetErrorStatus(</w:t>
      </w:r>
      <w:proofErr w:type="gramEnd"/>
      <w:r w:rsidRPr="009215D2">
        <w:rPr>
          <w:rFonts w:eastAsiaTheme="minorHAnsi"/>
          <w:sz w:val="22"/>
          <w:szCs w:val="22"/>
        </w:rPr>
        <w:t>rtm)        ((rtm)-&gt;errorStatus)</w:t>
      </w:r>
    </w:p>
    <w:p w14:paraId="336EA87B"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37423D7E" w14:textId="77777777" w:rsidR="009215D2" w:rsidRPr="009215D2" w:rsidRDefault="009215D2" w:rsidP="009215D2">
      <w:pPr>
        <w:pStyle w:val="NoSpacing"/>
        <w:rPr>
          <w:rFonts w:eastAsiaTheme="minorHAnsi"/>
          <w:sz w:val="22"/>
          <w:szCs w:val="22"/>
        </w:rPr>
      </w:pPr>
    </w:p>
    <w:p w14:paraId="033DD734"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rtmSetErrorStatus</w:t>
      </w:r>
    </w:p>
    <w:p w14:paraId="7675A3D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rtmSetErrorStatus(</w:t>
      </w:r>
      <w:proofErr w:type="gramEnd"/>
      <w:r w:rsidRPr="009215D2">
        <w:rPr>
          <w:rFonts w:eastAsiaTheme="minorHAnsi"/>
          <w:sz w:val="22"/>
          <w:szCs w:val="22"/>
        </w:rPr>
        <w:t>rtm, val)   ((rtm)-&gt;errorStatus = (val))</w:t>
      </w:r>
    </w:p>
    <w:p w14:paraId="1A1BEAB8"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3C085D73" w14:textId="77777777" w:rsidR="009215D2" w:rsidRPr="009215D2" w:rsidRDefault="009215D2" w:rsidP="009215D2">
      <w:pPr>
        <w:pStyle w:val="NoSpacing"/>
        <w:rPr>
          <w:rFonts w:eastAsiaTheme="minorHAnsi"/>
          <w:sz w:val="22"/>
          <w:szCs w:val="22"/>
        </w:rPr>
      </w:pPr>
    </w:p>
    <w:p w14:paraId="27F5DEFE"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rtmGetT</w:t>
      </w:r>
    </w:p>
    <w:p w14:paraId="1E78846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rtmGetT(</w:t>
      </w:r>
      <w:proofErr w:type="gramEnd"/>
      <w:r w:rsidRPr="009215D2">
        <w:rPr>
          <w:rFonts w:eastAsiaTheme="minorHAnsi"/>
          <w:sz w:val="22"/>
          <w:szCs w:val="22"/>
        </w:rPr>
        <w:t>rtm)                  (rtmGetTPtr((rtm))[0])</w:t>
      </w:r>
    </w:p>
    <w:p w14:paraId="107D0E63"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289D95B4" w14:textId="77777777" w:rsidR="009215D2" w:rsidRPr="009215D2" w:rsidRDefault="009215D2" w:rsidP="009215D2">
      <w:pPr>
        <w:pStyle w:val="NoSpacing"/>
        <w:rPr>
          <w:rFonts w:eastAsiaTheme="minorHAnsi"/>
          <w:sz w:val="22"/>
          <w:szCs w:val="22"/>
        </w:rPr>
      </w:pPr>
    </w:p>
    <w:p w14:paraId="4084D489"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rtmGetTPtr</w:t>
      </w:r>
    </w:p>
    <w:p w14:paraId="42DA63CF"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define </w:t>
      </w:r>
      <w:proofErr w:type="gramStart"/>
      <w:r w:rsidRPr="009215D2">
        <w:rPr>
          <w:rFonts w:eastAsiaTheme="minorHAnsi"/>
          <w:sz w:val="22"/>
          <w:szCs w:val="22"/>
        </w:rPr>
        <w:t>rtmGetTPtr(</w:t>
      </w:r>
      <w:proofErr w:type="gramEnd"/>
      <w:r w:rsidRPr="009215D2">
        <w:rPr>
          <w:rFonts w:eastAsiaTheme="minorHAnsi"/>
          <w:sz w:val="22"/>
          <w:szCs w:val="22"/>
        </w:rPr>
        <w:t>rtm)               ((rtm)-&gt;Timing.t)</w:t>
      </w:r>
    </w:p>
    <w:p w14:paraId="4F33E672"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151C92FC" w14:textId="77777777" w:rsidR="009215D2" w:rsidRPr="009215D2" w:rsidRDefault="009215D2" w:rsidP="009215D2">
      <w:pPr>
        <w:pStyle w:val="NoSpacing"/>
        <w:rPr>
          <w:rFonts w:eastAsiaTheme="minorHAnsi"/>
          <w:sz w:val="22"/>
          <w:szCs w:val="22"/>
        </w:rPr>
      </w:pPr>
    </w:p>
    <w:p w14:paraId="043F92C9"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signals (default storage) */</w:t>
      </w:r>
    </w:p>
    <w:p w14:paraId="15EED634"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069C50A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FromWs[7];                    /* '&lt;S5&gt;/FromWs' */</w:t>
      </w:r>
    </w:p>
    <w:p w14:paraId="35CFB0C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FromWs_</w:t>
      </w:r>
      <w:proofErr w:type="gramStart"/>
      <w:r w:rsidRPr="009215D2">
        <w:rPr>
          <w:rFonts w:eastAsiaTheme="minorHAnsi"/>
          <w:sz w:val="22"/>
          <w:szCs w:val="22"/>
        </w:rPr>
        <w:t>h[</w:t>
      </w:r>
      <w:proofErr w:type="gramEnd"/>
      <w:r w:rsidRPr="009215D2">
        <w:rPr>
          <w:rFonts w:eastAsiaTheme="minorHAnsi"/>
          <w:sz w:val="22"/>
          <w:szCs w:val="22"/>
        </w:rPr>
        <w:t>2];                  /* '&lt;S2&gt;/FromWs' */</w:t>
      </w:r>
    </w:p>
    <w:p w14:paraId="7BBD710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DoorEntryStatus_S2;           /* '&lt;S4&gt;/Door_Status_Scenario2' */</w:t>
      </w:r>
    </w:p>
    <w:p w14:paraId="2DA6C06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seatoccupiedout;              /* '&lt;S8&gt;/seat_belt_alert_system' */</w:t>
      </w:r>
    </w:p>
    <w:p w14:paraId="712F668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buzzer;                       /* '&lt;S8&gt;/seat_belt_alert_system' */</w:t>
      </w:r>
    </w:p>
    <w:p w14:paraId="427C938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airbag_en2;                   /* '&lt;S13&gt;/Occupant_Detection' */</w:t>
      </w:r>
    </w:p>
    <w:p w14:paraId="40352153" w14:textId="77777777" w:rsidR="009215D2" w:rsidRPr="009215D2" w:rsidRDefault="009215D2" w:rsidP="009215D2">
      <w:pPr>
        <w:pStyle w:val="NoSpacing"/>
        <w:rPr>
          <w:rFonts w:eastAsiaTheme="minorHAnsi"/>
          <w:sz w:val="22"/>
          <w:szCs w:val="22"/>
        </w:rPr>
      </w:pPr>
      <w:r w:rsidRPr="009215D2">
        <w:rPr>
          <w:rFonts w:eastAsiaTheme="minorHAnsi"/>
          <w:sz w:val="22"/>
          <w:szCs w:val="22"/>
        </w:rPr>
        <w:t>} B_final_integration_T;</w:t>
      </w:r>
    </w:p>
    <w:p w14:paraId="514C4139" w14:textId="77777777" w:rsidR="009215D2" w:rsidRPr="009215D2" w:rsidRDefault="009215D2" w:rsidP="009215D2">
      <w:pPr>
        <w:pStyle w:val="NoSpacing"/>
        <w:rPr>
          <w:rFonts w:eastAsiaTheme="minorHAnsi"/>
          <w:sz w:val="22"/>
          <w:szCs w:val="22"/>
        </w:rPr>
      </w:pPr>
    </w:p>
    <w:p w14:paraId="756EF9E7"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states (default storage) for system '&lt;Root&gt;' */</w:t>
      </w:r>
    </w:p>
    <w:p w14:paraId="3D75F6B9"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7186EEF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acceleration_integrator_DSTATE</w:t>
      </w:r>
      <w:proofErr w:type="gramStart"/>
      <w:r w:rsidRPr="009215D2">
        <w:rPr>
          <w:rFonts w:eastAsiaTheme="minorHAnsi"/>
          <w:sz w:val="22"/>
          <w:szCs w:val="22"/>
        </w:rPr>
        <w:t>;/</w:t>
      </w:r>
      <w:proofErr w:type="gramEnd"/>
      <w:r w:rsidRPr="009215D2">
        <w:rPr>
          <w:rFonts w:eastAsiaTheme="minorHAnsi"/>
          <w:sz w:val="22"/>
          <w:szCs w:val="22"/>
        </w:rPr>
        <w:t>* '&lt;S12&gt;/acceleration_integrator' */</w:t>
      </w:r>
    </w:p>
    <w:p w14:paraId="6089AEA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count;                        /* '&lt;S4&gt;/Door_Status_Scenario2' */</w:t>
      </w:r>
    </w:p>
    <w:p w14:paraId="1CFE168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proximity;                    /* '&lt;S4&gt;/Door_Status_Scenario1' */</w:t>
      </w:r>
    </w:p>
    <w:p w14:paraId="5AB24AE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count_l;                      /* '&lt;S4&gt;/Door_Status_Scenario1' */</w:t>
      </w:r>
    </w:p>
    <w:p w14:paraId="04F032F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Vth;                          /* '&lt;S12&gt;/Airbag_Decision' */</w:t>
      </w:r>
    </w:p>
    <w:p w14:paraId="0DDF3C2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4812FCD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*TimePtr;</w:t>
      </w:r>
    </w:p>
    <w:p w14:paraId="1B7A435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*DataPtr;</w:t>
      </w:r>
    </w:p>
    <w:p w14:paraId="3C76DAF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*RSimInfoPtr;</w:t>
      </w:r>
    </w:p>
    <w:p w14:paraId="36BA241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FromWs_PWORK;                      /* '&lt;S5&gt;/FromWs' */</w:t>
      </w:r>
    </w:p>
    <w:p w14:paraId="1E069C2F" w14:textId="77777777" w:rsidR="009215D2" w:rsidRPr="009215D2" w:rsidRDefault="009215D2" w:rsidP="009215D2">
      <w:pPr>
        <w:pStyle w:val="NoSpacing"/>
        <w:rPr>
          <w:rFonts w:eastAsiaTheme="minorHAnsi"/>
          <w:sz w:val="22"/>
          <w:szCs w:val="22"/>
        </w:rPr>
      </w:pPr>
    </w:p>
    <w:p w14:paraId="7EA2822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3B67EC2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*TimePtr;</w:t>
      </w:r>
    </w:p>
    <w:p w14:paraId="1CDB9A3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*DataPtr;</w:t>
      </w:r>
    </w:p>
    <w:p w14:paraId="2FB8081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*RSimInfoPtr;</w:t>
      </w:r>
    </w:p>
    <w:p w14:paraId="421B71F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FromWs_PWORK_n;                    /* '&lt;S2&gt;/FromWs' */</w:t>
      </w:r>
    </w:p>
    <w:p w14:paraId="31EEC946" w14:textId="77777777" w:rsidR="009215D2" w:rsidRPr="009215D2" w:rsidRDefault="009215D2" w:rsidP="009215D2">
      <w:pPr>
        <w:pStyle w:val="NoSpacing"/>
        <w:rPr>
          <w:rFonts w:eastAsiaTheme="minorHAnsi"/>
          <w:sz w:val="22"/>
          <w:szCs w:val="22"/>
        </w:rPr>
      </w:pPr>
    </w:p>
    <w:p w14:paraId="30AC480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5C5477A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PrevIndex;</w:t>
      </w:r>
    </w:p>
    <w:p w14:paraId="2F7F419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FromWs_IWORK;                      /* '&lt;S5&gt;/FromWs' */</w:t>
      </w:r>
    </w:p>
    <w:p w14:paraId="40035A34" w14:textId="77777777" w:rsidR="009215D2" w:rsidRPr="009215D2" w:rsidRDefault="009215D2" w:rsidP="009215D2">
      <w:pPr>
        <w:pStyle w:val="NoSpacing"/>
        <w:rPr>
          <w:rFonts w:eastAsiaTheme="minorHAnsi"/>
          <w:sz w:val="22"/>
          <w:szCs w:val="22"/>
        </w:rPr>
      </w:pPr>
    </w:p>
    <w:p w14:paraId="5BA8406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60BB7C2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PrevIndex;</w:t>
      </w:r>
    </w:p>
    <w:p w14:paraId="1396714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FromWs_IWORK_g;                    /* '&lt;S2&gt;/FromWs' */</w:t>
      </w:r>
    </w:p>
    <w:p w14:paraId="0D84A8D5" w14:textId="77777777" w:rsidR="009215D2" w:rsidRPr="009215D2" w:rsidRDefault="009215D2" w:rsidP="009215D2">
      <w:pPr>
        <w:pStyle w:val="NoSpacing"/>
        <w:rPr>
          <w:rFonts w:eastAsiaTheme="minorHAnsi"/>
          <w:sz w:val="22"/>
          <w:szCs w:val="22"/>
        </w:rPr>
      </w:pPr>
    </w:p>
    <w:p w14:paraId="354DA668"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uint8_T is_active_c5_final_integration</w:t>
      </w:r>
      <w:proofErr w:type="gramStart"/>
      <w:r w:rsidRPr="009215D2">
        <w:rPr>
          <w:rFonts w:eastAsiaTheme="minorHAnsi"/>
          <w:sz w:val="22"/>
          <w:szCs w:val="22"/>
        </w:rPr>
        <w:t>;/</w:t>
      </w:r>
      <w:proofErr w:type="gramEnd"/>
      <w:r w:rsidRPr="009215D2">
        <w:rPr>
          <w:rFonts w:eastAsiaTheme="minorHAnsi"/>
          <w:sz w:val="22"/>
          <w:szCs w:val="22"/>
        </w:rPr>
        <w:t>* '&lt;S4&gt;/Door_Status_Scenario2' */</w:t>
      </w:r>
    </w:p>
    <w:p w14:paraId="7EF5B20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is_c5_final_integration;     /* '&lt;S4&gt;/Door_Status_Scenario2' */</w:t>
      </w:r>
    </w:p>
    <w:p w14:paraId="32BAC27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is_Available;                /* '&lt;S4&gt;/Door_Status_Scenario2' */</w:t>
      </w:r>
    </w:p>
    <w:p w14:paraId="41C3B4B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is_SensorWork;               /* '&lt;S4&gt;/Door_Status_Scenario2' */</w:t>
      </w:r>
    </w:p>
    <w:p w14:paraId="0BF9782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is_active_c4_final_integration</w:t>
      </w:r>
      <w:proofErr w:type="gramStart"/>
      <w:r w:rsidRPr="009215D2">
        <w:rPr>
          <w:rFonts w:eastAsiaTheme="minorHAnsi"/>
          <w:sz w:val="22"/>
          <w:szCs w:val="22"/>
        </w:rPr>
        <w:t>;/</w:t>
      </w:r>
      <w:proofErr w:type="gramEnd"/>
      <w:r w:rsidRPr="009215D2">
        <w:rPr>
          <w:rFonts w:eastAsiaTheme="minorHAnsi"/>
          <w:sz w:val="22"/>
          <w:szCs w:val="22"/>
        </w:rPr>
        <w:t>* '&lt;S4&gt;/Door_Status_Scenario1' */</w:t>
      </w:r>
    </w:p>
    <w:p w14:paraId="7C831A3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is_c4_final_integration;     /* '&lt;S4&gt;/Door_Status_Scenario1' */</w:t>
      </w:r>
    </w:p>
    <w:p w14:paraId="4C9112E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is_Available_o;              /* '&lt;S4&gt;/Door_Status_Scenario1' */</w:t>
      </w:r>
    </w:p>
    <w:p w14:paraId="748F3C3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is_SensorWork_a;             /* '&lt;S4&gt;/Door_Status_Scenario1' */</w:t>
      </w:r>
    </w:p>
    <w:p w14:paraId="36055C4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is_active_c6_final_integration</w:t>
      </w:r>
      <w:proofErr w:type="gramStart"/>
      <w:r w:rsidRPr="009215D2">
        <w:rPr>
          <w:rFonts w:eastAsiaTheme="minorHAnsi"/>
          <w:sz w:val="22"/>
          <w:szCs w:val="22"/>
        </w:rPr>
        <w:t>;/</w:t>
      </w:r>
      <w:proofErr w:type="gramEnd"/>
      <w:r w:rsidRPr="009215D2">
        <w:rPr>
          <w:rFonts w:eastAsiaTheme="minorHAnsi"/>
          <w:sz w:val="22"/>
          <w:szCs w:val="22"/>
        </w:rPr>
        <w:t>* '&lt;S9&gt;/tyremonitoring' */</w:t>
      </w:r>
    </w:p>
    <w:p w14:paraId="06B1CB1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is_c6_final_integration;     /* '&lt;S9&gt;/tyremonitoring' */</w:t>
      </w:r>
    </w:p>
    <w:p w14:paraId="6DC7F24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is_Ignition_ON;              /* '&lt;S9&gt;/tyremonitoring' */</w:t>
      </w:r>
    </w:p>
    <w:p w14:paraId="2AA6D3A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is_active_c3_final_integration</w:t>
      </w:r>
      <w:proofErr w:type="gramStart"/>
      <w:r w:rsidRPr="009215D2">
        <w:rPr>
          <w:rFonts w:eastAsiaTheme="minorHAnsi"/>
          <w:sz w:val="22"/>
          <w:szCs w:val="22"/>
        </w:rPr>
        <w:t>;/</w:t>
      </w:r>
      <w:proofErr w:type="gramEnd"/>
      <w:r w:rsidRPr="009215D2">
        <w:rPr>
          <w:rFonts w:eastAsiaTheme="minorHAnsi"/>
          <w:sz w:val="22"/>
          <w:szCs w:val="22"/>
        </w:rPr>
        <w:t>* '&lt;S8&gt;/seat_belt_alert_system' */</w:t>
      </w:r>
    </w:p>
    <w:p w14:paraId="5D13891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is_c3_final_integration;     /* '&lt;S8&gt;/seat_belt_alert_system' */</w:t>
      </w:r>
    </w:p>
    <w:p w14:paraId="517FDB4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is_active_c2_final_integration</w:t>
      </w:r>
      <w:proofErr w:type="gramStart"/>
      <w:r w:rsidRPr="009215D2">
        <w:rPr>
          <w:rFonts w:eastAsiaTheme="minorHAnsi"/>
          <w:sz w:val="22"/>
          <w:szCs w:val="22"/>
        </w:rPr>
        <w:t>;/</w:t>
      </w:r>
      <w:proofErr w:type="gramEnd"/>
      <w:r w:rsidRPr="009215D2">
        <w:rPr>
          <w:rFonts w:eastAsiaTheme="minorHAnsi"/>
          <w:sz w:val="22"/>
          <w:szCs w:val="22"/>
        </w:rPr>
        <w:t>* '&lt;S13&gt;/Occupant_Detection' */</w:t>
      </w:r>
    </w:p>
    <w:p w14:paraId="310C000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is_c2_final_integration;     /* '&lt;S13&gt;/Occupant_Detection' */</w:t>
      </w:r>
    </w:p>
    <w:p w14:paraId="346A8A4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is_active_c1_final_integration</w:t>
      </w:r>
      <w:proofErr w:type="gramStart"/>
      <w:r w:rsidRPr="009215D2">
        <w:rPr>
          <w:rFonts w:eastAsiaTheme="minorHAnsi"/>
          <w:sz w:val="22"/>
          <w:szCs w:val="22"/>
        </w:rPr>
        <w:t>;/</w:t>
      </w:r>
      <w:proofErr w:type="gramEnd"/>
      <w:r w:rsidRPr="009215D2">
        <w:rPr>
          <w:rFonts w:eastAsiaTheme="minorHAnsi"/>
          <w:sz w:val="22"/>
          <w:szCs w:val="22"/>
        </w:rPr>
        <w:t>* '&lt;S12&gt;/Airbag_Decision' */</w:t>
      </w:r>
    </w:p>
    <w:p w14:paraId="7646946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is_c1_final_integration;     /* '&lt;S12&gt;/Airbag_Decision' */</w:t>
      </w:r>
    </w:p>
    <w:p w14:paraId="0CB968B4" w14:textId="77777777" w:rsidR="009215D2" w:rsidRPr="009215D2" w:rsidRDefault="009215D2" w:rsidP="009215D2">
      <w:pPr>
        <w:pStyle w:val="NoSpacing"/>
        <w:rPr>
          <w:rFonts w:eastAsiaTheme="minorHAnsi"/>
          <w:sz w:val="22"/>
          <w:szCs w:val="22"/>
        </w:rPr>
      </w:pPr>
      <w:r w:rsidRPr="009215D2">
        <w:rPr>
          <w:rFonts w:eastAsiaTheme="minorHAnsi"/>
          <w:sz w:val="22"/>
          <w:szCs w:val="22"/>
        </w:rPr>
        <w:t>} DW_final_integration_T;</w:t>
      </w:r>
    </w:p>
    <w:p w14:paraId="3FF276F7" w14:textId="77777777" w:rsidR="009215D2" w:rsidRPr="009215D2" w:rsidRDefault="009215D2" w:rsidP="009215D2">
      <w:pPr>
        <w:pStyle w:val="NoSpacing"/>
        <w:rPr>
          <w:rFonts w:eastAsiaTheme="minorHAnsi"/>
          <w:sz w:val="22"/>
          <w:szCs w:val="22"/>
        </w:rPr>
      </w:pPr>
    </w:p>
    <w:p w14:paraId="53CAB6B3" w14:textId="77777777" w:rsidR="009215D2" w:rsidRPr="009215D2" w:rsidRDefault="009215D2" w:rsidP="009215D2">
      <w:pPr>
        <w:pStyle w:val="NoSpacing"/>
        <w:rPr>
          <w:rFonts w:eastAsiaTheme="minorHAnsi"/>
          <w:sz w:val="22"/>
          <w:szCs w:val="22"/>
        </w:rPr>
      </w:pPr>
      <w:r w:rsidRPr="009215D2">
        <w:rPr>
          <w:rFonts w:eastAsiaTheme="minorHAnsi"/>
          <w:sz w:val="22"/>
          <w:szCs w:val="22"/>
        </w:rPr>
        <w:t>/* Real-time Model Data Structure */</w:t>
      </w:r>
    </w:p>
    <w:p w14:paraId="22CFCA1F"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struct</w:t>
      </w:r>
      <w:proofErr w:type="gramEnd"/>
      <w:r w:rsidRPr="009215D2">
        <w:rPr>
          <w:rFonts w:eastAsiaTheme="minorHAnsi"/>
          <w:sz w:val="22"/>
          <w:szCs w:val="22"/>
        </w:rPr>
        <w:t xml:space="preserve"> tag_RTM_final_integration_T {</w:t>
      </w:r>
    </w:p>
    <w:p w14:paraId="1889B99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const</w:t>
      </w:r>
      <w:proofErr w:type="gramEnd"/>
      <w:r w:rsidRPr="009215D2">
        <w:rPr>
          <w:rFonts w:eastAsiaTheme="minorHAnsi"/>
          <w:sz w:val="22"/>
          <w:szCs w:val="22"/>
        </w:rPr>
        <w:t xml:space="preserve"> char_T * volatile errorStatus;</w:t>
      </w:r>
    </w:p>
    <w:p w14:paraId="76A2984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RTWSolverInfo solverInfo;</w:t>
      </w:r>
    </w:p>
    <w:p w14:paraId="56B87FE8" w14:textId="77777777" w:rsidR="009215D2" w:rsidRPr="009215D2" w:rsidRDefault="009215D2" w:rsidP="009215D2">
      <w:pPr>
        <w:pStyle w:val="NoSpacing"/>
        <w:rPr>
          <w:rFonts w:eastAsiaTheme="minorHAnsi"/>
          <w:sz w:val="22"/>
          <w:szCs w:val="22"/>
        </w:rPr>
      </w:pPr>
    </w:p>
    <w:p w14:paraId="7F0FD66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DA0EF3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Timing:</w:t>
      </w:r>
    </w:p>
    <w:p w14:paraId="42058A5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 following substructure contains information regarding</w:t>
      </w:r>
    </w:p>
    <w:p w14:paraId="6997F28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the</w:t>
      </w:r>
      <w:proofErr w:type="gramEnd"/>
      <w:r w:rsidRPr="009215D2">
        <w:rPr>
          <w:rFonts w:eastAsiaTheme="minorHAnsi"/>
          <w:sz w:val="22"/>
          <w:szCs w:val="22"/>
        </w:rPr>
        <w:t xml:space="preserve"> timing information for the model.</w:t>
      </w:r>
    </w:p>
    <w:p w14:paraId="0540329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AE15C8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02A7EEE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uint32_T clockTick0;</w:t>
      </w:r>
    </w:p>
    <w:p w14:paraId="7F83F1E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time_T stepSize0;</w:t>
      </w:r>
    </w:p>
    <w:p w14:paraId="03E4CFD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uint32_T clockTick1;</w:t>
      </w:r>
    </w:p>
    <w:p w14:paraId="7C0550A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SimTimeStep simTimeStep;</w:t>
      </w:r>
    </w:p>
    <w:p w14:paraId="72F4EF2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time_T *t;</w:t>
      </w:r>
    </w:p>
    <w:p w14:paraId="3988E57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time_T</w:t>
      </w:r>
      <w:proofErr w:type="gramEnd"/>
      <w:r w:rsidRPr="009215D2">
        <w:rPr>
          <w:rFonts w:eastAsiaTheme="minorHAnsi"/>
          <w:sz w:val="22"/>
          <w:szCs w:val="22"/>
        </w:rPr>
        <w:t xml:space="preserve"> tArray[2];</w:t>
      </w:r>
    </w:p>
    <w:p w14:paraId="53D80F2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Timing;</w:t>
      </w:r>
    </w:p>
    <w:p w14:paraId="22C912FF"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w:t>
      </w:r>
    </w:p>
    <w:p w14:paraId="16EA8859" w14:textId="77777777" w:rsidR="009215D2" w:rsidRPr="009215D2" w:rsidRDefault="009215D2" w:rsidP="009215D2">
      <w:pPr>
        <w:pStyle w:val="NoSpacing"/>
        <w:rPr>
          <w:rFonts w:eastAsiaTheme="minorHAnsi"/>
          <w:sz w:val="22"/>
          <w:szCs w:val="22"/>
        </w:rPr>
      </w:pPr>
    </w:p>
    <w:p w14:paraId="3E7D6B4A"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signals (default storage) */</w:t>
      </w:r>
    </w:p>
    <w:p w14:paraId="6C89CF1F"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B_final_integration_T final_integration_B;</w:t>
      </w:r>
    </w:p>
    <w:p w14:paraId="7DDBBEE9" w14:textId="77777777" w:rsidR="009215D2" w:rsidRPr="009215D2" w:rsidRDefault="009215D2" w:rsidP="009215D2">
      <w:pPr>
        <w:pStyle w:val="NoSpacing"/>
        <w:rPr>
          <w:rFonts w:eastAsiaTheme="minorHAnsi"/>
          <w:sz w:val="22"/>
          <w:szCs w:val="22"/>
        </w:rPr>
      </w:pPr>
    </w:p>
    <w:p w14:paraId="7237EB26"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states (default storage) */</w:t>
      </w:r>
    </w:p>
    <w:p w14:paraId="66451068"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DW_final_integration_T final_integration_DW;</w:t>
      </w:r>
    </w:p>
    <w:p w14:paraId="02934C83" w14:textId="77777777" w:rsidR="009215D2" w:rsidRPr="009215D2" w:rsidRDefault="009215D2" w:rsidP="009215D2">
      <w:pPr>
        <w:pStyle w:val="NoSpacing"/>
        <w:rPr>
          <w:rFonts w:eastAsiaTheme="minorHAnsi"/>
          <w:sz w:val="22"/>
          <w:szCs w:val="22"/>
        </w:rPr>
      </w:pPr>
    </w:p>
    <w:p w14:paraId="67EAF230" w14:textId="77777777" w:rsidR="009215D2" w:rsidRPr="009215D2" w:rsidRDefault="009215D2" w:rsidP="009215D2">
      <w:pPr>
        <w:pStyle w:val="NoSpacing"/>
        <w:rPr>
          <w:rFonts w:eastAsiaTheme="minorHAnsi"/>
          <w:sz w:val="22"/>
          <w:szCs w:val="22"/>
        </w:rPr>
      </w:pPr>
      <w:r w:rsidRPr="009215D2">
        <w:rPr>
          <w:rFonts w:eastAsiaTheme="minorHAnsi"/>
          <w:sz w:val="22"/>
          <w:szCs w:val="22"/>
        </w:rPr>
        <w:t>/* Model entry point functions */</w:t>
      </w:r>
    </w:p>
    <w:p w14:paraId="3B5A08E9"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final_integration_initialize(void);</w:t>
      </w:r>
    </w:p>
    <w:p w14:paraId="0814AB97"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final_integration_step(void);</w:t>
      </w:r>
    </w:p>
    <w:p w14:paraId="1C076446"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final_integration_terminate(void);</w:t>
      </w:r>
    </w:p>
    <w:p w14:paraId="629E8F8B" w14:textId="77777777" w:rsidR="009215D2" w:rsidRPr="009215D2" w:rsidRDefault="009215D2" w:rsidP="009215D2">
      <w:pPr>
        <w:pStyle w:val="NoSpacing"/>
        <w:rPr>
          <w:rFonts w:eastAsiaTheme="minorHAnsi"/>
          <w:sz w:val="22"/>
          <w:szCs w:val="22"/>
        </w:rPr>
      </w:pPr>
    </w:p>
    <w:p w14:paraId="77F5B796" w14:textId="77777777" w:rsidR="009215D2" w:rsidRPr="009215D2" w:rsidRDefault="009215D2" w:rsidP="009215D2">
      <w:pPr>
        <w:pStyle w:val="NoSpacing"/>
        <w:rPr>
          <w:rFonts w:eastAsiaTheme="minorHAnsi"/>
          <w:sz w:val="22"/>
          <w:szCs w:val="22"/>
        </w:rPr>
      </w:pPr>
      <w:r w:rsidRPr="009215D2">
        <w:rPr>
          <w:rFonts w:eastAsiaTheme="minorHAnsi"/>
          <w:sz w:val="22"/>
          <w:szCs w:val="22"/>
        </w:rPr>
        <w:t>/* Real-time Model object */</w:t>
      </w:r>
    </w:p>
    <w:p w14:paraId="2890EB8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RT_MODEL_final_integration_T *const final_integration_M;</w:t>
      </w:r>
    </w:p>
    <w:p w14:paraId="5AA790FF" w14:textId="77777777" w:rsidR="009215D2" w:rsidRPr="009215D2" w:rsidRDefault="009215D2" w:rsidP="009215D2">
      <w:pPr>
        <w:pStyle w:val="NoSpacing"/>
        <w:rPr>
          <w:rFonts w:eastAsiaTheme="minorHAnsi"/>
          <w:sz w:val="22"/>
          <w:szCs w:val="22"/>
        </w:rPr>
      </w:pPr>
    </w:p>
    <w:p w14:paraId="69727E5F"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6866E66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These blocks were eliminated from the model due to optimizations:</w:t>
      </w:r>
    </w:p>
    <w:p w14:paraId="4EA1690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1476EE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Block '&lt;Root&gt;/</w:t>
      </w:r>
      <w:proofErr w:type="gramStart"/>
      <w:r w:rsidRPr="009215D2">
        <w:rPr>
          <w:rFonts w:eastAsiaTheme="minorHAnsi"/>
          <w:sz w:val="22"/>
          <w:szCs w:val="22"/>
        </w:rPr>
        <w:t>Scope' :</w:t>
      </w:r>
      <w:proofErr w:type="gramEnd"/>
      <w:r w:rsidRPr="009215D2">
        <w:rPr>
          <w:rFonts w:eastAsiaTheme="minorHAnsi"/>
          <w:sz w:val="22"/>
          <w:szCs w:val="22"/>
        </w:rPr>
        <w:t xml:space="preserve"> Unused code path elimination</w:t>
      </w:r>
    </w:p>
    <w:p w14:paraId="4C75D48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Block '&lt;Root&gt;/</w:t>
      </w:r>
      <w:proofErr w:type="gramStart"/>
      <w:r w:rsidRPr="009215D2">
        <w:rPr>
          <w:rFonts w:eastAsiaTheme="minorHAnsi"/>
          <w:sz w:val="22"/>
          <w:szCs w:val="22"/>
        </w:rPr>
        <w:t>Scope1' :</w:t>
      </w:r>
      <w:proofErr w:type="gramEnd"/>
      <w:r w:rsidRPr="009215D2">
        <w:rPr>
          <w:rFonts w:eastAsiaTheme="minorHAnsi"/>
          <w:sz w:val="22"/>
          <w:szCs w:val="22"/>
        </w:rPr>
        <w:t xml:space="preserve"> Unused code path elimination</w:t>
      </w:r>
    </w:p>
    <w:p w14:paraId="5F67259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Block '&lt;S13&gt;/Cast To </w:t>
      </w:r>
      <w:proofErr w:type="gramStart"/>
      <w:r w:rsidRPr="009215D2">
        <w:rPr>
          <w:rFonts w:eastAsiaTheme="minorHAnsi"/>
          <w:sz w:val="22"/>
          <w:szCs w:val="22"/>
        </w:rPr>
        <w:t>Boolean1' :</w:t>
      </w:r>
      <w:proofErr w:type="gramEnd"/>
      <w:r w:rsidRPr="009215D2">
        <w:rPr>
          <w:rFonts w:eastAsiaTheme="minorHAnsi"/>
          <w:sz w:val="22"/>
          <w:szCs w:val="22"/>
        </w:rPr>
        <w:t xml:space="preserve"> Eliminate redundant data type conversion</w:t>
      </w:r>
    </w:p>
    <w:p w14:paraId="131B11C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08641BC" w14:textId="77777777" w:rsidR="009215D2" w:rsidRPr="009215D2" w:rsidRDefault="009215D2" w:rsidP="009215D2">
      <w:pPr>
        <w:pStyle w:val="NoSpacing"/>
        <w:rPr>
          <w:rFonts w:eastAsiaTheme="minorHAnsi"/>
          <w:sz w:val="22"/>
          <w:szCs w:val="22"/>
        </w:rPr>
      </w:pPr>
    </w:p>
    <w:p w14:paraId="09948A7D"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229191F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 generated code includes comments that allow you to trace directly</w:t>
      </w:r>
    </w:p>
    <w:p w14:paraId="4598645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back to the appropriate location in the model.  The basic format</w:t>
      </w:r>
    </w:p>
    <w:p w14:paraId="024DB09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is &lt;system&gt;/block_name, where system is the system number (uniquely</w:t>
      </w:r>
    </w:p>
    <w:p w14:paraId="797BCAD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assigned by Simulink) and block_name is the name of the block.</w:t>
      </w:r>
    </w:p>
    <w:p w14:paraId="1D22B43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7678AD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Use the MATLAB hilite_system command to trace the generated code back</w:t>
      </w:r>
    </w:p>
    <w:p w14:paraId="3A4698E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to</w:t>
      </w:r>
      <w:proofErr w:type="gramEnd"/>
      <w:r w:rsidRPr="009215D2">
        <w:rPr>
          <w:rFonts w:eastAsiaTheme="minorHAnsi"/>
          <w:sz w:val="22"/>
          <w:szCs w:val="22"/>
        </w:rPr>
        <w:t xml:space="preserve"> the model.  For example,</w:t>
      </w:r>
    </w:p>
    <w:p w14:paraId="41638E6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35A2A9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hilite_</w:t>
      </w:r>
      <w:proofErr w:type="gramStart"/>
      <w:r w:rsidRPr="009215D2">
        <w:rPr>
          <w:rFonts w:eastAsiaTheme="minorHAnsi"/>
          <w:sz w:val="22"/>
          <w:szCs w:val="22"/>
        </w:rPr>
        <w:t>system(</w:t>
      </w:r>
      <w:proofErr w:type="gramEnd"/>
      <w:r w:rsidRPr="009215D2">
        <w:rPr>
          <w:rFonts w:eastAsiaTheme="minorHAnsi"/>
          <w:sz w:val="22"/>
          <w:szCs w:val="22"/>
        </w:rPr>
        <w:t>'&lt;S3&gt;')    - opens system 3</w:t>
      </w:r>
    </w:p>
    <w:p w14:paraId="5521507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hilite_</w:t>
      </w:r>
      <w:proofErr w:type="gramStart"/>
      <w:r w:rsidRPr="009215D2">
        <w:rPr>
          <w:rFonts w:eastAsiaTheme="minorHAnsi"/>
          <w:sz w:val="22"/>
          <w:szCs w:val="22"/>
        </w:rPr>
        <w:t>system(</w:t>
      </w:r>
      <w:proofErr w:type="gramEnd"/>
      <w:r w:rsidRPr="009215D2">
        <w:rPr>
          <w:rFonts w:eastAsiaTheme="minorHAnsi"/>
          <w:sz w:val="22"/>
          <w:szCs w:val="22"/>
        </w:rPr>
        <w:t>'&lt;S3&gt;/Kp') - opens and selects block Kp which resides in S3</w:t>
      </w:r>
    </w:p>
    <w:p w14:paraId="7A184B4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10DCF0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Here is the system hierarchy for this model</w:t>
      </w:r>
    </w:p>
    <w:p w14:paraId="59CBCB0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A37DD8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'&lt;Root&gt;</w:t>
      </w:r>
      <w:proofErr w:type="gramStart"/>
      <w:r w:rsidRPr="009215D2">
        <w:rPr>
          <w:rFonts w:eastAsiaTheme="minorHAnsi"/>
          <w:sz w:val="22"/>
          <w:szCs w:val="22"/>
        </w:rPr>
        <w:t>' :</w:t>
      </w:r>
      <w:proofErr w:type="gramEnd"/>
      <w:r w:rsidRPr="009215D2">
        <w:rPr>
          <w:rFonts w:eastAsiaTheme="minorHAnsi"/>
          <w:sz w:val="22"/>
          <w:szCs w:val="22"/>
        </w:rPr>
        <w:t xml:space="preserve"> 'final_integration'</w:t>
      </w:r>
    </w:p>
    <w:p w14:paraId="4C3B2B2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'&lt;S1&gt;'   : 'final_integration/PriorityBasedIntegratedmodel'</w:t>
      </w:r>
    </w:p>
    <w:p w14:paraId="14F4968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'&lt;S2&gt;'   : 'final_integration/Signal Builder'</w:t>
      </w:r>
    </w:p>
    <w:p w14:paraId="063E599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'&lt;S3&gt;'   : 'final_integration/PriorityBasedIntegratedmodel/After_unlock_</w:t>
      </w:r>
      <w:proofErr w:type="gramStart"/>
      <w:r w:rsidRPr="009215D2">
        <w:rPr>
          <w:rFonts w:eastAsiaTheme="minorHAnsi"/>
          <w:sz w:val="22"/>
          <w:szCs w:val="22"/>
        </w:rPr>
        <w:t>features '</w:t>
      </w:r>
      <w:proofErr w:type="gramEnd"/>
    </w:p>
    <w:p w14:paraId="2100767D"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 '&lt;S4&gt;'   : 'final_integration/PriorityBasedIntegratedmodel/Passive Keyless Entry system'</w:t>
      </w:r>
    </w:p>
    <w:p w14:paraId="29CE517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'&lt;S5&gt;'   : 'final_integration/PriorityBasedIntegratedmodel/Signal Builder'</w:t>
      </w:r>
    </w:p>
    <w:p w14:paraId="6B17CA3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'&lt;S6&gt;'   : 'final_integration/PriorityBasedIntegratedmodel/After_unlock_features /System Requirements'</w:t>
      </w:r>
    </w:p>
    <w:p w14:paraId="0AB6BD7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'&lt;S7&gt;'   : 'final_integration/PriorityBasedIntegratedmodel/After_unlock_features /airbag_deployment_system_main'</w:t>
      </w:r>
    </w:p>
    <w:p w14:paraId="1F8E308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'&lt;S8&gt;'   : 'final_integration/PriorityBasedIntegratedmodel/After_unlock_features /seatbelt_warning_system'</w:t>
      </w:r>
    </w:p>
    <w:p w14:paraId="2CE97A4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'&lt;S9&gt;'   : 'final_integration/PriorityBasedIntegratedmodel/After_unlock_features /suspension_system'</w:t>
      </w:r>
    </w:p>
    <w:p w14:paraId="14049C3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'&lt;S10&gt;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w:t>
      </w:r>
    </w:p>
    <w:p w14:paraId="0FEA643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'&lt;S11&gt;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/airbag_deployment_system_main/System Requirements'</w:t>
      </w:r>
    </w:p>
    <w:p w14:paraId="2E146C1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'&lt;S12&gt;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w:t>
      </w:r>
    </w:p>
    <w:p w14:paraId="6082EEA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'&lt;S13&gt;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/airbag_deployment_system_main/occuption_detection_system'</w:t>
      </w:r>
    </w:p>
    <w:p w14:paraId="1A0AE0D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'&lt;S14&gt;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/airbag_deployment_system_main/Safe_distance_enable/Compare_to_airbag'</w:t>
      </w:r>
    </w:p>
    <w:p w14:paraId="2E5FDC2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'&lt;S15&gt;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/airbag_deployment_system_main/Safe_distance_enable/Compare_to_distance'</w:t>
      </w:r>
    </w:p>
    <w:p w14:paraId="2E8E051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'&lt;S16&gt;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/airbag_deployment_system_main/Safe_distance_enable/System Requirements'</w:t>
      </w:r>
    </w:p>
    <w:p w14:paraId="1966D27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'&lt;S17&gt;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/airbag_deployment_system_main/airbag_decisionsystem/Airbag_Decision'</w:t>
      </w:r>
    </w:p>
    <w:p w14:paraId="18A4400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'&lt;S18&gt;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/airbag_deployment_system_main/airbag_decisionsystem/System Requirements'</w:t>
      </w:r>
    </w:p>
    <w:p w14:paraId="7037F8A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'&lt;S19&gt;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w:t>
      </w:r>
      <w:r w:rsidRPr="009215D2">
        <w:rPr>
          <w:rFonts w:eastAsiaTheme="minorHAnsi"/>
          <w:sz w:val="22"/>
          <w:szCs w:val="22"/>
        </w:rPr>
        <w:lastRenderedPageBreak/>
        <w:t>/airbag_deployment_system_main/occuption_detection_system/Occupant_Detection'</w:t>
      </w:r>
    </w:p>
    <w:p w14:paraId="2E4AB81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'&lt;S20&gt;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/airbag_deployment_system_main/occuption_detection_system/System Requirements'</w:t>
      </w:r>
    </w:p>
    <w:p w14:paraId="0384543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'&lt;S21&gt;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/seatbelt_warning_system/System Requirements'</w:t>
      </w:r>
    </w:p>
    <w:p w14:paraId="069ECAD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'&lt;S22&gt;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/seatbelt_warning_system/seat_belt_alert_system'</w:t>
      </w:r>
    </w:p>
    <w:p w14:paraId="14D8A1A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'&lt;S23&gt;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/suspension_system/System Requirements'</w:t>
      </w:r>
    </w:p>
    <w:p w14:paraId="55BE4DB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'&lt;S24&gt;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/suspension_system/tyremonitoring'</w:t>
      </w:r>
    </w:p>
    <w:p w14:paraId="00B7913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'&lt;S25&gt;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system/Door_Status_Scenario1'</w:t>
      </w:r>
    </w:p>
    <w:p w14:paraId="1D49AB0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'&lt;S26&gt;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system/Door_Status_Scenario2'</w:t>
      </w:r>
    </w:p>
    <w:p w14:paraId="2E32845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'&lt;S27&gt;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system/System Requirements'</w:t>
      </w:r>
    </w:p>
    <w:p w14:paraId="630C7C7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110153E"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RTW_HEADER_final_integration_h_ */</w:t>
      </w:r>
    </w:p>
    <w:p w14:paraId="110BE79C" w14:textId="77777777" w:rsidR="009215D2" w:rsidRPr="009215D2" w:rsidRDefault="009215D2" w:rsidP="009215D2">
      <w:pPr>
        <w:pStyle w:val="NoSpacing"/>
        <w:rPr>
          <w:rFonts w:eastAsiaTheme="minorHAnsi"/>
          <w:sz w:val="22"/>
          <w:szCs w:val="22"/>
        </w:rPr>
      </w:pPr>
    </w:p>
    <w:p w14:paraId="10C0F75C"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55DE33E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trailer for generated code.</w:t>
      </w:r>
    </w:p>
    <w:p w14:paraId="487AEB1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E99524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[EOF]</w:t>
      </w:r>
    </w:p>
    <w:p w14:paraId="1B3926A5" w14:textId="2F4EFAE0"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r w:rsidRPr="009215D2">
        <w:rPr>
          <w:sz w:val="22"/>
          <w:szCs w:val="22"/>
        </w:rPr>
        <w:t xml:space="preserve"> </w:t>
      </w:r>
      <w:r w:rsidRPr="009215D2">
        <w:rPr>
          <w:rFonts w:eastAsiaTheme="minorHAnsi"/>
          <w:sz w:val="22"/>
          <w:szCs w:val="22"/>
        </w:rPr>
        <w:t>/*</w:t>
      </w:r>
    </w:p>
    <w:p w14:paraId="7A8C362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007129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final_integration.h</w:t>
      </w:r>
    </w:p>
    <w:p w14:paraId="5A613E8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FA90E9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73A0DA1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CDBA98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Model version                  : 1.67</w:t>
      </w:r>
    </w:p>
    <w:p w14:paraId="12028B2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06A180E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7CDA218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74570E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selection: ert.tlc</w:t>
      </w:r>
    </w:p>
    <w:p w14:paraId="1E08B8D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4FA8CE8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1A08D00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Validation result: Not run</w:t>
      </w:r>
    </w:p>
    <w:p w14:paraId="5F20E64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C2FB7F8" w14:textId="77777777" w:rsidR="009215D2" w:rsidRPr="009215D2" w:rsidRDefault="009215D2" w:rsidP="009215D2">
      <w:pPr>
        <w:pStyle w:val="NoSpacing"/>
        <w:rPr>
          <w:rFonts w:eastAsiaTheme="minorHAnsi"/>
          <w:sz w:val="22"/>
          <w:szCs w:val="22"/>
        </w:rPr>
      </w:pPr>
    </w:p>
    <w:p w14:paraId="1DB16E14"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#ifndef RTW_HEADER_final_integration_h_</w:t>
      </w:r>
    </w:p>
    <w:p w14:paraId="3AD8A598"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RTW_HEADER_final_integration_h_</w:t>
      </w:r>
    </w:p>
    <w:p w14:paraId="24559821"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&lt;math.h&gt;</w:t>
      </w:r>
    </w:p>
    <w:p w14:paraId="02B9F0A6"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final_integration_COMMON_INCLUDES_</w:t>
      </w:r>
    </w:p>
    <w:p w14:paraId="3251CECC" w14:textId="77777777" w:rsidR="009215D2" w:rsidRPr="009215D2" w:rsidRDefault="009215D2" w:rsidP="009215D2">
      <w:pPr>
        <w:pStyle w:val="NoSpacing"/>
        <w:rPr>
          <w:rFonts w:eastAsiaTheme="minorHAnsi"/>
          <w:sz w:val="22"/>
          <w:szCs w:val="22"/>
        </w:rPr>
      </w:pPr>
      <w:r w:rsidRPr="009215D2">
        <w:rPr>
          <w:rFonts w:eastAsiaTheme="minorHAnsi"/>
          <w:sz w:val="22"/>
          <w:szCs w:val="22"/>
        </w:rPr>
        <w:t># define final_integration_COMMON_INCLUDES_</w:t>
      </w:r>
    </w:p>
    <w:p w14:paraId="07772E53"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"rtwtypes.h"</w:t>
      </w:r>
    </w:p>
    <w:p w14:paraId="0238D1D7"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"rtw_continuous.h"</w:t>
      </w:r>
    </w:p>
    <w:p w14:paraId="58D6D49C"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"rtw_solver.h"</w:t>
      </w:r>
    </w:p>
    <w:p w14:paraId="44A744A8"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final_integration_COMMON_INCLUDES_ */</w:t>
      </w:r>
    </w:p>
    <w:p w14:paraId="6001C5A9" w14:textId="77777777" w:rsidR="009215D2" w:rsidRPr="009215D2" w:rsidRDefault="009215D2" w:rsidP="009215D2">
      <w:pPr>
        <w:pStyle w:val="NoSpacing"/>
        <w:rPr>
          <w:rFonts w:eastAsiaTheme="minorHAnsi"/>
          <w:sz w:val="22"/>
          <w:szCs w:val="22"/>
        </w:rPr>
      </w:pPr>
    </w:p>
    <w:p w14:paraId="3F08BC10"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"final_integration_types.h"</w:t>
      </w:r>
    </w:p>
    <w:p w14:paraId="4D237938" w14:textId="77777777" w:rsidR="009215D2" w:rsidRPr="009215D2" w:rsidRDefault="009215D2" w:rsidP="009215D2">
      <w:pPr>
        <w:pStyle w:val="NoSpacing"/>
        <w:rPr>
          <w:rFonts w:eastAsiaTheme="minorHAnsi"/>
          <w:sz w:val="22"/>
          <w:szCs w:val="22"/>
        </w:rPr>
      </w:pPr>
    </w:p>
    <w:p w14:paraId="64EE3727" w14:textId="77777777" w:rsidR="009215D2" w:rsidRPr="009215D2" w:rsidRDefault="009215D2" w:rsidP="009215D2">
      <w:pPr>
        <w:pStyle w:val="NoSpacing"/>
        <w:rPr>
          <w:rFonts w:eastAsiaTheme="minorHAnsi"/>
          <w:sz w:val="22"/>
          <w:szCs w:val="22"/>
        </w:rPr>
      </w:pPr>
      <w:r w:rsidRPr="009215D2">
        <w:rPr>
          <w:rFonts w:eastAsiaTheme="minorHAnsi"/>
          <w:sz w:val="22"/>
          <w:szCs w:val="22"/>
        </w:rPr>
        <w:t>/* Macros for accessing real-time model data structure */</w:t>
      </w:r>
    </w:p>
    <w:p w14:paraId="21C6BCE5"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rtmGetErrorStatus</w:t>
      </w:r>
    </w:p>
    <w:p w14:paraId="60495BF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rtmGetErrorStatus(</w:t>
      </w:r>
      <w:proofErr w:type="gramEnd"/>
      <w:r w:rsidRPr="009215D2">
        <w:rPr>
          <w:rFonts w:eastAsiaTheme="minorHAnsi"/>
          <w:sz w:val="22"/>
          <w:szCs w:val="22"/>
        </w:rPr>
        <w:t>rtm)        ((rtm)-&gt;errorStatus)</w:t>
      </w:r>
    </w:p>
    <w:p w14:paraId="795A8E43"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221097A1" w14:textId="77777777" w:rsidR="009215D2" w:rsidRPr="009215D2" w:rsidRDefault="009215D2" w:rsidP="009215D2">
      <w:pPr>
        <w:pStyle w:val="NoSpacing"/>
        <w:rPr>
          <w:rFonts w:eastAsiaTheme="minorHAnsi"/>
          <w:sz w:val="22"/>
          <w:szCs w:val="22"/>
        </w:rPr>
      </w:pPr>
    </w:p>
    <w:p w14:paraId="7195B58E"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rtmSetErrorStatus</w:t>
      </w:r>
    </w:p>
    <w:p w14:paraId="1763000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rtmSetErrorStatus(</w:t>
      </w:r>
      <w:proofErr w:type="gramEnd"/>
      <w:r w:rsidRPr="009215D2">
        <w:rPr>
          <w:rFonts w:eastAsiaTheme="minorHAnsi"/>
          <w:sz w:val="22"/>
          <w:szCs w:val="22"/>
        </w:rPr>
        <w:t>rtm, val)   ((rtm)-&gt;errorStatus = (val))</w:t>
      </w:r>
    </w:p>
    <w:p w14:paraId="4C04AE56"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6AA0F002" w14:textId="77777777" w:rsidR="009215D2" w:rsidRPr="009215D2" w:rsidRDefault="009215D2" w:rsidP="009215D2">
      <w:pPr>
        <w:pStyle w:val="NoSpacing"/>
        <w:rPr>
          <w:rFonts w:eastAsiaTheme="minorHAnsi"/>
          <w:sz w:val="22"/>
          <w:szCs w:val="22"/>
        </w:rPr>
      </w:pPr>
    </w:p>
    <w:p w14:paraId="3B24639B"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rtmGetT</w:t>
      </w:r>
    </w:p>
    <w:p w14:paraId="7E0DF3D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rtmGetT(</w:t>
      </w:r>
      <w:proofErr w:type="gramEnd"/>
      <w:r w:rsidRPr="009215D2">
        <w:rPr>
          <w:rFonts w:eastAsiaTheme="minorHAnsi"/>
          <w:sz w:val="22"/>
          <w:szCs w:val="22"/>
        </w:rPr>
        <w:t>rtm)                  (rtmGetTPtr((rtm))[0])</w:t>
      </w:r>
    </w:p>
    <w:p w14:paraId="78508AB2"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44E5B7CA" w14:textId="77777777" w:rsidR="009215D2" w:rsidRPr="009215D2" w:rsidRDefault="009215D2" w:rsidP="009215D2">
      <w:pPr>
        <w:pStyle w:val="NoSpacing"/>
        <w:rPr>
          <w:rFonts w:eastAsiaTheme="minorHAnsi"/>
          <w:sz w:val="22"/>
          <w:szCs w:val="22"/>
        </w:rPr>
      </w:pPr>
    </w:p>
    <w:p w14:paraId="3BC8943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rtmGetTPtr</w:t>
      </w:r>
    </w:p>
    <w:p w14:paraId="18EB58B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rtmGetTPtr(</w:t>
      </w:r>
      <w:proofErr w:type="gramEnd"/>
      <w:r w:rsidRPr="009215D2">
        <w:rPr>
          <w:rFonts w:eastAsiaTheme="minorHAnsi"/>
          <w:sz w:val="22"/>
          <w:szCs w:val="22"/>
        </w:rPr>
        <w:t>rtm)               ((rtm)-&gt;Timing.t)</w:t>
      </w:r>
    </w:p>
    <w:p w14:paraId="17B7A161"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7AB6B67D" w14:textId="77777777" w:rsidR="009215D2" w:rsidRPr="009215D2" w:rsidRDefault="009215D2" w:rsidP="009215D2">
      <w:pPr>
        <w:pStyle w:val="NoSpacing"/>
        <w:rPr>
          <w:rFonts w:eastAsiaTheme="minorHAnsi"/>
          <w:sz w:val="22"/>
          <w:szCs w:val="22"/>
        </w:rPr>
      </w:pPr>
    </w:p>
    <w:p w14:paraId="4E83D8B6"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signals (default storage) */</w:t>
      </w:r>
    </w:p>
    <w:p w14:paraId="331DAF56"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14DC3B5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FromWs[7];                    /* '&lt;S5&gt;/FromWs' */</w:t>
      </w:r>
    </w:p>
    <w:p w14:paraId="5FDCCB1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FromWs_</w:t>
      </w:r>
      <w:proofErr w:type="gramStart"/>
      <w:r w:rsidRPr="009215D2">
        <w:rPr>
          <w:rFonts w:eastAsiaTheme="minorHAnsi"/>
          <w:sz w:val="22"/>
          <w:szCs w:val="22"/>
        </w:rPr>
        <w:t>h[</w:t>
      </w:r>
      <w:proofErr w:type="gramEnd"/>
      <w:r w:rsidRPr="009215D2">
        <w:rPr>
          <w:rFonts w:eastAsiaTheme="minorHAnsi"/>
          <w:sz w:val="22"/>
          <w:szCs w:val="22"/>
        </w:rPr>
        <w:t>2];                  /* '&lt;S2&gt;/FromWs' */</w:t>
      </w:r>
    </w:p>
    <w:p w14:paraId="34695AA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DoorEntryStatus_S2;           /* '&lt;S4&gt;/Door_Status_Scenario2' */</w:t>
      </w:r>
    </w:p>
    <w:p w14:paraId="48C76BD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seatoccupiedout;              /* '&lt;S8&gt;/seat_belt_alert_system' */</w:t>
      </w:r>
    </w:p>
    <w:p w14:paraId="258119A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buzzer;                       /* '&lt;S8&gt;/seat_belt_alert_system' */</w:t>
      </w:r>
    </w:p>
    <w:p w14:paraId="64C11F5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airbag_en2;                   /* '&lt;S13&gt;/Occupant_Detection' */</w:t>
      </w:r>
    </w:p>
    <w:p w14:paraId="5FDCFF83" w14:textId="77777777" w:rsidR="009215D2" w:rsidRPr="009215D2" w:rsidRDefault="009215D2" w:rsidP="009215D2">
      <w:pPr>
        <w:pStyle w:val="NoSpacing"/>
        <w:rPr>
          <w:rFonts w:eastAsiaTheme="minorHAnsi"/>
          <w:sz w:val="22"/>
          <w:szCs w:val="22"/>
        </w:rPr>
      </w:pPr>
      <w:r w:rsidRPr="009215D2">
        <w:rPr>
          <w:rFonts w:eastAsiaTheme="minorHAnsi"/>
          <w:sz w:val="22"/>
          <w:szCs w:val="22"/>
        </w:rPr>
        <w:t>} B_final_integration_T;</w:t>
      </w:r>
    </w:p>
    <w:p w14:paraId="3C431E6E" w14:textId="77777777" w:rsidR="009215D2" w:rsidRPr="009215D2" w:rsidRDefault="009215D2" w:rsidP="009215D2">
      <w:pPr>
        <w:pStyle w:val="NoSpacing"/>
        <w:rPr>
          <w:rFonts w:eastAsiaTheme="minorHAnsi"/>
          <w:sz w:val="22"/>
          <w:szCs w:val="22"/>
        </w:rPr>
      </w:pPr>
    </w:p>
    <w:p w14:paraId="75F333A1"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states (default storage) for system '&lt;Root&gt;' */</w:t>
      </w:r>
    </w:p>
    <w:p w14:paraId="0E10A73F"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2FECC3D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acceleration_integrator_DSTATE</w:t>
      </w:r>
      <w:proofErr w:type="gramStart"/>
      <w:r w:rsidRPr="009215D2">
        <w:rPr>
          <w:rFonts w:eastAsiaTheme="minorHAnsi"/>
          <w:sz w:val="22"/>
          <w:szCs w:val="22"/>
        </w:rPr>
        <w:t>;/</w:t>
      </w:r>
      <w:proofErr w:type="gramEnd"/>
      <w:r w:rsidRPr="009215D2">
        <w:rPr>
          <w:rFonts w:eastAsiaTheme="minorHAnsi"/>
          <w:sz w:val="22"/>
          <w:szCs w:val="22"/>
        </w:rPr>
        <w:t>* '&lt;S12&gt;/acceleration_integrator' */</w:t>
      </w:r>
    </w:p>
    <w:p w14:paraId="29214860"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count;                        /* '&lt;S4&gt;/Door_Status_Scenario2' */</w:t>
      </w:r>
    </w:p>
    <w:p w14:paraId="7CE252B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proximity;                    /* '&lt;S4&gt;/Door_Status_Scenario1' */</w:t>
      </w:r>
    </w:p>
    <w:p w14:paraId="118CB13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real_T count_l;                      /* '&lt;S4&gt;/Door_Status_Scenario1' */</w:t>
      </w:r>
    </w:p>
    <w:p w14:paraId="5D7675F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Vth;                          /* '&lt;S12&gt;/Airbag_Decision' */</w:t>
      </w:r>
    </w:p>
    <w:p w14:paraId="2497BA4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6BD1145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*TimePtr;</w:t>
      </w:r>
    </w:p>
    <w:p w14:paraId="4F057D4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*DataPtr;</w:t>
      </w:r>
    </w:p>
    <w:p w14:paraId="20A417C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*RSimInfoPtr;</w:t>
      </w:r>
    </w:p>
    <w:p w14:paraId="523151A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FromWs_PWORK;                      /* '&lt;S5&gt;/FromWs' */</w:t>
      </w:r>
    </w:p>
    <w:p w14:paraId="49179458" w14:textId="77777777" w:rsidR="009215D2" w:rsidRPr="009215D2" w:rsidRDefault="009215D2" w:rsidP="009215D2">
      <w:pPr>
        <w:pStyle w:val="NoSpacing"/>
        <w:rPr>
          <w:rFonts w:eastAsiaTheme="minorHAnsi"/>
          <w:sz w:val="22"/>
          <w:szCs w:val="22"/>
        </w:rPr>
      </w:pPr>
    </w:p>
    <w:p w14:paraId="28A2D1C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0956A90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*TimePtr;</w:t>
      </w:r>
    </w:p>
    <w:p w14:paraId="5C9EE39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*DataPtr;</w:t>
      </w:r>
    </w:p>
    <w:p w14:paraId="568E936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void</w:t>
      </w:r>
      <w:proofErr w:type="gramEnd"/>
      <w:r w:rsidRPr="009215D2">
        <w:rPr>
          <w:rFonts w:eastAsiaTheme="minorHAnsi"/>
          <w:sz w:val="22"/>
          <w:szCs w:val="22"/>
        </w:rPr>
        <w:t xml:space="preserve"> *RSimInfoPtr;</w:t>
      </w:r>
    </w:p>
    <w:p w14:paraId="36B9344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FromWs_PWORK_n;                    /* '&lt;S2&gt;/FromWs' */</w:t>
      </w:r>
    </w:p>
    <w:p w14:paraId="7A165BAE" w14:textId="77777777" w:rsidR="009215D2" w:rsidRPr="009215D2" w:rsidRDefault="009215D2" w:rsidP="009215D2">
      <w:pPr>
        <w:pStyle w:val="NoSpacing"/>
        <w:rPr>
          <w:rFonts w:eastAsiaTheme="minorHAnsi"/>
          <w:sz w:val="22"/>
          <w:szCs w:val="22"/>
        </w:rPr>
      </w:pPr>
    </w:p>
    <w:p w14:paraId="46C819A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058CBD7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PrevIndex;</w:t>
      </w:r>
    </w:p>
    <w:p w14:paraId="034D2EA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FromWs_IWORK;                      /* '&lt;S5&gt;/FromWs' */</w:t>
      </w:r>
    </w:p>
    <w:p w14:paraId="4302E3BA" w14:textId="77777777" w:rsidR="009215D2" w:rsidRPr="009215D2" w:rsidRDefault="009215D2" w:rsidP="009215D2">
      <w:pPr>
        <w:pStyle w:val="NoSpacing"/>
        <w:rPr>
          <w:rFonts w:eastAsiaTheme="minorHAnsi"/>
          <w:sz w:val="22"/>
          <w:szCs w:val="22"/>
        </w:rPr>
      </w:pPr>
    </w:p>
    <w:p w14:paraId="60E73F7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227ADAD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int_T</w:t>
      </w:r>
      <w:proofErr w:type="gramEnd"/>
      <w:r w:rsidRPr="009215D2">
        <w:rPr>
          <w:rFonts w:eastAsiaTheme="minorHAnsi"/>
          <w:sz w:val="22"/>
          <w:szCs w:val="22"/>
        </w:rPr>
        <w:t xml:space="preserve"> PrevIndex;</w:t>
      </w:r>
    </w:p>
    <w:p w14:paraId="5E29B0A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FromWs_IWORK_g;                    /* '&lt;S2&gt;/FromWs' */</w:t>
      </w:r>
    </w:p>
    <w:p w14:paraId="006A2AD8" w14:textId="77777777" w:rsidR="009215D2" w:rsidRPr="009215D2" w:rsidRDefault="009215D2" w:rsidP="009215D2">
      <w:pPr>
        <w:pStyle w:val="NoSpacing"/>
        <w:rPr>
          <w:rFonts w:eastAsiaTheme="minorHAnsi"/>
          <w:sz w:val="22"/>
          <w:szCs w:val="22"/>
        </w:rPr>
      </w:pPr>
    </w:p>
    <w:p w14:paraId="03FA5AD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is_active_c5_final_integration</w:t>
      </w:r>
      <w:proofErr w:type="gramStart"/>
      <w:r w:rsidRPr="009215D2">
        <w:rPr>
          <w:rFonts w:eastAsiaTheme="minorHAnsi"/>
          <w:sz w:val="22"/>
          <w:szCs w:val="22"/>
        </w:rPr>
        <w:t>;/</w:t>
      </w:r>
      <w:proofErr w:type="gramEnd"/>
      <w:r w:rsidRPr="009215D2">
        <w:rPr>
          <w:rFonts w:eastAsiaTheme="minorHAnsi"/>
          <w:sz w:val="22"/>
          <w:szCs w:val="22"/>
        </w:rPr>
        <w:t>* '&lt;S4&gt;/Door_Status_Scenario2' */</w:t>
      </w:r>
    </w:p>
    <w:p w14:paraId="367BB0B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is_c5_final_integration;     /* '&lt;S4&gt;/Door_Status_Scenario2' */</w:t>
      </w:r>
    </w:p>
    <w:p w14:paraId="4236395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is_Available;                /* '&lt;S4&gt;/Door_Status_Scenario2' */</w:t>
      </w:r>
    </w:p>
    <w:p w14:paraId="3541D02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is_SensorWork;               /* '&lt;S4&gt;/Door_Status_Scenario2' */</w:t>
      </w:r>
    </w:p>
    <w:p w14:paraId="38DB98C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is_active_c4_final_integration</w:t>
      </w:r>
      <w:proofErr w:type="gramStart"/>
      <w:r w:rsidRPr="009215D2">
        <w:rPr>
          <w:rFonts w:eastAsiaTheme="minorHAnsi"/>
          <w:sz w:val="22"/>
          <w:szCs w:val="22"/>
        </w:rPr>
        <w:t>;/</w:t>
      </w:r>
      <w:proofErr w:type="gramEnd"/>
      <w:r w:rsidRPr="009215D2">
        <w:rPr>
          <w:rFonts w:eastAsiaTheme="minorHAnsi"/>
          <w:sz w:val="22"/>
          <w:szCs w:val="22"/>
        </w:rPr>
        <w:t>* '&lt;S4&gt;/Door_Status_Scenario1' */</w:t>
      </w:r>
    </w:p>
    <w:p w14:paraId="5B80C2A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is_c4_final_integration;     /* '&lt;S4&gt;/Door_Status_Scenario1' */</w:t>
      </w:r>
    </w:p>
    <w:p w14:paraId="75B7D7D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is_Available_o;              /* '&lt;S4&gt;/Door_Status_Scenario1' */</w:t>
      </w:r>
    </w:p>
    <w:p w14:paraId="28DFE07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is_SensorWork_a;             /* '&lt;S4&gt;/Door_Status_Scenario1' */</w:t>
      </w:r>
    </w:p>
    <w:p w14:paraId="2FB235C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is_active_c6_final_integration</w:t>
      </w:r>
      <w:proofErr w:type="gramStart"/>
      <w:r w:rsidRPr="009215D2">
        <w:rPr>
          <w:rFonts w:eastAsiaTheme="minorHAnsi"/>
          <w:sz w:val="22"/>
          <w:szCs w:val="22"/>
        </w:rPr>
        <w:t>;/</w:t>
      </w:r>
      <w:proofErr w:type="gramEnd"/>
      <w:r w:rsidRPr="009215D2">
        <w:rPr>
          <w:rFonts w:eastAsiaTheme="minorHAnsi"/>
          <w:sz w:val="22"/>
          <w:szCs w:val="22"/>
        </w:rPr>
        <w:t>* '&lt;S9&gt;/tyremonitoring' */</w:t>
      </w:r>
    </w:p>
    <w:p w14:paraId="62C5EE4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is_c6_final_integration;     /* '&lt;S9&gt;/tyremonitoring' */</w:t>
      </w:r>
    </w:p>
    <w:p w14:paraId="5E52211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is_Ignition_ON;              /* '&lt;S9&gt;/tyremonitoring' */</w:t>
      </w:r>
    </w:p>
    <w:p w14:paraId="0FCC0AE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is_active_c3_final_integration</w:t>
      </w:r>
      <w:proofErr w:type="gramStart"/>
      <w:r w:rsidRPr="009215D2">
        <w:rPr>
          <w:rFonts w:eastAsiaTheme="minorHAnsi"/>
          <w:sz w:val="22"/>
          <w:szCs w:val="22"/>
        </w:rPr>
        <w:t>;/</w:t>
      </w:r>
      <w:proofErr w:type="gramEnd"/>
      <w:r w:rsidRPr="009215D2">
        <w:rPr>
          <w:rFonts w:eastAsiaTheme="minorHAnsi"/>
          <w:sz w:val="22"/>
          <w:szCs w:val="22"/>
        </w:rPr>
        <w:t>* '&lt;S8&gt;/seat_belt_alert_system' */</w:t>
      </w:r>
    </w:p>
    <w:p w14:paraId="21CC204F"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uint8_T is_c3_final_integration;     /* '&lt;S8&gt;/seat_belt_alert_system' */</w:t>
      </w:r>
    </w:p>
    <w:p w14:paraId="2F0033F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is_active_c2_final_integration</w:t>
      </w:r>
      <w:proofErr w:type="gramStart"/>
      <w:r w:rsidRPr="009215D2">
        <w:rPr>
          <w:rFonts w:eastAsiaTheme="minorHAnsi"/>
          <w:sz w:val="22"/>
          <w:szCs w:val="22"/>
        </w:rPr>
        <w:t>;/</w:t>
      </w:r>
      <w:proofErr w:type="gramEnd"/>
      <w:r w:rsidRPr="009215D2">
        <w:rPr>
          <w:rFonts w:eastAsiaTheme="minorHAnsi"/>
          <w:sz w:val="22"/>
          <w:szCs w:val="22"/>
        </w:rPr>
        <w:t>* '&lt;S13&gt;/Occupant_Detection' */</w:t>
      </w:r>
    </w:p>
    <w:p w14:paraId="35D7611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is_c2_final_integration;     /* '&lt;S13&gt;/Occupant_Detection' */</w:t>
      </w:r>
    </w:p>
    <w:p w14:paraId="22B412E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is_active_c1_final_integration</w:t>
      </w:r>
      <w:proofErr w:type="gramStart"/>
      <w:r w:rsidRPr="009215D2">
        <w:rPr>
          <w:rFonts w:eastAsiaTheme="minorHAnsi"/>
          <w:sz w:val="22"/>
          <w:szCs w:val="22"/>
        </w:rPr>
        <w:t>;/</w:t>
      </w:r>
      <w:proofErr w:type="gramEnd"/>
      <w:r w:rsidRPr="009215D2">
        <w:rPr>
          <w:rFonts w:eastAsiaTheme="minorHAnsi"/>
          <w:sz w:val="22"/>
          <w:szCs w:val="22"/>
        </w:rPr>
        <w:t>* '&lt;S12&gt;/Airbag_Decision' */</w:t>
      </w:r>
    </w:p>
    <w:p w14:paraId="7145410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uint8_T is_c1_final_integration;     /* '&lt;S12&gt;/Airbag_Decision' */</w:t>
      </w:r>
    </w:p>
    <w:p w14:paraId="08DD0DC7" w14:textId="77777777" w:rsidR="009215D2" w:rsidRPr="009215D2" w:rsidRDefault="009215D2" w:rsidP="009215D2">
      <w:pPr>
        <w:pStyle w:val="NoSpacing"/>
        <w:rPr>
          <w:rFonts w:eastAsiaTheme="minorHAnsi"/>
          <w:sz w:val="22"/>
          <w:szCs w:val="22"/>
        </w:rPr>
      </w:pPr>
      <w:r w:rsidRPr="009215D2">
        <w:rPr>
          <w:rFonts w:eastAsiaTheme="minorHAnsi"/>
          <w:sz w:val="22"/>
          <w:szCs w:val="22"/>
        </w:rPr>
        <w:t>} DW_final_integration_T;</w:t>
      </w:r>
    </w:p>
    <w:p w14:paraId="2366498F" w14:textId="77777777" w:rsidR="009215D2" w:rsidRPr="009215D2" w:rsidRDefault="009215D2" w:rsidP="009215D2">
      <w:pPr>
        <w:pStyle w:val="NoSpacing"/>
        <w:rPr>
          <w:rFonts w:eastAsiaTheme="minorHAnsi"/>
          <w:sz w:val="22"/>
          <w:szCs w:val="22"/>
        </w:rPr>
      </w:pPr>
    </w:p>
    <w:p w14:paraId="2620CA9E" w14:textId="77777777" w:rsidR="009215D2" w:rsidRPr="009215D2" w:rsidRDefault="009215D2" w:rsidP="009215D2">
      <w:pPr>
        <w:pStyle w:val="NoSpacing"/>
        <w:rPr>
          <w:rFonts w:eastAsiaTheme="minorHAnsi"/>
          <w:sz w:val="22"/>
          <w:szCs w:val="22"/>
        </w:rPr>
      </w:pPr>
      <w:r w:rsidRPr="009215D2">
        <w:rPr>
          <w:rFonts w:eastAsiaTheme="minorHAnsi"/>
          <w:sz w:val="22"/>
          <w:szCs w:val="22"/>
        </w:rPr>
        <w:t>/* Real-time Model Data Structure */</w:t>
      </w:r>
    </w:p>
    <w:p w14:paraId="5309D6CE"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struct</w:t>
      </w:r>
      <w:proofErr w:type="gramEnd"/>
      <w:r w:rsidRPr="009215D2">
        <w:rPr>
          <w:rFonts w:eastAsiaTheme="minorHAnsi"/>
          <w:sz w:val="22"/>
          <w:szCs w:val="22"/>
        </w:rPr>
        <w:t xml:space="preserve"> tag_RTM_final_integration_T {</w:t>
      </w:r>
    </w:p>
    <w:p w14:paraId="3B827AA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const</w:t>
      </w:r>
      <w:proofErr w:type="gramEnd"/>
      <w:r w:rsidRPr="009215D2">
        <w:rPr>
          <w:rFonts w:eastAsiaTheme="minorHAnsi"/>
          <w:sz w:val="22"/>
          <w:szCs w:val="22"/>
        </w:rPr>
        <w:t xml:space="preserve"> char_T * volatile errorStatus;</w:t>
      </w:r>
    </w:p>
    <w:p w14:paraId="17A7F5A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RTWSolverInfo solverInfo;</w:t>
      </w:r>
    </w:p>
    <w:p w14:paraId="21885FEA" w14:textId="77777777" w:rsidR="009215D2" w:rsidRPr="009215D2" w:rsidRDefault="009215D2" w:rsidP="009215D2">
      <w:pPr>
        <w:pStyle w:val="NoSpacing"/>
        <w:rPr>
          <w:rFonts w:eastAsiaTheme="minorHAnsi"/>
          <w:sz w:val="22"/>
          <w:szCs w:val="22"/>
        </w:rPr>
      </w:pPr>
    </w:p>
    <w:p w14:paraId="07D44FB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703637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Timing:</w:t>
      </w:r>
    </w:p>
    <w:p w14:paraId="580CB93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 following substructure contains information regarding</w:t>
      </w:r>
    </w:p>
    <w:p w14:paraId="7B29F76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the</w:t>
      </w:r>
      <w:proofErr w:type="gramEnd"/>
      <w:r w:rsidRPr="009215D2">
        <w:rPr>
          <w:rFonts w:eastAsiaTheme="minorHAnsi"/>
          <w:sz w:val="22"/>
          <w:szCs w:val="22"/>
        </w:rPr>
        <w:t xml:space="preserve"> timing information for the model.</w:t>
      </w:r>
    </w:p>
    <w:p w14:paraId="1404F96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DE05C8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struct</w:t>
      </w:r>
      <w:proofErr w:type="gramEnd"/>
      <w:r w:rsidRPr="009215D2">
        <w:rPr>
          <w:rFonts w:eastAsiaTheme="minorHAnsi"/>
          <w:sz w:val="22"/>
          <w:szCs w:val="22"/>
        </w:rPr>
        <w:t xml:space="preserve"> {</w:t>
      </w:r>
    </w:p>
    <w:p w14:paraId="434B644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uint32_T clockTick0;</w:t>
      </w:r>
    </w:p>
    <w:p w14:paraId="3E53474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time_T stepSize0;</w:t>
      </w:r>
    </w:p>
    <w:p w14:paraId="1BE1FA7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uint32_T clockTick1;</w:t>
      </w:r>
    </w:p>
    <w:p w14:paraId="4753276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SimTimeStep simTimeStep;</w:t>
      </w:r>
    </w:p>
    <w:p w14:paraId="5C1BC21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time_T *t;</w:t>
      </w:r>
    </w:p>
    <w:p w14:paraId="2FF2734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time_T</w:t>
      </w:r>
      <w:proofErr w:type="gramEnd"/>
      <w:r w:rsidRPr="009215D2">
        <w:rPr>
          <w:rFonts w:eastAsiaTheme="minorHAnsi"/>
          <w:sz w:val="22"/>
          <w:szCs w:val="22"/>
        </w:rPr>
        <w:t xml:space="preserve"> tArray[2];</w:t>
      </w:r>
    </w:p>
    <w:p w14:paraId="033D531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Timing;</w:t>
      </w:r>
    </w:p>
    <w:p w14:paraId="62A99390"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1E8EDEF9" w14:textId="77777777" w:rsidR="009215D2" w:rsidRPr="009215D2" w:rsidRDefault="009215D2" w:rsidP="009215D2">
      <w:pPr>
        <w:pStyle w:val="NoSpacing"/>
        <w:rPr>
          <w:rFonts w:eastAsiaTheme="minorHAnsi"/>
          <w:sz w:val="22"/>
          <w:szCs w:val="22"/>
        </w:rPr>
      </w:pPr>
    </w:p>
    <w:p w14:paraId="6A0CB0E6"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signals (default storage) */</w:t>
      </w:r>
    </w:p>
    <w:p w14:paraId="03EB5B79"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B_final_integration_T final_integration_B;</w:t>
      </w:r>
    </w:p>
    <w:p w14:paraId="7720E45B" w14:textId="77777777" w:rsidR="009215D2" w:rsidRPr="009215D2" w:rsidRDefault="009215D2" w:rsidP="009215D2">
      <w:pPr>
        <w:pStyle w:val="NoSpacing"/>
        <w:rPr>
          <w:rFonts w:eastAsiaTheme="minorHAnsi"/>
          <w:sz w:val="22"/>
          <w:szCs w:val="22"/>
        </w:rPr>
      </w:pPr>
    </w:p>
    <w:p w14:paraId="43E56820"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states (default storage) */</w:t>
      </w:r>
    </w:p>
    <w:p w14:paraId="52D87136"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DW_final_integration_T final_integration_DW;</w:t>
      </w:r>
    </w:p>
    <w:p w14:paraId="547BF96F" w14:textId="77777777" w:rsidR="009215D2" w:rsidRPr="009215D2" w:rsidRDefault="009215D2" w:rsidP="009215D2">
      <w:pPr>
        <w:pStyle w:val="NoSpacing"/>
        <w:rPr>
          <w:rFonts w:eastAsiaTheme="minorHAnsi"/>
          <w:sz w:val="22"/>
          <w:szCs w:val="22"/>
        </w:rPr>
      </w:pPr>
    </w:p>
    <w:p w14:paraId="331D08D7" w14:textId="77777777" w:rsidR="009215D2" w:rsidRPr="009215D2" w:rsidRDefault="009215D2" w:rsidP="009215D2">
      <w:pPr>
        <w:pStyle w:val="NoSpacing"/>
        <w:rPr>
          <w:rFonts w:eastAsiaTheme="minorHAnsi"/>
          <w:sz w:val="22"/>
          <w:szCs w:val="22"/>
        </w:rPr>
      </w:pPr>
      <w:r w:rsidRPr="009215D2">
        <w:rPr>
          <w:rFonts w:eastAsiaTheme="minorHAnsi"/>
          <w:sz w:val="22"/>
          <w:szCs w:val="22"/>
        </w:rPr>
        <w:t>/* Model entry point functions */</w:t>
      </w:r>
    </w:p>
    <w:p w14:paraId="7BE9010F"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final_integration_initialize(void);</w:t>
      </w:r>
    </w:p>
    <w:p w14:paraId="34DA9E4D"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final_integration_step(void);</w:t>
      </w:r>
    </w:p>
    <w:p w14:paraId="41F7C19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void final_integration_terminate(void);</w:t>
      </w:r>
    </w:p>
    <w:p w14:paraId="58C9D076" w14:textId="77777777" w:rsidR="009215D2" w:rsidRPr="009215D2" w:rsidRDefault="009215D2" w:rsidP="009215D2">
      <w:pPr>
        <w:pStyle w:val="NoSpacing"/>
        <w:rPr>
          <w:rFonts w:eastAsiaTheme="minorHAnsi"/>
          <w:sz w:val="22"/>
          <w:szCs w:val="22"/>
        </w:rPr>
      </w:pPr>
    </w:p>
    <w:p w14:paraId="514F1136" w14:textId="77777777" w:rsidR="009215D2" w:rsidRPr="009215D2" w:rsidRDefault="009215D2" w:rsidP="009215D2">
      <w:pPr>
        <w:pStyle w:val="NoSpacing"/>
        <w:rPr>
          <w:rFonts w:eastAsiaTheme="minorHAnsi"/>
          <w:sz w:val="22"/>
          <w:szCs w:val="22"/>
        </w:rPr>
      </w:pPr>
      <w:r w:rsidRPr="009215D2">
        <w:rPr>
          <w:rFonts w:eastAsiaTheme="minorHAnsi"/>
          <w:sz w:val="22"/>
          <w:szCs w:val="22"/>
        </w:rPr>
        <w:t>/* Real-time Model object */</w:t>
      </w:r>
    </w:p>
    <w:p w14:paraId="6154365B"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extern</w:t>
      </w:r>
      <w:proofErr w:type="gramEnd"/>
      <w:r w:rsidRPr="009215D2">
        <w:rPr>
          <w:rFonts w:eastAsiaTheme="minorHAnsi"/>
          <w:sz w:val="22"/>
          <w:szCs w:val="22"/>
        </w:rPr>
        <w:t xml:space="preserve"> RT_MODEL_final_integration_T *const final_integration_M;</w:t>
      </w:r>
    </w:p>
    <w:p w14:paraId="76B636EB" w14:textId="77777777" w:rsidR="009215D2" w:rsidRPr="009215D2" w:rsidRDefault="009215D2" w:rsidP="009215D2">
      <w:pPr>
        <w:pStyle w:val="NoSpacing"/>
        <w:rPr>
          <w:rFonts w:eastAsiaTheme="minorHAnsi"/>
          <w:sz w:val="22"/>
          <w:szCs w:val="22"/>
        </w:rPr>
      </w:pPr>
    </w:p>
    <w:p w14:paraId="4765CADC"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27242C9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These blocks were eliminated from the model due to optimizations:</w:t>
      </w:r>
    </w:p>
    <w:p w14:paraId="31CE9DE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E8D727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Block '&lt;Root&gt;/</w:t>
      </w:r>
      <w:proofErr w:type="gramStart"/>
      <w:r w:rsidRPr="009215D2">
        <w:rPr>
          <w:rFonts w:eastAsiaTheme="minorHAnsi"/>
          <w:sz w:val="22"/>
          <w:szCs w:val="22"/>
        </w:rPr>
        <w:t>Scope' :</w:t>
      </w:r>
      <w:proofErr w:type="gramEnd"/>
      <w:r w:rsidRPr="009215D2">
        <w:rPr>
          <w:rFonts w:eastAsiaTheme="minorHAnsi"/>
          <w:sz w:val="22"/>
          <w:szCs w:val="22"/>
        </w:rPr>
        <w:t xml:space="preserve"> Unused code path elimination</w:t>
      </w:r>
    </w:p>
    <w:p w14:paraId="736D82F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Block '&lt;Root&gt;/</w:t>
      </w:r>
      <w:proofErr w:type="gramStart"/>
      <w:r w:rsidRPr="009215D2">
        <w:rPr>
          <w:rFonts w:eastAsiaTheme="minorHAnsi"/>
          <w:sz w:val="22"/>
          <w:szCs w:val="22"/>
        </w:rPr>
        <w:t>Scope1' :</w:t>
      </w:r>
      <w:proofErr w:type="gramEnd"/>
      <w:r w:rsidRPr="009215D2">
        <w:rPr>
          <w:rFonts w:eastAsiaTheme="minorHAnsi"/>
          <w:sz w:val="22"/>
          <w:szCs w:val="22"/>
        </w:rPr>
        <w:t xml:space="preserve"> Unused code path elimination</w:t>
      </w:r>
    </w:p>
    <w:p w14:paraId="4B454279"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 Block '&lt;S13&gt;/Cast To </w:t>
      </w:r>
      <w:proofErr w:type="gramStart"/>
      <w:r w:rsidRPr="009215D2">
        <w:rPr>
          <w:rFonts w:eastAsiaTheme="minorHAnsi"/>
          <w:sz w:val="22"/>
          <w:szCs w:val="22"/>
        </w:rPr>
        <w:t>Boolean1' :</w:t>
      </w:r>
      <w:proofErr w:type="gramEnd"/>
      <w:r w:rsidRPr="009215D2">
        <w:rPr>
          <w:rFonts w:eastAsiaTheme="minorHAnsi"/>
          <w:sz w:val="22"/>
          <w:szCs w:val="22"/>
        </w:rPr>
        <w:t xml:space="preserve"> Eliminate redundant data type conversion</w:t>
      </w:r>
    </w:p>
    <w:p w14:paraId="3B13FD9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8F45756" w14:textId="77777777" w:rsidR="009215D2" w:rsidRPr="009215D2" w:rsidRDefault="009215D2" w:rsidP="009215D2">
      <w:pPr>
        <w:pStyle w:val="NoSpacing"/>
        <w:rPr>
          <w:rFonts w:eastAsiaTheme="minorHAnsi"/>
          <w:sz w:val="22"/>
          <w:szCs w:val="22"/>
        </w:rPr>
      </w:pPr>
    </w:p>
    <w:p w14:paraId="20C72AAD"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13BCFDA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The generated code includes comments that allow you to trace directly</w:t>
      </w:r>
    </w:p>
    <w:p w14:paraId="545C8C9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back to the appropriate location in the model.  The basic format</w:t>
      </w:r>
    </w:p>
    <w:p w14:paraId="7D8B812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is &lt;system&gt;/block_name, where system is the system number (uniquely</w:t>
      </w:r>
    </w:p>
    <w:p w14:paraId="6BE5D93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assigned by Simulink) and block_name is the name of the block.</w:t>
      </w:r>
    </w:p>
    <w:p w14:paraId="6BCB8B3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AA8B4A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Use the MATLAB hilite_system command to trace the generated code back</w:t>
      </w:r>
    </w:p>
    <w:p w14:paraId="3526D49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to</w:t>
      </w:r>
      <w:proofErr w:type="gramEnd"/>
      <w:r w:rsidRPr="009215D2">
        <w:rPr>
          <w:rFonts w:eastAsiaTheme="minorHAnsi"/>
          <w:sz w:val="22"/>
          <w:szCs w:val="22"/>
        </w:rPr>
        <w:t xml:space="preserve"> the model.  For example,</w:t>
      </w:r>
    </w:p>
    <w:p w14:paraId="2DB5823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750382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hilite_</w:t>
      </w:r>
      <w:proofErr w:type="gramStart"/>
      <w:r w:rsidRPr="009215D2">
        <w:rPr>
          <w:rFonts w:eastAsiaTheme="minorHAnsi"/>
          <w:sz w:val="22"/>
          <w:szCs w:val="22"/>
        </w:rPr>
        <w:t>system(</w:t>
      </w:r>
      <w:proofErr w:type="gramEnd"/>
      <w:r w:rsidRPr="009215D2">
        <w:rPr>
          <w:rFonts w:eastAsiaTheme="minorHAnsi"/>
          <w:sz w:val="22"/>
          <w:szCs w:val="22"/>
        </w:rPr>
        <w:t>'&lt;S3&gt;')    - opens system 3</w:t>
      </w:r>
    </w:p>
    <w:p w14:paraId="4B877D1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hilite_</w:t>
      </w:r>
      <w:proofErr w:type="gramStart"/>
      <w:r w:rsidRPr="009215D2">
        <w:rPr>
          <w:rFonts w:eastAsiaTheme="minorHAnsi"/>
          <w:sz w:val="22"/>
          <w:szCs w:val="22"/>
        </w:rPr>
        <w:t>system(</w:t>
      </w:r>
      <w:proofErr w:type="gramEnd"/>
      <w:r w:rsidRPr="009215D2">
        <w:rPr>
          <w:rFonts w:eastAsiaTheme="minorHAnsi"/>
          <w:sz w:val="22"/>
          <w:szCs w:val="22"/>
        </w:rPr>
        <w:t>'&lt;S3&gt;/Kp') - opens and selects block Kp which resides in S3</w:t>
      </w:r>
    </w:p>
    <w:p w14:paraId="27D6F9C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D383A8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Here is the system hierarchy for this model</w:t>
      </w:r>
    </w:p>
    <w:p w14:paraId="7129351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54E67F1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'&lt;Root&gt;</w:t>
      </w:r>
      <w:proofErr w:type="gramStart"/>
      <w:r w:rsidRPr="009215D2">
        <w:rPr>
          <w:rFonts w:eastAsiaTheme="minorHAnsi"/>
          <w:sz w:val="22"/>
          <w:szCs w:val="22"/>
        </w:rPr>
        <w:t>' :</w:t>
      </w:r>
      <w:proofErr w:type="gramEnd"/>
      <w:r w:rsidRPr="009215D2">
        <w:rPr>
          <w:rFonts w:eastAsiaTheme="minorHAnsi"/>
          <w:sz w:val="22"/>
          <w:szCs w:val="22"/>
        </w:rPr>
        <w:t xml:space="preserve"> 'final_integration'</w:t>
      </w:r>
    </w:p>
    <w:p w14:paraId="29A7213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'&lt;S1&gt;'   : 'final_integration/PriorityBasedIntegratedmodel'</w:t>
      </w:r>
    </w:p>
    <w:p w14:paraId="0BB26F9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'&lt;S2&gt;'   : 'final_integration/Signal Builder'</w:t>
      </w:r>
    </w:p>
    <w:p w14:paraId="576E915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'&lt;S3&gt;'   : 'final_integration/PriorityBasedIntegratedmodel/After_unlock_</w:t>
      </w:r>
      <w:proofErr w:type="gramStart"/>
      <w:r w:rsidRPr="009215D2">
        <w:rPr>
          <w:rFonts w:eastAsiaTheme="minorHAnsi"/>
          <w:sz w:val="22"/>
          <w:szCs w:val="22"/>
        </w:rPr>
        <w:t>features '</w:t>
      </w:r>
      <w:proofErr w:type="gramEnd"/>
    </w:p>
    <w:p w14:paraId="47CAD95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'&lt;S4&gt;'   : 'final_integration/PriorityBasedIntegratedmodel/Passive Keyless Entry system'</w:t>
      </w:r>
    </w:p>
    <w:p w14:paraId="4C01194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'&lt;S5&gt;'   : 'final_integration/PriorityBasedIntegratedmodel/Signal Builder'</w:t>
      </w:r>
    </w:p>
    <w:p w14:paraId="613297F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'&lt;S6&gt;'   : 'final_integration/PriorityBasedIntegratedmodel/After_unlock_features /System Requirements'</w:t>
      </w:r>
    </w:p>
    <w:p w14:paraId="6CFDF31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'&lt;S7&gt;'   : 'final_integration/PriorityBasedIntegratedmodel/After_unlock_features /airbag_deployment_system_main'</w:t>
      </w:r>
    </w:p>
    <w:p w14:paraId="6564ABC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'&lt;S8&gt;'   : 'final_integration/PriorityBasedIntegratedmodel/After_unlock_features /seatbelt_warning_system'</w:t>
      </w:r>
    </w:p>
    <w:p w14:paraId="621FB28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'&lt;S9&gt;'   : 'final_integration/PriorityBasedIntegratedmodel/After_unlock_features /suspension_system'</w:t>
      </w:r>
    </w:p>
    <w:p w14:paraId="751019A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'&lt;S10&gt;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w:t>
      </w:r>
    </w:p>
    <w:p w14:paraId="05B572F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'&lt;S11&gt;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/airbag_deployment_system_main/System Requirements'</w:t>
      </w:r>
    </w:p>
    <w:p w14:paraId="1D07357C"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 '&lt;S12&gt;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w:t>
      </w:r>
    </w:p>
    <w:p w14:paraId="389B96C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'&lt;S13&gt;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/airbag_deployment_system_main/occuption_detection_system'</w:t>
      </w:r>
    </w:p>
    <w:p w14:paraId="43F4747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'&lt;S14&gt;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/airbag_deployment_system_main/Safe_distance_enable/Compare_to_airbag'</w:t>
      </w:r>
    </w:p>
    <w:p w14:paraId="1424ABB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'&lt;S15&gt;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/airbag_deployment_system_main/Safe_distance_enable/Compare_to_distance'</w:t>
      </w:r>
    </w:p>
    <w:p w14:paraId="5DDD0F1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'&lt;S16&gt;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/airbag_deployment_system_main/Safe_distance_enable/System Requirements'</w:t>
      </w:r>
    </w:p>
    <w:p w14:paraId="0499676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'&lt;S17&gt;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/airbag_deployment_system_main/airbag_decisionsystem/Airbag_Decision'</w:t>
      </w:r>
    </w:p>
    <w:p w14:paraId="0C20F08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'&lt;S18&gt;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/airbag_deployment_system_main/airbag_decisionsystem/System Requirements'</w:t>
      </w:r>
    </w:p>
    <w:p w14:paraId="66B731A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'&lt;S19&gt;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/airbag_deployment_system_main/occuption_detection_system/Occupant_Detection'</w:t>
      </w:r>
    </w:p>
    <w:p w14:paraId="1CF95EC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'&lt;S20&gt;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/airbag_deployment_system_main/occuption_detection_system/System Requirements'</w:t>
      </w:r>
    </w:p>
    <w:p w14:paraId="25B633E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'&lt;S21&gt;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/seatbelt_warning_system/System Requirements'</w:t>
      </w:r>
    </w:p>
    <w:p w14:paraId="59F26B4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'&lt;S22&gt;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/seatbelt_warning_system/seat_belt_alert_system'</w:t>
      </w:r>
    </w:p>
    <w:p w14:paraId="44096EE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'&lt;S23&gt;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/suspension_system/System Requirements'</w:t>
      </w:r>
    </w:p>
    <w:p w14:paraId="38EFBEE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'&lt;S24&gt;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'final_integration/PriorityBasedIntegratedmodel/After_unlock_features /suspension_system/tyremonitoring'</w:t>
      </w:r>
    </w:p>
    <w:p w14:paraId="607A6AF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'&lt;S25&gt;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system/Door_Status_Scenario1'</w:t>
      </w:r>
    </w:p>
    <w:p w14:paraId="5367876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'&lt;S26&gt;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system/Door_Status_Scenario2'</w:t>
      </w:r>
    </w:p>
    <w:p w14:paraId="45C1B722"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 '&lt;S27&gt;</w:t>
      </w:r>
      <w:proofErr w:type="gramStart"/>
      <w:r w:rsidRPr="009215D2">
        <w:rPr>
          <w:rFonts w:eastAsiaTheme="minorHAnsi"/>
          <w:sz w:val="22"/>
          <w:szCs w:val="22"/>
        </w:rPr>
        <w:t>'  :</w:t>
      </w:r>
      <w:proofErr w:type="gramEnd"/>
      <w:r w:rsidRPr="009215D2">
        <w:rPr>
          <w:rFonts w:eastAsiaTheme="minorHAnsi"/>
          <w:sz w:val="22"/>
          <w:szCs w:val="22"/>
        </w:rPr>
        <w:t xml:space="preserve"> 'final_integration/PriorityBasedIntegratedmodel/Passive Keyless Entry system/System Requirements'</w:t>
      </w:r>
    </w:p>
    <w:p w14:paraId="339B68D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6C1209F9"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RTW_HEADER_final_integration_h_ */</w:t>
      </w:r>
    </w:p>
    <w:p w14:paraId="105A1A52" w14:textId="105EDC15" w:rsidR="009215D2" w:rsidRDefault="009215D2" w:rsidP="009215D2">
      <w:pPr>
        <w:rPr>
          <w:rFonts w:eastAsiaTheme="minorHAnsi"/>
        </w:rPr>
      </w:pPr>
    </w:p>
    <w:p w14:paraId="222DCB40" w14:textId="21DD5346" w:rsidR="009215D2" w:rsidRDefault="009215D2" w:rsidP="009215D2">
      <w:pPr>
        <w:rPr>
          <w:rFonts w:eastAsiaTheme="minorHAnsi"/>
        </w:rPr>
      </w:pPr>
    </w:p>
    <w:p w14:paraId="42D076B3" w14:textId="6CF5FE05" w:rsidR="009215D2" w:rsidRDefault="009215D2" w:rsidP="009215D2">
      <w:pPr>
        <w:pStyle w:val="Subtitle"/>
        <w:rPr>
          <w:rFonts w:eastAsiaTheme="minorHAnsi"/>
          <w:sz w:val="32"/>
          <w:szCs w:val="32"/>
        </w:rPr>
      </w:pPr>
      <w:r>
        <w:rPr>
          <w:rFonts w:eastAsiaTheme="minorHAnsi"/>
          <w:sz w:val="32"/>
          <w:szCs w:val="32"/>
        </w:rPr>
        <w:t>final_integration_private.h</w:t>
      </w:r>
    </w:p>
    <w:p w14:paraId="44036CAC"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526CE20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3627A3F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final_integration_private.h</w:t>
      </w:r>
    </w:p>
    <w:p w14:paraId="29CB40B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57F30A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2B79838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6FB6BEC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Model version                  : 1.67</w:t>
      </w:r>
    </w:p>
    <w:p w14:paraId="50C2E7F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60499D6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0328A53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4956907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selection: ert.tlc</w:t>
      </w:r>
    </w:p>
    <w:p w14:paraId="18F1C1A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0D9F4E5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338DCA5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Validation result: Not run</w:t>
      </w:r>
    </w:p>
    <w:p w14:paraId="6198E1F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4121C9ED" w14:textId="77777777" w:rsidR="009215D2" w:rsidRPr="009215D2" w:rsidRDefault="009215D2" w:rsidP="009215D2">
      <w:pPr>
        <w:pStyle w:val="NoSpacing"/>
        <w:rPr>
          <w:rFonts w:eastAsiaTheme="minorHAnsi"/>
          <w:sz w:val="22"/>
          <w:szCs w:val="22"/>
        </w:rPr>
      </w:pPr>
    </w:p>
    <w:p w14:paraId="484C52F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RTW_HEADER_final_integration_private_h_</w:t>
      </w:r>
    </w:p>
    <w:p w14:paraId="33181E68"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RTW_HEADER_final_integration_private_h_</w:t>
      </w:r>
    </w:p>
    <w:p w14:paraId="3F53509A" w14:textId="77777777" w:rsidR="009215D2" w:rsidRPr="009215D2" w:rsidRDefault="009215D2" w:rsidP="009215D2">
      <w:pPr>
        <w:pStyle w:val="NoSpacing"/>
        <w:rPr>
          <w:rFonts w:eastAsiaTheme="minorHAnsi"/>
          <w:sz w:val="22"/>
          <w:szCs w:val="22"/>
        </w:rPr>
      </w:pPr>
      <w:r w:rsidRPr="009215D2">
        <w:rPr>
          <w:rFonts w:eastAsiaTheme="minorHAnsi"/>
          <w:sz w:val="22"/>
          <w:szCs w:val="22"/>
        </w:rPr>
        <w:t>#include "rtwtypes.h"</w:t>
      </w:r>
    </w:p>
    <w:p w14:paraId="7A47EF18" w14:textId="77777777" w:rsidR="009215D2" w:rsidRPr="009215D2" w:rsidRDefault="009215D2" w:rsidP="009215D2">
      <w:pPr>
        <w:pStyle w:val="NoSpacing"/>
        <w:rPr>
          <w:rFonts w:eastAsiaTheme="minorHAnsi"/>
          <w:sz w:val="22"/>
          <w:szCs w:val="22"/>
        </w:rPr>
      </w:pPr>
    </w:p>
    <w:p w14:paraId="34AC730A" w14:textId="77777777" w:rsidR="009215D2" w:rsidRPr="009215D2" w:rsidRDefault="009215D2" w:rsidP="009215D2">
      <w:pPr>
        <w:pStyle w:val="NoSpacing"/>
        <w:rPr>
          <w:rFonts w:eastAsiaTheme="minorHAnsi"/>
          <w:sz w:val="22"/>
          <w:szCs w:val="22"/>
        </w:rPr>
      </w:pPr>
      <w:r w:rsidRPr="009215D2">
        <w:rPr>
          <w:rFonts w:eastAsiaTheme="minorHAnsi"/>
          <w:sz w:val="22"/>
          <w:szCs w:val="22"/>
        </w:rPr>
        <w:t>/* Private macros used by the generated code to access rtModel */</w:t>
      </w:r>
    </w:p>
    <w:p w14:paraId="56C62245"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rtmIsMajorTimeStep</w:t>
      </w:r>
    </w:p>
    <w:p w14:paraId="0A1D908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rtmIsMajorTimeStep(</w:t>
      </w:r>
      <w:proofErr w:type="gramEnd"/>
      <w:r w:rsidRPr="009215D2">
        <w:rPr>
          <w:rFonts w:eastAsiaTheme="minorHAnsi"/>
          <w:sz w:val="22"/>
          <w:szCs w:val="22"/>
        </w:rPr>
        <w:t>rtm)       (((rtm)-&gt;Timing.simTimeStep) == MAJOR_TIME_STEP)</w:t>
      </w:r>
    </w:p>
    <w:p w14:paraId="2B3E4E41"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104CEAD5" w14:textId="77777777" w:rsidR="009215D2" w:rsidRPr="009215D2" w:rsidRDefault="009215D2" w:rsidP="009215D2">
      <w:pPr>
        <w:pStyle w:val="NoSpacing"/>
        <w:rPr>
          <w:rFonts w:eastAsiaTheme="minorHAnsi"/>
          <w:sz w:val="22"/>
          <w:szCs w:val="22"/>
        </w:rPr>
      </w:pPr>
    </w:p>
    <w:p w14:paraId="71D9B156"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rtmIsMinorTimeStep</w:t>
      </w:r>
    </w:p>
    <w:p w14:paraId="477526C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rtmIsMinorTimeStep(</w:t>
      </w:r>
      <w:proofErr w:type="gramEnd"/>
      <w:r w:rsidRPr="009215D2">
        <w:rPr>
          <w:rFonts w:eastAsiaTheme="minorHAnsi"/>
          <w:sz w:val="22"/>
          <w:szCs w:val="22"/>
        </w:rPr>
        <w:t>rtm)       (((rtm)-&gt;Timing.simTimeStep) == MINOR_TIME_STEP)</w:t>
      </w:r>
    </w:p>
    <w:p w14:paraId="745D87EA"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4334243A" w14:textId="77777777" w:rsidR="009215D2" w:rsidRPr="009215D2" w:rsidRDefault="009215D2" w:rsidP="009215D2">
      <w:pPr>
        <w:pStyle w:val="NoSpacing"/>
        <w:rPr>
          <w:rFonts w:eastAsiaTheme="minorHAnsi"/>
          <w:sz w:val="22"/>
          <w:szCs w:val="22"/>
        </w:rPr>
      </w:pPr>
    </w:p>
    <w:p w14:paraId="425EA79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rtmSetTPtr</w:t>
      </w:r>
    </w:p>
    <w:p w14:paraId="4450935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rtmSetTPtr(</w:t>
      </w:r>
      <w:proofErr w:type="gramEnd"/>
      <w:r w:rsidRPr="009215D2">
        <w:rPr>
          <w:rFonts w:eastAsiaTheme="minorHAnsi"/>
          <w:sz w:val="22"/>
          <w:szCs w:val="22"/>
        </w:rPr>
        <w:t>rtm, val)          ((rtm)-&gt;Timing.t = (val))</w:t>
      </w:r>
    </w:p>
    <w:p w14:paraId="62305221"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72CBB5AB" w14:textId="77777777" w:rsidR="009215D2" w:rsidRPr="009215D2" w:rsidRDefault="009215D2" w:rsidP="009215D2">
      <w:pPr>
        <w:pStyle w:val="NoSpacing"/>
        <w:rPr>
          <w:rFonts w:eastAsiaTheme="minorHAnsi"/>
          <w:sz w:val="22"/>
          <w:szCs w:val="22"/>
        </w:rPr>
      </w:pPr>
    </w:p>
    <w:p w14:paraId="0C0560BA" w14:textId="77777777" w:rsidR="009215D2" w:rsidRPr="009215D2" w:rsidRDefault="009215D2" w:rsidP="009215D2">
      <w:pPr>
        <w:pStyle w:val="NoSpacing"/>
        <w:rPr>
          <w:rFonts w:eastAsiaTheme="minorHAnsi"/>
          <w:sz w:val="22"/>
          <w:szCs w:val="22"/>
        </w:rPr>
      </w:pPr>
      <w:r w:rsidRPr="009215D2">
        <w:rPr>
          <w:rFonts w:eastAsiaTheme="minorHAnsi"/>
          <w:sz w:val="22"/>
          <w:szCs w:val="22"/>
        </w:rPr>
        <w:t>/* Used by FromWorkspace Block: '&lt;S5&gt;/FromWs' */</w:t>
      </w:r>
    </w:p>
    <w:p w14:paraId="455C7FEF"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rtInterpolate</w:t>
      </w:r>
    </w:p>
    <w:p w14:paraId="08A4CECA" w14:textId="77777777" w:rsidR="009215D2" w:rsidRPr="009215D2" w:rsidRDefault="009215D2" w:rsidP="009215D2">
      <w:pPr>
        <w:pStyle w:val="NoSpacing"/>
        <w:rPr>
          <w:rFonts w:eastAsiaTheme="minorHAnsi"/>
          <w:sz w:val="22"/>
          <w:szCs w:val="22"/>
        </w:rPr>
      </w:pPr>
      <w:r w:rsidRPr="009215D2">
        <w:rPr>
          <w:rFonts w:eastAsiaTheme="minorHAnsi"/>
          <w:sz w:val="22"/>
          <w:szCs w:val="22"/>
        </w:rPr>
        <w:t># define rtInterpolate(v1,v2,f1,f2)    (((v1)==(v2))?((double)(v1)): (((f1)*((double)(v1)))+((f2)*((double)(v2)))))</w:t>
      </w:r>
    </w:p>
    <w:p w14:paraId="359DE27E"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#endif</w:t>
      </w:r>
    </w:p>
    <w:p w14:paraId="0506BDB7" w14:textId="77777777" w:rsidR="009215D2" w:rsidRPr="009215D2" w:rsidRDefault="009215D2" w:rsidP="009215D2">
      <w:pPr>
        <w:pStyle w:val="NoSpacing"/>
        <w:rPr>
          <w:rFonts w:eastAsiaTheme="minorHAnsi"/>
          <w:sz w:val="22"/>
          <w:szCs w:val="22"/>
        </w:rPr>
      </w:pPr>
    </w:p>
    <w:p w14:paraId="6EA8C2F6"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rtRound</w:t>
      </w:r>
    </w:p>
    <w:p w14:paraId="5B4C3B0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define </w:t>
      </w:r>
      <w:proofErr w:type="gramStart"/>
      <w:r w:rsidRPr="009215D2">
        <w:rPr>
          <w:rFonts w:eastAsiaTheme="minorHAnsi"/>
          <w:sz w:val="22"/>
          <w:szCs w:val="22"/>
        </w:rPr>
        <w:t>rtRound(</w:t>
      </w:r>
      <w:proofErr w:type="gramEnd"/>
      <w:r w:rsidRPr="009215D2">
        <w:rPr>
          <w:rFonts w:eastAsiaTheme="minorHAnsi"/>
          <w:sz w:val="22"/>
          <w:szCs w:val="22"/>
        </w:rPr>
        <w:t>v)                    ( ((v) &gt;= 0) ? floor((v) + 0.5) : ceil((v) - 0.5) )</w:t>
      </w:r>
    </w:p>
    <w:p w14:paraId="16811F23"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72943FE7"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RTW_HEADER_final_integration_private_h_ */</w:t>
      </w:r>
    </w:p>
    <w:p w14:paraId="3C6477FB" w14:textId="4D0D239C" w:rsidR="009215D2" w:rsidRDefault="009215D2" w:rsidP="009215D2">
      <w:pPr>
        <w:rPr>
          <w:rFonts w:eastAsiaTheme="minorHAnsi"/>
        </w:rPr>
      </w:pPr>
    </w:p>
    <w:p w14:paraId="0C1BE6CD" w14:textId="292A9738" w:rsidR="009215D2" w:rsidRDefault="009215D2" w:rsidP="009215D2">
      <w:pPr>
        <w:rPr>
          <w:rFonts w:eastAsiaTheme="minorHAnsi"/>
        </w:rPr>
      </w:pPr>
    </w:p>
    <w:p w14:paraId="61F80E51" w14:textId="17761F3A" w:rsidR="009215D2" w:rsidRDefault="009215D2" w:rsidP="009215D2">
      <w:pPr>
        <w:pStyle w:val="Subtitle"/>
        <w:rPr>
          <w:rFonts w:eastAsiaTheme="minorHAnsi"/>
          <w:sz w:val="32"/>
          <w:szCs w:val="32"/>
        </w:rPr>
      </w:pPr>
      <w:r>
        <w:rPr>
          <w:rFonts w:eastAsiaTheme="minorHAnsi"/>
          <w:sz w:val="32"/>
          <w:szCs w:val="32"/>
        </w:rPr>
        <w:t>f</w:t>
      </w:r>
      <w:r w:rsidRPr="009215D2">
        <w:rPr>
          <w:rFonts w:eastAsiaTheme="minorHAnsi"/>
          <w:sz w:val="32"/>
          <w:szCs w:val="32"/>
        </w:rPr>
        <w:t>inal_integration_types.h</w:t>
      </w:r>
    </w:p>
    <w:p w14:paraId="6858FA28" w14:textId="6BD572F4" w:rsidR="009215D2" w:rsidRPr="009215D2" w:rsidRDefault="009215D2" w:rsidP="009215D2">
      <w:pPr>
        <w:pStyle w:val="NoSpacing"/>
        <w:rPr>
          <w:rFonts w:eastAsiaTheme="minorHAnsi"/>
          <w:sz w:val="22"/>
          <w:szCs w:val="22"/>
        </w:rPr>
      </w:pPr>
      <w:r w:rsidRPr="009215D2">
        <w:rPr>
          <w:rFonts w:eastAsiaTheme="minorHAnsi"/>
          <w:sz w:val="22"/>
          <w:szCs w:val="22"/>
        </w:rPr>
        <w:t>/*</w:t>
      </w:r>
    </w:p>
    <w:p w14:paraId="3881B57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final_integration_types.h</w:t>
      </w:r>
    </w:p>
    <w:p w14:paraId="631B3D0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701AC4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063B257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61921D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Model version                  : 1.67</w:t>
      </w:r>
    </w:p>
    <w:p w14:paraId="2D35211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6A43F26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4BB670D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3112EC4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selection: ert.tlc</w:t>
      </w:r>
    </w:p>
    <w:p w14:paraId="3DFE236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59A1CDB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2F5D930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Validation result: Not run</w:t>
      </w:r>
    </w:p>
    <w:p w14:paraId="33DEAAE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04ED8E1" w14:textId="77777777" w:rsidR="009215D2" w:rsidRPr="009215D2" w:rsidRDefault="009215D2" w:rsidP="009215D2">
      <w:pPr>
        <w:pStyle w:val="NoSpacing"/>
        <w:rPr>
          <w:rFonts w:eastAsiaTheme="minorHAnsi"/>
          <w:sz w:val="22"/>
          <w:szCs w:val="22"/>
        </w:rPr>
      </w:pPr>
    </w:p>
    <w:p w14:paraId="6BE2E05D"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RTW_HEADER_final_integration_types_h_</w:t>
      </w:r>
    </w:p>
    <w:p w14:paraId="79C64B91"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RTW_HEADER_final_integration_types_h_</w:t>
      </w:r>
    </w:p>
    <w:p w14:paraId="474DE499" w14:textId="77777777" w:rsidR="009215D2" w:rsidRPr="009215D2" w:rsidRDefault="009215D2" w:rsidP="009215D2">
      <w:pPr>
        <w:pStyle w:val="NoSpacing"/>
        <w:rPr>
          <w:rFonts w:eastAsiaTheme="minorHAnsi"/>
          <w:sz w:val="22"/>
          <w:szCs w:val="22"/>
        </w:rPr>
      </w:pPr>
    </w:p>
    <w:p w14:paraId="1247A337" w14:textId="77777777" w:rsidR="009215D2" w:rsidRPr="009215D2" w:rsidRDefault="009215D2" w:rsidP="009215D2">
      <w:pPr>
        <w:pStyle w:val="NoSpacing"/>
        <w:rPr>
          <w:rFonts w:eastAsiaTheme="minorHAnsi"/>
          <w:sz w:val="22"/>
          <w:szCs w:val="22"/>
        </w:rPr>
      </w:pPr>
      <w:r w:rsidRPr="009215D2">
        <w:rPr>
          <w:rFonts w:eastAsiaTheme="minorHAnsi"/>
          <w:sz w:val="22"/>
          <w:szCs w:val="22"/>
        </w:rPr>
        <w:t>/* Forward declaration for rtModel */</w:t>
      </w:r>
    </w:p>
    <w:p w14:paraId="614D4274"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tag_RTM_final_integration_T RT_MODEL_final_integration_T;</w:t>
      </w:r>
    </w:p>
    <w:p w14:paraId="6BFB554C" w14:textId="77777777" w:rsidR="009215D2" w:rsidRPr="009215D2" w:rsidRDefault="009215D2" w:rsidP="009215D2">
      <w:pPr>
        <w:pStyle w:val="NoSpacing"/>
        <w:rPr>
          <w:rFonts w:eastAsiaTheme="minorHAnsi"/>
          <w:sz w:val="22"/>
          <w:szCs w:val="22"/>
        </w:rPr>
      </w:pPr>
    </w:p>
    <w:p w14:paraId="240439CD"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RTW_HEADER_final_integration_types_h_ */</w:t>
      </w:r>
    </w:p>
    <w:p w14:paraId="512A243F" w14:textId="77777777" w:rsidR="009215D2" w:rsidRPr="009215D2" w:rsidRDefault="009215D2" w:rsidP="009215D2">
      <w:pPr>
        <w:pStyle w:val="NoSpacing"/>
        <w:rPr>
          <w:rFonts w:eastAsiaTheme="minorHAnsi"/>
          <w:sz w:val="22"/>
          <w:szCs w:val="22"/>
        </w:rPr>
      </w:pPr>
    </w:p>
    <w:p w14:paraId="67D52419" w14:textId="19DD7A34" w:rsidR="009215D2" w:rsidRPr="009215D2" w:rsidRDefault="009215D2" w:rsidP="009215D2">
      <w:pPr>
        <w:pStyle w:val="Subtitle"/>
        <w:rPr>
          <w:rFonts w:eastAsiaTheme="minorHAnsi"/>
          <w:sz w:val="32"/>
          <w:szCs w:val="32"/>
        </w:rPr>
      </w:pPr>
    </w:p>
    <w:p w14:paraId="60A5E5DE" w14:textId="179661F3" w:rsidR="009215D2" w:rsidRDefault="009215D2" w:rsidP="009215D2">
      <w:pPr>
        <w:pStyle w:val="Subtitle"/>
        <w:rPr>
          <w:rFonts w:eastAsiaTheme="minorHAnsi"/>
          <w:sz w:val="32"/>
          <w:szCs w:val="32"/>
        </w:rPr>
      </w:pPr>
      <w:r w:rsidRPr="009215D2">
        <w:rPr>
          <w:rFonts w:eastAsiaTheme="minorHAnsi"/>
          <w:sz w:val="32"/>
          <w:szCs w:val="32"/>
        </w:rPr>
        <w:t>rtwtypes.h</w:t>
      </w:r>
    </w:p>
    <w:p w14:paraId="4626D766"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5B223E1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File: rtwtypes.h</w:t>
      </w:r>
    </w:p>
    <w:p w14:paraId="4BB5EB7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1D17745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generated for Simulink model 'final_integration'.</w:t>
      </w:r>
    </w:p>
    <w:p w14:paraId="27D749A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9327FC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Model version                  : 1.67</w:t>
      </w:r>
    </w:p>
    <w:p w14:paraId="715C36B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Simulink Coder version         : 9.2 (R2019b) 18-Jul-2019</w:t>
      </w:r>
    </w:p>
    <w:p w14:paraId="79AC641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C/C++ source code generated </w:t>
      </w:r>
      <w:proofErr w:type="gramStart"/>
      <w:r w:rsidRPr="009215D2">
        <w:rPr>
          <w:rFonts w:eastAsiaTheme="minorHAnsi"/>
          <w:sz w:val="22"/>
          <w:szCs w:val="22"/>
        </w:rPr>
        <w:t>on :</w:t>
      </w:r>
      <w:proofErr w:type="gramEnd"/>
      <w:r w:rsidRPr="009215D2">
        <w:rPr>
          <w:rFonts w:eastAsiaTheme="minorHAnsi"/>
          <w:sz w:val="22"/>
          <w:szCs w:val="22"/>
        </w:rPr>
        <w:t xml:space="preserve"> Mon Apr  6 04:54:41 2020</w:t>
      </w:r>
    </w:p>
    <w:p w14:paraId="6587F2F5"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w:t>
      </w:r>
    </w:p>
    <w:p w14:paraId="2B809AE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selection: ert.tlc</w:t>
      </w:r>
    </w:p>
    <w:p w14:paraId="7FC3CAC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Embedded hardware selection: Intel-&gt;x86-64 (Windows64)</w:t>
      </w:r>
    </w:p>
    <w:p w14:paraId="154781A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Code generation objectives: Unspecified</w:t>
      </w:r>
    </w:p>
    <w:p w14:paraId="734678A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Validation result: Not run</w:t>
      </w:r>
    </w:p>
    <w:p w14:paraId="719072D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4D9294D2" w14:textId="77777777" w:rsidR="009215D2" w:rsidRPr="009215D2" w:rsidRDefault="009215D2" w:rsidP="009215D2">
      <w:pPr>
        <w:pStyle w:val="NoSpacing"/>
        <w:rPr>
          <w:rFonts w:eastAsiaTheme="minorHAnsi"/>
          <w:sz w:val="22"/>
          <w:szCs w:val="22"/>
        </w:rPr>
      </w:pPr>
    </w:p>
    <w:p w14:paraId="0B6419BA" w14:textId="77777777" w:rsidR="009215D2" w:rsidRPr="009215D2" w:rsidRDefault="009215D2" w:rsidP="009215D2">
      <w:pPr>
        <w:pStyle w:val="NoSpacing"/>
        <w:rPr>
          <w:rFonts w:eastAsiaTheme="minorHAnsi"/>
          <w:sz w:val="22"/>
          <w:szCs w:val="22"/>
        </w:rPr>
      </w:pPr>
      <w:r w:rsidRPr="009215D2">
        <w:rPr>
          <w:rFonts w:eastAsiaTheme="minorHAnsi"/>
          <w:sz w:val="22"/>
          <w:szCs w:val="22"/>
        </w:rPr>
        <w:t>#ifndef RTWTYPES_H</w:t>
      </w:r>
    </w:p>
    <w:p w14:paraId="1A3BBB75"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RTWTYPES_H</w:t>
      </w:r>
    </w:p>
    <w:p w14:paraId="0093248A" w14:textId="77777777" w:rsidR="009215D2" w:rsidRPr="009215D2" w:rsidRDefault="009215D2" w:rsidP="009215D2">
      <w:pPr>
        <w:pStyle w:val="NoSpacing"/>
        <w:rPr>
          <w:rFonts w:eastAsiaTheme="minorHAnsi"/>
          <w:sz w:val="22"/>
          <w:szCs w:val="22"/>
        </w:rPr>
      </w:pPr>
    </w:p>
    <w:p w14:paraId="27ED7BFB" w14:textId="77777777" w:rsidR="009215D2" w:rsidRPr="009215D2" w:rsidRDefault="009215D2" w:rsidP="009215D2">
      <w:pPr>
        <w:pStyle w:val="NoSpacing"/>
        <w:rPr>
          <w:rFonts w:eastAsiaTheme="minorHAnsi"/>
          <w:sz w:val="22"/>
          <w:szCs w:val="22"/>
        </w:rPr>
      </w:pPr>
      <w:r w:rsidRPr="009215D2">
        <w:rPr>
          <w:rFonts w:eastAsiaTheme="minorHAnsi"/>
          <w:sz w:val="22"/>
          <w:szCs w:val="22"/>
        </w:rPr>
        <w:t>/* Logical type definitions */</w:t>
      </w:r>
    </w:p>
    <w:p w14:paraId="5CBA085A" w14:textId="77777777" w:rsidR="009215D2" w:rsidRPr="009215D2" w:rsidRDefault="009215D2" w:rsidP="009215D2">
      <w:pPr>
        <w:pStyle w:val="NoSpacing"/>
        <w:rPr>
          <w:rFonts w:eastAsiaTheme="minorHAnsi"/>
          <w:sz w:val="22"/>
          <w:szCs w:val="22"/>
        </w:rPr>
      </w:pPr>
      <w:r w:rsidRPr="009215D2">
        <w:rPr>
          <w:rFonts w:eastAsiaTheme="minorHAnsi"/>
          <w:sz w:val="22"/>
          <w:szCs w:val="22"/>
        </w:rPr>
        <w:t>#if (</w:t>
      </w:r>
      <w:proofErr w:type="gramStart"/>
      <w:r w:rsidRPr="009215D2">
        <w:rPr>
          <w:rFonts w:eastAsiaTheme="minorHAnsi"/>
          <w:sz w:val="22"/>
          <w:szCs w:val="22"/>
        </w:rPr>
        <w:t>!defined</w:t>
      </w:r>
      <w:proofErr w:type="gramEnd"/>
      <w:r w:rsidRPr="009215D2">
        <w:rPr>
          <w:rFonts w:eastAsiaTheme="minorHAnsi"/>
          <w:sz w:val="22"/>
          <w:szCs w:val="22"/>
        </w:rPr>
        <w:t>(__cplusplus))</w:t>
      </w:r>
    </w:p>
    <w:p w14:paraId="67DF4490"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  ifndef</w:t>
      </w:r>
      <w:proofErr w:type="gramEnd"/>
      <w:r w:rsidRPr="009215D2">
        <w:rPr>
          <w:rFonts w:eastAsiaTheme="minorHAnsi"/>
          <w:sz w:val="22"/>
          <w:szCs w:val="22"/>
        </w:rPr>
        <w:t xml:space="preserve"> false</w:t>
      </w:r>
    </w:p>
    <w:p w14:paraId="7B5644FD" w14:textId="77777777" w:rsidR="009215D2" w:rsidRPr="009215D2" w:rsidRDefault="009215D2" w:rsidP="009215D2">
      <w:pPr>
        <w:pStyle w:val="NoSpacing"/>
        <w:rPr>
          <w:rFonts w:eastAsiaTheme="minorHAnsi"/>
          <w:sz w:val="22"/>
          <w:szCs w:val="22"/>
        </w:rPr>
      </w:pPr>
      <w:r w:rsidRPr="009215D2">
        <w:rPr>
          <w:rFonts w:eastAsiaTheme="minorHAnsi"/>
          <w:sz w:val="22"/>
          <w:szCs w:val="22"/>
        </w:rPr>
        <w:t>#   define false                       (0U)</w:t>
      </w:r>
    </w:p>
    <w:p w14:paraId="37A1A7B4"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  endif</w:t>
      </w:r>
      <w:proofErr w:type="gramEnd"/>
    </w:p>
    <w:p w14:paraId="4FAB7FBA" w14:textId="77777777" w:rsidR="009215D2" w:rsidRPr="009215D2" w:rsidRDefault="009215D2" w:rsidP="009215D2">
      <w:pPr>
        <w:pStyle w:val="NoSpacing"/>
        <w:rPr>
          <w:rFonts w:eastAsiaTheme="minorHAnsi"/>
          <w:sz w:val="22"/>
          <w:szCs w:val="22"/>
        </w:rPr>
      </w:pPr>
    </w:p>
    <w:p w14:paraId="014FEC86"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  ifndef</w:t>
      </w:r>
      <w:proofErr w:type="gramEnd"/>
      <w:r w:rsidRPr="009215D2">
        <w:rPr>
          <w:rFonts w:eastAsiaTheme="minorHAnsi"/>
          <w:sz w:val="22"/>
          <w:szCs w:val="22"/>
        </w:rPr>
        <w:t xml:space="preserve"> true</w:t>
      </w:r>
    </w:p>
    <w:p w14:paraId="72317E02" w14:textId="77777777" w:rsidR="009215D2" w:rsidRPr="009215D2" w:rsidRDefault="009215D2" w:rsidP="009215D2">
      <w:pPr>
        <w:pStyle w:val="NoSpacing"/>
        <w:rPr>
          <w:rFonts w:eastAsiaTheme="minorHAnsi"/>
          <w:sz w:val="22"/>
          <w:szCs w:val="22"/>
        </w:rPr>
      </w:pPr>
      <w:r w:rsidRPr="009215D2">
        <w:rPr>
          <w:rFonts w:eastAsiaTheme="minorHAnsi"/>
          <w:sz w:val="22"/>
          <w:szCs w:val="22"/>
        </w:rPr>
        <w:t>#   define true                        (1U)</w:t>
      </w:r>
    </w:p>
    <w:p w14:paraId="6FBC0ECE"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  endif</w:t>
      </w:r>
      <w:proofErr w:type="gramEnd"/>
    </w:p>
    <w:p w14:paraId="1C90F8CA"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w:t>
      </w:r>
    </w:p>
    <w:p w14:paraId="00A50BEB" w14:textId="77777777" w:rsidR="009215D2" w:rsidRPr="009215D2" w:rsidRDefault="009215D2" w:rsidP="009215D2">
      <w:pPr>
        <w:pStyle w:val="NoSpacing"/>
        <w:rPr>
          <w:rFonts w:eastAsiaTheme="minorHAnsi"/>
          <w:sz w:val="22"/>
          <w:szCs w:val="22"/>
        </w:rPr>
      </w:pPr>
    </w:p>
    <w:p w14:paraId="56C6E221"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26DDE8D4"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Target hardware information</w:t>
      </w:r>
    </w:p>
    <w:p w14:paraId="2A39CDF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Device type: Intel-&gt;x86-64 (Windows64)</w:t>
      </w:r>
    </w:p>
    <w:p w14:paraId="069FDC2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Number of bits:     char:   8    short:   16    int:  32</w:t>
      </w:r>
    </w:p>
    <w:p w14:paraId="3DCE2A2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long</w:t>
      </w:r>
      <w:proofErr w:type="gramEnd"/>
      <w:r w:rsidRPr="009215D2">
        <w:rPr>
          <w:rFonts w:eastAsiaTheme="minorHAnsi"/>
          <w:sz w:val="22"/>
          <w:szCs w:val="22"/>
        </w:rPr>
        <w:t>:  32</w:t>
      </w:r>
    </w:p>
    <w:p w14:paraId="2932D29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w:t>
      </w:r>
      <w:proofErr w:type="gramStart"/>
      <w:r w:rsidRPr="009215D2">
        <w:rPr>
          <w:rFonts w:eastAsiaTheme="minorHAnsi"/>
          <w:sz w:val="22"/>
          <w:szCs w:val="22"/>
        </w:rPr>
        <w:t>native</w:t>
      </w:r>
      <w:proofErr w:type="gramEnd"/>
      <w:r w:rsidRPr="009215D2">
        <w:rPr>
          <w:rFonts w:eastAsiaTheme="minorHAnsi"/>
          <w:sz w:val="22"/>
          <w:szCs w:val="22"/>
        </w:rPr>
        <w:t xml:space="preserve"> word size:  64</w:t>
      </w:r>
    </w:p>
    <w:p w14:paraId="1DC495F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Byte ordering: LittleEndian</w:t>
      </w:r>
    </w:p>
    <w:p w14:paraId="19BABCD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Signed integer division rounds to: Zero</w:t>
      </w:r>
    </w:p>
    <w:p w14:paraId="2BEA505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Shift right on a signed integer as arithmetic shift: on</w:t>
      </w:r>
    </w:p>
    <w:p w14:paraId="57196FE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05E6B748" w14:textId="77777777" w:rsidR="009215D2" w:rsidRPr="009215D2" w:rsidRDefault="009215D2" w:rsidP="009215D2">
      <w:pPr>
        <w:pStyle w:val="NoSpacing"/>
        <w:rPr>
          <w:rFonts w:eastAsiaTheme="minorHAnsi"/>
          <w:sz w:val="22"/>
          <w:szCs w:val="22"/>
        </w:rPr>
      </w:pPr>
    </w:p>
    <w:p w14:paraId="7F11E7C5"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6CF56D9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Fixed width word size data types:                                     *</w:t>
      </w:r>
    </w:p>
    <w:p w14:paraId="1E7B4CB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int8_T, int16_T, int32_T     - signed 8, 16, or 32 bit integers     *</w:t>
      </w:r>
    </w:p>
    <w:p w14:paraId="7B3C0916"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uint8_T, uint16_T, uint32_</w:t>
      </w:r>
      <w:proofErr w:type="gramStart"/>
      <w:r w:rsidRPr="009215D2">
        <w:rPr>
          <w:rFonts w:eastAsiaTheme="minorHAnsi"/>
          <w:sz w:val="22"/>
          <w:szCs w:val="22"/>
        </w:rPr>
        <w:t>T  -</w:t>
      </w:r>
      <w:proofErr w:type="gramEnd"/>
      <w:r w:rsidRPr="009215D2">
        <w:rPr>
          <w:rFonts w:eastAsiaTheme="minorHAnsi"/>
          <w:sz w:val="22"/>
          <w:szCs w:val="22"/>
        </w:rPr>
        <w:t xml:space="preserve"> unsigned 8, 16, or 32 bit integers   *</w:t>
      </w:r>
    </w:p>
    <w:p w14:paraId="493578B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real32_T, real64_T           - 32 and 64 bit floating point numbers *</w:t>
      </w:r>
    </w:p>
    <w:p w14:paraId="2364072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4F7234E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lastRenderedPageBreak/>
        <w:t>typedef</w:t>
      </w:r>
      <w:proofErr w:type="gramEnd"/>
      <w:r w:rsidRPr="009215D2">
        <w:rPr>
          <w:rFonts w:eastAsiaTheme="minorHAnsi"/>
          <w:sz w:val="22"/>
          <w:szCs w:val="22"/>
        </w:rPr>
        <w:t xml:space="preserve"> signed char int8_T;</w:t>
      </w:r>
    </w:p>
    <w:p w14:paraId="6B63AF45"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char uint8_T;</w:t>
      </w:r>
    </w:p>
    <w:p w14:paraId="6A47DCDB"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short int16_T;</w:t>
      </w:r>
    </w:p>
    <w:p w14:paraId="61F0A1E3"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short uint16_T;</w:t>
      </w:r>
    </w:p>
    <w:p w14:paraId="677F639E"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int int32_T;</w:t>
      </w:r>
    </w:p>
    <w:p w14:paraId="1D1DA2A8"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int uint32_T;</w:t>
      </w:r>
    </w:p>
    <w:p w14:paraId="14F5BCFC"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float real32_T;</w:t>
      </w:r>
    </w:p>
    <w:p w14:paraId="325FBAA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double real64_T;</w:t>
      </w:r>
    </w:p>
    <w:p w14:paraId="1D879D57" w14:textId="77777777" w:rsidR="009215D2" w:rsidRPr="009215D2" w:rsidRDefault="009215D2" w:rsidP="009215D2">
      <w:pPr>
        <w:pStyle w:val="NoSpacing"/>
        <w:rPr>
          <w:rFonts w:eastAsiaTheme="minorHAnsi"/>
          <w:sz w:val="22"/>
          <w:szCs w:val="22"/>
        </w:rPr>
      </w:pPr>
    </w:p>
    <w:p w14:paraId="76ABC6D4"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36F7A40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Generic type definitions: boolean_T, char_T, byte_T, int_T, uint_T,       *</w:t>
      </w:r>
    </w:p>
    <w:p w14:paraId="555BB74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real_T, time_T, ulong_T.                        *</w:t>
      </w:r>
    </w:p>
    <w:p w14:paraId="3A92A40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26ABE289"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double real_T;</w:t>
      </w:r>
    </w:p>
    <w:p w14:paraId="2B1E5F83"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double time_T;</w:t>
      </w:r>
    </w:p>
    <w:p w14:paraId="4742F1D7"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char boolean_T;</w:t>
      </w:r>
    </w:p>
    <w:p w14:paraId="6E44A95B"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int int_T;</w:t>
      </w:r>
    </w:p>
    <w:p w14:paraId="5B22099C"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int uint_T;</w:t>
      </w:r>
    </w:p>
    <w:p w14:paraId="43D781C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long ulong_T;</w:t>
      </w:r>
    </w:p>
    <w:p w14:paraId="3D99D26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char char_T;</w:t>
      </w:r>
    </w:p>
    <w:p w14:paraId="5128CA73"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unsigned char uchar_T;</w:t>
      </w:r>
    </w:p>
    <w:p w14:paraId="24EB773E"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char_T byte_T;</w:t>
      </w:r>
    </w:p>
    <w:p w14:paraId="784A5AB7" w14:textId="77777777" w:rsidR="009215D2" w:rsidRPr="009215D2" w:rsidRDefault="009215D2" w:rsidP="009215D2">
      <w:pPr>
        <w:pStyle w:val="NoSpacing"/>
        <w:rPr>
          <w:rFonts w:eastAsiaTheme="minorHAnsi"/>
          <w:sz w:val="22"/>
          <w:szCs w:val="22"/>
        </w:rPr>
      </w:pPr>
    </w:p>
    <w:p w14:paraId="57870C79"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72F670AB"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Complex number type definitions                                           *</w:t>
      </w:r>
    </w:p>
    <w:p w14:paraId="734D53D8"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8966BE5"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CREAL_T</w:t>
      </w:r>
    </w:p>
    <w:p w14:paraId="3DB615B8" w14:textId="77777777" w:rsidR="009215D2" w:rsidRPr="009215D2" w:rsidRDefault="009215D2" w:rsidP="009215D2">
      <w:pPr>
        <w:pStyle w:val="NoSpacing"/>
        <w:rPr>
          <w:rFonts w:eastAsiaTheme="minorHAnsi"/>
          <w:sz w:val="22"/>
          <w:szCs w:val="22"/>
        </w:rPr>
      </w:pPr>
    </w:p>
    <w:p w14:paraId="0D6C127B"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060DBBF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real32_T</w:t>
      </w:r>
      <w:proofErr w:type="gramEnd"/>
      <w:r w:rsidRPr="009215D2">
        <w:rPr>
          <w:rFonts w:eastAsiaTheme="minorHAnsi"/>
          <w:sz w:val="22"/>
          <w:szCs w:val="22"/>
        </w:rPr>
        <w:t xml:space="preserve"> re;</w:t>
      </w:r>
    </w:p>
    <w:p w14:paraId="57F0F747"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real32_T</w:t>
      </w:r>
      <w:proofErr w:type="gramEnd"/>
      <w:r w:rsidRPr="009215D2">
        <w:rPr>
          <w:rFonts w:eastAsiaTheme="minorHAnsi"/>
          <w:sz w:val="22"/>
          <w:szCs w:val="22"/>
        </w:rPr>
        <w:t xml:space="preserve"> im;</w:t>
      </w:r>
    </w:p>
    <w:p w14:paraId="524B44FF" w14:textId="77777777" w:rsidR="009215D2" w:rsidRPr="009215D2" w:rsidRDefault="009215D2" w:rsidP="009215D2">
      <w:pPr>
        <w:pStyle w:val="NoSpacing"/>
        <w:rPr>
          <w:rFonts w:eastAsiaTheme="minorHAnsi"/>
          <w:sz w:val="22"/>
          <w:szCs w:val="22"/>
        </w:rPr>
      </w:pPr>
      <w:r w:rsidRPr="009215D2">
        <w:rPr>
          <w:rFonts w:eastAsiaTheme="minorHAnsi"/>
          <w:sz w:val="22"/>
          <w:szCs w:val="22"/>
        </w:rPr>
        <w:t>} creal32_T;</w:t>
      </w:r>
    </w:p>
    <w:p w14:paraId="2CA2BB30" w14:textId="77777777" w:rsidR="009215D2" w:rsidRPr="009215D2" w:rsidRDefault="009215D2" w:rsidP="009215D2">
      <w:pPr>
        <w:pStyle w:val="NoSpacing"/>
        <w:rPr>
          <w:rFonts w:eastAsiaTheme="minorHAnsi"/>
          <w:sz w:val="22"/>
          <w:szCs w:val="22"/>
        </w:rPr>
      </w:pPr>
    </w:p>
    <w:p w14:paraId="79F3DE06"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1B99983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real64_T</w:t>
      </w:r>
      <w:proofErr w:type="gramEnd"/>
      <w:r w:rsidRPr="009215D2">
        <w:rPr>
          <w:rFonts w:eastAsiaTheme="minorHAnsi"/>
          <w:sz w:val="22"/>
          <w:szCs w:val="22"/>
        </w:rPr>
        <w:t xml:space="preserve"> re;</w:t>
      </w:r>
    </w:p>
    <w:p w14:paraId="6E7188E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real64_T</w:t>
      </w:r>
      <w:proofErr w:type="gramEnd"/>
      <w:r w:rsidRPr="009215D2">
        <w:rPr>
          <w:rFonts w:eastAsiaTheme="minorHAnsi"/>
          <w:sz w:val="22"/>
          <w:szCs w:val="22"/>
        </w:rPr>
        <w:t xml:space="preserve"> im;</w:t>
      </w:r>
    </w:p>
    <w:p w14:paraId="149E5A6B" w14:textId="77777777" w:rsidR="009215D2" w:rsidRPr="009215D2" w:rsidRDefault="009215D2" w:rsidP="009215D2">
      <w:pPr>
        <w:pStyle w:val="NoSpacing"/>
        <w:rPr>
          <w:rFonts w:eastAsiaTheme="minorHAnsi"/>
          <w:sz w:val="22"/>
          <w:szCs w:val="22"/>
        </w:rPr>
      </w:pPr>
      <w:r w:rsidRPr="009215D2">
        <w:rPr>
          <w:rFonts w:eastAsiaTheme="minorHAnsi"/>
          <w:sz w:val="22"/>
          <w:szCs w:val="22"/>
        </w:rPr>
        <w:t>} creal64_T;</w:t>
      </w:r>
    </w:p>
    <w:p w14:paraId="19FF7372" w14:textId="77777777" w:rsidR="009215D2" w:rsidRPr="009215D2" w:rsidRDefault="009215D2" w:rsidP="009215D2">
      <w:pPr>
        <w:pStyle w:val="NoSpacing"/>
        <w:rPr>
          <w:rFonts w:eastAsiaTheme="minorHAnsi"/>
          <w:sz w:val="22"/>
          <w:szCs w:val="22"/>
        </w:rPr>
      </w:pPr>
    </w:p>
    <w:p w14:paraId="77FC9535"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2FF50652"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re;</w:t>
      </w:r>
    </w:p>
    <w:p w14:paraId="6600393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real_T</w:t>
      </w:r>
      <w:proofErr w:type="gramEnd"/>
      <w:r w:rsidRPr="009215D2">
        <w:rPr>
          <w:rFonts w:eastAsiaTheme="minorHAnsi"/>
          <w:sz w:val="22"/>
          <w:szCs w:val="22"/>
        </w:rPr>
        <w:t xml:space="preserve"> im;</w:t>
      </w:r>
    </w:p>
    <w:p w14:paraId="319F4952" w14:textId="77777777" w:rsidR="009215D2" w:rsidRPr="009215D2" w:rsidRDefault="009215D2" w:rsidP="009215D2">
      <w:pPr>
        <w:pStyle w:val="NoSpacing"/>
        <w:rPr>
          <w:rFonts w:eastAsiaTheme="minorHAnsi"/>
          <w:sz w:val="22"/>
          <w:szCs w:val="22"/>
        </w:rPr>
      </w:pPr>
      <w:r w:rsidRPr="009215D2">
        <w:rPr>
          <w:rFonts w:eastAsiaTheme="minorHAnsi"/>
          <w:sz w:val="22"/>
          <w:szCs w:val="22"/>
        </w:rPr>
        <w:t>} creal_T;</w:t>
      </w:r>
    </w:p>
    <w:p w14:paraId="46CCA8ED" w14:textId="77777777" w:rsidR="009215D2" w:rsidRPr="009215D2" w:rsidRDefault="009215D2" w:rsidP="009215D2">
      <w:pPr>
        <w:pStyle w:val="NoSpacing"/>
        <w:rPr>
          <w:rFonts w:eastAsiaTheme="minorHAnsi"/>
          <w:sz w:val="22"/>
          <w:szCs w:val="22"/>
        </w:rPr>
      </w:pPr>
    </w:p>
    <w:p w14:paraId="347979A5"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CINT8_T</w:t>
      </w:r>
    </w:p>
    <w:p w14:paraId="333C77D9" w14:textId="77777777" w:rsidR="009215D2" w:rsidRPr="009215D2" w:rsidRDefault="009215D2" w:rsidP="009215D2">
      <w:pPr>
        <w:pStyle w:val="NoSpacing"/>
        <w:rPr>
          <w:rFonts w:eastAsiaTheme="minorHAnsi"/>
          <w:sz w:val="22"/>
          <w:szCs w:val="22"/>
        </w:rPr>
      </w:pPr>
    </w:p>
    <w:p w14:paraId="31CE8F8F"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5C661E9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int8_T</w:t>
      </w:r>
      <w:proofErr w:type="gramEnd"/>
      <w:r w:rsidRPr="009215D2">
        <w:rPr>
          <w:rFonts w:eastAsiaTheme="minorHAnsi"/>
          <w:sz w:val="22"/>
          <w:szCs w:val="22"/>
        </w:rPr>
        <w:t xml:space="preserve"> re;</w:t>
      </w:r>
    </w:p>
    <w:p w14:paraId="54B159AE"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int8_T</w:t>
      </w:r>
      <w:proofErr w:type="gramEnd"/>
      <w:r w:rsidRPr="009215D2">
        <w:rPr>
          <w:rFonts w:eastAsiaTheme="minorHAnsi"/>
          <w:sz w:val="22"/>
          <w:szCs w:val="22"/>
        </w:rPr>
        <w:t xml:space="preserve"> im;</w:t>
      </w:r>
    </w:p>
    <w:p w14:paraId="32CA5096" w14:textId="77777777" w:rsidR="009215D2" w:rsidRPr="009215D2" w:rsidRDefault="009215D2" w:rsidP="009215D2">
      <w:pPr>
        <w:pStyle w:val="NoSpacing"/>
        <w:rPr>
          <w:rFonts w:eastAsiaTheme="minorHAnsi"/>
          <w:sz w:val="22"/>
          <w:szCs w:val="22"/>
        </w:rPr>
      </w:pPr>
      <w:r w:rsidRPr="009215D2">
        <w:rPr>
          <w:rFonts w:eastAsiaTheme="minorHAnsi"/>
          <w:sz w:val="22"/>
          <w:szCs w:val="22"/>
        </w:rPr>
        <w:t>} cint8_T;</w:t>
      </w:r>
    </w:p>
    <w:p w14:paraId="1682654F" w14:textId="77777777" w:rsidR="009215D2" w:rsidRPr="009215D2" w:rsidRDefault="009215D2" w:rsidP="009215D2">
      <w:pPr>
        <w:pStyle w:val="NoSpacing"/>
        <w:rPr>
          <w:rFonts w:eastAsiaTheme="minorHAnsi"/>
          <w:sz w:val="22"/>
          <w:szCs w:val="22"/>
        </w:rPr>
      </w:pPr>
    </w:p>
    <w:p w14:paraId="237540DF"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CUINT8_T</w:t>
      </w:r>
    </w:p>
    <w:p w14:paraId="64467530" w14:textId="77777777" w:rsidR="009215D2" w:rsidRPr="009215D2" w:rsidRDefault="009215D2" w:rsidP="009215D2">
      <w:pPr>
        <w:pStyle w:val="NoSpacing"/>
        <w:rPr>
          <w:rFonts w:eastAsiaTheme="minorHAnsi"/>
          <w:sz w:val="22"/>
          <w:szCs w:val="22"/>
        </w:rPr>
      </w:pPr>
    </w:p>
    <w:p w14:paraId="7E0AABE5"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7A715AE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uint8_T</w:t>
      </w:r>
      <w:proofErr w:type="gramEnd"/>
      <w:r w:rsidRPr="009215D2">
        <w:rPr>
          <w:rFonts w:eastAsiaTheme="minorHAnsi"/>
          <w:sz w:val="22"/>
          <w:szCs w:val="22"/>
        </w:rPr>
        <w:t xml:space="preserve"> re;</w:t>
      </w:r>
    </w:p>
    <w:p w14:paraId="69B8A97A"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uint8_T</w:t>
      </w:r>
      <w:proofErr w:type="gramEnd"/>
      <w:r w:rsidRPr="009215D2">
        <w:rPr>
          <w:rFonts w:eastAsiaTheme="minorHAnsi"/>
          <w:sz w:val="22"/>
          <w:szCs w:val="22"/>
        </w:rPr>
        <w:t xml:space="preserve"> im;</w:t>
      </w:r>
    </w:p>
    <w:p w14:paraId="6C4AA6A0" w14:textId="77777777" w:rsidR="009215D2" w:rsidRPr="009215D2" w:rsidRDefault="009215D2" w:rsidP="009215D2">
      <w:pPr>
        <w:pStyle w:val="NoSpacing"/>
        <w:rPr>
          <w:rFonts w:eastAsiaTheme="minorHAnsi"/>
          <w:sz w:val="22"/>
          <w:szCs w:val="22"/>
        </w:rPr>
      </w:pPr>
      <w:r w:rsidRPr="009215D2">
        <w:rPr>
          <w:rFonts w:eastAsiaTheme="minorHAnsi"/>
          <w:sz w:val="22"/>
          <w:szCs w:val="22"/>
        </w:rPr>
        <w:t>} cuint8_T;</w:t>
      </w:r>
    </w:p>
    <w:p w14:paraId="06E74B41" w14:textId="77777777" w:rsidR="009215D2" w:rsidRPr="009215D2" w:rsidRDefault="009215D2" w:rsidP="009215D2">
      <w:pPr>
        <w:pStyle w:val="NoSpacing"/>
        <w:rPr>
          <w:rFonts w:eastAsiaTheme="minorHAnsi"/>
          <w:sz w:val="22"/>
          <w:szCs w:val="22"/>
        </w:rPr>
      </w:pPr>
    </w:p>
    <w:p w14:paraId="723EAB4A"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CINT16_T</w:t>
      </w:r>
    </w:p>
    <w:p w14:paraId="693E3C4D" w14:textId="77777777" w:rsidR="009215D2" w:rsidRPr="009215D2" w:rsidRDefault="009215D2" w:rsidP="009215D2">
      <w:pPr>
        <w:pStyle w:val="NoSpacing"/>
        <w:rPr>
          <w:rFonts w:eastAsiaTheme="minorHAnsi"/>
          <w:sz w:val="22"/>
          <w:szCs w:val="22"/>
        </w:rPr>
      </w:pPr>
    </w:p>
    <w:p w14:paraId="139C5115"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6EDF56D0"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int16_T</w:t>
      </w:r>
      <w:proofErr w:type="gramEnd"/>
      <w:r w:rsidRPr="009215D2">
        <w:rPr>
          <w:rFonts w:eastAsiaTheme="minorHAnsi"/>
          <w:sz w:val="22"/>
          <w:szCs w:val="22"/>
        </w:rPr>
        <w:t xml:space="preserve"> re;</w:t>
      </w:r>
    </w:p>
    <w:p w14:paraId="09124EA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int16_T</w:t>
      </w:r>
      <w:proofErr w:type="gramEnd"/>
      <w:r w:rsidRPr="009215D2">
        <w:rPr>
          <w:rFonts w:eastAsiaTheme="minorHAnsi"/>
          <w:sz w:val="22"/>
          <w:szCs w:val="22"/>
        </w:rPr>
        <w:t xml:space="preserve"> im;</w:t>
      </w:r>
    </w:p>
    <w:p w14:paraId="1E5FC4C5" w14:textId="77777777" w:rsidR="009215D2" w:rsidRPr="009215D2" w:rsidRDefault="009215D2" w:rsidP="009215D2">
      <w:pPr>
        <w:pStyle w:val="NoSpacing"/>
        <w:rPr>
          <w:rFonts w:eastAsiaTheme="minorHAnsi"/>
          <w:sz w:val="22"/>
          <w:szCs w:val="22"/>
        </w:rPr>
      </w:pPr>
      <w:r w:rsidRPr="009215D2">
        <w:rPr>
          <w:rFonts w:eastAsiaTheme="minorHAnsi"/>
          <w:sz w:val="22"/>
          <w:szCs w:val="22"/>
        </w:rPr>
        <w:t>} cint16_T;</w:t>
      </w:r>
    </w:p>
    <w:p w14:paraId="5B0C6F37" w14:textId="77777777" w:rsidR="009215D2" w:rsidRPr="009215D2" w:rsidRDefault="009215D2" w:rsidP="009215D2">
      <w:pPr>
        <w:pStyle w:val="NoSpacing"/>
        <w:rPr>
          <w:rFonts w:eastAsiaTheme="minorHAnsi"/>
          <w:sz w:val="22"/>
          <w:szCs w:val="22"/>
        </w:rPr>
      </w:pPr>
    </w:p>
    <w:p w14:paraId="07136CEC"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CUINT16_T</w:t>
      </w:r>
    </w:p>
    <w:p w14:paraId="0F464858" w14:textId="77777777" w:rsidR="009215D2" w:rsidRPr="009215D2" w:rsidRDefault="009215D2" w:rsidP="009215D2">
      <w:pPr>
        <w:pStyle w:val="NoSpacing"/>
        <w:rPr>
          <w:rFonts w:eastAsiaTheme="minorHAnsi"/>
          <w:sz w:val="22"/>
          <w:szCs w:val="22"/>
        </w:rPr>
      </w:pPr>
    </w:p>
    <w:p w14:paraId="16520AB3"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64712761"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uint16_T</w:t>
      </w:r>
      <w:proofErr w:type="gramEnd"/>
      <w:r w:rsidRPr="009215D2">
        <w:rPr>
          <w:rFonts w:eastAsiaTheme="minorHAnsi"/>
          <w:sz w:val="22"/>
          <w:szCs w:val="22"/>
        </w:rPr>
        <w:t xml:space="preserve"> re;</w:t>
      </w:r>
    </w:p>
    <w:p w14:paraId="64009079"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uint16_T</w:t>
      </w:r>
      <w:proofErr w:type="gramEnd"/>
      <w:r w:rsidRPr="009215D2">
        <w:rPr>
          <w:rFonts w:eastAsiaTheme="minorHAnsi"/>
          <w:sz w:val="22"/>
          <w:szCs w:val="22"/>
        </w:rPr>
        <w:t xml:space="preserve"> im;</w:t>
      </w:r>
    </w:p>
    <w:p w14:paraId="04B362CE" w14:textId="77777777" w:rsidR="009215D2" w:rsidRPr="009215D2" w:rsidRDefault="009215D2" w:rsidP="009215D2">
      <w:pPr>
        <w:pStyle w:val="NoSpacing"/>
        <w:rPr>
          <w:rFonts w:eastAsiaTheme="minorHAnsi"/>
          <w:sz w:val="22"/>
          <w:szCs w:val="22"/>
        </w:rPr>
      </w:pPr>
      <w:r w:rsidRPr="009215D2">
        <w:rPr>
          <w:rFonts w:eastAsiaTheme="minorHAnsi"/>
          <w:sz w:val="22"/>
          <w:szCs w:val="22"/>
        </w:rPr>
        <w:t>} cuint16_T;</w:t>
      </w:r>
    </w:p>
    <w:p w14:paraId="70E21B13" w14:textId="77777777" w:rsidR="009215D2" w:rsidRPr="009215D2" w:rsidRDefault="009215D2" w:rsidP="009215D2">
      <w:pPr>
        <w:pStyle w:val="NoSpacing"/>
        <w:rPr>
          <w:rFonts w:eastAsiaTheme="minorHAnsi"/>
          <w:sz w:val="22"/>
          <w:szCs w:val="22"/>
        </w:rPr>
      </w:pPr>
    </w:p>
    <w:p w14:paraId="2D35A87B"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CINT32_T</w:t>
      </w:r>
    </w:p>
    <w:p w14:paraId="7E8D44D5" w14:textId="77777777" w:rsidR="009215D2" w:rsidRPr="009215D2" w:rsidRDefault="009215D2" w:rsidP="009215D2">
      <w:pPr>
        <w:pStyle w:val="NoSpacing"/>
        <w:rPr>
          <w:rFonts w:eastAsiaTheme="minorHAnsi"/>
          <w:sz w:val="22"/>
          <w:szCs w:val="22"/>
        </w:rPr>
      </w:pPr>
    </w:p>
    <w:p w14:paraId="0C968A88"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064D2D4C"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int32_T</w:t>
      </w:r>
      <w:proofErr w:type="gramEnd"/>
      <w:r w:rsidRPr="009215D2">
        <w:rPr>
          <w:rFonts w:eastAsiaTheme="minorHAnsi"/>
          <w:sz w:val="22"/>
          <w:szCs w:val="22"/>
        </w:rPr>
        <w:t xml:space="preserve"> re;</w:t>
      </w:r>
    </w:p>
    <w:p w14:paraId="59CF5E53"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int32_T</w:t>
      </w:r>
      <w:proofErr w:type="gramEnd"/>
      <w:r w:rsidRPr="009215D2">
        <w:rPr>
          <w:rFonts w:eastAsiaTheme="minorHAnsi"/>
          <w:sz w:val="22"/>
          <w:szCs w:val="22"/>
        </w:rPr>
        <w:t xml:space="preserve"> im;</w:t>
      </w:r>
    </w:p>
    <w:p w14:paraId="03628C51" w14:textId="77777777" w:rsidR="009215D2" w:rsidRPr="009215D2" w:rsidRDefault="009215D2" w:rsidP="009215D2">
      <w:pPr>
        <w:pStyle w:val="NoSpacing"/>
        <w:rPr>
          <w:rFonts w:eastAsiaTheme="minorHAnsi"/>
          <w:sz w:val="22"/>
          <w:szCs w:val="22"/>
        </w:rPr>
      </w:pPr>
      <w:r w:rsidRPr="009215D2">
        <w:rPr>
          <w:rFonts w:eastAsiaTheme="minorHAnsi"/>
          <w:sz w:val="22"/>
          <w:szCs w:val="22"/>
        </w:rPr>
        <w:t>} cint32_T;</w:t>
      </w:r>
    </w:p>
    <w:p w14:paraId="76ADC40F" w14:textId="77777777" w:rsidR="009215D2" w:rsidRPr="009215D2" w:rsidRDefault="009215D2" w:rsidP="009215D2">
      <w:pPr>
        <w:pStyle w:val="NoSpacing"/>
        <w:rPr>
          <w:rFonts w:eastAsiaTheme="minorHAnsi"/>
          <w:sz w:val="22"/>
          <w:szCs w:val="22"/>
        </w:rPr>
      </w:pPr>
    </w:p>
    <w:p w14:paraId="03475BFA"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CUINT32_T</w:t>
      </w:r>
    </w:p>
    <w:p w14:paraId="63A04848" w14:textId="77777777" w:rsidR="009215D2" w:rsidRPr="009215D2" w:rsidRDefault="009215D2" w:rsidP="009215D2">
      <w:pPr>
        <w:pStyle w:val="NoSpacing"/>
        <w:rPr>
          <w:rFonts w:eastAsiaTheme="minorHAnsi"/>
          <w:sz w:val="22"/>
          <w:szCs w:val="22"/>
        </w:rPr>
      </w:pPr>
    </w:p>
    <w:p w14:paraId="1701D06C"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struct {</w:t>
      </w:r>
    </w:p>
    <w:p w14:paraId="3BA576A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uint32_T</w:t>
      </w:r>
      <w:proofErr w:type="gramEnd"/>
      <w:r w:rsidRPr="009215D2">
        <w:rPr>
          <w:rFonts w:eastAsiaTheme="minorHAnsi"/>
          <w:sz w:val="22"/>
          <w:szCs w:val="22"/>
        </w:rPr>
        <w:t xml:space="preserve"> re;</w:t>
      </w:r>
    </w:p>
    <w:p w14:paraId="55C6DAEF"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roofErr w:type="gramStart"/>
      <w:r w:rsidRPr="009215D2">
        <w:rPr>
          <w:rFonts w:eastAsiaTheme="minorHAnsi"/>
          <w:sz w:val="22"/>
          <w:szCs w:val="22"/>
        </w:rPr>
        <w:t>uint32_T</w:t>
      </w:r>
      <w:proofErr w:type="gramEnd"/>
      <w:r w:rsidRPr="009215D2">
        <w:rPr>
          <w:rFonts w:eastAsiaTheme="minorHAnsi"/>
          <w:sz w:val="22"/>
          <w:szCs w:val="22"/>
        </w:rPr>
        <w:t xml:space="preserve"> im;</w:t>
      </w:r>
    </w:p>
    <w:p w14:paraId="48C9E7FA" w14:textId="77777777" w:rsidR="009215D2" w:rsidRPr="009215D2" w:rsidRDefault="009215D2" w:rsidP="009215D2">
      <w:pPr>
        <w:pStyle w:val="NoSpacing"/>
        <w:rPr>
          <w:rFonts w:eastAsiaTheme="minorHAnsi"/>
          <w:sz w:val="22"/>
          <w:szCs w:val="22"/>
        </w:rPr>
      </w:pPr>
      <w:r w:rsidRPr="009215D2">
        <w:rPr>
          <w:rFonts w:eastAsiaTheme="minorHAnsi"/>
          <w:sz w:val="22"/>
          <w:szCs w:val="22"/>
        </w:rPr>
        <w:t>} cuint32_T;</w:t>
      </w:r>
    </w:p>
    <w:p w14:paraId="04D543E8" w14:textId="77777777" w:rsidR="009215D2" w:rsidRPr="009215D2" w:rsidRDefault="009215D2" w:rsidP="009215D2">
      <w:pPr>
        <w:pStyle w:val="NoSpacing"/>
        <w:rPr>
          <w:rFonts w:eastAsiaTheme="minorHAnsi"/>
          <w:sz w:val="22"/>
          <w:szCs w:val="22"/>
        </w:rPr>
      </w:pPr>
    </w:p>
    <w:p w14:paraId="049AC5D8" w14:textId="77777777" w:rsidR="009215D2" w:rsidRPr="009215D2" w:rsidRDefault="009215D2" w:rsidP="009215D2">
      <w:pPr>
        <w:pStyle w:val="NoSpacing"/>
        <w:rPr>
          <w:rFonts w:eastAsiaTheme="minorHAnsi"/>
          <w:sz w:val="22"/>
          <w:szCs w:val="22"/>
        </w:rPr>
      </w:pPr>
      <w:r w:rsidRPr="009215D2">
        <w:rPr>
          <w:rFonts w:eastAsiaTheme="minorHAnsi"/>
          <w:sz w:val="22"/>
          <w:szCs w:val="22"/>
        </w:rPr>
        <w:t>/*=======================================================================*</w:t>
      </w:r>
    </w:p>
    <w:p w14:paraId="40A4A98A" w14:textId="77777777" w:rsidR="009215D2" w:rsidRPr="009215D2" w:rsidRDefault="009215D2" w:rsidP="009215D2">
      <w:pPr>
        <w:pStyle w:val="NoSpacing"/>
        <w:rPr>
          <w:rFonts w:eastAsiaTheme="minorHAnsi"/>
          <w:sz w:val="22"/>
          <w:szCs w:val="22"/>
        </w:rPr>
      </w:pPr>
      <w:r w:rsidRPr="009215D2">
        <w:rPr>
          <w:rFonts w:eastAsiaTheme="minorHAnsi"/>
          <w:sz w:val="22"/>
          <w:szCs w:val="22"/>
        </w:rPr>
        <w:lastRenderedPageBreak/>
        <w:t xml:space="preserve"> * Min and Max:                                                          *</w:t>
      </w:r>
    </w:p>
    <w:p w14:paraId="0808E435"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int8_T, int16_T, int32_T     - signed 8, 16, or 32 bit integers     *</w:t>
      </w:r>
    </w:p>
    <w:p w14:paraId="58278D42"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   uint8_T, uint16_T, uint32_</w:t>
      </w:r>
      <w:proofErr w:type="gramStart"/>
      <w:r w:rsidRPr="009215D2">
        <w:rPr>
          <w:rFonts w:eastAsiaTheme="minorHAnsi"/>
          <w:sz w:val="22"/>
          <w:szCs w:val="22"/>
        </w:rPr>
        <w:t>T  -</w:t>
      </w:r>
      <w:proofErr w:type="gramEnd"/>
      <w:r w:rsidRPr="009215D2">
        <w:rPr>
          <w:rFonts w:eastAsiaTheme="minorHAnsi"/>
          <w:sz w:val="22"/>
          <w:szCs w:val="22"/>
        </w:rPr>
        <w:t xml:space="preserve"> unsigned 8, 16, or 32 bit integers   *</w:t>
      </w:r>
    </w:p>
    <w:p w14:paraId="00630C2D" w14:textId="77777777" w:rsidR="009215D2" w:rsidRPr="009215D2" w:rsidRDefault="009215D2" w:rsidP="009215D2">
      <w:pPr>
        <w:pStyle w:val="NoSpacing"/>
        <w:rPr>
          <w:rFonts w:eastAsiaTheme="minorHAnsi"/>
          <w:sz w:val="22"/>
          <w:szCs w:val="22"/>
        </w:rPr>
      </w:pPr>
      <w:r w:rsidRPr="009215D2">
        <w:rPr>
          <w:rFonts w:eastAsiaTheme="minorHAnsi"/>
          <w:sz w:val="22"/>
          <w:szCs w:val="22"/>
        </w:rPr>
        <w:t xml:space="preserve"> *=======================================================================*/</w:t>
      </w:r>
    </w:p>
    <w:p w14:paraId="72D6BCBD"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MAX_int8_T                     ((int8_T</w:t>
      </w:r>
      <w:proofErr w:type="gramStart"/>
      <w:r w:rsidRPr="009215D2">
        <w:rPr>
          <w:rFonts w:eastAsiaTheme="minorHAnsi"/>
          <w:sz w:val="22"/>
          <w:szCs w:val="22"/>
        </w:rPr>
        <w:t>)(</w:t>
      </w:r>
      <w:proofErr w:type="gramEnd"/>
      <w:r w:rsidRPr="009215D2">
        <w:rPr>
          <w:rFonts w:eastAsiaTheme="minorHAnsi"/>
          <w:sz w:val="22"/>
          <w:szCs w:val="22"/>
        </w:rPr>
        <w:t>127))</w:t>
      </w:r>
    </w:p>
    <w:p w14:paraId="331386D0"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MIN_int8_T                     ((int8_T</w:t>
      </w:r>
      <w:proofErr w:type="gramStart"/>
      <w:r w:rsidRPr="009215D2">
        <w:rPr>
          <w:rFonts w:eastAsiaTheme="minorHAnsi"/>
          <w:sz w:val="22"/>
          <w:szCs w:val="22"/>
        </w:rPr>
        <w:t>)(</w:t>
      </w:r>
      <w:proofErr w:type="gramEnd"/>
      <w:r w:rsidRPr="009215D2">
        <w:rPr>
          <w:rFonts w:eastAsiaTheme="minorHAnsi"/>
          <w:sz w:val="22"/>
          <w:szCs w:val="22"/>
        </w:rPr>
        <w:t>-128))</w:t>
      </w:r>
    </w:p>
    <w:p w14:paraId="0F27ADDC"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MAX_uint8_T                    ((uint8_T</w:t>
      </w:r>
      <w:proofErr w:type="gramStart"/>
      <w:r w:rsidRPr="009215D2">
        <w:rPr>
          <w:rFonts w:eastAsiaTheme="minorHAnsi"/>
          <w:sz w:val="22"/>
          <w:szCs w:val="22"/>
        </w:rPr>
        <w:t>)(</w:t>
      </w:r>
      <w:proofErr w:type="gramEnd"/>
      <w:r w:rsidRPr="009215D2">
        <w:rPr>
          <w:rFonts w:eastAsiaTheme="minorHAnsi"/>
          <w:sz w:val="22"/>
          <w:szCs w:val="22"/>
        </w:rPr>
        <w:t>255U))</w:t>
      </w:r>
    </w:p>
    <w:p w14:paraId="004591AA"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MAX_int16_T                    ((int16_T</w:t>
      </w:r>
      <w:proofErr w:type="gramStart"/>
      <w:r w:rsidRPr="009215D2">
        <w:rPr>
          <w:rFonts w:eastAsiaTheme="minorHAnsi"/>
          <w:sz w:val="22"/>
          <w:szCs w:val="22"/>
        </w:rPr>
        <w:t>)(</w:t>
      </w:r>
      <w:proofErr w:type="gramEnd"/>
      <w:r w:rsidRPr="009215D2">
        <w:rPr>
          <w:rFonts w:eastAsiaTheme="minorHAnsi"/>
          <w:sz w:val="22"/>
          <w:szCs w:val="22"/>
        </w:rPr>
        <w:t>32767))</w:t>
      </w:r>
    </w:p>
    <w:p w14:paraId="07F1D7D7"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MIN_int16_T                    ((int16_T</w:t>
      </w:r>
      <w:proofErr w:type="gramStart"/>
      <w:r w:rsidRPr="009215D2">
        <w:rPr>
          <w:rFonts w:eastAsiaTheme="minorHAnsi"/>
          <w:sz w:val="22"/>
          <w:szCs w:val="22"/>
        </w:rPr>
        <w:t>)(</w:t>
      </w:r>
      <w:proofErr w:type="gramEnd"/>
      <w:r w:rsidRPr="009215D2">
        <w:rPr>
          <w:rFonts w:eastAsiaTheme="minorHAnsi"/>
          <w:sz w:val="22"/>
          <w:szCs w:val="22"/>
        </w:rPr>
        <w:t>-32768))</w:t>
      </w:r>
    </w:p>
    <w:p w14:paraId="63F2059B"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MAX_uint16_T                   ((uint16_T</w:t>
      </w:r>
      <w:proofErr w:type="gramStart"/>
      <w:r w:rsidRPr="009215D2">
        <w:rPr>
          <w:rFonts w:eastAsiaTheme="minorHAnsi"/>
          <w:sz w:val="22"/>
          <w:szCs w:val="22"/>
        </w:rPr>
        <w:t>)(</w:t>
      </w:r>
      <w:proofErr w:type="gramEnd"/>
      <w:r w:rsidRPr="009215D2">
        <w:rPr>
          <w:rFonts w:eastAsiaTheme="minorHAnsi"/>
          <w:sz w:val="22"/>
          <w:szCs w:val="22"/>
        </w:rPr>
        <w:t>65535U))</w:t>
      </w:r>
    </w:p>
    <w:p w14:paraId="56CE03DC"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MAX_int32_T                    ((int32_T</w:t>
      </w:r>
      <w:proofErr w:type="gramStart"/>
      <w:r w:rsidRPr="009215D2">
        <w:rPr>
          <w:rFonts w:eastAsiaTheme="minorHAnsi"/>
          <w:sz w:val="22"/>
          <w:szCs w:val="22"/>
        </w:rPr>
        <w:t>)(</w:t>
      </w:r>
      <w:proofErr w:type="gramEnd"/>
      <w:r w:rsidRPr="009215D2">
        <w:rPr>
          <w:rFonts w:eastAsiaTheme="minorHAnsi"/>
          <w:sz w:val="22"/>
          <w:szCs w:val="22"/>
        </w:rPr>
        <w:t>2147483647))</w:t>
      </w:r>
    </w:p>
    <w:p w14:paraId="3876E371"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MIN_int32_T                    ((int32_T</w:t>
      </w:r>
      <w:proofErr w:type="gramStart"/>
      <w:r w:rsidRPr="009215D2">
        <w:rPr>
          <w:rFonts w:eastAsiaTheme="minorHAnsi"/>
          <w:sz w:val="22"/>
          <w:szCs w:val="22"/>
        </w:rPr>
        <w:t>)(</w:t>
      </w:r>
      <w:proofErr w:type="gramEnd"/>
      <w:r w:rsidRPr="009215D2">
        <w:rPr>
          <w:rFonts w:eastAsiaTheme="minorHAnsi"/>
          <w:sz w:val="22"/>
          <w:szCs w:val="22"/>
        </w:rPr>
        <w:t>-2147483647-1))</w:t>
      </w:r>
    </w:p>
    <w:p w14:paraId="44003BB2" w14:textId="77777777" w:rsidR="009215D2" w:rsidRPr="009215D2" w:rsidRDefault="009215D2" w:rsidP="009215D2">
      <w:pPr>
        <w:pStyle w:val="NoSpacing"/>
        <w:rPr>
          <w:rFonts w:eastAsiaTheme="minorHAnsi"/>
          <w:sz w:val="22"/>
          <w:szCs w:val="22"/>
        </w:rPr>
      </w:pPr>
      <w:r w:rsidRPr="009215D2">
        <w:rPr>
          <w:rFonts w:eastAsiaTheme="minorHAnsi"/>
          <w:sz w:val="22"/>
          <w:szCs w:val="22"/>
        </w:rPr>
        <w:t>#define MAX_uint32_T                   ((uint32_T</w:t>
      </w:r>
      <w:proofErr w:type="gramStart"/>
      <w:r w:rsidRPr="009215D2">
        <w:rPr>
          <w:rFonts w:eastAsiaTheme="minorHAnsi"/>
          <w:sz w:val="22"/>
          <w:szCs w:val="22"/>
        </w:rPr>
        <w:t>)(</w:t>
      </w:r>
      <w:proofErr w:type="gramEnd"/>
      <w:r w:rsidRPr="009215D2">
        <w:rPr>
          <w:rFonts w:eastAsiaTheme="minorHAnsi"/>
          <w:sz w:val="22"/>
          <w:szCs w:val="22"/>
        </w:rPr>
        <w:t>0xFFFFFFFFU))</w:t>
      </w:r>
    </w:p>
    <w:p w14:paraId="57FEE6BE" w14:textId="77777777" w:rsidR="009215D2" w:rsidRPr="009215D2" w:rsidRDefault="009215D2" w:rsidP="009215D2">
      <w:pPr>
        <w:pStyle w:val="NoSpacing"/>
        <w:rPr>
          <w:rFonts w:eastAsiaTheme="minorHAnsi"/>
          <w:sz w:val="22"/>
          <w:szCs w:val="22"/>
        </w:rPr>
      </w:pPr>
    </w:p>
    <w:p w14:paraId="68E6E103" w14:textId="77777777" w:rsidR="009215D2" w:rsidRPr="009215D2" w:rsidRDefault="009215D2" w:rsidP="009215D2">
      <w:pPr>
        <w:pStyle w:val="NoSpacing"/>
        <w:rPr>
          <w:rFonts w:eastAsiaTheme="minorHAnsi"/>
          <w:sz w:val="22"/>
          <w:szCs w:val="22"/>
        </w:rPr>
      </w:pPr>
      <w:r w:rsidRPr="009215D2">
        <w:rPr>
          <w:rFonts w:eastAsiaTheme="minorHAnsi"/>
          <w:sz w:val="22"/>
          <w:szCs w:val="22"/>
        </w:rPr>
        <w:t>/* Block D-Work pointer type */</w:t>
      </w:r>
    </w:p>
    <w:p w14:paraId="7C530FB2" w14:textId="77777777" w:rsidR="009215D2" w:rsidRPr="009215D2" w:rsidRDefault="009215D2" w:rsidP="009215D2">
      <w:pPr>
        <w:pStyle w:val="NoSpacing"/>
        <w:rPr>
          <w:rFonts w:eastAsiaTheme="minorHAnsi"/>
          <w:sz w:val="22"/>
          <w:szCs w:val="22"/>
        </w:rPr>
      </w:pPr>
      <w:proofErr w:type="gramStart"/>
      <w:r w:rsidRPr="009215D2">
        <w:rPr>
          <w:rFonts w:eastAsiaTheme="minorHAnsi"/>
          <w:sz w:val="22"/>
          <w:szCs w:val="22"/>
        </w:rPr>
        <w:t>typedef</w:t>
      </w:r>
      <w:proofErr w:type="gramEnd"/>
      <w:r w:rsidRPr="009215D2">
        <w:rPr>
          <w:rFonts w:eastAsiaTheme="minorHAnsi"/>
          <w:sz w:val="22"/>
          <w:szCs w:val="22"/>
        </w:rPr>
        <w:t xml:space="preserve"> void * pointer_T;</w:t>
      </w:r>
    </w:p>
    <w:p w14:paraId="198E172D" w14:textId="77777777" w:rsidR="009215D2" w:rsidRPr="009215D2" w:rsidRDefault="009215D2" w:rsidP="009215D2">
      <w:pPr>
        <w:pStyle w:val="NoSpacing"/>
        <w:rPr>
          <w:rFonts w:eastAsiaTheme="minorHAnsi"/>
          <w:sz w:val="22"/>
          <w:szCs w:val="22"/>
        </w:rPr>
      </w:pPr>
    </w:p>
    <w:p w14:paraId="7B1BE865" w14:textId="77777777" w:rsidR="009215D2" w:rsidRPr="009215D2" w:rsidRDefault="009215D2" w:rsidP="009215D2">
      <w:pPr>
        <w:pStyle w:val="NoSpacing"/>
        <w:rPr>
          <w:rFonts w:eastAsiaTheme="minorHAnsi"/>
          <w:sz w:val="22"/>
          <w:szCs w:val="22"/>
        </w:rPr>
      </w:pPr>
      <w:r w:rsidRPr="009215D2">
        <w:rPr>
          <w:rFonts w:eastAsiaTheme="minorHAnsi"/>
          <w:sz w:val="22"/>
          <w:szCs w:val="22"/>
        </w:rPr>
        <w:t>#endif                                 /* RTWTYPES_H */</w:t>
      </w:r>
    </w:p>
    <w:p w14:paraId="7F3870C7" w14:textId="17FB31B3" w:rsidR="009215D2" w:rsidRPr="009215D2" w:rsidRDefault="009215D2" w:rsidP="009215D2">
      <w:pPr>
        <w:pStyle w:val="NoSpacing"/>
        <w:rPr>
          <w:rFonts w:eastAsiaTheme="minorHAnsi"/>
          <w:sz w:val="22"/>
          <w:szCs w:val="22"/>
        </w:rPr>
      </w:pPr>
    </w:p>
    <w:sectPr w:rsidR="009215D2" w:rsidRPr="009215D2" w:rsidSect="001D706F">
      <w:headerReference w:type="default" r:id="rId76"/>
      <w:footerReference w:type="default" r:id="rId77"/>
      <w:footerReference w:type="first" r:id="rId78"/>
      <w:pgSz w:w="12240" w:h="15840"/>
      <w:pgMar w:top="720" w:right="900" w:bottom="720" w:left="1152" w:header="0" w:footer="272"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BF8191" w14:textId="77777777" w:rsidR="005D4477" w:rsidRDefault="005D4477" w:rsidP="004B7E44">
      <w:r>
        <w:separator/>
      </w:r>
    </w:p>
  </w:endnote>
  <w:endnote w:type="continuationSeparator" w:id="0">
    <w:p w14:paraId="1DE833C4" w14:textId="77777777" w:rsidR="005D4477" w:rsidRDefault="005D4477"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ork Sans">
    <w:altName w:val="Courier New"/>
    <w:charset w:val="00"/>
    <w:family w:val="auto"/>
    <w:pitch w:val="variable"/>
    <w:sig w:usb0="00000001"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9311941"/>
      <w:docPartObj>
        <w:docPartGallery w:val="Page Numbers (Bottom of Page)"/>
        <w:docPartUnique/>
      </w:docPartObj>
    </w:sdtPr>
    <w:sdtEndPr>
      <w:rPr>
        <w:rFonts w:asciiTheme="majorHAnsi" w:hAnsiTheme="majorHAnsi"/>
        <w:color w:val="7F7F7F" w:themeColor="background1" w:themeShade="7F"/>
        <w:spacing w:val="60"/>
      </w:rPr>
    </w:sdtEndPr>
    <w:sdtContent>
      <w:p w14:paraId="4A0F0969" w14:textId="6987FC2A" w:rsidR="00C76E46" w:rsidRPr="000F28B1" w:rsidRDefault="00C76E46" w:rsidP="000F28B1">
        <w:pPr>
          <w:pStyle w:val="Footer"/>
          <w:pBdr>
            <w:top w:val="single" w:sz="4" w:space="1" w:color="D9D9D9" w:themeColor="background1" w:themeShade="D9"/>
          </w:pBdr>
          <w:jc w:val="right"/>
          <w:rPr>
            <w:rFonts w:asciiTheme="majorHAnsi" w:hAnsiTheme="majorHAnsi"/>
            <w:b/>
            <w:bCs/>
          </w:rPr>
        </w:pPr>
        <w:r w:rsidRPr="001D706F">
          <w:rPr>
            <w:noProof/>
            <w:color w:val="753DFF" w:themeColor="accent4"/>
            <w:sz w:val="20"/>
          </w:rPr>
          <w:drawing>
            <wp:anchor distT="0" distB="0" distL="114300" distR="114300" simplePos="0" relativeHeight="251661312" behindDoc="0" locked="0" layoutInCell="1" allowOverlap="1" wp14:anchorId="600BCC15" wp14:editId="45788685">
              <wp:simplePos x="0" y="0"/>
              <wp:positionH relativeFrom="margin">
                <wp:posOffset>-141605</wp:posOffset>
              </wp:positionH>
              <wp:positionV relativeFrom="paragraph">
                <wp:posOffset>30480</wp:posOffset>
              </wp:positionV>
              <wp:extent cx="913765" cy="431800"/>
              <wp:effectExtent l="0" t="0" r="635"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KPIT Logos-May2019-1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3765" cy="431800"/>
                      </a:xfrm>
                      <a:prstGeom prst="rect">
                        <a:avLst/>
                      </a:prstGeom>
                    </pic:spPr>
                  </pic:pic>
                </a:graphicData>
              </a:graphic>
              <wp14:sizeRelH relativeFrom="margin">
                <wp14:pctWidth>0</wp14:pctWidth>
              </wp14:sizeRelH>
              <wp14:sizeRelV relativeFrom="margin">
                <wp14:pctHeight>0</wp14:pctHeight>
              </wp14:sizeRelV>
            </wp:anchor>
          </w:drawing>
        </w:r>
        <w:r>
          <w:br/>
        </w:r>
        <w:r>
          <w:rPr>
            <w:noProof/>
          </w:rPr>
          <mc:AlternateContent>
            <mc:Choice Requires="wps">
              <w:drawing>
                <wp:anchor distT="0" distB="0" distL="114300" distR="114300" simplePos="0" relativeHeight="251663360" behindDoc="0" locked="0" layoutInCell="1" allowOverlap="1" wp14:anchorId="370AB177" wp14:editId="31FC0EA4">
                  <wp:simplePos x="0" y="0"/>
                  <wp:positionH relativeFrom="margin">
                    <wp:align>left</wp:align>
                  </wp:positionH>
                  <wp:positionV relativeFrom="paragraph">
                    <wp:posOffset>-5610</wp:posOffset>
                  </wp:positionV>
                  <wp:extent cx="6485466"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485466" cy="0"/>
                          </a:xfrm>
                          <a:prstGeom prst="line">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3D8300" id="Straight Connector 19"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45pt" to="510.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" strokecolor="#753dff [3207]" strokeweight="1pt">
                  <w10:wrap anchorx="margin"/>
                </v:line>
              </w:pict>
            </mc:Fallback>
          </mc:AlternateContent>
        </w:r>
        <w:r w:rsidRPr="001D706F">
          <w:rPr>
            <w:rFonts w:asciiTheme="majorHAnsi" w:hAnsiTheme="majorHAnsi"/>
            <w:color w:val="753DFF" w:themeColor="accent4"/>
            <w:sz w:val="20"/>
          </w:rPr>
          <w:fldChar w:fldCharType="begin"/>
        </w:r>
        <w:r w:rsidRPr="001D706F">
          <w:rPr>
            <w:rFonts w:asciiTheme="majorHAnsi" w:hAnsiTheme="majorHAnsi"/>
            <w:color w:val="753DFF" w:themeColor="accent4"/>
            <w:sz w:val="20"/>
          </w:rPr>
          <w:instrText xml:space="preserve"> PAGE   \* MERGEFORMAT </w:instrText>
        </w:r>
        <w:r w:rsidRPr="001D706F">
          <w:rPr>
            <w:rFonts w:asciiTheme="majorHAnsi" w:hAnsiTheme="majorHAnsi"/>
            <w:color w:val="753DFF" w:themeColor="accent4"/>
            <w:sz w:val="20"/>
          </w:rPr>
          <w:fldChar w:fldCharType="separate"/>
        </w:r>
        <w:r w:rsidR="00E668D8" w:rsidRPr="00E668D8">
          <w:rPr>
            <w:rFonts w:asciiTheme="majorHAnsi" w:hAnsiTheme="majorHAnsi"/>
            <w:bCs/>
            <w:noProof/>
            <w:color w:val="753DFF" w:themeColor="accent4"/>
            <w:sz w:val="20"/>
          </w:rPr>
          <w:t>60</w:t>
        </w:r>
        <w:r w:rsidRPr="001D706F">
          <w:rPr>
            <w:rFonts w:asciiTheme="majorHAnsi" w:hAnsiTheme="majorHAnsi"/>
            <w:bCs/>
            <w:noProof/>
            <w:color w:val="753DFF" w:themeColor="accent4"/>
            <w:sz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7578499"/>
      <w:docPartObj>
        <w:docPartGallery w:val="Page Numbers (Bottom of Page)"/>
        <w:docPartUnique/>
      </w:docPartObj>
    </w:sdtPr>
    <w:sdtEndPr>
      <w:rPr>
        <w:noProof/>
      </w:rPr>
    </w:sdtEndPr>
    <w:sdtContent>
      <w:p w14:paraId="1625893C" w14:textId="74973E2B" w:rsidR="00C76E46" w:rsidRDefault="00C76E46" w:rsidP="004B7E44">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F2124" w14:textId="77777777" w:rsidR="005D4477" w:rsidRDefault="005D4477" w:rsidP="004B7E44">
      <w:r>
        <w:separator/>
      </w:r>
    </w:p>
  </w:footnote>
  <w:footnote w:type="continuationSeparator" w:id="0">
    <w:p w14:paraId="250BB525" w14:textId="77777777" w:rsidR="005D4477" w:rsidRDefault="005D4477"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C76E46" w14:paraId="17DC6454" w14:textId="77777777" w:rsidTr="004B7E44">
      <w:trPr>
        <w:trHeight w:val="1318"/>
      </w:trPr>
      <w:tc>
        <w:tcPr>
          <w:tcW w:w="12210" w:type="dxa"/>
          <w:tcBorders>
            <w:top w:val="nil"/>
            <w:left w:val="nil"/>
            <w:bottom w:val="nil"/>
            <w:right w:val="nil"/>
          </w:tcBorders>
        </w:tcPr>
        <w:p w14:paraId="4D0A1BE1" w14:textId="5E44324C" w:rsidR="00C76E46" w:rsidRDefault="00C76E46" w:rsidP="004B7E44">
          <w:pPr>
            <w:pStyle w:val="Head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45D4"/>
    <w:multiLevelType w:val="hybridMultilevel"/>
    <w:tmpl w:val="27C4EE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76774"/>
    <w:multiLevelType w:val="hybridMultilevel"/>
    <w:tmpl w:val="28746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D4B82"/>
    <w:multiLevelType w:val="hybridMultilevel"/>
    <w:tmpl w:val="147ADBF8"/>
    <w:lvl w:ilvl="0" w:tplc="6B5E5694">
      <w:start w:val="1"/>
      <w:numFmt w:val="bullet"/>
      <w:lvlText w:val="•"/>
      <w:lvlJc w:val="left"/>
      <w:pPr>
        <w:tabs>
          <w:tab w:val="num" w:pos="720"/>
        </w:tabs>
        <w:ind w:left="720" w:hanging="360"/>
      </w:pPr>
      <w:rPr>
        <w:rFonts w:ascii="Times New Roman" w:hAnsi="Times New Roman" w:hint="default"/>
      </w:rPr>
    </w:lvl>
    <w:lvl w:ilvl="1" w:tplc="F1EA6918" w:tentative="1">
      <w:start w:val="1"/>
      <w:numFmt w:val="bullet"/>
      <w:lvlText w:val="•"/>
      <w:lvlJc w:val="left"/>
      <w:pPr>
        <w:tabs>
          <w:tab w:val="num" w:pos="1440"/>
        </w:tabs>
        <w:ind w:left="1440" w:hanging="360"/>
      </w:pPr>
      <w:rPr>
        <w:rFonts w:ascii="Times New Roman" w:hAnsi="Times New Roman" w:hint="default"/>
      </w:rPr>
    </w:lvl>
    <w:lvl w:ilvl="2" w:tplc="3422670E" w:tentative="1">
      <w:start w:val="1"/>
      <w:numFmt w:val="bullet"/>
      <w:lvlText w:val="•"/>
      <w:lvlJc w:val="left"/>
      <w:pPr>
        <w:tabs>
          <w:tab w:val="num" w:pos="2160"/>
        </w:tabs>
        <w:ind w:left="2160" w:hanging="360"/>
      </w:pPr>
      <w:rPr>
        <w:rFonts w:ascii="Times New Roman" w:hAnsi="Times New Roman" w:hint="default"/>
      </w:rPr>
    </w:lvl>
    <w:lvl w:ilvl="3" w:tplc="F67C9C98" w:tentative="1">
      <w:start w:val="1"/>
      <w:numFmt w:val="bullet"/>
      <w:lvlText w:val="•"/>
      <w:lvlJc w:val="left"/>
      <w:pPr>
        <w:tabs>
          <w:tab w:val="num" w:pos="2880"/>
        </w:tabs>
        <w:ind w:left="2880" w:hanging="360"/>
      </w:pPr>
      <w:rPr>
        <w:rFonts w:ascii="Times New Roman" w:hAnsi="Times New Roman" w:hint="default"/>
      </w:rPr>
    </w:lvl>
    <w:lvl w:ilvl="4" w:tplc="0BD2D2F6" w:tentative="1">
      <w:start w:val="1"/>
      <w:numFmt w:val="bullet"/>
      <w:lvlText w:val="•"/>
      <w:lvlJc w:val="left"/>
      <w:pPr>
        <w:tabs>
          <w:tab w:val="num" w:pos="3600"/>
        </w:tabs>
        <w:ind w:left="3600" w:hanging="360"/>
      </w:pPr>
      <w:rPr>
        <w:rFonts w:ascii="Times New Roman" w:hAnsi="Times New Roman" w:hint="default"/>
      </w:rPr>
    </w:lvl>
    <w:lvl w:ilvl="5" w:tplc="CA4C6D1C" w:tentative="1">
      <w:start w:val="1"/>
      <w:numFmt w:val="bullet"/>
      <w:lvlText w:val="•"/>
      <w:lvlJc w:val="left"/>
      <w:pPr>
        <w:tabs>
          <w:tab w:val="num" w:pos="4320"/>
        </w:tabs>
        <w:ind w:left="4320" w:hanging="360"/>
      </w:pPr>
      <w:rPr>
        <w:rFonts w:ascii="Times New Roman" w:hAnsi="Times New Roman" w:hint="default"/>
      </w:rPr>
    </w:lvl>
    <w:lvl w:ilvl="6" w:tplc="36C0E3B6" w:tentative="1">
      <w:start w:val="1"/>
      <w:numFmt w:val="bullet"/>
      <w:lvlText w:val="•"/>
      <w:lvlJc w:val="left"/>
      <w:pPr>
        <w:tabs>
          <w:tab w:val="num" w:pos="5040"/>
        </w:tabs>
        <w:ind w:left="5040" w:hanging="360"/>
      </w:pPr>
      <w:rPr>
        <w:rFonts w:ascii="Times New Roman" w:hAnsi="Times New Roman" w:hint="default"/>
      </w:rPr>
    </w:lvl>
    <w:lvl w:ilvl="7" w:tplc="40F67466" w:tentative="1">
      <w:start w:val="1"/>
      <w:numFmt w:val="bullet"/>
      <w:lvlText w:val="•"/>
      <w:lvlJc w:val="left"/>
      <w:pPr>
        <w:tabs>
          <w:tab w:val="num" w:pos="5760"/>
        </w:tabs>
        <w:ind w:left="5760" w:hanging="360"/>
      </w:pPr>
      <w:rPr>
        <w:rFonts w:ascii="Times New Roman" w:hAnsi="Times New Roman" w:hint="default"/>
      </w:rPr>
    </w:lvl>
    <w:lvl w:ilvl="8" w:tplc="DC26216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90D685E"/>
    <w:multiLevelType w:val="hybridMultilevel"/>
    <w:tmpl w:val="4D0C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F4575"/>
    <w:multiLevelType w:val="hybridMultilevel"/>
    <w:tmpl w:val="9552E4CC"/>
    <w:lvl w:ilvl="0" w:tplc="00262278">
      <w:start w:val="1"/>
      <w:numFmt w:val="bullet"/>
      <w:lvlText w:val="•"/>
      <w:lvlJc w:val="left"/>
      <w:pPr>
        <w:tabs>
          <w:tab w:val="num" w:pos="720"/>
        </w:tabs>
        <w:ind w:left="720" w:hanging="360"/>
      </w:pPr>
      <w:rPr>
        <w:rFonts w:ascii="Times New Roman" w:hAnsi="Times New Roman" w:hint="default"/>
      </w:rPr>
    </w:lvl>
    <w:lvl w:ilvl="1" w:tplc="C4568902" w:tentative="1">
      <w:start w:val="1"/>
      <w:numFmt w:val="bullet"/>
      <w:lvlText w:val="•"/>
      <w:lvlJc w:val="left"/>
      <w:pPr>
        <w:tabs>
          <w:tab w:val="num" w:pos="1440"/>
        </w:tabs>
        <w:ind w:left="1440" w:hanging="360"/>
      </w:pPr>
      <w:rPr>
        <w:rFonts w:ascii="Times New Roman" w:hAnsi="Times New Roman" w:hint="default"/>
      </w:rPr>
    </w:lvl>
    <w:lvl w:ilvl="2" w:tplc="933CD148" w:tentative="1">
      <w:start w:val="1"/>
      <w:numFmt w:val="bullet"/>
      <w:lvlText w:val="•"/>
      <w:lvlJc w:val="left"/>
      <w:pPr>
        <w:tabs>
          <w:tab w:val="num" w:pos="2160"/>
        </w:tabs>
        <w:ind w:left="2160" w:hanging="360"/>
      </w:pPr>
      <w:rPr>
        <w:rFonts w:ascii="Times New Roman" w:hAnsi="Times New Roman" w:hint="default"/>
      </w:rPr>
    </w:lvl>
    <w:lvl w:ilvl="3" w:tplc="537E67E2" w:tentative="1">
      <w:start w:val="1"/>
      <w:numFmt w:val="bullet"/>
      <w:lvlText w:val="•"/>
      <w:lvlJc w:val="left"/>
      <w:pPr>
        <w:tabs>
          <w:tab w:val="num" w:pos="2880"/>
        </w:tabs>
        <w:ind w:left="2880" w:hanging="360"/>
      </w:pPr>
      <w:rPr>
        <w:rFonts w:ascii="Times New Roman" w:hAnsi="Times New Roman" w:hint="default"/>
      </w:rPr>
    </w:lvl>
    <w:lvl w:ilvl="4" w:tplc="E420332C" w:tentative="1">
      <w:start w:val="1"/>
      <w:numFmt w:val="bullet"/>
      <w:lvlText w:val="•"/>
      <w:lvlJc w:val="left"/>
      <w:pPr>
        <w:tabs>
          <w:tab w:val="num" w:pos="3600"/>
        </w:tabs>
        <w:ind w:left="3600" w:hanging="360"/>
      </w:pPr>
      <w:rPr>
        <w:rFonts w:ascii="Times New Roman" w:hAnsi="Times New Roman" w:hint="default"/>
      </w:rPr>
    </w:lvl>
    <w:lvl w:ilvl="5" w:tplc="968AA628" w:tentative="1">
      <w:start w:val="1"/>
      <w:numFmt w:val="bullet"/>
      <w:lvlText w:val="•"/>
      <w:lvlJc w:val="left"/>
      <w:pPr>
        <w:tabs>
          <w:tab w:val="num" w:pos="4320"/>
        </w:tabs>
        <w:ind w:left="4320" w:hanging="360"/>
      </w:pPr>
      <w:rPr>
        <w:rFonts w:ascii="Times New Roman" w:hAnsi="Times New Roman" w:hint="default"/>
      </w:rPr>
    </w:lvl>
    <w:lvl w:ilvl="6" w:tplc="DE641B34" w:tentative="1">
      <w:start w:val="1"/>
      <w:numFmt w:val="bullet"/>
      <w:lvlText w:val="•"/>
      <w:lvlJc w:val="left"/>
      <w:pPr>
        <w:tabs>
          <w:tab w:val="num" w:pos="5040"/>
        </w:tabs>
        <w:ind w:left="5040" w:hanging="360"/>
      </w:pPr>
      <w:rPr>
        <w:rFonts w:ascii="Times New Roman" w:hAnsi="Times New Roman" w:hint="default"/>
      </w:rPr>
    </w:lvl>
    <w:lvl w:ilvl="7" w:tplc="F9DAC69E" w:tentative="1">
      <w:start w:val="1"/>
      <w:numFmt w:val="bullet"/>
      <w:lvlText w:val="•"/>
      <w:lvlJc w:val="left"/>
      <w:pPr>
        <w:tabs>
          <w:tab w:val="num" w:pos="5760"/>
        </w:tabs>
        <w:ind w:left="5760" w:hanging="360"/>
      </w:pPr>
      <w:rPr>
        <w:rFonts w:ascii="Times New Roman" w:hAnsi="Times New Roman" w:hint="default"/>
      </w:rPr>
    </w:lvl>
    <w:lvl w:ilvl="8" w:tplc="2DCE966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54615A4"/>
    <w:multiLevelType w:val="hybridMultilevel"/>
    <w:tmpl w:val="79FC5B6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74B26A5"/>
    <w:multiLevelType w:val="hybridMultilevel"/>
    <w:tmpl w:val="64241C8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631C3A"/>
    <w:multiLevelType w:val="hybridMultilevel"/>
    <w:tmpl w:val="07F4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72A0D"/>
    <w:multiLevelType w:val="hybridMultilevel"/>
    <w:tmpl w:val="F1A6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BD4282"/>
    <w:multiLevelType w:val="hybridMultilevel"/>
    <w:tmpl w:val="55504840"/>
    <w:lvl w:ilvl="0" w:tplc="158E3F7E">
      <w:start w:val="1"/>
      <w:numFmt w:val="bullet"/>
      <w:lvlText w:val="•"/>
      <w:lvlJc w:val="left"/>
      <w:pPr>
        <w:tabs>
          <w:tab w:val="num" w:pos="720"/>
        </w:tabs>
        <w:ind w:left="720" w:hanging="360"/>
      </w:pPr>
      <w:rPr>
        <w:rFonts w:ascii="Times New Roman" w:hAnsi="Times New Roman" w:hint="default"/>
      </w:rPr>
    </w:lvl>
    <w:lvl w:ilvl="1" w:tplc="305C9274" w:tentative="1">
      <w:start w:val="1"/>
      <w:numFmt w:val="bullet"/>
      <w:lvlText w:val="•"/>
      <w:lvlJc w:val="left"/>
      <w:pPr>
        <w:tabs>
          <w:tab w:val="num" w:pos="1440"/>
        </w:tabs>
        <w:ind w:left="1440" w:hanging="360"/>
      </w:pPr>
      <w:rPr>
        <w:rFonts w:ascii="Times New Roman" w:hAnsi="Times New Roman" w:hint="default"/>
      </w:rPr>
    </w:lvl>
    <w:lvl w:ilvl="2" w:tplc="DEB201D0" w:tentative="1">
      <w:start w:val="1"/>
      <w:numFmt w:val="bullet"/>
      <w:lvlText w:val="•"/>
      <w:lvlJc w:val="left"/>
      <w:pPr>
        <w:tabs>
          <w:tab w:val="num" w:pos="2160"/>
        </w:tabs>
        <w:ind w:left="2160" w:hanging="360"/>
      </w:pPr>
      <w:rPr>
        <w:rFonts w:ascii="Times New Roman" w:hAnsi="Times New Roman" w:hint="default"/>
      </w:rPr>
    </w:lvl>
    <w:lvl w:ilvl="3" w:tplc="BFAA610C" w:tentative="1">
      <w:start w:val="1"/>
      <w:numFmt w:val="bullet"/>
      <w:lvlText w:val="•"/>
      <w:lvlJc w:val="left"/>
      <w:pPr>
        <w:tabs>
          <w:tab w:val="num" w:pos="2880"/>
        </w:tabs>
        <w:ind w:left="2880" w:hanging="360"/>
      </w:pPr>
      <w:rPr>
        <w:rFonts w:ascii="Times New Roman" w:hAnsi="Times New Roman" w:hint="default"/>
      </w:rPr>
    </w:lvl>
    <w:lvl w:ilvl="4" w:tplc="602E5D6C" w:tentative="1">
      <w:start w:val="1"/>
      <w:numFmt w:val="bullet"/>
      <w:lvlText w:val="•"/>
      <w:lvlJc w:val="left"/>
      <w:pPr>
        <w:tabs>
          <w:tab w:val="num" w:pos="3600"/>
        </w:tabs>
        <w:ind w:left="3600" w:hanging="360"/>
      </w:pPr>
      <w:rPr>
        <w:rFonts w:ascii="Times New Roman" w:hAnsi="Times New Roman" w:hint="default"/>
      </w:rPr>
    </w:lvl>
    <w:lvl w:ilvl="5" w:tplc="7EFA9C08" w:tentative="1">
      <w:start w:val="1"/>
      <w:numFmt w:val="bullet"/>
      <w:lvlText w:val="•"/>
      <w:lvlJc w:val="left"/>
      <w:pPr>
        <w:tabs>
          <w:tab w:val="num" w:pos="4320"/>
        </w:tabs>
        <w:ind w:left="4320" w:hanging="360"/>
      </w:pPr>
      <w:rPr>
        <w:rFonts w:ascii="Times New Roman" w:hAnsi="Times New Roman" w:hint="default"/>
      </w:rPr>
    </w:lvl>
    <w:lvl w:ilvl="6" w:tplc="5566AB1A" w:tentative="1">
      <w:start w:val="1"/>
      <w:numFmt w:val="bullet"/>
      <w:lvlText w:val="•"/>
      <w:lvlJc w:val="left"/>
      <w:pPr>
        <w:tabs>
          <w:tab w:val="num" w:pos="5040"/>
        </w:tabs>
        <w:ind w:left="5040" w:hanging="360"/>
      </w:pPr>
      <w:rPr>
        <w:rFonts w:ascii="Times New Roman" w:hAnsi="Times New Roman" w:hint="default"/>
      </w:rPr>
    </w:lvl>
    <w:lvl w:ilvl="7" w:tplc="7F78BB70" w:tentative="1">
      <w:start w:val="1"/>
      <w:numFmt w:val="bullet"/>
      <w:lvlText w:val="•"/>
      <w:lvlJc w:val="left"/>
      <w:pPr>
        <w:tabs>
          <w:tab w:val="num" w:pos="5760"/>
        </w:tabs>
        <w:ind w:left="5760" w:hanging="360"/>
      </w:pPr>
      <w:rPr>
        <w:rFonts w:ascii="Times New Roman" w:hAnsi="Times New Roman" w:hint="default"/>
      </w:rPr>
    </w:lvl>
    <w:lvl w:ilvl="8" w:tplc="365A971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F543D7"/>
    <w:multiLevelType w:val="hybridMultilevel"/>
    <w:tmpl w:val="1AC8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A65AA"/>
    <w:multiLevelType w:val="hybridMultilevel"/>
    <w:tmpl w:val="3D88F498"/>
    <w:lvl w:ilvl="0" w:tplc="68DC2C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04C36"/>
    <w:multiLevelType w:val="hybridMultilevel"/>
    <w:tmpl w:val="E324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AD1A98"/>
    <w:multiLevelType w:val="hybridMultilevel"/>
    <w:tmpl w:val="0BD096E0"/>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4A8763C"/>
    <w:multiLevelType w:val="multilevel"/>
    <w:tmpl w:val="5B2AC64C"/>
    <w:lvl w:ilvl="0">
      <w:start w:val="1"/>
      <w:numFmt w:val="decimal"/>
      <w:pStyle w:val="Heading1"/>
      <w:lvlText w:val="%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sz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sz w:val="32"/>
        <w:szCs w:val="32"/>
      </w:rPr>
    </w:lvl>
    <w:lvl w:ilvl="2">
      <w:start w:val="1"/>
      <w:numFmt w:val="decimal"/>
      <w:lvlText w:val="%1.%2.%3"/>
      <w:lvlJc w:val="left"/>
      <w:pPr>
        <w:ind w:left="720" w:hanging="720"/>
      </w:pPr>
    </w:lvl>
    <w:lvl w:ilvl="3">
      <w:start w:val="1"/>
      <w:numFmt w:val="decimal"/>
      <w:lvlText w:val="%1.%2.%3.%4"/>
      <w:lvlJc w:val="left"/>
      <w:pPr>
        <w:ind w:left="1857"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5E160B5"/>
    <w:multiLevelType w:val="hybridMultilevel"/>
    <w:tmpl w:val="3534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9D44B0"/>
    <w:multiLevelType w:val="hybridMultilevel"/>
    <w:tmpl w:val="A1805AB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476B3"/>
    <w:multiLevelType w:val="multilevel"/>
    <w:tmpl w:val="849CC1D8"/>
    <w:lvl w:ilvl="0">
      <w:start w:val="1"/>
      <w:numFmt w:val="decimal"/>
      <w:lvlText w:val="%1."/>
      <w:lvlJc w:val="left"/>
      <w:pPr>
        <w:ind w:left="720" w:hanging="360"/>
      </w:pPr>
    </w:lvl>
    <w:lvl w:ilvl="1">
      <w:start w:val="3"/>
      <w:numFmt w:val="decimal"/>
      <w:isLgl/>
      <w:lvlText w:val="%1.%2"/>
      <w:lvlJc w:val="left"/>
      <w:pPr>
        <w:ind w:left="990" w:hanging="6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6A05187"/>
    <w:multiLevelType w:val="hybridMultilevel"/>
    <w:tmpl w:val="C65667F4"/>
    <w:lvl w:ilvl="0" w:tplc="64E8B266">
      <w:start w:val="1"/>
      <w:numFmt w:val="bullet"/>
      <w:lvlText w:val="•"/>
      <w:lvlJc w:val="left"/>
      <w:pPr>
        <w:tabs>
          <w:tab w:val="num" w:pos="720"/>
        </w:tabs>
        <w:ind w:left="720" w:hanging="360"/>
      </w:pPr>
      <w:rPr>
        <w:rFonts w:ascii="Times New Roman" w:hAnsi="Times New Roman" w:hint="default"/>
      </w:rPr>
    </w:lvl>
    <w:lvl w:ilvl="1" w:tplc="719E4056" w:tentative="1">
      <w:start w:val="1"/>
      <w:numFmt w:val="bullet"/>
      <w:lvlText w:val="•"/>
      <w:lvlJc w:val="left"/>
      <w:pPr>
        <w:tabs>
          <w:tab w:val="num" w:pos="1440"/>
        </w:tabs>
        <w:ind w:left="1440" w:hanging="360"/>
      </w:pPr>
      <w:rPr>
        <w:rFonts w:ascii="Times New Roman" w:hAnsi="Times New Roman" w:hint="default"/>
      </w:rPr>
    </w:lvl>
    <w:lvl w:ilvl="2" w:tplc="AC9A02F0" w:tentative="1">
      <w:start w:val="1"/>
      <w:numFmt w:val="bullet"/>
      <w:lvlText w:val="•"/>
      <w:lvlJc w:val="left"/>
      <w:pPr>
        <w:tabs>
          <w:tab w:val="num" w:pos="2160"/>
        </w:tabs>
        <w:ind w:left="2160" w:hanging="360"/>
      </w:pPr>
      <w:rPr>
        <w:rFonts w:ascii="Times New Roman" w:hAnsi="Times New Roman" w:hint="default"/>
      </w:rPr>
    </w:lvl>
    <w:lvl w:ilvl="3" w:tplc="2F18FBE6" w:tentative="1">
      <w:start w:val="1"/>
      <w:numFmt w:val="bullet"/>
      <w:lvlText w:val="•"/>
      <w:lvlJc w:val="left"/>
      <w:pPr>
        <w:tabs>
          <w:tab w:val="num" w:pos="2880"/>
        </w:tabs>
        <w:ind w:left="2880" w:hanging="360"/>
      </w:pPr>
      <w:rPr>
        <w:rFonts w:ascii="Times New Roman" w:hAnsi="Times New Roman" w:hint="default"/>
      </w:rPr>
    </w:lvl>
    <w:lvl w:ilvl="4" w:tplc="6512D09E" w:tentative="1">
      <w:start w:val="1"/>
      <w:numFmt w:val="bullet"/>
      <w:lvlText w:val="•"/>
      <w:lvlJc w:val="left"/>
      <w:pPr>
        <w:tabs>
          <w:tab w:val="num" w:pos="3600"/>
        </w:tabs>
        <w:ind w:left="3600" w:hanging="360"/>
      </w:pPr>
      <w:rPr>
        <w:rFonts w:ascii="Times New Roman" w:hAnsi="Times New Roman" w:hint="default"/>
      </w:rPr>
    </w:lvl>
    <w:lvl w:ilvl="5" w:tplc="D048FF3A" w:tentative="1">
      <w:start w:val="1"/>
      <w:numFmt w:val="bullet"/>
      <w:lvlText w:val="•"/>
      <w:lvlJc w:val="left"/>
      <w:pPr>
        <w:tabs>
          <w:tab w:val="num" w:pos="4320"/>
        </w:tabs>
        <w:ind w:left="4320" w:hanging="360"/>
      </w:pPr>
      <w:rPr>
        <w:rFonts w:ascii="Times New Roman" w:hAnsi="Times New Roman" w:hint="default"/>
      </w:rPr>
    </w:lvl>
    <w:lvl w:ilvl="6" w:tplc="02B4056A" w:tentative="1">
      <w:start w:val="1"/>
      <w:numFmt w:val="bullet"/>
      <w:lvlText w:val="•"/>
      <w:lvlJc w:val="left"/>
      <w:pPr>
        <w:tabs>
          <w:tab w:val="num" w:pos="5040"/>
        </w:tabs>
        <w:ind w:left="5040" w:hanging="360"/>
      </w:pPr>
      <w:rPr>
        <w:rFonts w:ascii="Times New Roman" w:hAnsi="Times New Roman" w:hint="default"/>
      </w:rPr>
    </w:lvl>
    <w:lvl w:ilvl="7" w:tplc="0C7C3070" w:tentative="1">
      <w:start w:val="1"/>
      <w:numFmt w:val="bullet"/>
      <w:lvlText w:val="•"/>
      <w:lvlJc w:val="left"/>
      <w:pPr>
        <w:tabs>
          <w:tab w:val="num" w:pos="5760"/>
        </w:tabs>
        <w:ind w:left="5760" w:hanging="360"/>
      </w:pPr>
      <w:rPr>
        <w:rFonts w:ascii="Times New Roman" w:hAnsi="Times New Roman" w:hint="default"/>
      </w:rPr>
    </w:lvl>
    <w:lvl w:ilvl="8" w:tplc="807C964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8236619"/>
    <w:multiLevelType w:val="hybridMultilevel"/>
    <w:tmpl w:val="AC584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151C0"/>
    <w:multiLevelType w:val="hybridMultilevel"/>
    <w:tmpl w:val="DED2B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1317A"/>
    <w:multiLevelType w:val="hybridMultilevel"/>
    <w:tmpl w:val="7436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AA1081"/>
    <w:multiLevelType w:val="hybridMultilevel"/>
    <w:tmpl w:val="1040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7A69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180A56"/>
    <w:multiLevelType w:val="hybridMultilevel"/>
    <w:tmpl w:val="797AD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BA6E28"/>
    <w:multiLevelType w:val="hybridMultilevel"/>
    <w:tmpl w:val="8B6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25"/>
  </w:num>
  <w:num w:numId="4">
    <w:abstractNumId w:val="22"/>
  </w:num>
  <w:num w:numId="5">
    <w:abstractNumId w:val="14"/>
  </w:num>
  <w:num w:numId="6">
    <w:abstractNumId w:val="14"/>
    <w:lvlOverride w:ilvl="0">
      <w:startOverride w:val="1"/>
    </w:lvlOverride>
  </w:num>
  <w:num w:numId="7">
    <w:abstractNumId w:val="0"/>
  </w:num>
  <w:num w:numId="8">
    <w:abstractNumId w:val="16"/>
  </w:num>
  <w:num w:numId="9">
    <w:abstractNumId w:val="6"/>
  </w:num>
  <w:num w:numId="10">
    <w:abstractNumId w:val="5"/>
  </w:num>
  <w:num w:numId="11">
    <w:abstractNumId w:val="13"/>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7"/>
  </w:num>
  <w:num w:numId="15">
    <w:abstractNumId w:val="10"/>
  </w:num>
  <w:num w:numId="16">
    <w:abstractNumId w:val="3"/>
  </w:num>
  <w:num w:numId="17">
    <w:abstractNumId w:val="12"/>
  </w:num>
  <w:num w:numId="18">
    <w:abstractNumId w:val="1"/>
  </w:num>
  <w:num w:numId="19">
    <w:abstractNumId w:val="23"/>
  </w:num>
  <w:num w:numId="20">
    <w:abstractNumId w:val="4"/>
  </w:num>
  <w:num w:numId="21">
    <w:abstractNumId w:val="2"/>
  </w:num>
  <w:num w:numId="22">
    <w:abstractNumId w:val="18"/>
  </w:num>
  <w:num w:numId="23">
    <w:abstractNumId w:val="9"/>
  </w:num>
  <w:num w:numId="24">
    <w:abstractNumId w:val="8"/>
  </w:num>
  <w:num w:numId="25">
    <w:abstractNumId w:val="21"/>
  </w:num>
  <w:num w:numId="26">
    <w:abstractNumId w:val="7"/>
  </w:num>
  <w:num w:numId="27">
    <w:abstractNumId w:val="24"/>
  </w:num>
  <w:num w:numId="28">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YwtTA0tDQ3MjY3MLJQ0lEKTi0uzszPAykwrAUAZDgX1CwAAAA="/>
  </w:docVars>
  <w:rsids>
    <w:rsidRoot w:val="008A1DEC"/>
    <w:rsid w:val="00010DAA"/>
    <w:rsid w:val="00025458"/>
    <w:rsid w:val="00032097"/>
    <w:rsid w:val="0003538E"/>
    <w:rsid w:val="00040859"/>
    <w:rsid w:val="000440A2"/>
    <w:rsid w:val="00044CE5"/>
    <w:rsid w:val="00051AD7"/>
    <w:rsid w:val="000624D0"/>
    <w:rsid w:val="00064C48"/>
    <w:rsid w:val="00072F6A"/>
    <w:rsid w:val="000759ED"/>
    <w:rsid w:val="000A10AC"/>
    <w:rsid w:val="000A2A2C"/>
    <w:rsid w:val="000B051A"/>
    <w:rsid w:val="000B55C2"/>
    <w:rsid w:val="000B6057"/>
    <w:rsid w:val="000E25AD"/>
    <w:rsid w:val="000F1BD2"/>
    <w:rsid w:val="000F28B1"/>
    <w:rsid w:val="0010298D"/>
    <w:rsid w:val="001126E7"/>
    <w:rsid w:val="00115929"/>
    <w:rsid w:val="00117C54"/>
    <w:rsid w:val="001339BE"/>
    <w:rsid w:val="001418B6"/>
    <w:rsid w:val="00157028"/>
    <w:rsid w:val="00165835"/>
    <w:rsid w:val="00171729"/>
    <w:rsid w:val="00186B56"/>
    <w:rsid w:val="00186F40"/>
    <w:rsid w:val="001A12DE"/>
    <w:rsid w:val="001B0856"/>
    <w:rsid w:val="001D417F"/>
    <w:rsid w:val="001D706F"/>
    <w:rsid w:val="001F2DF4"/>
    <w:rsid w:val="001F704D"/>
    <w:rsid w:val="00221171"/>
    <w:rsid w:val="00234F17"/>
    <w:rsid w:val="00236381"/>
    <w:rsid w:val="00240291"/>
    <w:rsid w:val="002474D5"/>
    <w:rsid w:val="00261916"/>
    <w:rsid w:val="00267DB0"/>
    <w:rsid w:val="00293B83"/>
    <w:rsid w:val="002A686E"/>
    <w:rsid w:val="002E3DD2"/>
    <w:rsid w:val="00300629"/>
    <w:rsid w:val="00310DB8"/>
    <w:rsid w:val="00330869"/>
    <w:rsid w:val="003311D1"/>
    <w:rsid w:val="00361F77"/>
    <w:rsid w:val="003707DB"/>
    <w:rsid w:val="00375717"/>
    <w:rsid w:val="00387596"/>
    <w:rsid w:val="00396F32"/>
    <w:rsid w:val="003A6832"/>
    <w:rsid w:val="003B2F85"/>
    <w:rsid w:val="003B69D4"/>
    <w:rsid w:val="00416FB0"/>
    <w:rsid w:val="0042315F"/>
    <w:rsid w:val="00432A23"/>
    <w:rsid w:val="0043549F"/>
    <w:rsid w:val="004436C1"/>
    <w:rsid w:val="00446115"/>
    <w:rsid w:val="00451245"/>
    <w:rsid w:val="00457CEE"/>
    <w:rsid w:val="004648F2"/>
    <w:rsid w:val="00465227"/>
    <w:rsid w:val="004A1795"/>
    <w:rsid w:val="004B36F8"/>
    <w:rsid w:val="004B4EE4"/>
    <w:rsid w:val="004B7E44"/>
    <w:rsid w:val="004C1AFA"/>
    <w:rsid w:val="004D12AC"/>
    <w:rsid w:val="004D2A2A"/>
    <w:rsid w:val="004D5252"/>
    <w:rsid w:val="004D5B4D"/>
    <w:rsid w:val="004D5E35"/>
    <w:rsid w:val="004E0272"/>
    <w:rsid w:val="004F166C"/>
    <w:rsid w:val="004F2B86"/>
    <w:rsid w:val="004F4A8D"/>
    <w:rsid w:val="00511CDC"/>
    <w:rsid w:val="005225CE"/>
    <w:rsid w:val="0052341F"/>
    <w:rsid w:val="0054474A"/>
    <w:rsid w:val="00545014"/>
    <w:rsid w:val="00570D5D"/>
    <w:rsid w:val="0057200D"/>
    <w:rsid w:val="0057444E"/>
    <w:rsid w:val="00577A92"/>
    <w:rsid w:val="0059327C"/>
    <w:rsid w:val="00594340"/>
    <w:rsid w:val="0059602F"/>
    <w:rsid w:val="005A6FC4"/>
    <w:rsid w:val="005A718F"/>
    <w:rsid w:val="005B2706"/>
    <w:rsid w:val="005C4A3B"/>
    <w:rsid w:val="005D4477"/>
    <w:rsid w:val="005D626D"/>
    <w:rsid w:val="005E3509"/>
    <w:rsid w:val="005E6B4F"/>
    <w:rsid w:val="00604EA0"/>
    <w:rsid w:val="00625543"/>
    <w:rsid w:val="00632764"/>
    <w:rsid w:val="00645CB9"/>
    <w:rsid w:val="00656B52"/>
    <w:rsid w:val="00663E67"/>
    <w:rsid w:val="00665358"/>
    <w:rsid w:val="00676BD4"/>
    <w:rsid w:val="00680986"/>
    <w:rsid w:val="00690503"/>
    <w:rsid w:val="00693EFC"/>
    <w:rsid w:val="00696D84"/>
    <w:rsid w:val="006A3CE7"/>
    <w:rsid w:val="006A4D3C"/>
    <w:rsid w:val="006A59C2"/>
    <w:rsid w:val="006B79B0"/>
    <w:rsid w:val="006C293E"/>
    <w:rsid w:val="006C2A33"/>
    <w:rsid w:val="006C4694"/>
    <w:rsid w:val="006C5B81"/>
    <w:rsid w:val="00700C21"/>
    <w:rsid w:val="00702125"/>
    <w:rsid w:val="00732C47"/>
    <w:rsid w:val="00745356"/>
    <w:rsid w:val="007466DA"/>
    <w:rsid w:val="00746C7D"/>
    <w:rsid w:val="0075165B"/>
    <w:rsid w:val="007516CF"/>
    <w:rsid w:val="0075330D"/>
    <w:rsid w:val="0075712F"/>
    <w:rsid w:val="0076031E"/>
    <w:rsid w:val="0076169D"/>
    <w:rsid w:val="007751BD"/>
    <w:rsid w:val="00776FE1"/>
    <w:rsid w:val="0078754B"/>
    <w:rsid w:val="007A61BA"/>
    <w:rsid w:val="007B0961"/>
    <w:rsid w:val="007C2E68"/>
    <w:rsid w:val="007C4E25"/>
    <w:rsid w:val="007E675F"/>
    <w:rsid w:val="008109B1"/>
    <w:rsid w:val="00827892"/>
    <w:rsid w:val="00833365"/>
    <w:rsid w:val="00835C88"/>
    <w:rsid w:val="00837D1B"/>
    <w:rsid w:val="00852C67"/>
    <w:rsid w:val="00855384"/>
    <w:rsid w:val="00871236"/>
    <w:rsid w:val="008871BB"/>
    <w:rsid w:val="00894DA9"/>
    <w:rsid w:val="00894FF1"/>
    <w:rsid w:val="008962D5"/>
    <w:rsid w:val="008A1B48"/>
    <w:rsid w:val="008A1DEC"/>
    <w:rsid w:val="008A45A1"/>
    <w:rsid w:val="008B33BC"/>
    <w:rsid w:val="008D0D9B"/>
    <w:rsid w:val="008E3B47"/>
    <w:rsid w:val="008F2DFA"/>
    <w:rsid w:val="00902C4C"/>
    <w:rsid w:val="009038BC"/>
    <w:rsid w:val="009120E9"/>
    <w:rsid w:val="009124E1"/>
    <w:rsid w:val="009126B3"/>
    <w:rsid w:val="009152A8"/>
    <w:rsid w:val="00917FF8"/>
    <w:rsid w:val="009215D2"/>
    <w:rsid w:val="00923B9C"/>
    <w:rsid w:val="009243D9"/>
    <w:rsid w:val="00931DB9"/>
    <w:rsid w:val="0094315E"/>
    <w:rsid w:val="00945900"/>
    <w:rsid w:val="00947EB6"/>
    <w:rsid w:val="00957BB2"/>
    <w:rsid w:val="00971B96"/>
    <w:rsid w:val="00974E53"/>
    <w:rsid w:val="00980040"/>
    <w:rsid w:val="009A5250"/>
    <w:rsid w:val="009A52C7"/>
    <w:rsid w:val="009B4667"/>
    <w:rsid w:val="009C396C"/>
    <w:rsid w:val="009C3D79"/>
    <w:rsid w:val="00A15622"/>
    <w:rsid w:val="00A32A73"/>
    <w:rsid w:val="00A51869"/>
    <w:rsid w:val="00A62C88"/>
    <w:rsid w:val="00A661AE"/>
    <w:rsid w:val="00A71E25"/>
    <w:rsid w:val="00A768B0"/>
    <w:rsid w:val="00A9169A"/>
    <w:rsid w:val="00AA7DF2"/>
    <w:rsid w:val="00AB7EC0"/>
    <w:rsid w:val="00AC678B"/>
    <w:rsid w:val="00AD1691"/>
    <w:rsid w:val="00AD3722"/>
    <w:rsid w:val="00AE17A3"/>
    <w:rsid w:val="00AE6618"/>
    <w:rsid w:val="00AF2B28"/>
    <w:rsid w:val="00AF4C0D"/>
    <w:rsid w:val="00B045D6"/>
    <w:rsid w:val="00B2388B"/>
    <w:rsid w:val="00B3125A"/>
    <w:rsid w:val="00B4566E"/>
    <w:rsid w:val="00B5044D"/>
    <w:rsid w:val="00B572B4"/>
    <w:rsid w:val="00B63418"/>
    <w:rsid w:val="00B86DC7"/>
    <w:rsid w:val="00B91DA9"/>
    <w:rsid w:val="00B9565C"/>
    <w:rsid w:val="00BA0FDA"/>
    <w:rsid w:val="00BA4506"/>
    <w:rsid w:val="00BB4526"/>
    <w:rsid w:val="00BC3C25"/>
    <w:rsid w:val="00BC7F21"/>
    <w:rsid w:val="00BE5D06"/>
    <w:rsid w:val="00BE65CF"/>
    <w:rsid w:val="00C03148"/>
    <w:rsid w:val="00C22FE2"/>
    <w:rsid w:val="00C32D0F"/>
    <w:rsid w:val="00C371D6"/>
    <w:rsid w:val="00C52AC8"/>
    <w:rsid w:val="00C64D6D"/>
    <w:rsid w:val="00C653FF"/>
    <w:rsid w:val="00C67910"/>
    <w:rsid w:val="00C7697F"/>
    <w:rsid w:val="00C76E46"/>
    <w:rsid w:val="00C83653"/>
    <w:rsid w:val="00CA6AD6"/>
    <w:rsid w:val="00CB1126"/>
    <w:rsid w:val="00CC2FCA"/>
    <w:rsid w:val="00CF3026"/>
    <w:rsid w:val="00D01239"/>
    <w:rsid w:val="00D156B0"/>
    <w:rsid w:val="00D2486F"/>
    <w:rsid w:val="00D2540E"/>
    <w:rsid w:val="00D30E6B"/>
    <w:rsid w:val="00D34573"/>
    <w:rsid w:val="00D3564F"/>
    <w:rsid w:val="00D4039A"/>
    <w:rsid w:val="00D40A26"/>
    <w:rsid w:val="00D50E64"/>
    <w:rsid w:val="00D54267"/>
    <w:rsid w:val="00D60137"/>
    <w:rsid w:val="00D6496B"/>
    <w:rsid w:val="00D85D73"/>
    <w:rsid w:val="00D9760A"/>
    <w:rsid w:val="00DB26A7"/>
    <w:rsid w:val="00DB2D5D"/>
    <w:rsid w:val="00DC0365"/>
    <w:rsid w:val="00DD3BB5"/>
    <w:rsid w:val="00DE680C"/>
    <w:rsid w:val="00DE74A5"/>
    <w:rsid w:val="00E024DB"/>
    <w:rsid w:val="00E13C2D"/>
    <w:rsid w:val="00E26369"/>
    <w:rsid w:val="00E27337"/>
    <w:rsid w:val="00E37B0D"/>
    <w:rsid w:val="00E421F7"/>
    <w:rsid w:val="00E57B57"/>
    <w:rsid w:val="00E668D8"/>
    <w:rsid w:val="00E701F4"/>
    <w:rsid w:val="00E753E0"/>
    <w:rsid w:val="00E76CAD"/>
    <w:rsid w:val="00E82EC7"/>
    <w:rsid w:val="00E83BBC"/>
    <w:rsid w:val="00E83C6D"/>
    <w:rsid w:val="00E94B5F"/>
    <w:rsid w:val="00EB074D"/>
    <w:rsid w:val="00EB0F9F"/>
    <w:rsid w:val="00EB4EE2"/>
    <w:rsid w:val="00EC7D03"/>
    <w:rsid w:val="00ED4409"/>
    <w:rsid w:val="00EE4589"/>
    <w:rsid w:val="00EE4D9C"/>
    <w:rsid w:val="00EF0AA2"/>
    <w:rsid w:val="00EF353D"/>
    <w:rsid w:val="00F043C4"/>
    <w:rsid w:val="00F05CA9"/>
    <w:rsid w:val="00F125FA"/>
    <w:rsid w:val="00F315BD"/>
    <w:rsid w:val="00F46E24"/>
    <w:rsid w:val="00F532A6"/>
    <w:rsid w:val="00F620BF"/>
    <w:rsid w:val="00F63577"/>
    <w:rsid w:val="00F65E33"/>
    <w:rsid w:val="00F76A9B"/>
    <w:rsid w:val="00FA76DE"/>
    <w:rsid w:val="00FB66E6"/>
    <w:rsid w:val="00FC6A66"/>
    <w:rsid w:val="00FC6B91"/>
    <w:rsid w:val="00FD012C"/>
    <w:rsid w:val="00FE2D50"/>
    <w:rsid w:val="00FF2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F38A1"/>
  <w15:chartTrackingRefBased/>
  <w15:docId w15:val="{0016772E-67C2-4D3A-8063-545C67E40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3FF"/>
    <w:pPr>
      <w:spacing w:after="0"/>
    </w:pPr>
    <w:rPr>
      <w:rFonts w:eastAsiaTheme="minorEastAsia"/>
      <w:sz w:val="24"/>
      <w:szCs w:val="22"/>
    </w:rPr>
  </w:style>
  <w:style w:type="paragraph" w:styleId="Heading1">
    <w:name w:val="heading 1"/>
    <w:basedOn w:val="Normal"/>
    <w:link w:val="Heading1Char"/>
    <w:autoRedefine/>
    <w:uiPriority w:val="2"/>
    <w:qFormat/>
    <w:rsid w:val="00931DB9"/>
    <w:pPr>
      <w:keepNext/>
      <w:numPr>
        <w:numId w:val="5"/>
      </w:numPr>
      <w:outlineLvl w:val="0"/>
    </w:pPr>
    <w:rPr>
      <w:rFonts w:asciiTheme="majorHAnsi" w:eastAsia="Times New Roman" w:hAnsiTheme="majorHAnsi" w:cs="Times New Roman"/>
      <w:b/>
      <w:sz w:val="48"/>
      <w:szCs w:val="24"/>
    </w:rPr>
  </w:style>
  <w:style w:type="paragraph" w:styleId="Heading2">
    <w:name w:val="heading 2"/>
    <w:basedOn w:val="Normal"/>
    <w:link w:val="Heading2Char"/>
    <w:autoRedefine/>
    <w:uiPriority w:val="2"/>
    <w:unhideWhenUsed/>
    <w:qFormat/>
    <w:rsid w:val="004A1795"/>
    <w:pPr>
      <w:keepNext/>
      <w:spacing w:line="240" w:lineRule="auto"/>
      <w:outlineLvl w:val="1"/>
    </w:pPr>
    <w:rPr>
      <w:rFonts w:asciiTheme="majorHAnsi" w:eastAsia="Times New Roman" w:hAnsiTheme="majorHAnsi" w:cs="Times New Roman"/>
      <w:b/>
      <w:sz w:val="40"/>
    </w:rPr>
  </w:style>
  <w:style w:type="paragraph" w:styleId="Heading3">
    <w:name w:val="heading 3"/>
    <w:basedOn w:val="Normal"/>
    <w:link w:val="Heading3Char"/>
    <w:autoRedefine/>
    <w:uiPriority w:val="9"/>
    <w:unhideWhenUsed/>
    <w:qFormat/>
    <w:rsid w:val="00A51869"/>
    <w:pPr>
      <w:keepNext/>
      <w:keepLines/>
      <w:numPr>
        <w:ilvl w:val="2"/>
      </w:numPr>
      <w:spacing w:before="40" w:line="259" w:lineRule="auto"/>
      <w:ind w:left="720" w:hanging="720"/>
      <w:outlineLvl w:val="2"/>
    </w:pPr>
    <w:rPr>
      <w:rFonts w:asciiTheme="majorHAnsi" w:eastAsia="Times New Roman" w:hAnsiTheme="majorHAnsi" w:cs="Times New Roman"/>
      <w:sz w:val="36"/>
      <w:szCs w:val="36"/>
    </w:rPr>
  </w:style>
  <w:style w:type="paragraph" w:styleId="Heading4">
    <w:name w:val="heading 4"/>
    <w:basedOn w:val="Normal"/>
    <w:link w:val="Heading4Char"/>
    <w:uiPriority w:val="2"/>
    <w:unhideWhenUsed/>
    <w:qFormat/>
    <w:rsid w:val="000E25AD"/>
    <w:pPr>
      <w:keepNext/>
      <w:keepLines/>
      <w:spacing w:before="240" w:after="40" w:line="240" w:lineRule="auto"/>
      <w:outlineLvl w:val="3"/>
    </w:pPr>
    <w:rPr>
      <w:rFonts w:eastAsia="Times New Roman" w:cs="Times New Roman"/>
      <w:caps/>
      <w:color w:val="161718" w:themeColor="text1"/>
      <w:spacing w:val="20"/>
      <w:kern w:val="28"/>
      <w:sz w:val="28"/>
    </w:rPr>
  </w:style>
  <w:style w:type="paragraph" w:styleId="Heading5">
    <w:name w:val="heading 5"/>
    <w:basedOn w:val="Normal"/>
    <w:next w:val="Normal"/>
    <w:link w:val="Heading5Char"/>
    <w:uiPriority w:val="2"/>
    <w:unhideWhenUsed/>
    <w:qFormat/>
    <w:rsid w:val="008D0D9B"/>
    <w:pPr>
      <w:keepNext/>
      <w:keepLines/>
      <w:numPr>
        <w:ilvl w:val="4"/>
        <w:numId w:val="5"/>
      </w:numPr>
      <w:spacing w:line="240" w:lineRule="atLeast"/>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8D0D9B"/>
    <w:pPr>
      <w:keepNext/>
      <w:keepLines/>
      <w:numPr>
        <w:ilvl w:val="5"/>
        <w:numId w:val="5"/>
      </w:numPr>
      <w:spacing w:before="40"/>
      <w:outlineLvl w:val="5"/>
    </w:pPr>
    <w:rPr>
      <w:rFonts w:asciiTheme="majorHAnsi" w:eastAsiaTheme="majorEastAsia" w:hAnsiTheme="majorHAnsi" w:cstheme="majorBidi"/>
      <w:color w:val="5CA100" w:themeColor="accent1" w:themeShade="7F"/>
    </w:rPr>
  </w:style>
  <w:style w:type="paragraph" w:styleId="Heading7">
    <w:name w:val="heading 7"/>
    <w:basedOn w:val="Normal"/>
    <w:next w:val="Normal"/>
    <w:link w:val="Heading7Char"/>
    <w:uiPriority w:val="2"/>
    <w:unhideWhenUsed/>
    <w:qFormat/>
    <w:rsid w:val="00DE680C"/>
    <w:pPr>
      <w:keepNext/>
      <w:keepLines/>
      <w:numPr>
        <w:ilvl w:val="6"/>
        <w:numId w:val="5"/>
      </w:numPr>
      <w:spacing w:before="40"/>
      <w:outlineLvl w:val="6"/>
    </w:pPr>
    <w:rPr>
      <w:rFonts w:asciiTheme="majorHAnsi" w:eastAsiaTheme="majorEastAsia" w:hAnsiTheme="majorHAnsi" w:cstheme="majorBidi"/>
      <w:i/>
      <w:iCs/>
      <w:color w:val="5CA100" w:themeColor="accent1" w:themeShade="7F"/>
    </w:rPr>
  </w:style>
  <w:style w:type="paragraph" w:styleId="Heading8">
    <w:name w:val="heading 8"/>
    <w:basedOn w:val="Normal"/>
    <w:next w:val="Normal"/>
    <w:link w:val="Heading8Char"/>
    <w:uiPriority w:val="2"/>
    <w:semiHidden/>
    <w:unhideWhenUsed/>
    <w:qFormat/>
    <w:rsid w:val="00DE680C"/>
    <w:pPr>
      <w:keepNext/>
      <w:keepLines/>
      <w:numPr>
        <w:ilvl w:val="7"/>
        <w:numId w:val="5"/>
      </w:numPr>
      <w:spacing w:before="40"/>
      <w:outlineLvl w:val="7"/>
    </w:pPr>
    <w:rPr>
      <w:rFonts w:asciiTheme="majorHAnsi" w:eastAsiaTheme="majorEastAsia" w:hAnsiTheme="majorHAnsi" w:cstheme="majorBidi"/>
      <w:color w:val="373A3C" w:themeColor="text1" w:themeTint="D8"/>
      <w:sz w:val="21"/>
      <w:szCs w:val="21"/>
    </w:rPr>
  </w:style>
  <w:style w:type="paragraph" w:styleId="Heading9">
    <w:name w:val="heading 9"/>
    <w:basedOn w:val="Normal"/>
    <w:next w:val="Normal"/>
    <w:link w:val="Heading9Char"/>
    <w:uiPriority w:val="2"/>
    <w:semiHidden/>
    <w:unhideWhenUsed/>
    <w:qFormat/>
    <w:rsid w:val="00DE680C"/>
    <w:pPr>
      <w:keepNext/>
      <w:keepLines/>
      <w:numPr>
        <w:ilvl w:val="8"/>
        <w:numId w:val="5"/>
      </w:numPr>
      <w:spacing w:before="40"/>
      <w:outlineLvl w:val="8"/>
    </w:pPr>
    <w:rPr>
      <w:rFonts w:asciiTheme="majorHAnsi" w:eastAsiaTheme="majorEastAsia" w:hAnsiTheme="majorHAnsi" w:cstheme="majorBidi"/>
      <w:i/>
      <w:iCs/>
      <w:color w:val="373A3C"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931DB9"/>
    <w:rPr>
      <w:rFonts w:asciiTheme="majorHAnsi" w:eastAsia="Times New Roman" w:hAnsiTheme="majorHAnsi" w:cs="Times New Roman"/>
      <w:b/>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A1795"/>
    <w:rPr>
      <w:rFonts w:asciiTheme="majorHAnsi" w:eastAsia="Times New Roman" w:hAnsiTheme="majorHAnsi" w:cs="Times New Roman"/>
      <w:b/>
      <w:sz w:val="40"/>
      <w:szCs w:val="22"/>
    </w:rPr>
  </w:style>
  <w:style w:type="character" w:customStyle="1" w:styleId="Heading3Char">
    <w:name w:val="Heading 3 Char"/>
    <w:basedOn w:val="DefaultParagraphFont"/>
    <w:link w:val="Heading3"/>
    <w:uiPriority w:val="2"/>
    <w:rsid w:val="00A51869"/>
    <w:rPr>
      <w:rFonts w:asciiTheme="majorHAnsi" w:eastAsia="Times New Roman" w:hAnsiTheme="majorHAnsi" w:cs="Times New Roman"/>
      <w:sz w:val="36"/>
      <w:szCs w:val="36"/>
    </w:rPr>
  </w:style>
  <w:style w:type="character" w:customStyle="1" w:styleId="Heading4Char">
    <w:name w:val="Heading 4 Char"/>
    <w:basedOn w:val="DefaultParagraphFont"/>
    <w:link w:val="Heading4"/>
    <w:uiPriority w:val="2"/>
    <w:rsid w:val="008962D5"/>
    <w:rPr>
      <w:rFonts w:eastAsia="Times New Roman" w:cs="Times New Roman"/>
      <w:caps/>
      <w:color w:val="161718" w:themeColor="text1"/>
      <w:spacing w:val="20"/>
      <w:kern w:val="28"/>
      <w:sz w:val="28"/>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8D0D9B"/>
    <w:rPr>
      <w:rFonts w:eastAsia="Times New Roman" w:cs="Times New Roman"/>
      <w:spacing w:val="-4"/>
      <w:kern w:val="28"/>
      <w:sz w:val="24"/>
      <w:szCs w:val="22"/>
    </w:rPr>
  </w:style>
  <w:style w:type="paragraph" w:styleId="Header">
    <w:name w:val="header"/>
    <w:basedOn w:val="Normal"/>
    <w:link w:val="HeaderChar"/>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customStyle="1" w:styleId="Style1">
    <w:name w:val="Style1"/>
    <w:basedOn w:val="Heading2"/>
    <w:link w:val="Style1Char"/>
    <w:qFormat/>
    <w:rsid w:val="00C653FF"/>
    <w:pPr>
      <w:spacing w:after="500"/>
    </w:pPr>
    <w:rPr>
      <w:b w:val="0"/>
    </w:rPr>
  </w:style>
  <w:style w:type="paragraph" w:styleId="ListParagraph">
    <w:name w:val="List Paragraph"/>
    <w:basedOn w:val="Normal"/>
    <w:uiPriority w:val="34"/>
    <w:unhideWhenUsed/>
    <w:qFormat/>
    <w:rsid w:val="00C653FF"/>
    <w:pPr>
      <w:ind w:left="720"/>
      <w:contextualSpacing/>
    </w:pPr>
  </w:style>
  <w:style w:type="character" w:customStyle="1" w:styleId="Style1Char">
    <w:name w:val="Style1 Char"/>
    <w:basedOn w:val="Heading2Char"/>
    <w:link w:val="Style1"/>
    <w:rsid w:val="00C653FF"/>
    <w:rPr>
      <w:rFonts w:asciiTheme="majorHAnsi" w:eastAsia="Times New Roman" w:hAnsiTheme="majorHAnsi" w:cs="Times New Roman"/>
      <w:b w:val="0"/>
      <w:sz w:val="36"/>
      <w:szCs w:val="22"/>
    </w:rPr>
  </w:style>
  <w:style w:type="character" w:customStyle="1" w:styleId="Heading6Char">
    <w:name w:val="Heading 6 Char"/>
    <w:basedOn w:val="DefaultParagraphFont"/>
    <w:link w:val="Heading6"/>
    <w:uiPriority w:val="2"/>
    <w:rsid w:val="008D0D9B"/>
    <w:rPr>
      <w:rFonts w:asciiTheme="majorHAnsi" w:eastAsiaTheme="majorEastAsia" w:hAnsiTheme="majorHAnsi" w:cstheme="majorBidi"/>
      <w:color w:val="5CA100" w:themeColor="accent1" w:themeShade="7F"/>
      <w:sz w:val="24"/>
      <w:szCs w:val="22"/>
    </w:rPr>
  </w:style>
  <w:style w:type="table" w:styleId="TableGrid">
    <w:name w:val="Table Grid"/>
    <w:basedOn w:val="TableNormal"/>
    <w:uiPriority w:val="39"/>
    <w:rsid w:val="00A91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9169A"/>
    <w:pPr>
      <w:spacing w:after="0" w:line="240" w:lineRule="auto"/>
    </w:pPr>
    <w:tblPr>
      <w:tblStyleRowBandSize w:val="1"/>
      <w:tblStyleColBandSize w:val="1"/>
      <w:tblBorders>
        <w:top w:val="single" w:sz="4" w:space="0" w:color="CFFF8F" w:themeColor="accent1" w:themeTint="99"/>
        <w:left w:val="single" w:sz="4" w:space="0" w:color="CFFF8F" w:themeColor="accent1" w:themeTint="99"/>
        <w:bottom w:val="single" w:sz="4" w:space="0" w:color="CFFF8F" w:themeColor="accent1" w:themeTint="99"/>
        <w:right w:val="single" w:sz="4" w:space="0" w:color="CFFF8F" w:themeColor="accent1" w:themeTint="99"/>
        <w:insideH w:val="single" w:sz="4" w:space="0" w:color="CFFF8F" w:themeColor="accent1" w:themeTint="99"/>
        <w:insideV w:val="single" w:sz="4" w:space="0" w:color="CFFF8F" w:themeColor="accent1" w:themeTint="99"/>
      </w:tblBorders>
    </w:tblPr>
    <w:tblStylePr w:type="firstRow">
      <w:rPr>
        <w:b/>
        <w:bCs/>
        <w:color w:val="FFFFFF" w:themeColor="background1"/>
      </w:rPr>
      <w:tblPr/>
      <w:tcPr>
        <w:tcBorders>
          <w:top w:val="single" w:sz="4" w:space="0" w:color="B0FF45" w:themeColor="accent1"/>
          <w:left w:val="single" w:sz="4" w:space="0" w:color="B0FF45" w:themeColor="accent1"/>
          <w:bottom w:val="single" w:sz="4" w:space="0" w:color="B0FF45" w:themeColor="accent1"/>
          <w:right w:val="single" w:sz="4" w:space="0" w:color="B0FF45" w:themeColor="accent1"/>
          <w:insideH w:val="nil"/>
          <w:insideV w:val="nil"/>
        </w:tcBorders>
        <w:shd w:val="clear" w:color="auto" w:fill="B0FF45" w:themeFill="accent1"/>
      </w:tcPr>
    </w:tblStylePr>
    <w:tblStylePr w:type="lastRow">
      <w:rPr>
        <w:b/>
        <w:bCs/>
      </w:rPr>
      <w:tblPr/>
      <w:tcPr>
        <w:tcBorders>
          <w:top w:val="double" w:sz="4" w:space="0" w:color="B0FF45" w:themeColor="accent1"/>
        </w:tcBorders>
      </w:tcPr>
    </w:tblStylePr>
    <w:tblStylePr w:type="firstCol">
      <w:rPr>
        <w:b/>
        <w:bCs/>
      </w:rPr>
    </w:tblStylePr>
    <w:tblStylePr w:type="lastCol">
      <w:rPr>
        <w:b/>
        <w:bCs/>
      </w:rPr>
    </w:tblStylePr>
    <w:tblStylePr w:type="band1Vert">
      <w:tblPr/>
      <w:tcPr>
        <w:shd w:val="clear" w:color="auto" w:fill="EFFFD9" w:themeFill="accent1" w:themeFillTint="33"/>
      </w:tcPr>
    </w:tblStylePr>
    <w:tblStylePr w:type="band1Horz">
      <w:tblPr/>
      <w:tcPr>
        <w:shd w:val="clear" w:color="auto" w:fill="EFFFD9" w:themeFill="accent1" w:themeFillTint="33"/>
      </w:tcPr>
    </w:tblStylePr>
  </w:style>
  <w:style w:type="table" w:styleId="GridTable4-Accent4">
    <w:name w:val="Grid Table 4 Accent 4"/>
    <w:basedOn w:val="TableNormal"/>
    <w:uiPriority w:val="49"/>
    <w:rsid w:val="00A9169A"/>
    <w:pPr>
      <w:spacing w:after="0" w:line="240" w:lineRule="auto"/>
    </w:pPr>
    <w:tblPr>
      <w:tblStyleRowBandSize w:val="1"/>
      <w:tblStyleColBandSize w:val="1"/>
      <w:tblBorders>
        <w:top w:val="single" w:sz="4" w:space="0" w:color="AB8AFF" w:themeColor="accent4" w:themeTint="99"/>
        <w:left w:val="single" w:sz="4" w:space="0" w:color="AB8AFF" w:themeColor="accent4" w:themeTint="99"/>
        <w:bottom w:val="single" w:sz="4" w:space="0" w:color="AB8AFF" w:themeColor="accent4" w:themeTint="99"/>
        <w:right w:val="single" w:sz="4" w:space="0" w:color="AB8AFF" w:themeColor="accent4" w:themeTint="99"/>
        <w:insideH w:val="single" w:sz="4" w:space="0" w:color="AB8AFF" w:themeColor="accent4" w:themeTint="99"/>
        <w:insideV w:val="single" w:sz="4" w:space="0" w:color="AB8AFF" w:themeColor="accent4" w:themeTint="99"/>
      </w:tblBorders>
    </w:tblPr>
    <w:tblStylePr w:type="firstRow">
      <w:rPr>
        <w:b/>
        <w:bCs/>
        <w:color w:val="FFFFFF" w:themeColor="background1"/>
      </w:rPr>
      <w:tblPr/>
      <w:tcPr>
        <w:tcBorders>
          <w:top w:val="single" w:sz="4" w:space="0" w:color="753DFF" w:themeColor="accent4"/>
          <w:left w:val="single" w:sz="4" w:space="0" w:color="753DFF" w:themeColor="accent4"/>
          <w:bottom w:val="single" w:sz="4" w:space="0" w:color="753DFF" w:themeColor="accent4"/>
          <w:right w:val="single" w:sz="4" w:space="0" w:color="753DFF" w:themeColor="accent4"/>
          <w:insideH w:val="nil"/>
          <w:insideV w:val="nil"/>
        </w:tcBorders>
        <w:shd w:val="clear" w:color="auto" w:fill="753DFF" w:themeFill="accent4"/>
      </w:tcPr>
    </w:tblStylePr>
    <w:tblStylePr w:type="lastRow">
      <w:rPr>
        <w:b/>
        <w:bCs/>
      </w:rPr>
      <w:tblPr/>
      <w:tcPr>
        <w:tcBorders>
          <w:top w:val="double" w:sz="4" w:space="0" w:color="753DFF" w:themeColor="accent4"/>
        </w:tcBorders>
      </w:tcPr>
    </w:tblStylePr>
    <w:tblStylePr w:type="firstCol">
      <w:rPr>
        <w:b/>
        <w:bCs/>
      </w:rPr>
    </w:tblStylePr>
    <w:tblStylePr w:type="lastCol">
      <w:rPr>
        <w:b/>
        <w:bCs/>
      </w:rPr>
    </w:tblStylePr>
    <w:tblStylePr w:type="band1Vert">
      <w:tblPr/>
      <w:tcPr>
        <w:shd w:val="clear" w:color="auto" w:fill="E3D8FF" w:themeFill="accent4" w:themeFillTint="33"/>
      </w:tcPr>
    </w:tblStylePr>
    <w:tblStylePr w:type="band1Horz">
      <w:tblPr/>
      <w:tcPr>
        <w:shd w:val="clear" w:color="auto" w:fill="E3D8FF" w:themeFill="accent4" w:themeFillTint="33"/>
      </w:tcPr>
    </w:tblStylePr>
  </w:style>
  <w:style w:type="table" w:styleId="GridTable4-Accent3">
    <w:name w:val="Grid Table 4 Accent 3"/>
    <w:basedOn w:val="TableNormal"/>
    <w:uiPriority w:val="49"/>
    <w:rsid w:val="00A9169A"/>
    <w:pPr>
      <w:spacing w:after="0" w:line="240" w:lineRule="auto"/>
    </w:pPr>
    <w:tblPr>
      <w:tblStyleRowBandSize w:val="1"/>
      <w:tblStyleColBandSize w:val="1"/>
      <w:tblBorders>
        <w:top w:val="single" w:sz="4" w:space="0" w:color="8DF920" w:themeColor="accent3" w:themeTint="99"/>
        <w:left w:val="single" w:sz="4" w:space="0" w:color="8DF920" w:themeColor="accent3" w:themeTint="99"/>
        <w:bottom w:val="single" w:sz="4" w:space="0" w:color="8DF920" w:themeColor="accent3" w:themeTint="99"/>
        <w:right w:val="single" w:sz="4" w:space="0" w:color="8DF920" w:themeColor="accent3" w:themeTint="99"/>
        <w:insideH w:val="single" w:sz="4" w:space="0" w:color="8DF920" w:themeColor="accent3" w:themeTint="99"/>
        <w:insideV w:val="single" w:sz="4" w:space="0" w:color="8DF920" w:themeColor="accent3" w:themeTint="99"/>
      </w:tblBorders>
    </w:tblPr>
    <w:tblStylePr w:type="firstRow">
      <w:rPr>
        <w:b/>
        <w:bCs/>
        <w:color w:val="FFFFFF" w:themeColor="background1"/>
      </w:rPr>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nil"/>
          <w:insideV w:val="nil"/>
        </w:tcBorders>
        <w:shd w:val="clear" w:color="auto" w:fill="428003" w:themeFill="accent3"/>
      </w:tcPr>
    </w:tblStylePr>
    <w:tblStylePr w:type="lastRow">
      <w:rPr>
        <w:b/>
        <w:bCs/>
      </w:rPr>
      <w:tblPr/>
      <w:tcPr>
        <w:tcBorders>
          <w:top w:val="double" w:sz="4" w:space="0" w:color="428003" w:themeColor="accent3"/>
        </w:tcBorders>
      </w:tcPr>
    </w:tblStylePr>
    <w:tblStylePr w:type="firstCol">
      <w:rPr>
        <w:b/>
        <w:bCs/>
      </w:rPr>
    </w:tblStylePr>
    <w:tblStylePr w:type="lastCol">
      <w:rPr>
        <w:b/>
        <w:bCs/>
      </w:rPr>
    </w:tblStylePr>
    <w:tblStylePr w:type="band1Vert">
      <w:tblPr/>
      <w:tcPr>
        <w:shd w:val="clear" w:color="auto" w:fill="D9FDB4" w:themeFill="accent3" w:themeFillTint="33"/>
      </w:tcPr>
    </w:tblStylePr>
    <w:tblStylePr w:type="band1Horz">
      <w:tblPr/>
      <w:tcPr>
        <w:shd w:val="clear" w:color="auto" w:fill="D9FDB4" w:themeFill="accent3" w:themeFillTint="33"/>
      </w:tcPr>
    </w:tblStylePr>
  </w:style>
  <w:style w:type="character" w:styleId="Emphasis">
    <w:name w:val="Emphasis"/>
    <w:basedOn w:val="DefaultParagraphFont"/>
    <w:uiPriority w:val="20"/>
    <w:qFormat/>
    <w:rsid w:val="00DE680C"/>
    <w:rPr>
      <w:i/>
      <w:iCs/>
    </w:rPr>
  </w:style>
  <w:style w:type="character" w:styleId="Hyperlink">
    <w:name w:val="Hyperlink"/>
    <w:basedOn w:val="DefaultParagraphFont"/>
    <w:uiPriority w:val="99"/>
    <w:unhideWhenUsed/>
    <w:rsid w:val="00DE680C"/>
    <w:rPr>
      <w:color w:val="0000FF"/>
      <w:u w:val="single"/>
    </w:rPr>
  </w:style>
  <w:style w:type="character" w:styleId="Strong">
    <w:name w:val="Strong"/>
    <w:basedOn w:val="DefaultParagraphFont"/>
    <w:uiPriority w:val="22"/>
    <w:qFormat/>
    <w:rsid w:val="00DE680C"/>
    <w:rPr>
      <w:b/>
      <w:bCs/>
    </w:rPr>
  </w:style>
  <w:style w:type="table" w:styleId="GridTable4-Accent5">
    <w:name w:val="Grid Table 4 Accent 5"/>
    <w:basedOn w:val="TableNormal"/>
    <w:uiPriority w:val="49"/>
    <w:rsid w:val="00DE680C"/>
    <w:pPr>
      <w:spacing w:after="0" w:line="240" w:lineRule="auto"/>
    </w:pPr>
    <w:rPr>
      <w:sz w:val="22"/>
      <w:szCs w:val="22"/>
    </w:rPr>
    <w:tblPr>
      <w:tblStyleRowBandSize w:val="1"/>
      <w:tblStyleColBandSize w:val="1"/>
      <w:tblBorders>
        <w:top w:val="single" w:sz="4" w:space="0" w:color="A07FE7" w:themeColor="accent5" w:themeTint="99"/>
        <w:left w:val="single" w:sz="4" w:space="0" w:color="A07FE7" w:themeColor="accent5" w:themeTint="99"/>
        <w:bottom w:val="single" w:sz="4" w:space="0" w:color="A07FE7" w:themeColor="accent5" w:themeTint="99"/>
        <w:right w:val="single" w:sz="4" w:space="0" w:color="A07FE7" w:themeColor="accent5" w:themeTint="99"/>
        <w:insideH w:val="single" w:sz="4" w:space="0" w:color="A07FE7" w:themeColor="accent5" w:themeTint="99"/>
        <w:insideV w:val="single" w:sz="4" w:space="0" w:color="A07FE7" w:themeColor="accent5" w:themeTint="99"/>
      </w:tblBorders>
    </w:tblPr>
    <w:tblStylePr w:type="firstRow">
      <w:rPr>
        <w:b/>
        <w:bCs/>
        <w:color w:val="FFFFFF" w:themeColor="background1"/>
      </w:rPr>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nil"/>
          <w:insideV w:val="nil"/>
        </w:tcBorders>
        <w:shd w:val="clear" w:color="auto" w:fill="622AD8" w:themeFill="accent5"/>
      </w:tcPr>
    </w:tblStylePr>
    <w:tblStylePr w:type="lastRow">
      <w:rPr>
        <w:b/>
        <w:bCs/>
      </w:rPr>
      <w:tblPr/>
      <w:tcPr>
        <w:tcBorders>
          <w:top w:val="double" w:sz="4" w:space="0" w:color="622AD8" w:themeColor="accent5"/>
        </w:tcBorders>
      </w:tcPr>
    </w:tblStylePr>
    <w:tblStylePr w:type="firstCol">
      <w:rPr>
        <w:b/>
        <w:bCs/>
      </w:rPr>
    </w:tblStylePr>
    <w:tblStylePr w:type="lastCol">
      <w:rPr>
        <w:b/>
        <w:bCs/>
      </w:rPr>
    </w:tblStylePr>
    <w:tblStylePr w:type="band1Vert">
      <w:tblPr/>
      <w:tcPr>
        <w:shd w:val="clear" w:color="auto" w:fill="DFD4F7" w:themeFill="accent5" w:themeFillTint="33"/>
      </w:tcPr>
    </w:tblStylePr>
    <w:tblStylePr w:type="band1Horz">
      <w:tblPr/>
      <w:tcPr>
        <w:shd w:val="clear" w:color="auto" w:fill="DFD4F7" w:themeFill="accent5" w:themeFillTint="33"/>
      </w:tcPr>
    </w:tblStylePr>
  </w:style>
  <w:style w:type="table" w:styleId="ListTable2-Accent2">
    <w:name w:val="List Table 2 Accent 2"/>
    <w:basedOn w:val="TableNormal"/>
    <w:uiPriority w:val="47"/>
    <w:rsid w:val="00DE680C"/>
    <w:pPr>
      <w:spacing w:after="0" w:line="240" w:lineRule="auto"/>
    </w:pPr>
    <w:rPr>
      <w:sz w:val="22"/>
      <w:szCs w:val="22"/>
    </w:rPr>
    <w:tblPr>
      <w:tblStyleRowBandSize w:val="1"/>
      <w:tblStyleColBandSize w:val="1"/>
      <w:tblBorders>
        <w:top w:val="single" w:sz="4" w:space="0" w:color="C2FF50" w:themeColor="accent2" w:themeTint="99"/>
        <w:bottom w:val="single" w:sz="4" w:space="0" w:color="C2FF50" w:themeColor="accent2" w:themeTint="99"/>
        <w:insideH w:val="single" w:sz="4" w:space="0" w:color="C2FF5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FC4" w:themeFill="accent2" w:themeFillTint="33"/>
      </w:tcPr>
    </w:tblStylePr>
    <w:tblStylePr w:type="band1Horz">
      <w:tblPr/>
      <w:tcPr>
        <w:shd w:val="clear" w:color="auto" w:fill="EAFFC4" w:themeFill="accent2" w:themeFillTint="33"/>
      </w:tcPr>
    </w:tblStylePr>
  </w:style>
  <w:style w:type="paragraph" w:styleId="TOCHeading">
    <w:name w:val="TOC Heading"/>
    <w:basedOn w:val="Heading1"/>
    <w:next w:val="Normal"/>
    <w:uiPriority w:val="39"/>
    <w:unhideWhenUsed/>
    <w:qFormat/>
    <w:rsid w:val="00DE680C"/>
    <w:pPr>
      <w:keepLines/>
      <w:spacing w:before="240" w:line="259" w:lineRule="auto"/>
      <w:outlineLvl w:val="9"/>
    </w:pPr>
    <w:rPr>
      <w:rFonts w:eastAsiaTheme="majorEastAsia" w:cstheme="majorBidi"/>
      <w:b w:val="0"/>
      <w:color w:val="8AF200" w:themeColor="accent1" w:themeShade="BF"/>
      <w:sz w:val="32"/>
      <w:szCs w:val="32"/>
    </w:rPr>
  </w:style>
  <w:style w:type="paragraph" w:styleId="TOC1">
    <w:name w:val="toc 1"/>
    <w:basedOn w:val="Normal"/>
    <w:next w:val="Normal"/>
    <w:autoRedefine/>
    <w:uiPriority w:val="39"/>
    <w:unhideWhenUsed/>
    <w:rsid w:val="00DE680C"/>
    <w:pPr>
      <w:spacing w:after="100" w:line="259" w:lineRule="auto"/>
    </w:pPr>
    <w:rPr>
      <w:rFonts w:eastAsiaTheme="minorHAnsi"/>
      <w:sz w:val="22"/>
    </w:rPr>
  </w:style>
  <w:style w:type="paragraph" w:styleId="TOC2">
    <w:name w:val="toc 2"/>
    <w:basedOn w:val="Normal"/>
    <w:next w:val="Normal"/>
    <w:autoRedefine/>
    <w:uiPriority w:val="39"/>
    <w:unhideWhenUsed/>
    <w:rsid w:val="00DE680C"/>
    <w:pPr>
      <w:spacing w:after="100" w:line="259" w:lineRule="auto"/>
      <w:ind w:left="220"/>
    </w:pPr>
    <w:rPr>
      <w:rFonts w:eastAsiaTheme="minorHAnsi"/>
      <w:sz w:val="22"/>
    </w:rPr>
  </w:style>
  <w:style w:type="paragraph" w:styleId="TOC3">
    <w:name w:val="toc 3"/>
    <w:basedOn w:val="Normal"/>
    <w:next w:val="Normal"/>
    <w:autoRedefine/>
    <w:uiPriority w:val="39"/>
    <w:unhideWhenUsed/>
    <w:rsid w:val="00DE680C"/>
    <w:pPr>
      <w:spacing w:after="100" w:line="259" w:lineRule="auto"/>
      <w:ind w:left="440"/>
    </w:pPr>
    <w:rPr>
      <w:rFonts w:eastAsiaTheme="minorHAnsi"/>
      <w:sz w:val="22"/>
    </w:rPr>
  </w:style>
  <w:style w:type="character" w:customStyle="1" w:styleId="Heading7Char">
    <w:name w:val="Heading 7 Char"/>
    <w:basedOn w:val="DefaultParagraphFont"/>
    <w:link w:val="Heading7"/>
    <w:uiPriority w:val="2"/>
    <w:rsid w:val="00DE680C"/>
    <w:rPr>
      <w:rFonts w:asciiTheme="majorHAnsi" w:eastAsiaTheme="majorEastAsia" w:hAnsiTheme="majorHAnsi" w:cstheme="majorBidi"/>
      <w:i/>
      <w:iCs/>
      <w:color w:val="5CA100" w:themeColor="accent1" w:themeShade="7F"/>
      <w:sz w:val="24"/>
      <w:szCs w:val="22"/>
    </w:rPr>
  </w:style>
  <w:style w:type="character" w:customStyle="1" w:styleId="Heading8Char">
    <w:name w:val="Heading 8 Char"/>
    <w:basedOn w:val="DefaultParagraphFont"/>
    <w:link w:val="Heading8"/>
    <w:uiPriority w:val="2"/>
    <w:semiHidden/>
    <w:rsid w:val="00DE680C"/>
    <w:rPr>
      <w:rFonts w:asciiTheme="majorHAnsi" w:eastAsiaTheme="majorEastAsia" w:hAnsiTheme="majorHAnsi" w:cstheme="majorBidi"/>
      <w:color w:val="373A3C" w:themeColor="text1" w:themeTint="D8"/>
      <w:sz w:val="21"/>
      <w:szCs w:val="21"/>
    </w:rPr>
  </w:style>
  <w:style w:type="character" w:customStyle="1" w:styleId="Heading9Char">
    <w:name w:val="Heading 9 Char"/>
    <w:basedOn w:val="DefaultParagraphFont"/>
    <w:link w:val="Heading9"/>
    <w:uiPriority w:val="2"/>
    <w:semiHidden/>
    <w:rsid w:val="00DE680C"/>
    <w:rPr>
      <w:rFonts w:asciiTheme="majorHAnsi" w:eastAsiaTheme="majorEastAsia" w:hAnsiTheme="majorHAnsi" w:cstheme="majorBidi"/>
      <w:i/>
      <w:iCs/>
      <w:color w:val="373A3C" w:themeColor="text1" w:themeTint="D8"/>
      <w:sz w:val="21"/>
      <w:szCs w:val="21"/>
    </w:rPr>
  </w:style>
  <w:style w:type="paragraph" w:styleId="Caption">
    <w:name w:val="caption"/>
    <w:basedOn w:val="Normal"/>
    <w:next w:val="Normal"/>
    <w:uiPriority w:val="35"/>
    <w:unhideWhenUsed/>
    <w:qFormat/>
    <w:rsid w:val="00310DB8"/>
    <w:pPr>
      <w:spacing w:after="200" w:line="240" w:lineRule="auto"/>
    </w:pPr>
    <w:rPr>
      <w:rFonts w:eastAsiaTheme="minorHAnsi"/>
      <w:i/>
      <w:iCs/>
      <w:color w:val="4D5154" w:themeColor="text2"/>
      <w:sz w:val="18"/>
      <w:szCs w:val="18"/>
    </w:rPr>
  </w:style>
  <w:style w:type="paragraph" w:styleId="Quote">
    <w:name w:val="Quote"/>
    <w:basedOn w:val="Normal"/>
    <w:next w:val="Normal"/>
    <w:link w:val="QuoteChar"/>
    <w:uiPriority w:val="29"/>
    <w:qFormat/>
    <w:rsid w:val="00C03148"/>
    <w:pPr>
      <w:spacing w:before="200" w:after="160" w:line="259" w:lineRule="auto"/>
      <w:ind w:left="864" w:right="864"/>
      <w:jc w:val="center"/>
    </w:pPr>
    <w:rPr>
      <w:rFonts w:eastAsiaTheme="minorHAnsi"/>
      <w:i/>
      <w:iCs/>
      <w:color w:val="4D5154" w:themeColor="text1" w:themeTint="BF"/>
      <w:sz w:val="22"/>
    </w:rPr>
  </w:style>
  <w:style w:type="character" w:customStyle="1" w:styleId="QuoteChar">
    <w:name w:val="Quote Char"/>
    <w:basedOn w:val="DefaultParagraphFont"/>
    <w:link w:val="Quote"/>
    <w:uiPriority w:val="29"/>
    <w:rsid w:val="00C03148"/>
    <w:rPr>
      <w:i/>
      <w:iCs/>
      <w:color w:val="4D5154" w:themeColor="text1" w:themeTint="BF"/>
      <w:sz w:val="22"/>
      <w:szCs w:val="22"/>
    </w:rPr>
  </w:style>
  <w:style w:type="table" w:styleId="ListTable2-Accent4">
    <w:name w:val="List Table 2 Accent 4"/>
    <w:basedOn w:val="TableNormal"/>
    <w:uiPriority w:val="47"/>
    <w:rsid w:val="00C03148"/>
    <w:pPr>
      <w:spacing w:after="0" w:line="240" w:lineRule="auto"/>
    </w:pPr>
    <w:tblPr>
      <w:tblStyleRowBandSize w:val="1"/>
      <w:tblStyleColBandSize w:val="1"/>
      <w:tblBorders>
        <w:top w:val="single" w:sz="4" w:space="0" w:color="AB8AFF" w:themeColor="accent4" w:themeTint="99"/>
        <w:bottom w:val="single" w:sz="4" w:space="0" w:color="AB8AFF" w:themeColor="accent4" w:themeTint="99"/>
        <w:insideH w:val="single" w:sz="4" w:space="0" w:color="AB8AF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8FF" w:themeFill="accent4" w:themeFillTint="33"/>
      </w:tcPr>
    </w:tblStylePr>
    <w:tblStylePr w:type="band1Horz">
      <w:tblPr/>
      <w:tcPr>
        <w:shd w:val="clear" w:color="auto" w:fill="E3D8FF" w:themeFill="accent4" w:themeFillTint="33"/>
      </w:tcPr>
    </w:tblStylePr>
  </w:style>
  <w:style w:type="paragraph" w:styleId="TableofFigures">
    <w:name w:val="table of figures"/>
    <w:basedOn w:val="Normal"/>
    <w:next w:val="Normal"/>
    <w:uiPriority w:val="99"/>
    <w:unhideWhenUsed/>
    <w:rsid w:val="00676BD4"/>
  </w:style>
  <w:style w:type="table" w:styleId="GridTable4-Accent6">
    <w:name w:val="Grid Table 4 Accent 6"/>
    <w:basedOn w:val="TableNormal"/>
    <w:uiPriority w:val="49"/>
    <w:rsid w:val="00511CDC"/>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color w:val="FFFFFF" w:themeColor="background1"/>
      </w:rPr>
      <w:tblPr/>
      <w:tcPr>
        <w:tcBorders>
          <w:top w:val="single" w:sz="4" w:space="0" w:color="7F7F7F" w:themeColor="accent6"/>
          <w:left w:val="single" w:sz="4" w:space="0" w:color="7F7F7F" w:themeColor="accent6"/>
          <w:bottom w:val="single" w:sz="4" w:space="0" w:color="7F7F7F" w:themeColor="accent6"/>
          <w:right w:val="single" w:sz="4" w:space="0" w:color="7F7F7F" w:themeColor="accent6"/>
          <w:insideH w:val="nil"/>
          <w:insideV w:val="nil"/>
        </w:tcBorders>
        <w:shd w:val="clear" w:color="auto" w:fill="7F7F7F" w:themeFill="accent6"/>
      </w:tcPr>
    </w:tblStylePr>
    <w:tblStylePr w:type="lastRow">
      <w:rPr>
        <w:b/>
        <w:bCs/>
      </w:rPr>
      <w:tblPr/>
      <w:tcPr>
        <w:tcBorders>
          <w:top w:val="double" w:sz="4" w:space="0" w:color="7F7F7F"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5Dark-Accent6">
    <w:name w:val="Grid Table 5 Dark Accent 6"/>
    <w:basedOn w:val="TableNormal"/>
    <w:uiPriority w:val="50"/>
    <w:rsid w:val="00511C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table" w:styleId="GridTable5Dark-Accent2">
    <w:name w:val="Grid Table 5 Dark Accent 2"/>
    <w:basedOn w:val="TableNormal"/>
    <w:uiPriority w:val="50"/>
    <w:rsid w:val="00511C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FC4"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DB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DB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DB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DB00" w:themeFill="accent2"/>
      </w:tcPr>
    </w:tblStylePr>
    <w:tblStylePr w:type="band1Vert">
      <w:tblPr/>
      <w:tcPr>
        <w:shd w:val="clear" w:color="auto" w:fill="D6FF8A" w:themeFill="accent2" w:themeFillTint="66"/>
      </w:tcPr>
    </w:tblStylePr>
    <w:tblStylePr w:type="band1Horz">
      <w:tblPr/>
      <w:tcPr>
        <w:shd w:val="clear" w:color="auto" w:fill="D6FF8A" w:themeFill="accent2" w:themeFillTint="66"/>
      </w:tcPr>
    </w:tblStylePr>
  </w:style>
  <w:style w:type="table" w:styleId="GridTable2-Accent2">
    <w:name w:val="Grid Table 2 Accent 2"/>
    <w:basedOn w:val="TableNormal"/>
    <w:uiPriority w:val="47"/>
    <w:rsid w:val="00511CDC"/>
    <w:pPr>
      <w:spacing w:after="0" w:line="240" w:lineRule="auto"/>
    </w:pPr>
    <w:tblPr>
      <w:tblStyleRowBandSize w:val="1"/>
      <w:tblStyleColBandSize w:val="1"/>
      <w:tblBorders>
        <w:top w:val="single" w:sz="2" w:space="0" w:color="C2FF50" w:themeColor="accent2" w:themeTint="99"/>
        <w:bottom w:val="single" w:sz="2" w:space="0" w:color="C2FF50" w:themeColor="accent2" w:themeTint="99"/>
        <w:insideH w:val="single" w:sz="2" w:space="0" w:color="C2FF50" w:themeColor="accent2" w:themeTint="99"/>
        <w:insideV w:val="single" w:sz="2" w:space="0" w:color="C2FF50" w:themeColor="accent2" w:themeTint="99"/>
      </w:tblBorders>
    </w:tblPr>
    <w:tblStylePr w:type="firstRow">
      <w:rPr>
        <w:b/>
        <w:bCs/>
      </w:rPr>
      <w:tblPr/>
      <w:tcPr>
        <w:tcBorders>
          <w:top w:val="nil"/>
          <w:bottom w:val="single" w:sz="12" w:space="0" w:color="C2FF50" w:themeColor="accent2" w:themeTint="99"/>
          <w:insideH w:val="nil"/>
          <w:insideV w:val="nil"/>
        </w:tcBorders>
        <w:shd w:val="clear" w:color="auto" w:fill="FFFFFF" w:themeFill="background1"/>
      </w:tcPr>
    </w:tblStylePr>
    <w:tblStylePr w:type="lastRow">
      <w:rPr>
        <w:b/>
        <w:bCs/>
      </w:rPr>
      <w:tblPr/>
      <w:tcPr>
        <w:tcBorders>
          <w:top w:val="double" w:sz="2" w:space="0" w:color="C2FF5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FC4" w:themeFill="accent2" w:themeFillTint="33"/>
      </w:tcPr>
    </w:tblStylePr>
    <w:tblStylePr w:type="band1Horz">
      <w:tblPr/>
      <w:tcPr>
        <w:shd w:val="clear" w:color="auto" w:fill="EAFFC4" w:themeFill="accent2" w:themeFillTint="33"/>
      </w:tcPr>
    </w:tblStylePr>
  </w:style>
  <w:style w:type="table" w:styleId="GridTable4-Accent2">
    <w:name w:val="Grid Table 4 Accent 2"/>
    <w:basedOn w:val="TableNormal"/>
    <w:uiPriority w:val="49"/>
    <w:rsid w:val="00957BB2"/>
    <w:pPr>
      <w:spacing w:after="0" w:line="240" w:lineRule="auto"/>
    </w:pPr>
    <w:tblPr>
      <w:tblStyleRowBandSize w:val="1"/>
      <w:tblStyleColBandSize w:val="1"/>
      <w:tblBorders>
        <w:top w:val="single" w:sz="4" w:space="0" w:color="C2FF50" w:themeColor="accent2" w:themeTint="99"/>
        <w:left w:val="single" w:sz="4" w:space="0" w:color="C2FF50" w:themeColor="accent2" w:themeTint="99"/>
        <w:bottom w:val="single" w:sz="4" w:space="0" w:color="C2FF50" w:themeColor="accent2" w:themeTint="99"/>
        <w:right w:val="single" w:sz="4" w:space="0" w:color="C2FF50" w:themeColor="accent2" w:themeTint="99"/>
        <w:insideH w:val="single" w:sz="4" w:space="0" w:color="C2FF50" w:themeColor="accent2" w:themeTint="99"/>
        <w:insideV w:val="single" w:sz="4" w:space="0" w:color="C2FF50" w:themeColor="accent2" w:themeTint="99"/>
      </w:tblBorders>
    </w:tblPr>
    <w:tblStylePr w:type="firstRow">
      <w:rPr>
        <w:b/>
        <w:bCs/>
        <w:color w:val="FFFFFF" w:themeColor="background1"/>
      </w:rPr>
      <w:tblPr/>
      <w:tcPr>
        <w:tcBorders>
          <w:top w:val="single" w:sz="4" w:space="0" w:color="8FDB00" w:themeColor="accent2"/>
          <w:left w:val="single" w:sz="4" w:space="0" w:color="8FDB00" w:themeColor="accent2"/>
          <w:bottom w:val="single" w:sz="4" w:space="0" w:color="8FDB00" w:themeColor="accent2"/>
          <w:right w:val="single" w:sz="4" w:space="0" w:color="8FDB00" w:themeColor="accent2"/>
          <w:insideH w:val="nil"/>
          <w:insideV w:val="nil"/>
        </w:tcBorders>
        <w:shd w:val="clear" w:color="auto" w:fill="8FDB00" w:themeFill="accent2"/>
      </w:tcPr>
    </w:tblStylePr>
    <w:tblStylePr w:type="lastRow">
      <w:rPr>
        <w:b/>
        <w:bCs/>
      </w:rPr>
      <w:tblPr/>
      <w:tcPr>
        <w:tcBorders>
          <w:top w:val="double" w:sz="4" w:space="0" w:color="8FDB00" w:themeColor="accent2"/>
        </w:tcBorders>
      </w:tcPr>
    </w:tblStylePr>
    <w:tblStylePr w:type="firstCol">
      <w:rPr>
        <w:b/>
        <w:bCs/>
      </w:rPr>
    </w:tblStylePr>
    <w:tblStylePr w:type="lastCol">
      <w:rPr>
        <w:b/>
        <w:bCs/>
      </w:rPr>
    </w:tblStylePr>
    <w:tblStylePr w:type="band1Vert">
      <w:tblPr/>
      <w:tcPr>
        <w:shd w:val="clear" w:color="auto" w:fill="EAFFC4" w:themeFill="accent2" w:themeFillTint="33"/>
      </w:tcPr>
    </w:tblStylePr>
    <w:tblStylePr w:type="band1Horz">
      <w:tblPr/>
      <w:tcPr>
        <w:shd w:val="clear" w:color="auto" w:fill="EAFFC4" w:themeFill="accent2" w:themeFillTint="33"/>
      </w:tcPr>
    </w:tblStylePr>
  </w:style>
  <w:style w:type="table" w:customStyle="1" w:styleId="GridTable4-Accent11">
    <w:name w:val="Grid Table 4 - Accent 11"/>
    <w:basedOn w:val="TableNormal"/>
    <w:uiPriority w:val="49"/>
    <w:rsid w:val="00CF3026"/>
    <w:pPr>
      <w:spacing w:after="0" w:line="240" w:lineRule="auto"/>
    </w:pPr>
    <w:tblPr>
      <w:tblStyleRowBandSize w:val="1"/>
      <w:tblStyleColBandSize w:val="1"/>
      <w:tblBorders>
        <w:top w:val="single" w:sz="4" w:space="0" w:color="CFFF8F" w:themeColor="accent1" w:themeTint="99"/>
        <w:left w:val="single" w:sz="4" w:space="0" w:color="CFFF8F" w:themeColor="accent1" w:themeTint="99"/>
        <w:bottom w:val="single" w:sz="4" w:space="0" w:color="CFFF8F" w:themeColor="accent1" w:themeTint="99"/>
        <w:right w:val="single" w:sz="4" w:space="0" w:color="CFFF8F" w:themeColor="accent1" w:themeTint="99"/>
        <w:insideH w:val="single" w:sz="4" w:space="0" w:color="CFFF8F" w:themeColor="accent1" w:themeTint="99"/>
        <w:insideV w:val="single" w:sz="4" w:space="0" w:color="CFFF8F" w:themeColor="accent1" w:themeTint="99"/>
      </w:tblBorders>
    </w:tblPr>
    <w:tblStylePr w:type="firstRow">
      <w:rPr>
        <w:b/>
        <w:bCs/>
        <w:color w:val="FFFFFF" w:themeColor="background1"/>
      </w:rPr>
      <w:tblPr/>
      <w:tcPr>
        <w:tcBorders>
          <w:top w:val="single" w:sz="4" w:space="0" w:color="B0FF45" w:themeColor="accent1"/>
          <w:left w:val="single" w:sz="4" w:space="0" w:color="B0FF45" w:themeColor="accent1"/>
          <w:bottom w:val="single" w:sz="4" w:space="0" w:color="B0FF45" w:themeColor="accent1"/>
          <w:right w:val="single" w:sz="4" w:space="0" w:color="B0FF45" w:themeColor="accent1"/>
          <w:insideH w:val="nil"/>
          <w:insideV w:val="nil"/>
        </w:tcBorders>
        <w:shd w:val="clear" w:color="auto" w:fill="B0FF45" w:themeFill="accent1"/>
      </w:tcPr>
    </w:tblStylePr>
    <w:tblStylePr w:type="lastRow">
      <w:rPr>
        <w:b/>
        <w:bCs/>
      </w:rPr>
      <w:tblPr/>
      <w:tcPr>
        <w:tcBorders>
          <w:top w:val="double" w:sz="4" w:space="0" w:color="B0FF45" w:themeColor="accent1"/>
        </w:tcBorders>
      </w:tcPr>
    </w:tblStylePr>
    <w:tblStylePr w:type="firstCol">
      <w:rPr>
        <w:b/>
        <w:bCs/>
      </w:rPr>
    </w:tblStylePr>
    <w:tblStylePr w:type="lastCol">
      <w:rPr>
        <w:b/>
        <w:bCs/>
      </w:rPr>
    </w:tblStylePr>
    <w:tblStylePr w:type="band1Vert">
      <w:tblPr/>
      <w:tcPr>
        <w:shd w:val="clear" w:color="auto" w:fill="EFFFD9" w:themeFill="accent1" w:themeFillTint="33"/>
      </w:tcPr>
    </w:tblStylePr>
    <w:tblStylePr w:type="band1Horz">
      <w:tblPr/>
      <w:tcPr>
        <w:shd w:val="clear" w:color="auto" w:fill="EFFFD9" w:themeFill="accent1" w:themeFillTint="33"/>
      </w:tcPr>
    </w:tblStylePr>
  </w:style>
  <w:style w:type="table" w:customStyle="1" w:styleId="GridTable4-Accent41">
    <w:name w:val="Grid Table 4 - Accent 41"/>
    <w:basedOn w:val="TableNormal"/>
    <w:uiPriority w:val="49"/>
    <w:rsid w:val="00B4566E"/>
    <w:pPr>
      <w:spacing w:after="0" w:line="240" w:lineRule="auto"/>
    </w:pPr>
    <w:tblPr>
      <w:tblStyleRowBandSize w:val="1"/>
      <w:tblStyleColBandSize w:val="1"/>
      <w:tblBorders>
        <w:top w:val="single" w:sz="4" w:space="0" w:color="AB8AFF" w:themeColor="accent4" w:themeTint="99"/>
        <w:left w:val="single" w:sz="4" w:space="0" w:color="AB8AFF" w:themeColor="accent4" w:themeTint="99"/>
        <w:bottom w:val="single" w:sz="4" w:space="0" w:color="AB8AFF" w:themeColor="accent4" w:themeTint="99"/>
        <w:right w:val="single" w:sz="4" w:space="0" w:color="AB8AFF" w:themeColor="accent4" w:themeTint="99"/>
        <w:insideH w:val="single" w:sz="4" w:space="0" w:color="AB8AFF" w:themeColor="accent4" w:themeTint="99"/>
        <w:insideV w:val="single" w:sz="4" w:space="0" w:color="AB8AFF" w:themeColor="accent4" w:themeTint="99"/>
      </w:tblBorders>
    </w:tblPr>
    <w:tblStylePr w:type="firstRow">
      <w:rPr>
        <w:b/>
        <w:bCs/>
        <w:color w:val="FFFFFF" w:themeColor="background1"/>
      </w:rPr>
      <w:tblPr/>
      <w:tcPr>
        <w:tcBorders>
          <w:top w:val="single" w:sz="4" w:space="0" w:color="753DFF" w:themeColor="accent4"/>
          <w:left w:val="single" w:sz="4" w:space="0" w:color="753DFF" w:themeColor="accent4"/>
          <w:bottom w:val="single" w:sz="4" w:space="0" w:color="753DFF" w:themeColor="accent4"/>
          <w:right w:val="single" w:sz="4" w:space="0" w:color="753DFF" w:themeColor="accent4"/>
          <w:insideH w:val="nil"/>
          <w:insideV w:val="nil"/>
        </w:tcBorders>
        <w:shd w:val="clear" w:color="auto" w:fill="753DFF" w:themeFill="accent4"/>
      </w:tcPr>
    </w:tblStylePr>
    <w:tblStylePr w:type="lastRow">
      <w:rPr>
        <w:b/>
        <w:bCs/>
      </w:rPr>
      <w:tblPr/>
      <w:tcPr>
        <w:tcBorders>
          <w:top w:val="double" w:sz="4" w:space="0" w:color="753DFF" w:themeColor="accent4"/>
        </w:tcBorders>
      </w:tcPr>
    </w:tblStylePr>
    <w:tblStylePr w:type="firstCol">
      <w:rPr>
        <w:b/>
        <w:bCs/>
      </w:rPr>
    </w:tblStylePr>
    <w:tblStylePr w:type="lastCol">
      <w:rPr>
        <w:b/>
        <w:bCs/>
      </w:rPr>
    </w:tblStylePr>
    <w:tblStylePr w:type="band1Vert">
      <w:tblPr/>
      <w:tcPr>
        <w:shd w:val="clear" w:color="auto" w:fill="E3D8FF" w:themeFill="accent4" w:themeFillTint="33"/>
      </w:tcPr>
    </w:tblStylePr>
    <w:tblStylePr w:type="band1Horz">
      <w:tblPr/>
      <w:tcPr>
        <w:shd w:val="clear" w:color="auto" w:fill="E3D8FF" w:themeFill="accent4" w:themeFillTint="33"/>
      </w:tcPr>
    </w:tblStylePr>
  </w:style>
  <w:style w:type="paragraph" w:styleId="NormalWeb">
    <w:name w:val="Normal (Web)"/>
    <w:basedOn w:val="Normal"/>
    <w:uiPriority w:val="99"/>
    <w:unhideWhenUsed/>
    <w:rsid w:val="007C4E25"/>
    <w:pPr>
      <w:spacing w:before="100" w:beforeAutospacing="1" w:after="100" w:afterAutospacing="1" w:line="240" w:lineRule="auto"/>
    </w:pPr>
    <w:rPr>
      <w:rFonts w:ascii="Times New Roman" w:eastAsia="Times New Roman" w:hAnsi="Times New Roman" w:cs="Times New Roman"/>
      <w:szCs w:val="24"/>
    </w:rPr>
  </w:style>
  <w:style w:type="table" w:styleId="ListTable2-Accent3">
    <w:name w:val="List Table 2 Accent 3"/>
    <w:basedOn w:val="TableNormal"/>
    <w:uiPriority w:val="47"/>
    <w:rsid w:val="00B9565C"/>
    <w:pPr>
      <w:spacing w:after="0" w:line="240" w:lineRule="auto"/>
    </w:pPr>
    <w:tblPr>
      <w:tblStyleRowBandSize w:val="1"/>
      <w:tblStyleColBandSize w:val="1"/>
      <w:tblBorders>
        <w:top w:val="single" w:sz="4" w:space="0" w:color="8DF920" w:themeColor="accent3" w:themeTint="99"/>
        <w:bottom w:val="single" w:sz="4" w:space="0" w:color="8DF920" w:themeColor="accent3" w:themeTint="99"/>
        <w:insideH w:val="single" w:sz="4" w:space="0" w:color="8DF92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DB4" w:themeFill="accent3" w:themeFillTint="33"/>
      </w:tcPr>
    </w:tblStylePr>
    <w:tblStylePr w:type="band1Horz">
      <w:tblPr/>
      <w:tcPr>
        <w:shd w:val="clear" w:color="auto" w:fill="D9FDB4" w:themeFill="accent3" w:themeFillTint="33"/>
      </w:tcPr>
    </w:tblStylePr>
  </w:style>
  <w:style w:type="table" w:styleId="ListTable2-Accent1">
    <w:name w:val="List Table 2 Accent 1"/>
    <w:basedOn w:val="TableNormal"/>
    <w:uiPriority w:val="47"/>
    <w:rsid w:val="00B9565C"/>
    <w:pPr>
      <w:spacing w:after="0" w:line="240" w:lineRule="auto"/>
    </w:pPr>
    <w:tblPr>
      <w:tblStyleRowBandSize w:val="1"/>
      <w:tblStyleColBandSize w:val="1"/>
      <w:tblBorders>
        <w:top w:val="single" w:sz="4" w:space="0" w:color="CFFF8F" w:themeColor="accent1" w:themeTint="99"/>
        <w:bottom w:val="single" w:sz="4" w:space="0" w:color="CFFF8F" w:themeColor="accent1" w:themeTint="99"/>
        <w:insideH w:val="single" w:sz="4" w:space="0" w:color="CFFF8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FFD9" w:themeFill="accent1" w:themeFillTint="33"/>
      </w:tcPr>
    </w:tblStylePr>
    <w:tblStylePr w:type="band1Horz">
      <w:tblPr/>
      <w:tcPr>
        <w:shd w:val="clear" w:color="auto" w:fill="EFFFD9" w:themeFill="accent1" w:themeFillTint="33"/>
      </w:tcPr>
    </w:tblStylePr>
  </w:style>
  <w:style w:type="table" w:styleId="GridTable2-Accent3">
    <w:name w:val="Grid Table 2 Accent 3"/>
    <w:basedOn w:val="TableNormal"/>
    <w:uiPriority w:val="47"/>
    <w:rsid w:val="00B9565C"/>
    <w:pPr>
      <w:spacing w:after="0" w:line="240" w:lineRule="auto"/>
    </w:pPr>
    <w:tblPr>
      <w:tblStyleRowBandSize w:val="1"/>
      <w:tblStyleColBandSize w:val="1"/>
      <w:tblBorders>
        <w:top w:val="single" w:sz="2" w:space="0" w:color="8DF920" w:themeColor="accent3" w:themeTint="99"/>
        <w:bottom w:val="single" w:sz="2" w:space="0" w:color="8DF920" w:themeColor="accent3" w:themeTint="99"/>
        <w:insideH w:val="single" w:sz="2" w:space="0" w:color="8DF920" w:themeColor="accent3" w:themeTint="99"/>
        <w:insideV w:val="single" w:sz="2" w:space="0" w:color="8DF920" w:themeColor="accent3" w:themeTint="99"/>
      </w:tblBorders>
    </w:tblPr>
    <w:tblStylePr w:type="firstRow">
      <w:rPr>
        <w:b/>
        <w:bCs/>
      </w:rPr>
      <w:tblPr/>
      <w:tcPr>
        <w:tcBorders>
          <w:top w:val="nil"/>
          <w:bottom w:val="single" w:sz="12" w:space="0" w:color="8DF920" w:themeColor="accent3" w:themeTint="99"/>
          <w:insideH w:val="nil"/>
          <w:insideV w:val="nil"/>
        </w:tcBorders>
        <w:shd w:val="clear" w:color="auto" w:fill="FFFFFF" w:themeFill="background1"/>
      </w:tcPr>
    </w:tblStylePr>
    <w:tblStylePr w:type="lastRow">
      <w:rPr>
        <w:b/>
        <w:bCs/>
      </w:rPr>
      <w:tblPr/>
      <w:tcPr>
        <w:tcBorders>
          <w:top w:val="double" w:sz="2" w:space="0" w:color="8DF92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DB4" w:themeFill="accent3" w:themeFillTint="33"/>
      </w:tcPr>
    </w:tblStylePr>
    <w:tblStylePr w:type="band1Horz">
      <w:tblPr/>
      <w:tcPr>
        <w:shd w:val="clear" w:color="auto" w:fill="D9FDB4" w:themeFill="accent3" w:themeFillTint="33"/>
      </w:tcPr>
    </w:tblStylePr>
  </w:style>
  <w:style w:type="paragraph" w:customStyle="1" w:styleId="Default">
    <w:name w:val="Default"/>
    <w:rsid w:val="00432A23"/>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544355">
      <w:bodyDiv w:val="1"/>
      <w:marLeft w:val="0"/>
      <w:marRight w:val="0"/>
      <w:marTop w:val="0"/>
      <w:marBottom w:val="0"/>
      <w:divBdr>
        <w:top w:val="none" w:sz="0" w:space="0" w:color="auto"/>
        <w:left w:val="none" w:sz="0" w:space="0" w:color="auto"/>
        <w:bottom w:val="none" w:sz="0" w:space="0" w:color="auto"/>
        <w:right w:val="none" w:sz="0" w:space="0" w:color="auto"/>
      </w:divBdr>
      <w:divsChild>
        <w:div w:id="1394498603">
          <w:marLeft w:val="547"/>
          <w:marRight w:val="0"/>
          <w:marTop w:val="0"/>
          <w:marBottom w:val="0"/>
          <w:divBdr>
            <w:top w:val="none" w:sz="0" w:space="0" w:color="auto"/>
            <w:left w:val="none" w:sz="0" w:space="0" w:color="auto"/>
            <w:bottom w:val="none" w:sz="0" w:space="0" w:color="auto"/>
            <w:right w:val="none" w:sz="0" w:space="0" w:color="auto"/>
          </w:divBdr>
        </w:div>
      </w:divsChild>
    </w:div>
    <w:div w:id="503859028">
      <w:bodyDiv w:val="1"/>
      <w:marLeft w:val="0"/>
      <w:marRight w:val="0"/>
      <w:marTop w:val="0"/>
      <w:marBottom w:val="0"/>
      <w:divBdr>
        <w:top w:val="none" w:sz="0" w:space="0" w:color="auto"/>
        <w:left w:val="none" w:sz="0" w:space="0" w:color="auto"/>
        <w:bottom w:val="none" w:sz="0" w:space="0" w:color="auto"/>
        <w:right w:val="none" w:sz="0" w:space="0" w:color="auto"/>
      </w:divBdr>
      <w:divsChild>
        <w:div w:id="1698307482">
          <w:marLeft w:val="547"/>
          <w:marRight w:val="0"/>
          <w:marTop w:val="0"/>
          <w:marBottom w:val="0"/>
          <w:divBdr>
            <w:top w:val="none" w:sz="0" w:space="0" w:color="auto"/>
            <w:left w:val="none" w:sz="0" w:space="0" w:color="auto"/>
            <w:bottom w:val="none" w:sz="0" w:space="0" w:color="auto"/>
            <w:right w:val="none" w:sz="0" w:space="0" w:color="auto"/>
          </w:divBdr>
        </w:div>
      </w:divsChild>
    </w:div>
    <w:div w:id="819928639">
      <w:bodyDiv w:val="1"/>
      <w:marLeft w:val="0"/>
      <w:marRight w:val="0"/>
      <w:marTop w:val="0"/>
      <w:marBottom w:val="0"/>
      <w:divBdr>
        <w:top w:val="none" w:sz="0" w:space="0" w:color="auto"/>
        <w:left w:val="none" w:sz="0" w:space="0" w:color="auto"/>
        <w:bottom w:val="none" w:sz="0" w:space="0" w:color="auto"/>
        <w:right w:val="none" w:sz="0" w:space="0" w:color="auto"/>
      </w:divBdr>
      <w:divsChild>
        <w:div w:id="625544584">
          <w:marLeft w:val="547"/>
          <w:marRight w:val="0"/>
          <w:marTop w:val="0"/>
          <w:marBottom w:val="0"/>
          <w:divBdr>
            <w:top w:val="none" w:sz="0" w:space="0" w:color="auto"/>
            <w:left w:val="none" w:sz="0" w:space="0" w:color="auto"/>
            <w:bottom w:val="none" w:sz="0" w:space="0" w:color="auto"/>
            <w:right w:val="none" w:sz="0" w:space="0" w:color="auto"/>
          </w:divBdr>
        </w:div>
      </w:divsChild>
    </w:div>
    <w:div w:id="1155103846">
      <w:bodyDiv w:val="1"/>
      <w:marLeft w:val="0"/>
      <w:marRight w:val="0"/>
      <w:marTop w:val="0"/>
      <w:marBottom w:val="0"/>
      <w:divBdr>
        <w:top w:val="none" w:sz="0" w:space="0" w:color="auto"/>
        <w:left w:val="none" w:sz="0" w:space="0" w:color="auto"/>
        <w:bottom w:val="none" w:sz="0" w:space="0" w:color="auto"/>
        <w:right w:val="none" w:sz="0" w:space="0" w:color="auto"/>
      </w:divBdr>
      <w:divsChild>
        <w:div w:id="1544173588">
          <w:marLeft w:val="547"/>
          <w:marRight w:val="0"/>
          <w:marTop w:val="0"/>
          <w:marBottom w:val="0"/>
          <w:divBdr>
            <w:top w:val="none" w:sz="0" w:space="0" w:color="auto"/>
            <w:left w:val="none" w:sz="0" w:space="0" w:color="auto"/>
            <w:bottom w:val="none" w:sz="0" w:space="0" w:color="auto"/>
            <w:right w:val="none" w:sz="0" w:space="0" w:color="auto"/>
          </w:divBdr>
        </w:div>
        <w:div w:id="153927107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o.howstuffworks.com/car.htm" TargetMode="External"/><Relationship Id="rId21" Type="http://schemas.openxmlformats.org/officeDocument/2006/relationships/hyperlink" Target="https://auto.howstuffworks.com/burglar-alarm.htm"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hyperlink" Target="https://science.howstuffworks.com/cold-heat.htm" TargetMode="External"/><Relationship Id="rId32" Type="http://schemas.openxmlformats.org/officeDocument/2006/relationships/hyperlink" Target="https://auto.howstuffworks.com/ignition-system.htm" TargetMode="External"/><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jpeg"/><Relationship Id="rId19" Type="http://schemas.openxmlformats.org/officeDocument/2006/relationships/hyperlink" Target="https://auto.howstuffworks.com/car-alarm.htm" TargetMode="External"/><Relationship Id="rId14" Type="http://schemas.openxmlformats.org/officeDocument/2006/relationships/image" Target="media/image4.PNG"/><Relationship Id="rId22" Type="http://schemas.openxmlformats.org/officeDocument/2006/relationships/hyperlink" Target="https://electronics.howstuffworks.com/remote-control.htm" TargetMode="External"/><Relationship Id="rId27" Type="http://schemas.openxmlformats.org/officeDocument/2006/relationships/hyperlink" Target="https://auto.howstuffworks.com/car-alarm.htm" TargetMode="External"/><Relationship Id="rId30" Type="http://schemas.openxmlformats.org/officeDocument/2006/relationships/hyperlink" Target="https://computer.howstuffworks.com/computer-memory.htm" TargetMode="External"/><Relationship Id="rId35" Type="http://schemas.openxmlformats.org/officeDocument/2006/relationships/image" Target="media/image9.jpeg"/><Relationship Id="rId43" Type="http://schemas.openxmlformats.org/officeDocument/2006/relationships/image" Target="media/image17.jp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jpe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hyperlink" Target="https://auto.howstuffworks.com/battery.htm" TargetMode="External"/><Relationship Id="rId33" Type="http://schemas.openxmlformats.org/officeDocument/2006/relationships/hyperlink" Target="https://computer.howstuffworks.com/question697.htm" TargetMode="External"/><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hyperlink" Target="https://auto.howstuffworks.com/car.htm" TargetMode="External"/><Relationship Id="rId41" Type="http://schemas.openxmlformats.org/officeDocument/2006/relationships/image" Target="media/image15.pn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science.howstuffworks.com/rc-toy.htm" TargetMode="External"/><Relationship Id="rId28" Type="http://schemas.openxmlformats.org/officeDocument/2006/relationships/hyperlink" Target="https://electronics.howstuffworks.com/radio-scanner.htm"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endnotes" Target="endnotes.xml"/><Relationship Id="rId31" Type="http://schemas.openxmlformats.org/officeDocument/2006/relationships/hyperlink" Target="https://computer.howstuffworks.com/question697.htm" TargetMode="External"/><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auto.howstuffworks.com/power-door-lock.htm"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5.jpeg"/><Relationship Id="rId2" Type="http://schemas.openxmlformats.org/officeDocument/2006/relationships/customXml" Target="../customXml/item2.xml"/><Relationship Id="rId29" Type="http://schemas.openxmlformats.org/officeDocument/2006/relationships/hyperlink" Target="https://computer.howstuffworks.com/bytes.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vkumarK\AppData\Roaming\Microsoft\Templates\Business%20report%20(Professional%20design).dotx" TargetMode="External"/></Relationships>
</file>

<file path=word/theme/theme1.xml><?xml version="1.0" encoding="utf-8"?>
<a:theme xmlns:a="http://schemas.openxmlformats.org/drawingml/2006/main" name="Theme2">
  <a:themeElements>
    <a:clrScheme name="Custom 2">
      <a:dk1>
        <a:srgbClr val="161718"/>
      </a:dk1>
      <a:lt1>
        <a:srgbClr val="FFFFFF"/>
      </a:lt1>
      <a:dk2>
        <a:srgbClr val="4D5154"/>
      </a:dk2>
      <a:lt2>
        <a:srgbClr val="E6E7E8"/>
      </a:lt2>
      <a:accent1>
        <a:srgbClr val="B0FF45"/>
      </a:accent1>
      <a:accent2>
        <a:srgbClr val="8FDB00"/>
      </a:accent2>
      <a:accent3>
        <a:srgbClr val="428003"/>
      </a:accent3>
      <a:accent4>
        <a:srgbClr val="753DFF"/>
      </a:accent4>
      <a:accent5>
        <a:srgbClr val="622AD8"/>
      </a:accent5>
      <a:accent6>
        <a:srgbClr val="7F7F7F"/>
      </a:accent6>
      <a:hlink>
        <a:srgbClr val="753DFF"/>
      </a:hlink>
      <a:folHlink>
        <a:srgbClr val="A5A5A5"/>
      </a:folHlink>
    </a:clrScheme>
    <a:fontScheme name="KPIT Fonts">
      <a:majorFont>
        <a:latin typeface="Work Sans"/>
        <a:ea typeface=""/>
        <a:cs typeface=""/>
      </a:majorFont>
      <a:minorFont>
        <a:latin typeface="Work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63279ec7-4be9-4e87-8e49-0df73526b899">
      <UserInfo>
        <DisplayName>Saiprasad Gavali</DisplayName>
        <AccountId>2387</AccountId>
        <AccountType/>
      </UserInfo>
      <UserInfo>
        <DisplayName>Gurudev Pawar</DisplayName>
        <AccountId>5120</AccountId>
        <AccountType/>
      </UserInfo>
      <UserInfo>
        <DisplayName>Lawoo Mulik</DisplayName>
        <AccountId>1532</AccountId>
        <AccountType/>
      </UserInfo>
      <UserInfo>
        <DisplayName>Pratima Kumari (PnP)</DisplayName>
        <AccountId>1589</AccountId>
        <AccountType/>
      </UserInfo>
      <UserInfo>
        <DisplayName>Ajaykumar Kandagal</DisplayName>
        <AccountId>1719</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B94AC1D0C2FB3439A4876FA701E1E65" ma:contentTypeVersion="13" ma:contentTypeDescription="Create a new document." ma:contentTypeScope="" ma:versionID="3d878bf4058a39d927605e073a981449">
  <xsd:schema xmlns:xsd="http://www.w3.org/2001/XMLSchema" xmlns:xs="http://www.w3.org/2001/XMLSchema" xmlns:p="http://schemas.microsoft.com/office/2006/metadata/properties" xmlns:ns2="461b23da-a76b-417d-a001-dc96d7bcd0b8" xmlns:ns3="63279ec7-4be9-4e87-8e49-0df73526b899" targetNamespace="http://schemas.microsoft.com/office/2006/metadata/properties" ma:root="true" ma:fieldsID="9f20f1e2b9d34e6e3300f08b0fb6eb10" ns2:_="" ns3:_="">
    <xsd:import namespace="461b23da-a76b-417d-a001-dc96d7bcd0b8"/>
    <xsd:import namespace="63279ec7-4be9-4e87-8e49-0df73526b89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DateTaken" minOccurs="0"/>
                <xsd:element ref="ns2:MediaServiceEventHashCode" minOccurs="0"/>
                <xsd:element ref="ns2:MediaServiceGenerationTime"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b23da-a76b-417d-a001-dc96d7bcd0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279ec7-4be9-4e87-8e49-0df73526b89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64753-B9D4-4CDC-AF55-F17D3633DF46}">
  <ds:schemaRefs>
    <ds:schemaRef ds:uri="http://schemas.microsoft.com/office/2006/metadata/properties"/>
    <ds:schemaRef ds:uri="http://schemas.microsoft.com/office/infopath/2007/PartnerControls"/>
    <ds:schemaRef ds:uri="63279ec7-4be9-4e87-8e49-0df73526b899"/>
  </ds:schemaRefs>
</ds:datastoreItem>
</file>

<file path=customXml/itemProps2.xml><?xml version="1.0" encoding="utf-8"?>
<ds:datastoreItem xmlns:ds="http://schemas.openxmlformats.org/officeDocument/2006/customXml" ds:itemID="{49B82763-11BA-4569-BE14-8F5D9CF3712E}">
  <ds:schemaRefs>
    <ds:schemaRef ds:uri="http://schemas.microsoft.com/sharepoint/v3/contenttype/forms"/>
  </ds:schemaRefs>
</ds:datastoreItem>
</file>

<file path=customXml/itemProps3.xml><?xml version="1.0" encoding="utf-8"?>
<ds:datastoreItem xmlns:ds="http://schemas.openxmlformats.org/officeDocument/2006/customXml" ds:itemID="{EE6EAA9C-92C3-4689-8EF8-FF89BDA2C9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b23da-a76b-417d-a001-dc96d7bcd0b8"/>
    <ds:schemaRef ds:uri="63279ec7-4be9-4e87-8e49-0df73526b8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E23709-FA65-4BF8-9250-06325BFE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1438</TotalTime>
  <Pages>101</Pages>
  <Words>17819</Words>
  <Characters>101569</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KPIT Technologies Document</vt:lpstr>
    </vt:vector>
  </TitlesOfParts>
  <Company/>
  <LinksUpToDate>false</LinksUpToDate>
  <CharactersWithSpaces>119150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KPIT Technologies Document</dc:title>
  <dc:subject/>
  <dc:creator>Marketing.Auto@kpit.com</dc:creator>
  <cp:keywords/>
  <dc:description/>
  <cp:lastModifiedBy>Prachurjya Sharma</cp:lastModifiedBy>
  <cp:revision>70</cp:revision>
  <cp:lastPrinted>2020-02-19T12:08:00Z</cp:lastPrinted>
  <dcterms:created xsi:type="dcterms:W3CDTF">2020-03-16T19:14:00Z</dcterms:created>
  <dcterms:modified xsi:type="dcterms:W3CDTF">2020-04-06T02:05:00Z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0x0101004B94AC1D0C2FB3439A4876FA701E1E65</vt:lpwstr>
  </property>
</Properties>
</file>